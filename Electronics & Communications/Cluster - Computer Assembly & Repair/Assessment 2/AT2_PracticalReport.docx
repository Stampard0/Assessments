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CB328" w14:textId="77777777" w:rsidR="00952F7D" w:rsidRPr="008404BE" w:rsidRDefault="00DF198B" w:rsidP="00DF198B">
      <w:pPr>
        <w:pStyle w:val="GraphicAnchor"/>
        <w:rPr>
          <w:rFonts w:ascii="Arial" w:hAnsi="Arial" w:cs="Arial"/>
        </w:rPr>
      </w:pPr>
      <w:r w:rsidRPr="008404BE">
        <w:rPr>
          <w:rFonts w:ascii="Arial" w:hAnsi="Arial" w:cs="Arial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01B4893" wp14:editId="61BC171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8404BE" w14:paraId="48E3112F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E01DF5F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6B3840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A171177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205D074" w14:textId="78834336" w:rsidR="00856908" w:rsidRPr="008404BE" w:rsidRDefault="00D450B2" w:rsidP="00856908">
            <w:pPr>
              <w:pStyle w:val="Heading1"/>
              <w:rPr>
                <w:rFonts w:ascii="Arial" w:hAnsi="Arial" w:cs="Arial"/>
              </w:rPr>
            </w:pPr>
            <w:r w:rsidRPr="00D450B2">
              <w:rPr>
                <w:rFonts w:ascii="Arial" w:hAnsi="Arial" w:cs="Arial"/>
                <w:bCs/>
                <w:sz w:val="44"/>
                <w:szCs w:val="44"/>
              </w:rPr>
              <w:t>U</w:t>
            </w:r>
            <w:r w:rsidR="00A31C13">
              <w:rPr>
                <w:rFonts w:ascii="Arial" w:hAnsi="Arial" w:cs="Arial"/>
                <w:bCs/>
                <w:sz w:val="44"/>
                <w:szCs w:val="44"/>
              </w:rPr>
              <w:t>EEDV0012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641AE441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1C2B7937" w14:textId="77777777" w:rsidTr="00185F4A">
        <w:trPr>
          <w:trHeight w:val="1837"/>
        </w:trPr>
        <w:tc>
          <w:tcPr>
            <w:tcW w:w="1170" w:type="dxa"/>
          </w:tcPr>
          <w:p w14:paraId="5FDCE864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460" w:type="dxa"/>
            <w:gridSpan w:val="7"/>
          </w:tcPr>
          <w:p w14:paraId="38CC3B3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1160" w:type="dxa"/>
          </w:tcPr>
          <w:p w14:paraId="0E09771E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0C0F2661" w14:textId="77777777" w:rsidTr="00185F4A">
        <w:trPr>
          <w:trHeight w:val="929"/>
        </w:trPr>
        <w:tc>
          <w:tcPr>
            <w:tcW w:w="2397" w:type="dxa"/>
            <w:gridSpan w:val="4"/>
          </w:tcPr>
          <w:p w14:paraId="4AD5F91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0DC2A7FA" w14:textId="77777777" w:rsidR="00DF198B" w:rsidRPr="008404BE" w:rsidRDefault="00DF198B" w:rsidP="00DF198B">
            <w:pPr>
              <w:jc w:val="center"/>
              <w:rPr>
                <w:rFonts w:ascii="Arial" w:hAnsi="Arial" w:cs="Arial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FB2DE82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CA5B221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C40022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6AD46E38" w14:textId="1481C599" w:rsidR="00DF198B" w:rsidRPr="008404BE" w:rsidRDefault="00856908" w:rsidP="00874FE7">
            <w:pPr>
              <w:pStyle w:val="Heading2"/>
              <w:rPr>
                <w:rFonts w:ascii="Arial" w:hAnsi="Arial" w:cs="Arial"/>
              </w:rPr>
            </w:pPr>
            <w:bookmarkStart w:id="0" w:name="_Toc80085422"/>
            <w:bookmarkStart w:id="1" w:name="_Toc80085465"/>
            <w:r w:rsidRPr="008404BE">
              <w:rPr>
                <w:rFonts w:ascii="Arial" w:hAnsi="Arial" w:cs="Arial"/>
              </w:rPr>
              <w:t>PRACTICAL ASSESSMENT #</w:t>
            </w:r>
            <w:r w:rsidR="00A31C13">
              <w:rPr>
                <w:rFonts w:ascii="Arial" w:hAnsi="Arial" w:cs="Arial"/>
              </w:rPr>
              <w:t>2</w:t>
            </w:r>
            <w:r w:rsidRPr="008404BE">
              <w:rPr>
                <w:rFonts w:ascii="Arial" w:hAnsi="Arial" w:cs="Arial"/>
              </w:rPr>
              <w:t>:</w:t>
            </w:r>
            <w:bookmarkEnd w:id="0"/>
            <w:bookmarkEnd w:id="1"/>
          </w:p>
          <w:p w14:paraId="123BC032" w14:textId="77777777" w:rsidR="00856908" w:rsidRPr="008404BE" w:rsidRDefault="00856908" w:rsidP="00856908">
            <w:pPr>
              <w:rPr>
                <w:rFonts w:ascii="Arial" w:hAnsi="Arial" w:cs="Arial"/>
              </w:rPr>
            </w:pPr>
          </w:p>
          <w:p w14:paraId="0B98C029" w14:textId="4AD5D269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NAME:</w:t>
            </w:r>
            <w:r w:rsidR="00911CDE">
              <w:rPr>
                <w:rFonts w:ascii="Arial" w:hAnsi="Arial" w:cs="Arial"/>
              </w:rPr>
              <w:t xml:space="preserve"> </w:t>
            </w:r>
            <w:r w:rsidR="002A0646" w:rsidRPr="002A0646">
              <w:rPr>
                <w:rFonts w:ascii="Arial" w:hAnsi="Arial" w:cs="Arial"/>
                <w:color w:val="0000FF"/>
              </w:rPr>
              <w:t>Richard Pountney</w:t>
            </w:r>
          </w:p>
          <w:p w14:paraId="7EA02EE4" w14:textId="43DB59C6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ID:</w:t>
            </w:r>
            <w:r w:rsidR="00911CDE">
              <w:rPr>
                <w:rFonts w:ascii="Arial" w:hAnsi="Arial" w:cs="Arial"/>
              </w:rPr>
              <w:t xml:space="preserve"> </w:t>
            </w:r>
            <w:r w:rsidR="002A0646" w:rsidRPr="002A0646">
              <w:rPr>
                <w:rFonts w:ascii="Arial" w:hAnsi="Arial" w:cs="Arial"/>
                <w:color w:val="0000FF"/>
              </w:rPr>
              <w:t>30007736</w:t>
            </w:r>
          </w:p>
        </w:tc>
        <w:tc>
          <w:tcPr>
            <w:tcW w:w="2398" w:type="dxa"/>
            <w:gridSpan w:val="4"/>
          </w:tcPr>
          <w:p w14:paraId="6233EA05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4C69AE47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7BAFA6E7" w14:textId="77777777" w:rsidR="00DF198B" w:rsidRPr="008404BE" w:rsidRDefault="00DF198B" w:rsidP="00DF198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719EE8ED" w14:textId="607D5538" w:rsidR="00DF198B" w:rsidRDefault="00E935A1" w:rsidP="00874FE7">
            <w:pPr>
              <w:pStyle w:val="Heading3"/>
              <w:rPr>
                <w:rFonts w:ascii="Arial" w:hAnsi="Arial" w:cs="Arial"/>
                <w:color w:val="808080" w:themeColor="background1" w:themeShade="80"/>
                <w:sz w:val="28"/>
                <w:szCs w:val="28"/>
              </w:rPr>
            </w:pPr>
            <w:bookmarkStart w:id="2" w:name="_Toc80085423"/>
            <w:bookmarkStart w:id="3" w:name="_Toc80085466"/>
            <w:r w:rsidRPr="008404BE">
              <w:rPr>
                <w:rFonts w:ascii="Arial" w:hAnsi="Arial" w:cs="Arial"/>
                <w:color w:val="808080" w:themeColor="background1" w:themeShade="80"/>
                <w:sz w:val="28"/>
                <w:szCs w:val="28"/>
              </w:rPr>
              <w:t xml:space="preserve">LECTURER: </w:t>
            </w:r>
            <w:bookmarkEnd w:id="2"/>
            <w:bookmarkEnd w:id="3"/>
          </w:p>
          <w:p w14:paraId="5C7F0848" w14:textId="650E14C9" w:rsidR="00622A1F" w:rsidRPr="00622A1F" w:rsidRDefault="00622A1F" w:rsidP="00622A1F">
            <w:pPr>
              <w:pStyle w:val="Heading3"/>
              <w:rPr>
                <w:rFonts w:ascii="Arial" w:hAnsi="Arial" w:cs="Arial"/>
                <w:color w:val="808080" w:themeColor="background1" w:themeShade="80"/>
                <w:sz w:val="28"/>
                <w:szCs w:val="28"/>
              </w:rPr>
            </w:pPr>
            <w:r w:rsidRPr="00622A1F">
              <w:rPr>
                <w:rFonts w:ascii="Arial" w:hAnsi="Arial" w:cs="Arial"/>
                <w:color w:val="808080" w:themeColor="background1" w:themeShade="80"/>
                <w:sz w:val="28"/>
                <w:szCs w:val="28"/>
              </w:rPr>
              <w:t>Saranya Chandrukannan / Murali Selvaraj</w:t>
            </w:r>
          </w:p>
          <w:p w14:paraId="785ACC4C" w14:textId="77777777" w:rsidR="00DF198B" w:rsidRPr="008404BE" w:rsidRDefault="00DF198B" w:rsidP="00DF198B">
            <w:pPr>
              <w:rPr>
                <w:rFonts w:ascii="Arial" w:hAnsi="Arial" w:cs="Arial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4E5C77B8" w14:textId="77777777" w:rsidR="00DF198B" w:rsidRPr="008404BE" w:rsidRDefault="00DF198B" w:rsidP="00DF198B">
            <w:pPr>
              <w:jc w:val="center"/>
              <w:rPr>
                <w:rFonts w:ascii="Arial" w:hAnsi="Arial" w:cs="Arial"/>
              </w:rPr>
            </w:pPr>
          </w:p>
        </w:tc>
      </w:tr>
      <w:tr w:rsidR="00DF198B" w:rsidRPr="008404BE" w14:paraId="01B7A60B" w14:textId="77777777" w:rsidTr="00185F4A">
        <w:tc>
          <w:tcPr>
            <w:tcW w:w="2340" w:type="dxa"/>
            <w:gridSpan w:val="3"/>
          </w:tcPr>
          <w:p w14:paraId="0D4FAADE" w14:textId="77777777" w:rsidR="00DF198B" w:rsidRPr="008404BE" w:rsidRDefault="00DF198B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120" w:type="dxa"/>
            <w:gridSpan w:val="3"/>
          </w:tcPr>
          <w:p w14:paraId="445ACEA8" w14:textId="372CA141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2330" w:type="dxa"/>
            <w:gridSpan w:val="3"/>
          </w:tcPr>
          <w:p w14:paraId="6AB6CBD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</w:tbl>
    <w:p w14:paraId="10F5CB19" w14:textId="47092E83" w:rsidR="007B4027" w:rsidRPr="00294BB1" w:rsidRDefault="00A31C13" w:rsidP="006D2A32">
      <w:pPr>
        <w:pStyle w:val="Heading1"/>
        <w:rPr>
          <w:rFonts w:ascii="Calibri" w:hAnsi="Calibri" w:cs="Calibri"/>
          <w:sz w:val="28"/>
          <w:szCs w:val="28"/>
        </w:rPr>
      </w:pPr>
      <w:r w:rsidRPr="00294BB1">
        <w:rPr>
          <w:rFonts w:ascii="Calibri" w:hAnsi="Calibri" w:cs="Calibri"/>
          <w:sz w:val="28"/>
          <w:szCs w:val="28"/>
        </w:rPr>
        <w:t>SETTING UP RASPBERRY PI WITH RASPIAN OS &amp; CONFIGURE WIRELESS CAPABILITIES</w:t>
      </w:r>
    </w:p>
    <w:p w14:paraId="6D3D1AE8" w14:textId="5C3E2087" w:rsidR="0011399A" w:rsidRPr="008404BE" w:rsidRDefault="0011399A" w:rsidP="0011399A">
      <w:pPr>
        <w:rPr>
          <w:rFonts w:ascii="Arial" w:hAnsi="Arial" w:cs="Arial"/>
        </w:rPr>
      </w:pPr>
    </w:p>
    <w:p w14:paraId="3B67057C" w14:textId="50BB6775" w:rsidR="00EE35D4" w:rsidRPr="00490BE9" w:rsidRDefault="0011399A" w:rsidP="002F08C2">
      <w:pPr>
        <w:pStyle w:val="Heading3"/>
        <w:jc w:val="left"/>
        <w:rPr>
          <w:rFonts w:ascii="Calibri" w:hAnsi="Calibri" w:cs="Calibri"/>
          <w:color w:val="0000FF"/>
          <w:sz w:val="22"/>
          <w:szCs w:val="22"/>
        </w:rPr>
      </w:pPr>
      <w:r w:rsidRPr="00490BE9">
        <w:rPr>
          <w:rFonts w:ascii="Calibri" w:hAnsi="Calibri" w:cs="Calibri"/>
          <w:color w:val="0000FF"/>
          <w:sz w:val="22"/>
          <w:szCs w:val="22"/>
        </w:rPr>
        <w:t>Step1:</w:t>
      </w:r>
      <w:r w:rsidR="00911CDE" w:rsidRPr="00490BE9">
        <w:rPr>
          <w:rFonts w:ascii="Calibri" w:hAnsi="Calibri" w:cs="Calibri"/>
          <w:color w:val="0000FF"/>
          <w:sz w:val="22"/>
          <w:szCs w:val="22"/>
        </w:rPr>
        <w:t xml:space="preserve"> </w:t>
      </w:r>
      <w:r w:rsidR="00EE35D4" w:rsidRPr="00490BE9">
        <w:rPr>
          <w:rFonts w:ascii="Calibri" w:hAnsi="Calibri" w:cs="Calibri"/>
          <w:color w:val="0000FF"/>
          <w:sz w:val="22"/>
          <w:szCs w:val="22"/>
        </w:rPr>
        <w:t xml:space="preserve">Download &amp; install latest Raspberry </w:t>
      </w:r>
      <w:r w:rsidR="0016705D" w:rsidRPr="00490BE9">
        <w:rPr>
          <w:rFonts w:ascii="Calibri" w:hAnsi="Calibri" w:cs="Calibri"/>
          <w:color w:val="0000FF"/>
          <w:sz w:val="22"/>
          <w:szCs w:val="22"/>
        </w:rPr>
        <w:t>Pi Imager.</w:t>
      </w:r>
      <w:r w:rsidR="00294BB1" w:rsidRPr="00490BE9">
        <w:rPr>
          <w:rFonts w:ascii="Calibri" w:hAnsi="Calibri" w:cs="Calibri"/>
          <w:noProof/>
          <w:color w:val="0000FF"/>
          <w:sz w:val="22"/>
          <w:szCs w:val="22"/>
        </w:rPr>
        <w:br/>
      </w:r>
      <w:r w:rsidR="005273DF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0D9CBA94" wp14:editId="6E3D9BA9">
            <wp:extent cx="5895065" cy="3600000"/>
            <wp:effectExtent l="0" t="0" r="0" b="635"/>
            <wp:docPr id="9388834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8341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06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CB916" w14:textId="0024E170" w:rsidR="00D450B2" w:rsidRPr="00490BE9" w:rsidRDefault="0011399A" w:rsidP="002F08C2">
      <w:pPr>
        <w:pStyle w:val="Heading3"/>
        <w:jc w:val="left"/>
        <w:rPr>
          <w:rFonts w:ascii="Calibri" w:hAnsi="Calibri" w:cs="Calibri"/>
          <w:color w:val="0000FF"/>
          <w:sz w:val="22"/>
          <w:szCs w:val="22"/>
        </w:rPr>
      </w:pPr>
      <w:r w:rsidRPr="00490BE9">
        <w:rPr>
          <w:rFonts w:ascii="Calibri" w:hAnsi="Calibri" w:cs="Calibri"/>
          <w:color w:val="0000FF"/>
          <w:sz w:val="22"/>
          <w:szCs w:val="22"/>
        </w:rPr>
        <w:t>Step2:</w:t>
      </w:r>
      <w:r w:rsidR="00EE35D4" w:rsidRPr="00490BE9">
        <w:rPr>
          <w:rFonts w:ascii="Calibri" w:hAnsi="Calibri" w:cs="Calibri"/>
          <w:color w:val="0000FF"/>
          <w:sz w:val="22"/>
          <w:szCs w:val="22"/>
        </w:rPr>
        <w:t xml:space="preserve"> Insert SD card </w:t>
      </w:r>
      <w:r w:rsidR="0016705D" w:rsidRPr="00490BE9">
        <w:rPr>
          <w:rFonts w:ascii="Calibri" w:hAnsi="Calibri" w:cs="Calibri"/>
          <w:color w:val="0000FF"/>
          <w:sz w:val="22"/>
          <w:szCs w:val="22"/>
        </w:rPr>
        <w:t>into</w:t>
      </w:r>
      <w:r w:rsidR="00EE35D4" w:rsidRPr="00490BE9">
        <w:rPr>
          <w:rFonts w:ascii="Calibri" w:hAnsi="Calibri" w:cs="Calibri"/>
          <w:color w:val="0000FF"/>
          <w:sz w:val="22"/>
          <w:szCs w:val="22"/>
        </w:rPr>
        <w:t xml:space="preserve"> the PC</w:t>
      </w:r>
      <w:r w:rsidR="0016705D" w:rsidRPr="00490BE9">
        <w:rPr>
          <w:rFonts w:ascii="Calibri" w:hAnsi="Calibri" w:cs="Calibri"/>
          <w:color w:val="0000FF"/>
          <w:sz w:val="22"/>
          <w:szCs w:val="22"/>
        </w:rPr>
        <w:t xml:space="preserve"> with an adapter or card reader.</w:t>
      </w:r>
      <w:r w:rsidR="00294BB1" w:rsidRPr="00490BE9">
        <w:rPr>
          <w:rFonts w:ascii="Calibri" w:hAnsi="Calibri" w:cs="Calibri"/>
          <w:color w:val="0000FF"/>
          <w:sz w:val="22"/>
          <w:szCs w:val="22"/>
        </w:rPr>
        <w:br/>
      </w:r>
      <w:r w:rsidR="00294BB1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416560D9" wp14:editId="747D2E9B">
            <wp:extent cx="3600000" cy="2698998"/>
            <wp:effectExtent l="0" t="6667" r="0" b="0"/>
            <wp:docPr id="1747522143" name="Picture 8" descr="A black computer with a card s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22143" name="Picture 8" descr="A black computer with a card s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0000" cy="269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D5107" w14:textId="24359B90" w:rsidR="00D450B2" w:rsidRPr="00490BE9" w:rsidRDefault="00D450B2" w:rsidP="002F08C2">
      <w:pPr>
        <w:pStyle w:val="Heading3"/>
        <w:jc w:val="left"/>
        <w:rPr>
          <w:rFonts w:ascii="Calibri" w:hAnsi="Calibri" w:cs="Calibri"/>
          <w:color w:val="0000FF"/>
          <w:sz w:val="22"/>
          <w:szCs w:val="22"/>
        </w:rPr>
      </w:pPr>
      <w:r w:rsidRPr="00490BE9">
        <w:rPr>
          <w:rFonts w:ascii="Calibri" w:hAnsi="Calibri" w:cs="Calibri"/>
          <w:color w:val="0000FF"/>
          <w:sz w:val="22"/>
          <w:szCs w:val="22"/>
        </w:rPr>
        <w:lastRenderedPageBreak/>
        <w:t>Step3:</w:t>
      </w:r>
      <w:r w:rsidR="0016705D" w:rsidRPr="00490BE9">
        <w:rPr>
          <w:rFonts w:ascii="Calibri" w:hAnsi="Calibri" w:cs="Calibri"/>
          <w:color w:val="0000FF"/>
          <w:sz w:val="22"/>
          <w:szCs w:val="22"/>
        </w:rPr>
        <w:t xml:space="preserve"> Opened Imager &amp; choose Raspberry Pi OS (legacy, 32-bit).</w:t>
      </w:r>
      <w:r w:rsidR="00294BB1" w:rsidRPr="00490BE9">
        <w:rPr>
          <w:rFonts w:ascii="Calibri" w:hAnsi="Calibri" w:cs="Calibri"/>
          <w:noProof/>
          <w:color w:val="0000FF"/>
          <w:sz w:val="22"/>
          <w:szCs w:val="22"/>
        </w:rPr>
        <w:br/>
      </w:r>
      <w:r w:rsidR="005273DF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40E1D05C" wp14:editId="33D8C6D7">
            <wp:extent cx="5079543" cy="3600000"/>
            <wp:effectExtent l="0" t="0" r="6985" b="635"/>
            <wp:docPr id="10763089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089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54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95AA" w14:textId="31C99EE8" w:rsidR="00850E99" w:rsidRPr="00490BE9" w:rsidRDefault="00850E99" w:rsidP="002F08C2">
      <w:pPr>
        <w:pStyle w:val="Heading3"/>
        <w:jc w:val="left"/>
        <w:rPr>
          <w:rFonts w:ascii="Calibri" w:hAnsi="Calibri" w:cs="Calibri"/>
          <w:color w:val="0000FF"/>
          <w:sz w:val="22"/>
          <w:szCs w:val="22"/>
        </w:rPr>
      </w:pPr>
      <w:r w:rsidRPr="00490BE9">
        <w:rPr>
          <w:rFonts w:ascii="Calibri" w:hAnsi="Calibri" w:cs="Calibri"/>
          <w:color w:val="0000FF"/>
          <w:sz w:val="22"/>
          <w:szCs w:val="22"/>
        </w:rPr>
        <w:t>Step4: In storage choose the SD card.</w:t>
      </w:r>
      <w:r w:rsidR="00294BB1" w:rsidRPr="00490BE9">
        <w:rPr>
          <w:rFonts w:ascii="Calibri" w:hAnsi="Calibri" w:cs="Calibri"/>
          <w:color w:val="0000FF"/>
          <w:sz w:val="22"/>
          <w:szCs w:val="22"/>
        </w:rPr>
        <w:br/>
      </w:r>
      <w:r w:rsidR="005273DF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2DABCF0A" wp14:editId="21386906">
            <wp:extent cx="5091518" cy="3600000"/>
            <wp:effectExtent l="0" t="0" r="0" b="635"/>
            <wp:docPr id="55708106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8106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1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FF57" w14:textId="4E148F55" w:rsidR="00850E99" w:rsidRPr="00490BE9" w:rsidRDefault="00850E99" w:rsidP="002F08C2">
      <w:pPr>
        <w:pStyle w:val="Heading3"/>
        <w:jc w:val="left"/>
        <w:rPr>
          <w:rFonts w:ascii="Calibri" w:hAnsi="Calibri" w:cs="Calibri"/>
          <w:noProof/>
          <w:color w:val="0000FF"/>
          <w:sz w:val="22"/>
          <w:szCs w:val="22"/>
        </w:rPr>
      </w:pPr>
      <w:r w:rsidRPr="00490BE9">
        <w:rPr>
          <w:rFonts w:ascii="Calibri" w:hAnsi="Calibri" w:cs="Calibri"/>
          <w:color w:val="0000FF"/>
          <w:sz w:val="22"/>
          <w:szCs w:val="22"/>
        </w:rPr>
        <w:lastRenderedPageBreak/>
        <w:t>Step5: Click “Write” &amp; wait for the process</w:t>
      </w:r>
      <w:r w:rsidR="006D251B" w:rsidRPr="00490BE9">
        <w:rPr>
          <w:rFonts w:ascii="Calibri" w:hAnsi="Calibri" w:cs="Calibri"/>
          <w:color w:val="0000FF"/>
          <w:sz w:val="22"/>
          <w:szCs w:val="22"/>
        </w:rPr>
        <w:t xml:space="preserve"> to complete.</w:t>
      </w:r>
      <w:r w:rsidR="00294BB1" w:rsidRPr="00490BE9">
        <w:rPr>
          <w:rFonts w:ascii="Calibri" w:hAnsi="Calibri" w:cs="Calibri"/>
          <w:noProof/>
          <w:color w:val="0000FF"/>
          <w:sz w:val="22"/>
          <w:szCs w:val="22"/>
        </w:rPr>
        <w:br/>
      </w:r>
      <w:r w:rsidR="005273DF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3CC2E6A4" wp14:editId="59F0E3BE">
            <wp:extent cx="5063802" cy="3600000"/>
            <wp:effectExtent l="0" t="0" r="3810" b="635"/>
            <wp:docPr id="23694031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4031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80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B2E42" w14:textId="69646A97" w:rsidR="006D251B" w:rsidRPr="00490BE9" w:rsidRDefault="006D251B" w:rsidP="002F08C2">
      <w:pPr>
        <w:pStyle w:val="Heading3"/>
        <w:jc w:val="left"/>
        <w:rPr>
          <w:rFonts w:ascii="Calibri" w:hAnsi="Calibri" w:cs="Calibri"/>
          <w:color w:val="0000FF"/>
          <w:sz w:val="22"/>
          <w:szCs w:val="22"/>
        </w:rPr>
      </w:pPr>
      <w:r w:rsidRPr="00490BE9">
        <w:rPr>
          <w:rFonts w:ascii="Calibri" w:hAnsi="Calibri" w:cs="Calibri"/>
          <w:color w:val="0000FF"/>
          <w:sz w:val="22"/>
          <w:szCs w:val="22"/>
        </w:rPr>
        <w:lastRenderedPageBreak/>
        <w:t>Step6: Exit the Imager &amp; eject the SD card.</w:t>
      </w:r>
      <w:r w:rsidR="00294BB1" w:rsidRPr="00490BE9">
        <w:rPr>
          <w:rFonts w:ascii="Calibri" w:hAnsi="Calibri" w:cs="Calibri"/>
          <w:noProof/>
          <w:color w:val="0000FF"/>
          <w:sz w:val="22"/>
          <w:szCs w:val="22"/>
        </w:rPr>
        <w:br/>
      </w:r>
      <w:r w:rsidR="005273DF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2426470B" wp14:editId="2C79104D">
            <wp:extent cx="5092547" cy="3600000"/>
            <wp:effectExtent l="0" t="0" r="0" b="635"/>
            <wp:docPr id="38625739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5739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54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4BB1" w:rsidRPr="00490BE9">
        <w:rPr>
          <w:rFonts w:ascii="Calibri" w:hAnsi="Calibri" w:cs="Calibri"/>
          <w:color w:val="0000FF"/>
          <w:sz w:val="22"/>
          <w:szCs w:val="22"/>
        </w:rPr>
        <w:br/>
      </w:r>
      <w:r w:rsidR="005273DF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39AF580F" wp14:editId="6C5DE932">
            <wp:extent cx="3600000" cy="1256694"/>
            <wp:effectExtent l="0" t="0" r="635" b="635"/>
            <wp:docPr id="2367938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25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4BB1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6F9662AE" wp14:editId="5C95A8E5">
            <wp:extent cx="3600000" cy="2698998"/>
            <wp:effectExtent l="0" t="6667" r="0" b="0"/>
            <wp:docPr id="331838376" name="Picture 9" descr="A black rectangular object with a cord attach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38376" name="Picture 9" descr="A black rectangular object with a cord attached to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0000" cy="269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5DD4" w14:textId="24A8295C" w:rsidR="006D251B" w:rsidRPr="00490BE9" w:rsidRDefault="006D251B" w:rsidP="002F08C2">
      <w:pPr>
        <w:pStyle w:val="Heading3"/>
        <w:jc w:val="left"/>
        <w:rPr>
          <w:rFonts w:ascii="Calibri" w:hAnsi="Calibri" w:cs="Calibri"/>
          <w:color w:val="0000FF"/>
          <w:sz w:val="22"/>
          <w:szCs w:val="22"/>
        </w:rPr>
      </w:pPr>
      <w:r w:rsidRPr="00490BE9">
        <w:rPr>
          <w:rFonts w:ascii="Calibri" w:hAnsi="Calibri" w:cs="Calibri"/>
          <w:color w:val="0000FF"/>
          <w:sz w:val="22"/>
          <w:szCs w:val="22"/>
        </w:rPr>
        <w:lastRenderedPageBreak/>
        <w:t>Step7: Safely connect the Raspberry Pi to the monitor using HDMI cable.</w:t>
      </w:r>
      <w:r w:rsidR="00294BB1" w:rsidRPr="00490BE9">
        <w:rPr>
          <w:rFonts w:ascii="Calibri" w:hAnsi="Calibri" w:cs="Calibri"/>
          <w:noProof/>
          <w:color w:val="0000FF"/>
          <w:sz w:val="22"/>
          <w:szCs w:val="22"/>
        </w:rPr>
        <w:br/>
      </w:r>
      <w:r w:rsidR="00302A77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560F9027" wp14:editId="362C4D13">
            <wp:extent cx="4801772" cy="3600000"/>
            <wp:effectExtent l="0" t="0" r="0" b="635"/>
            <wp:docPr id="1468151274" name="Picture 10" descr="A computer monitor and a computer t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51274" name="Picture 10" descr="A computer monitor and a computer tow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7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FE84" w14:textId="454C8E86" w:rsidR="006D251B" w:rsidRPr="00490BE9" w:rsidRDefault="006D251B" w:rsidP="002F08C2">
      <w:pPr>
        <w:pStyle w:val="Heading3"/>
        <w:jc w:val="left"/>
        <w:rPr>
          <w:rFonts w:ascii="Calibri" w:hAnsi="Calibri" w:cs="Calibri"/>
          <w:color w:val="0000FF"/>
          <w:sz w:val="22"/>
          <w:szCs w:val="22"/>
        </w:rPr>
      </w:pPr>
      <w:r w:rsidRPr="00490BE9">
        <w:rPr>
          <w:rFonts w:ascii="Calibri" w:hAnsi="Calibri" w:cs="Calibri"/>
          <w:color w:val="0000FF"/>
          <w:sz w:val="22"/>
          <w:szCs w:val="22"/>
        </w:rPr>
        <w:lastRenderedPageBreak/>
        <w:t>Step8: Configuration on First Boot</w:t>
      </w:r>
      <w:r w:rsidR="00294BB1" w:rsidRPr="00490BE9">
        <w:rPr>
          <w:rFonts w:ascii="Calibri" w:hAnsi="Calibri" w:cs="Calibri"/>
          <w:color w:val="0000FF"/>
          <w:sz w:val="22"/>
          <w:szCs w:val="22"/>
        </w:rPr>
        <w:t>.</w:t>
      </w:r>
      <w:r w:rsidR="00294BB1" w:rsidRPr="00490BE9">
        <w:rPr>
          <w:rFonts w:ascii="Calibri" w:hAnsi="Calibri" w:cs="Calibri"/>
          <w:color w:val="0000FF"/>
          <w:sz w:val="22"/>
          <w:szCs w:val="22"/>
        </w:rPr>
        <w:br/>
      </w:r>
      <w:r w:rsidR="00302A77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32A26BAE" wp14:editId="74C7F5C4">
            <wp:extent cx="4801772" cy="3600000"/>
            <wp:effectExtent l="0" t="0" r="0" b="635"/>
            <wp:docPr id="625389565" name="Picture 11" descr="A computer screen with a draw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9565" name="Picture 11" descr="A computer screen with a draw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7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4BB1" w:rsidRPr="00490BE9">
        <w:rPr>
          <w:rFonts w:ascii="Calibri" w:hAnsi="Calibri" w:cs="Calibri"/>
          <w:color w:val="0000FF"/>
          <w:sz w:val="22"/>
          <w:szCs w:val="22"/>
        </w:rPr>
        <w:br/>
      </w:r>
      <w:r w:rsidR="00302A77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59992C3D" wp14:editId="25F2F5AF">
            <wp:extent cx="4801772" cy="3600000"/>
            <wp:effectExtent l="0" t="0" r="0" b="635"/>
            <wp:docPr id="7001401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7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3100E" w14:textId="52A04ECE" w:rsidR="00FD0E00" w:rsidRPr="00490BE9" w:rsidRDefault="00FD0E00" w:rsidP="002F08C2">
      <w:pPr>
        <w:pStyle w:val="Heading3"/>
        <w:jc w:val="left"/>
        <w:rPr>
          <w:rFonts w:ascii="Calibri" w:hAnsi="Calibri" w:cs="Calibri"/>
          <w:color w:val="0000FF"/>
          <w:sz w:val="22"/>
          <w:szCs w:val="22"/>
        </w:rPr>
      </w:pPr>
      <w:r w:rsidRPr="00490BE9">
        <w:rPr>
          <w:rFonts w:ascii="Calibri" w:hAnsi="Calibri" w:cs="Calibri"/>
          <w:color w:val="0000FF"/>
          <w:sz w:val="22"/>
          <w:szCs w:val="22"/>
        </w:rPr>
        <w:lastRenderedPageBreak/>
        <w:t>Step9: Create a user account. Username:</w:t>
      </w:r>
      <w:r w:rsidR="002F08C2" w:rsidRPr="00490BE9">
        <w:rPr>
          <w:rFonts w:ascii="Calibri" w:hAnsi="Calibri" w:cs="Calibri"/>
          <w:color w:val="0000FF"/>
          <w:sz w:val="22"/>
          <w:szCs w:val="22"/>
        </w:rPr>
        <w:t xml:space="preserve"> </w:t>
      </w:r>
      <w:proofErr w:type="spellStart"/>
      <w:r w:rsidR="002F08C2" w:rsidRPr="00490BE9">
        <w:rPr>
          <w:rFonts w:ascii="Calibri" w:hAnsi="Calibri" w:cs="Calibri"/>
          <w:color w:val="0000FF"/>
          <w:sz w:val="22"/>
          <w:szCs w:val="22"/>
        </w:rPr>
        <w:t>stampard</w:t>
      </w:r>
      <w:proofErr w:type="spellEnd"/>
      <w:r w:rsidR="002F08C2" w:rsidRPr="00490BE9">
        <w:rPr>
          <w:rFonts w:ascii="Calibri" w:hAnsi="Calibri" w:cs="Calibri"/>
          <w:color w:val="0000FF"/>
          <w:sz w:val="22"/>
          <w:szCs w:val="22"/>
        </w:rPr>
        <w:t xml:space="preserve"> </w:t>
      </w:r>
      <w:r w:rsidRPr="00490BE9">
        <w:rPr>
          <w:rFonts w:ascii="Calibri" w:hAnsi="Calibri" w:cs="Calibri"/>
          <w:color w:val="0000FF"/>
          <w:sz w:val="22"/>
          <w:szCs w:val="22"/>
        </w:rPr>
        <w:t>Password/Pas</w:t>
      </w:r>
      <w:r w:rsidR="002F08C2" w:rsidRPr="00490BE9">
        <w:rPr>
          <w:rFonts w:ascii="Calibri" w:hAnsi="Calibri" w:cs="Calibri"/>
          <w:color w:val="0000FF"/>
          <w:sz w:val="22"/>
          <w:szCs w:val="22"/>
        </w:rPr>
        <w:t>scode: FoxPi0</w:t>
      </w:r>
      <w:r w:rsidR="00294BB1" w:rsidRPr="00490BE9">
        <w:rPr>
          <w:rFonts w:ascii="Calibri" w:hAnsi="Calibri" w:cs="Calibri"/>
          <w:color w:val="0000FF"/>
          <w:sz w:val="22"/>
          <w:szCs w:val="22"/>
        </w:rPr>
        <w:br/>
      </w:r>
      <w:r w:rsidR="00302A77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72DFA82F" wp14:editId="5FF3C5AA">
            <wp:extent cx="4801772" cy="3600000"/>
            <wp:effectExtent l="0" t="0" r="0" b="635"/>
            <wp:docPr id="1729076241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76241" name="Picture 1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7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0CFDF" w14:textId="6DD9F5A8" w:rsidR="00FD0E00" w:rsidRPr="00490BE9" w:rsidRDefault="00FD0E00" w:rsidP="002F08C2">
      <w:pPr>
        <w:pStyle w:val="Heading3"/>
        <w:jc w:val="left"/>
        <w:rPr>
          <w:rFonts w:ascii="Calibri" w:hAnsi="Calibri" w:cs="Calibri"/>
          <w:color w:val="0000FF"/>
          <w:sz w:val="22"/>
          <w:szCs w:val="22"/>
        </w:rPr>
      </w:pPr>
      <w:r w:rsidRPr="00490BE9">
        <w:rPr>
          <w:rFonts w:ascii="Calibri" w:hAnsi="Calibri" w:cs="Calibri"/>
          <w:color w:val="0000FF"/>
          <w:sz w:val="22"/>
          <w:szCs w:val="22"/>
        </w:rPr>
        <w:t>Step10: Configure Screen &amp; wireless network.</w:t>
      </w:r>
      <w:r w:rsidR="00294BB1" w:rsidRPr="00490BE9">
        <w:rPr>
          <w:rFonts w:ascii="Calibri" w:hAnsi="Calibri" w:cs="Calibri"/>
          <w:noProof/>
          <w:color w:val="0000FF"/>
          <w:sz w:val="22"/>
          <w:szCs w:val="22"/>
        </w:rPr>
        <w:br/>
      </w:r>
      <w:r w:rsidR="00302A77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3C7D427F" wp14:editId="7BEA20A8">
            <wp:extent cx="4801772" cy="3600000"/>
            <wp:effectExtent l="0" t="0" r="0" b="635"/>
            <wp:docPr id="564041652" name="Picture 14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41652" name="Picture 14" descr="A computer screen with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7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4BB1" w:rsidRPr="00490BE9">
        <w:rPr>
          <w:rFonts w:ascii="Calibri" w:hAnsi="Calibri" w:cs="Calibri"/>
          <w:color w:val="0000FF"/>
          <w:sz w:val="22"/>
          <w:szCs w:val="22"/>
        </w:rPr>
        <w:br/>
      </w:r>
      <w:r w:rsidR="00302A77" w:rsidRPr="00490BE9">
        <w:rPr>
          <w:rFonts w:ascii="Calibri" w:hAnsi="Calibri" w:cs="Calibri"/>
          <w:noProof/>
          <w:color w:val="0000FF"/>
          <w:sz w:val="22"/>
          <w:szCs w:val="22"/>
        </w:rPr>
        <w:lastRenderedPageBreak/>
        <w:drawing>
          <wp:inline distT="0" distB="0" distL="0" distR="0" wp14:anchorId="3CF8F97E" wp14:editId="27C99872">
            <wp:extent cx="4801772" cy="3600000"/>
            <wp:effectExtent l="0" t="0" r="0" b="635"/>
            <wp:docPr id="19991612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7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4BB1" w:rsidRPr="00490BE9">
        <w:rPr>
          <w:rFonts w:ascii="Calibri" w:hAnsi="Calibri" w:cs="Calibri"/>
          <w:color w:val="0000FF"/>
          <w:sz w:val="22"/>
          <w:szCs w:val="22"/>
        </w:rPr>
        <w:br/>
      </w:r>
      <w:r w:rsidR="00302A77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1B5398A0" wp14:editId="4AD9FCF1">
            <wp:extent cx="4801772" cy="3600000"/>
            <wp:effectExtent l="0" t="0" r="0" b="635"/>
            <wp:docPr id="1781406519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06519" name="Picture 1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7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376B" w:rsidRPr="00490BE9">
        <w:rPr>
          <w:rFonts w:ascii="Calibri" w:hAnsi="Calibri" w:cs="Calibri"/>
          <w:color w:val="0000FF"/>
          <w:sz w:val="22"/>
          <w:szCs w:val="22"/>
        </w:rPr>
        <w:br/>
      </w:r>
      <w:r w:rsidR="00294BB1" w:rsidRPr="00490BE9">
        <w:rPr>
          <w:rFonts w:ascii="Calibri" w:hAnsi="Calibri" w:cs="Calibri"/>
          <w:noProof/>
          <w:color w:val="0000FF"/>
          <w:sz w:val="22"/>
          <w:szCs w:val="22"/>
        </w:rPr>
        <w:lastRenderedPageBreak/>
        <w:drawing>
          <wp:inline distT="0" distB="0" distL="0" distR="0" wp14:anchorId="32137C9F" wp14:editId="305F15F4">
            <wp:extent cx="4802237" cy="3600000"/>
            <wp:effectExtent l="0" t="0" r="0" b="635"/>
            <wp:docPr id="46858985" name="Picture 17" descr="A computer screen with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8985" name="Picture 17" descr="A computer screen with a piece of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23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376B" w:rsidRPr="00490BE9">
        <w:rPr>
          <w:rFonts w:ascii="Calibri" w:hAnsi="Calibri" w:cs="Calibri"/>
          <w:color w:val="0000FF"/>
          <w:sz w:val="22"/>
          <w:szCs w:val="22"/>
        </w:rPr>
        <w:br/>
      </w:r>
      <w:r w:rsidR="00294BB1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1ACC8F8A" wp14:editId="49DCA2D1">
            <wp:extent cx="4802237" cy="3600000"/>
            <wp:effectExtent l="0" t="0" r="0" b="635"/>
            <wp:docPr id="1974705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23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376B" w:rsidRPr="00490BE9">
        <w:rPr>
          <w:rFonts w:ascii="Calibri" w:hAnsi="Calibri" w:cs="Calibri"/>
          <w:color w:val="0000FF"/>
          <w:sz w:val="22"/>
          <w:szCs w:val="22"/>
        </w:rPr>
        <w:br/>
      </w:r>
      <w:r w:rsidR="0074376B" w:rsidRPr="00490BE9">
        <w:rPr>
          <w:rFonts w:ascii="Calibri" w:hAnsi="Calibri" w:cs="Calibri"/>
          <w:noProof/>
          <w:color w:val="0000FF"/>
          <w:sz w:val="22"/>
          <w:szCs w:val="22"/>
        </w:rPr>
        <w:lastRenderedPageBreak/>
        <w:drawing>
          <wp:inline distT="0" distB="0" distL="0" distR="0" wp14:anchorId="1B9F6619" wp14:editId="5E08FE7B">
            <wp:extent cx="4802237" cy="3600000"/>
            <wp:effectExtent l="0" t="0" r="0" b="635"/>
            <wp:docPr id="5878802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23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376B" w:rsidRPr="00490BE9">
        <w:rPr>
          <w:rFonts w:ascii="Calibri" w:hAnsi="Calibri" w:cs="Calibri"/>
          <w:color w:val="0000FF"/>
          <w:sz w:val="22"/>
          <w:szCs w:val="22"/>
        </w:rPr>
        <w:br/>
      </w:r>
      <w:r w:rsidR="0074376B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3B4C5D6C" wp14:editId="6FD874E2">
            <wp:extent cx="4802237" cy="3600000"/>
            <wp:effectExtent l="0" t="0" r="0" b="635"/>
            <wp:docPr id="7167748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23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82B9" w14:textId="261472E8" w:rsidR="00FD0E00" w:rsidRPr="00490BE9" w:rsidRDefault="00FD0E00" w:rsidP="002F08C2">
      <w:pPr>
        <w:pStyle w:val="Heading3"/>
        <w:jc w:val="left"/>
        <w:rPr>
          <w:rFonts w:ascii="Calibri" w:hAnsi="Calibri" w:cs="Calibri"/>
          <w:color w:val="0000FF"/>
          <w:sz w:val="22"/>
          <w:szCs w:val="22"/>
        </w:rPr>
      </w:pPr>
      <w:r w:rsidRPr="00490BE9">
        <w:rPr>
          <w:rFonts w:ascii="Calibri" w:hAnsi="Calibri" w:cs="Calibri"/>
          <w:color w:val="0000FF"/>
          <w:sz w:val="22"/>
          <w:szCs w:val="22"/>
        </w:rPr>
        <w:lastRenderedPageBreak/>
        <w:t>Step11: Report to your lecturer the setup of Raspberry Pi.</w:t>
      </w:r>
      <w:r w:rsidR="0074376B" w:rsidRPr="00490BE9">
        <w:rPr>
          <w:rFonts w:ascii="Calibri" w:hAnsi="Calibri" w:cs="Calibri"/>
          <w:color w:val="0000FF"/>
          <w:sz w:val="22"/>
          <w:szCs w:val="22"/>
        </w:rPr>
        <w:br/>
      </w:r>
      <w:r w:rsidR="0074376B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7A3D99E5" wp14:editId="0CC154A2">
            <wp:extent cx="4802237" cy="3600000"/>
            <wp:effectExtent l="0" t="0" r="0" b="635"/>
            <wp:docPr id="8165903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23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376B" w:rsidRPr="00490BE9">
        <w:rPr>
          <w:rFonts w:ascii="Calibri" w:hAnsi="Calibri" w:cs="Calibri"/>
          <w:color w:val="0000FF"/>
          <w:sz w:val="22"/>
          <w:szCs w:val="22"/>
        </w:rPr>
        <w:br/>
      </w:r>
      <w:r w:rsidR="0074376B" w:rsidRPr="00490BE9">
        <w:rPr>
          <w:rFonts w:ascii="Calibri" w:hAnsi="Calibri" w:cs="Calibri"/>
          <w:noProof/>
          <w:color w:val="0000FF"/>
          <w:sz w:val="22"/>
          <w:szCs w:val="22"/>
        </w:rPr>
        <w:lastRenderedPageBreak/>
        <w:drawing>
          <wp:inline distT="0" distB="0" distL="0" distR="0" wp14:anchorId="5D173342" wp14:editId="337AE574">
            <wp:extent cx="4802237" cy="3600000"/>
            <wp:effectExtent l="0" t="0" r="0" b="635"/>
            <wp:docPr id="4726178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23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376B" w:rsidRPr="00490BE9">
        <w:rPr>
          <w:rFonts w:ascii="Calibri" w:hAnsi="Calibri" w:cs="Calibri"/>
          <w:color w:val="0000FF"/>
          <w:sz w:val="22"/>
          <w:szCs w:val="22"/>
        </w:rPr>
        <w:br/>
      </w:r>
      <w:r w:rsidR="0074376B" w:rsidRPr="00490BE9">
        <w:rPr>
          <w:rFonts w:ascii="Calibri" w:hAnsi="Calibri" w:cs="Calibri"/>
          <w:noProof/>
          <w:color w:val="0000FF"/>
          <w:sz w:val="22"/>
          <w:szCs w:val="22"/>
        </w:rPr>
        <w:drawing>
          <wp:inline distT="0" distB="0" distL="0" distR="0" wp14:anchorId="7C280C64" wp14:editId="51F15C9D">
            <wp:extent cx="4802237" cy="3600000"/>
            <wp:effectExtent l="0" t="0" r="0" b="635"/>
            <wp:docPr id="14685046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23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0E00" w:rsidRPr="00490BE9" w:rsidSect="00252EAB">
      <w:footerReference w:type="even" r:id="rId34"/>
      <w:footerReference w:type="default" r:id="rId3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336D97" w14:textId="77777777" w:rsidR="00252EAB" w:rsidRDefault="00252EAB" w:rsidP="00E74B29">
      <w:r>
        <w:separator/>
      </w:r>
    </w:p>
  </w:endnote>
  <w:endnote w:type="continuationSeparator" w:id="0">
    <w:p w14:paraId="38B2464C" w14:textId="77777777" w:rsidR="00252EAB" w:rsidRDefault="00252EAB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alibr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686F4E5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6DCBE3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FA2B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2989AC2F" w14:textId="77777777" w:rsidTr="006709F1">
      <w:tc>
        <w:tcPr>
          <w:tcW w:w="1079" w:type="dxa"/>
        </w:tcPr>
        <w:p w14:paraId="75235E3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8E336BB" w14:textId="4BC19A3D" w:rsidR="00E74B29" w:rsidRPr="00874FE7" w:rsidRDefault="00D450B2" w:rsidP="006709F1">
          <w:pPr>
            <w:pStyle w:val="Footer"/>
          </w:pPr>
          <w:r>
            <w:t xml:space="preserve">AT3 </w:t>
          </w:r>
          <w:r w:rsidR="00130E98">
            <w:t>PRACTICAL ASSESSMENT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6FB7856A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6E861968" w14:textId="77777777" w:rsidR="00E74B29" w:rsidRPr="00E74B29" w:rsidRDefault="00E74B29" w:rsidP="006709F1">
          <w:pPr>
            <w:pStyle w:val="Footer"/>
          </w:pPr>
        </w:p>
      </w:tc>
    </w:tr>
  </w:tbl>
  <w:p w14:paraId="219F553A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E0E61B" w14:textId="77777777" w:rsidR="00252EAB" w:rsidRDefault="00252EAB" w:rsidP="00E74B29">
      <w:r>
        <w:separator/>
      </w:r>
    </w:p>
  </w:footnote>
  <w:footnote w:type="continuationSeparator" w:id="0">
    <w:p w14:paraId="4FFE5CD1" w14:textId="77777777" w:rsidR="00252EAB" w:rsidRDefault="00252EAB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44EC7"/>
    <w:multiLevelType w:val="hybridMultilevel"/>
    <w:tmpl w:val="E46A38E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568EB"/>
    <w:multiLevelType w:val="hybridMultilevel"/>
    <w:tmpl w:val="4F2011E0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325EE"/>
    <w:multiLevelType w:val="hybridMultilevel"/>
    <w:tmpl w:val="F89E5CE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C2208"/>
    <w:multiLevelType w:val="hybridMultilevel"/>
    <w:tmpl w:val="DB6070B2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62591B"/>
    <w:multiLevelType w:val="hybridMultilevel"/>
    <w:tmpl w:val="46688DE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D42B6"/>
    <w:multiLevelType w:val="hybridMultilevel"/>
    <w:tmpl w:val="E46CC91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D256DA"/>
    <w:multiLevelType w:val="hybridMultilevel"/>
    <w:tmpl w:val="5D1C6770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07BDA"/>
    <w:multiLevelType w:val="hybridMultilevel"/>
    <w:tmpl w:val="420E615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80296"/>
    <w:multiLevelType w:val="hybridMultilevel"/>
    <w:tmpl w:val="5374DB78"/>
    <w:lvl w:ilvl="0" w:tplc="E43097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CE6850"/>
    <w:multiLevelType w:val="hybridMultilevel"/>
    <w:tmpl w:val="D37E3A2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8F2016"/>
    <w:multiLevelType w:val="hybridMultilevel"/>
    <w:tmpl w:val="275A23F6"/>
    <w:lvl w:ilvl="0" w:tplc="23640354">
      <w:start w:val="1"/>
      <w:numFmt w:val="upperLetter"/>
      <w:lvlText w:val="%1)"/>
      <w:lvlJc w:val="left"/>
      <w:pPr>
        <w:ind w:left="3450" w:hanging="309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47150F"/>
    <w:multiLevelType w:val="hybridMultilevel"/>
    <w:tmpl w:val="C51C6BB6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A8031D"/>
    <w:multiLevelType w:val="hybridMultilevel"/>
    <w:tmpl w:val="776AA01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8C61C3"/>
    <w:multiLevelType w:val="hybridMultilevel"/>
    <w:tmpl w:val="3348D84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2832000">
    <w:abstractNumId w:val="4"/>
  </w:num>
  <w:num w:numId="2" w16cid:durableId="1125348703">
    <w:abstractNumId w:val="11"/>
  </w:num>
  <w:num w:numId="3" w16cid:durableId="890655391">
    <w:abstractNumId w:val="9"/>
  </w:num>
  <w:num w:numId="4" w16cid:durableId="593823357">
    <w:abstractNumId w:val="1"/>
  </w:num>
  <w:num w:numId="5" w16cid:durableId="241725774">
    <w:abstractNumId w:val="0"/>
  </w:num>
  <w:num w:numId="6" w16cid:durableId="561793294">
    <w:abstractNumId w:val="3"/>
  </w:num>
  <w:num w:numId="7" w16cid:durableId="1191257178">
    <w:abstractNumId w:val="8"/>
  </w:num>
  <w:num w:numId="8" w16cid:durableId="1040714279">
    <w:abstractNumId w:val="5"/>
  </w:num>
  <w:num w:numId="9" w16cid:durableId="1029143604">
    <w:abstractNumId w:val="10"/>
  </w:num>
  <w:num w:numId="10" w16cid:durableId="277101826">
    <w:abstractNumId w:val="12"/>
  </w:num>
  <w:num w:numId="11" w16cid:durableId="278488591">
    <w:abstractNumId w:val="7"/>
  </w:num>
  <w:num w:numId="12" w16cid:durableId="721365043">
    <w:abstractNumId w:val="2"/>
  </w:num>
  <w:num w:numId="13" w16cid:durableId="1066996612">
    <w:abstractNumId w:val="6"/>
  </w:num>
  <w:num w:numId="14" w16cid:durableId="113670042">
    <w:abstractNumId w:val="14"/>
  </w:num>
  <w:num w:numId="15" w16cid:durableId="6985089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6908"/>
    <w:rsid w:val="00002BC3"/>
    <w:rsid w:val="00013B44"/>
    <w:rsid w:val="00022C32"/>
    <w:rsid w:val="0002424B"/>
    <w:rsid w:val="0003162B"/>
    <w:rsid w:val="0003706A"/>
    <w:rsid w:val="0005275D"/>
    <w:rsid w:val="00060BFF"/>
    <w:rsid w:val="00061929"/>
    <w:rsid w:val="000712DB"/>
    <w:rsid w:val="00086FA5"/>
    <w:rsid w:val="000A248A"/>
    <w:rsid w:val="000B4611"/>
    <w:rsid w:val="000D3822"/>
    <w:rsid w:val="000E4641"/>
    <w:rsid w:val="000E7B27"/>
    <w:rsid w:val="0011399A"/>
    <w:rsid w:val="0012690F"/>
    <w:rsid w:val="0012751A"/>
    <w:rsid w:val="00130E98"/>
    <w:rsid w:val="00136721"/>
    <w:rsid w:val="00151F66"/>
    <w:rsid w:val="0016705D"/>
    <w:rsid w:val="00177F8D"/>
    <w:rsid w:val="00180FD3"/>
    <w:rsid w:val="00185F4A"/>
    <w:rsid w:val="00191E42"/>
    <w:rsid w:val="001A3AE7"/>
    <w:rsid w:val="002013DD"/>
    <w:rsid w:val="00212F64"/>
    <w:rsid w:val="00221299"/>
    <w:rsid w:val="00230955"/>
    <w:rsid w:val="002518FA"/>
    <w:rsid w:val="00252EAB"/>
    <w:rsid w:val="00294BB1"/>
    <w:rsid w:val="002A0646"/>
    <w:rsid w:val="002D2200"/>
    <w:rsid w:val="002D43FE"/>
    <w:rsid w:val="002D4B40"/>
    <w:rsid w:val="002D57D1"/>
    <w:rsid w:val="002E32C9"/>
    <w:rsid w:val="002F08C2"/>
    <w:rsid w:val="002F104E"/>
    <w:rsid w:val="00302A77"/>
    <w:rsid w:val="00314485"/>
    <w:rsid w:val="0033753C"/>
    <w:rsid w:val="00346EB0"/>
    <w:rsid w:val="003855F3"/>
    <w:rsid w:val="0039744B"/>
    <w:rsid w:val="003A2B94"/>
    <w:rsid w:val="003B1A49"/>
    <w:rsid w:val="003D1D45"/>
    <w:rsid w:val="003D4EA8"/>
    <w:rsid w:val="003D6B3A"/>
    <w:rsid w:val="003F32B3"/>
    <w:rsid w:val="0040395F"/>
    <w:rsid w:val="0040564B"/>
    <w:rsid w:val="00410979"/>
    <w:rsid w:val="00425D54"/>
    <w:rsid w:val="00441F91"/>
    <w:rsid w:val="00446999"/>
    <w:rsid w:val="0048120C"/>
    <w:rsid w:val="004909D9"/>
    <w:rsid w:val="00490BE9"/>
    <w:rsid w:val="004922F0"/>
    <w:rsid w:val="004A47C6"/>
    <w:rsid w:val="004C297D"/>
    <w:rsid w:val="0050427D"/>
    <w:rsid w:val="0050452D"/>
    <w:rsid w:val="00521481"/>
    <w:rsid w:val="005273DF"/>
    <w:rsid w:val="00527971"/>
    <w:rsid w:val="00550769"/>
    <w:rsid w:val="00564DDB"/>
    <w:rsid w:val="005B7406"/>
    <w:rsid w:val="005C5703"/>
    <w:rsid w:val="005D5647"/>
    <w:rsid w:val="005E0279"/>
    <w:rsid w:val="005E2B87"/>
    <w:rsid w:val="00602FED"/>
    <w:rsid w:val="0061109C"/>
    <w:rsid w:val="00615CE3"/>
    <w:rsid w:val="00622A1F"/>
    <w:rsid w:val="006572C2"/>
    <w:rsid w:val="006605CA"/>
    <w:rsid w:val="00660F68"/>
    <w:rsid w:val="00662C34"/>
    <w:rsid w:val="00665110"/>
    <w:rsid w:val="006709F1"/>
    <w:rsid w:val="00675C25"/>
    <w:rsid w:val="006B66CF"/>
    <w:rsid w:val="006C27AF"/>
    <w:rsid w:val="006C60E6"/>
    <w:rsid w:val="006D251B"/>
    <w:rsid w:val="006D2A32"/>
    <w:rsid w:val="006E5365"/>
    <w:rsid w:val="00737D86"/>
    <w:rsid w:val="0074376B"/>
    <w:rsid w:val="00743E8C"/>
    <w:rsid w:val="00752B1E"/>
    <w:rsid w:val="007B4027"/>
    <w:rsid w:val="007B51CE"/>
    <w:rsid w:val="007D2FEA"/>
    <w:rsid w:val="007D76D7"/>
    <w:rsid w:val="007E64B1"/>
    <w:rsid w:val="00833087"/>
    <w:rsid w:val="00836361"/>
    <w:rsid w:val="00837914"/>
    <w:rsid w:val="008404BE"/>
    <w:rsid w:val="00850E99"/>
    <w:rsid w:val="00856908"/>
    <w:rsid w:val="0087062E"/>
    <w:rsid w:val="00874FE7"/>
    <w:rsid w:val="00880932"/>
    <w:rsid w:val="00880F91"/>
    <w:rsid w:val="00886D66"/>
    <w:rsid w:val="00896DD3"/>
    <w:rsid w:val="008A152D"/>
    <w:rsid w:val="008A6010"/>
    <w:rsid w:val="008B4422"/>
    <w:rsid w:val="008C2B3E"/>
    <w:rsid w:val="008C43A4"/>
    <w:rsid w:val="008C7647"/>
    <w:rsid w:val="008E4DED"/>
    <w:rsid w:val="00911CDE"/>
    <w:rsid w:val="00914D95"/>
    <w:rsid w:val="00924830"/>
    <w:rsid w:val="00944742"/>
    <w:rsid w:val="00952F7D"/>
    <w:rsid w:val="0095496A"/>
    <w:rsid w:val="009675AE"/>
    <w:rsid w:val="00990324"/>
    <w:rsid w:val="0099644E"/>
    <w:rsid w:val="009A38BA"/>
    <w:rsid w:val="009C54E7"/>
    <w:rsid w:val="009E2D01"/>
    <w:rsid w:val="00A04EED"/>
    <w:rsid w:val="00A15849"/>
    <w:rsid w:val="00A31C13"/>
    <w:rsid w:val="00A622D1"/>
    <w:rsid w:val="00A62F4C"/>
    <w:rsid w:val="00A75AD3"/>
    <w:rsid w:val="00A826E8"/>
    <w:rsid w:val="00A93CE3"/>
    <w:rsid w:val="00AA2084"/>
    <w:rsid w:val="00AB2E0A"/>
    <w:rsid w:val="00AC2B2E"/>
    <w:rsid w:val="00AD498D"/>
    <w:rsid w:val="00AF4C0D"/>
    <w:rsid w:val="00B10064"/>
    <w:rsid w:val="00B43E11"/>
    <w:rsid w:val="00B704A2"/>
    <w:rsid w:val="00BC4028"/>
    <w:rsid w:val="00BD4F87"/>
    <w:rsid w:val="00BF39C5"/>
    <w:rsid w:val="00C02F84"/>
    <w:rsid w:val="00C16B13"/>
    <w:rsid w:val="00C1E648"/>
    <w:rsid w:val="00C2245F"/>
    <w:rsid w:val="00C22688"/>
    <w:rsid w:val="00C53F7F"/>
    <w:rsid w:val="00C755AB"/>
    <w:rsid w:val="00C760C0"/>
    <w:rsid w:val="00CA3053"/>
    <w:rsid w:val="00CC35A5"/>
    <w:rsid w:val="00CD0028"/>
    <w:rsid w:val="00CD7DA5"/>
    <w:rsid w:val="00D00300"/>
    <w:rsid w:val="00D02487"/>
    <w:rsid w:val="00D206FC"/>
    <w:rsid w:val="00D32C97"/>
    <w:rsid w:val="00D43125"/>
    <w:rsid w:val="00D450B2"/>
    <w:rsid w:val="00D46FD2"/>
    <w:rsid w:val="00D52E29"/>
    <w:rsid w:val="00D6640D"/>
    <w:rsid w:val="00D66A3A"/>
    <w:rsid w:val="00D801CC"/>
    <w:rsid w:val="00D97E9E"/>
    <w:rsid w:val="00DF198B"/>
    <w:rsid w:val="00E04ACD"/>
    <w:rsid w:val="00E256D4"/>
    <w:rsid w:val="00E5535D"/>
    <w:rsid w:val="00E74B29"/>
    <w:rsid w:val="00E75AC0"/>
    <w:rsid w:val="00E935A1"/>
    <w:rsid w:val="00EE09D5"/>
    <w:rsid w:val="00EE35D4"/>
    <w:rsid w:val="00F04A31"/>
    <w:rsid w:val="00F079AE"/>
    <w:rsid w:val="00F262E0"/>
    <w:rsid w:val="00F33AC7"/>
    <w:rsid w:val="00F50791"/>
    <w:rsid w:val="00F72751"/>
    <w:rsid w:val="00F76B7F"/>
    <w:rsid w:val="00FA7620"/>
    <w:rsid w:val="00FB2F1A"/>
    <w:rsid w:val="00FD0E00"/>
    <w:rsid w:val="01437D47"/>
    <w:rsid w:val="01CDC9E6"/>
    <w:rsid w:val="024D3A88"/>
    <w:rsid w:val="03852A21"/>
    <w:rsid w:val="040F55AB"/>
    <w:rsid w:val="0422DDE0"/>
    <w:rsid w:val="04540EEE"/>
    <w:rsid w:val="071228C3"/>
    <w:rsid w:val="077879CE"/>
    <w:rsid w:val="0B32B52D"/>
    <w:rsid w:val="0C08FB77"/>
    <w:rsid w:val="0DB115F1"/>
    <w:rsid w:val="0F33C498"/>
    <w:rsid w:val="0F64FEB6"/>
    <w:rsid w:val="0FCE3C53"/>
    <w:rsid w:val="0FFEDAEF"/>
    <w:rsid w:val="13AF53E0"/>
    <w:rsid w:val="1499FD59"/>
    <w:rsid w:val="14EE9B88"/>
    <w:rsid w:val="15042C7D"/>
    <w:rsid w:val="155D046A"/>
    <w:rsid w:val="1656B0CC"/>
    <w:rsid w:val="165E2D1D"/>
    <w:rsid w:val="183B03F1"/>
    <w:rsid w:val="18CAB34B"/>
    <w:rsid w:val="1917321E"/>
    <w:rsid w:val="1AB2D572"/>
    <w:rsid w:val="1B4D60EB"/>
    <w:rsid w:val="1C09B4B3"/>
    <w:rsid w:val="1C6049E1"/>
    <w:rsid w:val="1E50ED62"/>
    <w:rsid w:val="1E8AC6E7"/>
    <w:rsid w:val="20D49640"/>
    <w:rsid w:val="214F9288"/>
    <w:rsid w:val="25F98CC5"/>
    <w:rsid w:val="26208799"/>
    <w:rsid w:val="265320C1"/>
    <w:rsid w:val="26B9E9E6"/>
    <w:rsid w:val="27AF7341"/>
    <w:rsid w:val="2900BD0D"/>
    <w:rsid w:val="299E58D2"/>
    <w:rsid w:val="29A865D4"/>
    <w:rsid w:val="2A464D5B"/>
    <w:rsid w:val="2A84AD05"/>
    <w:rsid w:val="2A872F9C"/>
    <w:rsid w:val="2AFD1FCA"/>
    <w:rsid w:val="2C0FFE6C"/>
    <w:rsid w:val="2D5F82CB"/>
    <w:rsid w:val="2E3E3616"/>
    <w:rsid w:val="2EC232BA"/>
    <w:rsid w:val="2F69F373"/>
    <w:rsid w:val="2FE782A8"/>
    <w:rsid w:val="307F24F8"/>
    <w:rsid w:val="3095F49D"/>
    <w:rsid w:val="30D33D5E"/>
    <w:rsid w:val="31AA99A7"/>
    <w:rsid w:val="32618507"/>
    <w:rsid w:val="331E31E3"/>
    <w:rsid w:val="3343A781"/>
    <w:rsid w:val="343009CE"/>
    <w:rsid w:val="3582B55B"/>
    <w:rsid w:val="35E321F2"/>
    <w:rsid w:val="36D62A36"/>
    <w:rsid w:val="385F36C1"/>
    <w:rsid w:val="38A19267"/>
    <w:rsid w:val="38E8E736"/>
    <w:rsid w:val="39F3B55F"/>
    <w:rsid w:val="3A191C1A"/>
    <w:rsid w:val="3B2A6820"/>
    <w:rsid w:val="3B41C91A"/>
    <w:rsid w:val="3B74BBE4"/>
    <w:rsid w:val="3BA10FD2"/>
    <w:rsid w:val="3BB202B6"/>
    <w:rsid w:val="3BE14FC8"/>
    <w:rsid w:val="3C6EFF09"/>
    <w:rsid w:val="3CDE63C4"/>
    <w:rsid w:val="3CEDB0F5"/>
    <w:rsid w:val="3DA9C754"/>
    <w:rsid w:val="3F5B0071"/>
    <w:rsid w:val="3F9D00C3"/>
    <w:rsid w:val="40EE6975"/>
    <w:rsid w:val="4249D66E"/>
    <w:rsid w:val="4257F4AF"/>
    <w:rsid w:val="42BAA687"/>
    <w:rsid w:val="42D8C712"/>
    <w:rsid w:val="43C791D7"/>
    <w:rsid w:val="43DEB663"/>
    <w:rsid w:val="47582A1D"/>
    <w:rsid w:val="488175F6"/>
    <w:rsid w:val="49D8DC48"/>
    <w:rsid w:val="4A0900F8"/>
    <w:rsid w:val="4A7E94BB"/>
    <w:rsid w:val="4A8F3030"/>
    <w:rsid w:val="4DC2F97B"/>
    <w:rsid w:val="4E3763A2"/>
    <w:rsid w:val="4E8EC458"/>
    <w:rsid w:val="4EE3F9FF"/>
    <w:rsid w:val="4F6937B0"/>
    <w:rsid w:val="4F81EFD3"/>
    <w:rsid w:val="509A040C"/>
    <w:rsid w:val="50C329AE"/>
    <w:rsid w:val="50C64A4F"/>
    <w:rsid w:val="517ABB28"/>
    <w:rsid w:val="52AADAE1"/>
    <w:rsid w:val="52F74C03"/>
    <w:rsid w:val="53BC9526"/>
    <w:rsid w:val="543C6B6A"/>
    <w:rsid w:val="544B2123"/>
    <w:rsid w:val="54A92C9B"/>
    <w:rsid w:val="573ADE30"/>
    <w:rsid w:val="58DF1762"/>
    <w:rsid w:val="5934ED84"/>
    <w:rsid w:val="5A5C39BE"/>
    <w:rsid w:val="5A807864"/>
    <w:rsid w:val="5AF89BFB"/>
    <w:rsid w:val="5BDC1F3B"/>
    <w:rsid w:val="5DC46E6F"/>
    <w:rsid w:val="5E2785E9"/>
    <w:rsid w:val="5EA321BA"/>
    <w:rsid w:val="5F438006"/>
    <w:rsid w:val="5FF202C8"/>
    <w:rsid w:val="6065800C"/>
    <w:rsid w:val="60D7310B"/>
    <w:rsid w:val="635E0D8B"/>
    <w:rsid w:val="6385A217"/>
    <w:rsid w:val="639C98B5"/>
    <w:rsid w:val="647FBF87"/>
    <w:rsid w:val="65461F56"/>
    <w:rsid w:val="65CCD2EF"/>
    <w:rsid w:val="65FD481F"/>
    <w:rsid w:val="67F06DA3"/>
    <w:rsid w:val="6843CEBD"/>
    <w:rsid w:val="68806526"/>
    <w:rsid w:val="6887730B"/>
    <w:rsid w:val="69A3DD62"/>
    <w:rsid w:val="6DF64E0D"/>
    <w:rsid w:val="6E2CD383"/>
    <w:rsid w:val="6F60DCAD"/>
    <w:rsid w:val="70996781"/>
    <w:rsid w:val="728E1D64"/>
    <w:rsid w:val="72ECFB66"/>
    <w:rsid w:val="747FEDB5"/>
    <w:rsid w:val="77199116"/>
    <w:rsid w:val="77C66B6E"/>
    <w:rsid w:val="77C9C00F"/>
    <w:rsid w:val="7855DD5F"/>
    <w:rsid w:val="7AD767A2"/>
    <w:rsid w:val="7DF01E8B"/>
    <w:rsid w:val="7F524793"/>
    <w:rsid w:val="7F9A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B0360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8A152D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8A152D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8A152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8A152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A152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564D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69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6002640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659E644-A43E-4279-95F7-B9B5BAEB7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13</Pages>
  <Words>127</Words>
  <Characters>694</Characters>
  <Application>Microsoft Office Word</Application>
  <DocSecurity>0</DocSecurity>
  <Lines>60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2022-03-08T03:45:00Z</dcterms:created>
  <dcterms:modified xsi:type="dcterms:W3CDTF">2024-02-14T06:37:00Z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GrammarlyDocumentId">
    <vt:lpwstr>29beccf332a03cc0b093737633352f71769a348965e5c327e2d9e70d5b1cddea</vt:lpwstr>
  </property>
</Properties>
</file>