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CB328" w14:textId="77777777" w:rsidR="00952F7D" w:rsidRPr="008404BE" w:rsidRDefault="00DF198B" w:rsidP="00DF198B">
      <w:pPr>
        <w:pStyle w:val="GraphicAnchor"/>
        <w:rPr>
          <w:rFonts w:ascii="Arial" w:hAnsi="Arial" w:cs="Arial"/>
        </w:rPr>
      </w:pPr>
      <w:r w:rsidRPr="008404BE">
        <w:rPr>
          <w:rFonts w:ascii="Arial" w:hAnsi="Arial" w:cs="Arial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01B4893" wp14:editId="61BC171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8404BE" w14:paraId="48E3112F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E01DF5F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6B3840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A171177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205D074" w14:textId="0DD60909" w:rsidR="00856908" w:rsidRPr="008404BE" w:rsidRDefault="00D450B2" w:rsidP="00856908">
            <w:pPr>
              <w:pStyle w:val="Heading1"/>
              <w:rPr>
                <w:rFonts w:ascii="Arial" w:hAnsi="Arial" w:cs="Arial"/>
              </w:rPr>
            </w:pP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UEECS0003</w:t>
            </w:r>
            <w:r>
              <w:rPr>
                <w:rFonts w:ascii="Arial" w:hAnsi="Arial" w:cs="Arial"/>
                <w:bCs/>
                <w:sz w:val="44"/>
                <w:szCs w:val="44"/>
              </w:rPr>
              <w:t xml:space="preserve"> &amp; </w:t>
            </w: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UEECS0022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641AE441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1C2B7937" w14:textId="77777777" w:rsidTr="00185F4A">
        <w:trPr>
          <w:trHeight w:val="1837"/>
        </w:trPr>
        <w:tc>
          <w:tcPr>
            <w:tcW w:w="1170" w:type="dxa"/>
          </w:tcPr>
          <w:p w14:paraId="5FDCE864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460" w:type="dxa"/>
            <w:gridSpan w:val="7"/>
          </w:tcPr>
          <w:p w14:paraId="38CC3B3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1160" w:type="dxa"/>
          </w:tcPr>
          <w:p w14:paraId="0E09771E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0C0F2661" w14:textId="77777777" w:rsidTr="00185F4A">
        <w:trPr>
          <w:trHeight w:val="929"/>
        </w:trPr>
        <w:tc>
          <w:tcPr>
            <w:tcW w:w="2397" w:type="dxa"/>
            <w:gridSpan w:val="4"/>
          </w:tcPr>
          <w:p w14:paraId="4AD5F91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0DC2A7FA" w14:textId="77777777" w:rsidR="00DF198B" w:rsidRPr="008404BE" w:rsidRDefault="00DF198B" w:rsidP="00DF198B">
            <w:pPr>
              <w:jc w:val="center"/>
              <w:rPr>
                <w:rFonts w:ascii="Arial" w:hAnsi="Arial" w:cs="Arial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FB2DE82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CA5B221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C40022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6AD46E38" w14:textId="743C38ED" w:rsidR="00DF198B" w:rsidRPr="008404BE" w:rsidRDefault="00856908" w:rsidP="00874FE7">
            <w:pPr>
              <w:pStyle w:val="Heading2"/>
              <w:rPr>
                <w:rFonts w:ascii="Arial" w:hAnsi="Arial" w:cs="Arial"/>
              </w:rPr>
            </w:pPr>
            <w:bookmarkStart w:id="0" w:name="_Toc80085422"/>
            <w:bookmarkStart w:id="1" w:name="_Toc80085465"/>
            <w:r w:rsidRPr="008404BE">
              <w:rPr>
                <w:rFonts w:ascii="Arial" w:hAnsi="Arial" w:cs="Arial"/>
              </w:rPr>
              <w:t>PRACTICAL ASSESSMENT #</w:t>
            </w:r>
            <w:r w:rsidR="00D450B2">
              <w:rPr>
                <w:rFonts w:ascii="Arial" w:hAnsi="Arial" w:cs="Arial"/>
              </w:rPr>
              <w:t>3</w:t>
            </w:r>
            <w:r w:rsidRPr="008404BE">
              <w:rPr>
                <w:rFonts w:ascii="Arial" w:hAnsi="Arial" w:cs="Arial"/>
              </w:rPr>
              <w:t>:</w:t>
            </w:r>
            <w:bookmarkEnd w:id="0"/>
            <w:bookmarkEnd w:id="1"/>
          </w:p>
          <w:p w14:paraId="123BC032" w14:textId="77777777" w:rsidR="00856908" w:rsidRPr="008404BE" w:rsidRDefault="00856908" w:rsidP="00856908">
            <w:pPr>
              <w:rPr>
                <w:rFonts w:ascii="Arial" w:hAnsi="Arial" w:cs="Arial"/>
              </w:rPr>
            </w:pPr>
          </w:p>
          <w:p w14:paraId="0B98C029" w14:textId="56B7AE64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NAME: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>
              <w:rPr>
                <w:rFonts w:ascii="Arial" w:hAnsi="Arial" w:cs="Arial"/>
              </w:rPr>
              <w:t>Richard Pountney</w:t>
            </w:r>
          </w:p>
          <w:p w14:paraId="7EA02EE4" w14:textId="16C6FBDD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ID: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>
              <w:rPr>
                <w:rFonts w:ascii="Arial" w:hAnsi="Arial" w:cs="Arial"/>
              </w:rPr>
              <w:t>30007736</w:t>
            </w:r>
          </w:p>
        </w:tc>
        <w:tc>
          <w:tcPr>
            <w:tcW w:w="2398" w:type="dxa"/>
            <w:gridSpan w:val="4"/>
          </w:tcPr>
          <w:p w14:paraId="6233EA05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4C69AE47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22FF4DA" w14:textId="77777777" w:rsidR="00DF198B" w:rsidRDefault="00DF198B" w:rsidP="00DF198B">
            <w:pPr>
              <w:jc w:val="center"/>
              <w:rPr>
                <w:rFonts w:ascii="Arial" w:hAnsi="Arial" w:cs="Arial"/>
              </w:rPr>
            </w:pPr>
          </w:p>
          <w:p w14:paraId="4A5BEAB2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A974B2D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D4AD364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11E4DC13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94C28E1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3572F65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8B29366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397D845F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3B74A8C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7BAFA6E7" w14:textId="1F4C0DBA" w:rsidR="008635F0" w:rsidRPr="008404BE" w:rsidRDefault="008635F0" w:rsidP="00DF198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3A761D2" w14:textId="77777777" w:rsidR="00DF198B" w:rsidRDefault="00DF198B" w:rsidP="00DF198B">
            <w:pPr>
              <w:rPr>
                <w:rFonts w:ascii="Arial" w:hAnsi="Arial" w:cs="Arial"/>
              </w:rPr>
            </w:pPr>
          </w:p>
          <w:p w14:paraId="7EFCEA8D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0C0C4F59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4C47D624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785ACC4C" w14:textId="64087D36" w:rsidR="008635F0" w:rsidRPr="008404BE" w:rsidRDefault="008635F0" w:rsidP="00DF198B">
            <w:pPr>
              <w:rPr>
                <w:rFonts w:ascii="Arial" w:hAnsi="Arial" w:cs="Arial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4E5C77B8" w14:textId="77777777" w:rsidR="00DF198B" w:rsidRPr="008404BE" w:rsidRDefault="00DF198B" w:rsidP="00DF198B">
            <w:pPr>
              <w:jc w:val="center"/>
              <w:rPr>
                <w:rFonts w:ascii="Arial" w:hAnsi="Arial" w:cs="Arial"/>
              </w:rPr>
            </w:pPr>
          </w:p>
        </w:tc>
      </w:tr>
      <w:tr w:rsidR="00DF198B" w:rsidRPr="008404BE" w14:paraId="01B7A60B" w14:textId="77777777" w:rsidTr="00185F4A">
        <w:tc>
          <w:tcPr>
            <w:tcW w:w="2340" w:type="dxa"/>
            <w:gridSpan w:val="3"/>
          </w:tcPr>
          <w:p w14:paraId="0D4FAADE" w14:textId="77777777" w:rsidR="00DF198B" w:rsidRPr="008404BE" w:rsidRDefault="00DF198B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120" w:type="dxa"/>
            <w:gridSpan w:val="3"/>
          </w:tcPr>
          <w:p w14:paraId="445ACEA8" w14:textId="372CA141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2330" w:type="dxa"/>
            <w:gridSpan w:val="3"/>
          </w:tcPr>
          <w:p w14:paraId="6AB6CBD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</w:tbl>
    <w:p w14:paraId="10F5CB19" w14:textId="5634653A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2" w:name="_Toc80085467"/>
      <w:r w:rsidRPr="008404BE">
        <w:rPr>
          <w:rFonts w:ascii="Arial" w:hAnsi="Arial" w:cs="Arial"/>
        </w:rPr>
        <w:t>PART A: ASSEMBLE DESKTOP PC</w:t>
      </w:r>
      <w:bookmarkEnd w:id="2"/>
    </w:p>
    <w:p w14:paraId="6D3D1AE8" w14:textId="5C3E2087" w:rsidR="0011399A" w:rsidRPr="008404BE" w:rsidRDefault="0011399A" w:rsidP="0011399A">
      <w:pPr>
        <w:rPr>
          <w:rFonts w:ascii="Arial" w:hAnsi="Arial" w:cs="Arial"/>
        </w:rPr>
      </w:pPr>
    </w:p>
    <w:p w14:paraId="3E881F17" w14:textId="77777777" w:rsidR="00F476D1" w:rsidRDefault="00060BFF" w:rsidP="00A622D1">
      <w:pPr>
        <w:pStyle w:val="Heading3"/>
        <w:jc w:val="left"/>
        <w:rPr>
          <w:rFonts w:ascii="Arial" w:hAnsi="Arial" w:cs="Arial"/>
          <w:noProof/>
        </w:rPr>
      </w:pPr>
      <w:r>
        <w:rPr>
          <w:rFonts w:ascii="Arial" w:hAnsi="Arial" w:cs="Arial"/>
          <w:sz w:val="28"/>
          <w:szCs w:val="28"/>
        </w:rPr>
        <w:lastRenderedPageBreak/>
        <w:t>.</w:t>
      </w:r>
      <w:r w:rsidR="00FA4557" w:rsidRPr="00FA4557">
        <w:rPr>
          <w:rFonts w:ascii="Arial" w:hAnsi="Arial" w:cs="Arial"/>
          <w:noProof/>
        </w:rPr>
        <w:t xml:space="preserve"> </w:t>
      </w:r>
      <w:r w:rsidR="00FA4557">
        <w:rPr>
          <w:rFonts w:ascii="Arial" w:hAnsi="Arial" w:cs="Arial"/>
          <w:noProof/>
        </w:rPr>
        <w:drawing>
          <wp:inline distT="0" distB="0" distL="0" distR="0" wp14:anchorId="3966AEDF" wp14:editId="1FAC3014">
            <wp:extent cx="6848475" cy="5133975"/>
            <wp:effectExtent l="0" t="0" r="9525" b="9525"/>
            <wp:docPr id="603660296" name="Picture 1" descr="A computer with a broken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60296" name="Picture 1" descr="A computer with a broken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C99F" w14:textId="65A92D9B" w:rsidR="00F476D1" w:rsidRPr="00F476D1" w:rsidRDefault="00F476D1" w:rsidP="00F476D1">
      <w:r>
        <w:t>All the parts</w:t>
      </w:r>
    </w:p>
    <w:p w14:paraId="1E3B9095" w14:textId="77777777" w:rsidR="00F476D1" w:rsidRDefault="00FA4557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9DA89F7" wp14:editId="41F99A95">
            <wp:extent cx="6848475" cy="5133975"/>
            <wp:effectExtent l="0" t="0" r="9525" b="9525"/>
            <wp:docPr id="14149774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DFFF" w14:textId="77777777" w:rsidR="00F476D1" w:rsidRPr="00F476D1" w:rsidRDefault="00F476D1" w:rsidP="00F476D1"/>
    <w:p w14:paraId="6D04E5C9" w14:textId="2647740B" w:rsidR="00A622D1" w:rsidRPr="00FA4557" w:rsidRDefault="00FA4557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6AFD70C" wp14:editId="250B6A4C">
            <wp:extent cx="6848475" cy="5133975"/>
            <wp:effectExtent l="0" t="0" r="9525" b="9525"/>
            <wp:docPr id="385182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D27A1" wp14:editId="7A40DA80">
            <wp:extent cx="6848475" cy="5133975"/>
            <wp:effectExtent l="0" t="0" r="9525" b="9525"/>
            <wp:docPr id="13108925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C86C7" w14:textId="291B42D8" w:rsidR="00550769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C9C61F8" wp14:editId="7C419011">
            <wp:extent cx="6848475" cy="5133975"/>
            <wp:effectExtent l="0" t="0" r="9525" b="9525"/>
            <wp:docPr id="666721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700A5" w14:textId="44BA90B9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EE82878" wp14:editId="5D6163E1">
            <wp:extent cx="6848475" cy="5133975"/>
            <wp:effectExtent l="0" t="0" r="9525" b="9525"/>
            <wp:docPr id="595741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A9C6" w14:textId="465FC048" w:rsidR="00C2245F" w:rsidRDefault="00C2245F" w:rsidP="00A622D1">
      <w:pPr>
        <w:rPr>
          <w:rFonts w:ascii="Arial" w:hAnsi="Arial" w:cs="Arial"/>
          <w:sz w:val="22"/>
          <w:szCs w:val="22"/>
        </w:rPr>
      </w:pPr>
    </w:p>
    <w:p w14:paraId="521D60B0" w14:textId="6D25E9BE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DA632F7" wp14:editId="75C68ECE">
            <wp:extent cx="6848475" cy="5133975"/>
            <wp:effectExtent l="0" t="0" r="9525" b="9525"/>
            <wp:docPr id="4880334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7E0DF5C" wp14:editId="1F435953">
            <wp:extent cx="6848475" cy="5133975"/>
            <wp:effectExtent l="0" t="0" r="9525" b="9525"/>
            <wp:docPr id="1455579079" name="Picture 10" descr="A computer with wires and a fa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79079" name="Picture 10" descr="A computer with wires and a fa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D0D8197" wp14:editId="7E8068D9">
            <wp:extent cx="6848475" cy="5133975"/>
            <wp:effectExtent l="0" t="0" r="9525" b="9525"/>
            <wp:docPr id="12248528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F5DAC" w14:textId="77D7397E" w:rsidR="0050427D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43AB960" wp14:editId="774072C8">
            <wp:extent cx="6848475" cy="5133975"/>
            <wp:effectExtent l="0" t="0" r="9525" b="9525"/>
            <wp:docPr id="144959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9FB3" w14:textId="0F3A40CC" w:rsidR="0050427D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254E9F" wp14:editId="7DE93919">
            <wp:extent cx="6848475" cy="5133975"/>
            <wp:effectExtent l="0" t="0" r="9525" b="9525"/>
            <wp:docPr id="7612082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7D87C" w14:textId="6BABCE4E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2BF7816" wp14:editId="079BC535">
            <wp:extent cx="6848475" cy="5133975"/>
            <wp:effectExtent l="0" t="0" r="9525" b="9525"/>
            <wp:docPr id="3681546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3ECC25" wp14:editId="45A28A2D">
            <wp:extent cx="6848475" cy="5133975"/>
            <wp:effectExtent l="0" t="0" r="9525" b="9525"/>
            <wp:docPr id="17643157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1651D" w14:textId="12E798D9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59FD6C0" wp14:editId="0202EF4A">
            <wp:extent cx="6848475" cy="5133975"/>
            <wp:effectExtent l="0" t="0" r="9525" b="9525"/>
            <wp:docPr id="9985601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BB8967C" wp14:editId="74F8A5F0">
            <wp:extent cx="6848475" cy="5133975"/>
            <wp:effectExtent l="0" t="0" r="9525" b="9525"/>
            <wp:docPr id="21097307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3254" w14:textId="1E2B77E1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79247BF7" wp14:editId="0AA4F286">
            <wp:extent cx="6848475" cy="5133975"/>
            <wp:effectExtent l="0" t="0" r="9525" b="9525"/>
            <wp:docPr id="4960890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BE37116" wp14:editId="49F3021D">
            <wp:extent cx="6848475" cy="5133975"/>
            <wp:effectExtent l="0" t="0" r="9525" b="9525"/>
            <wp:docPr id="10456495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C404" w14:textId="401D9D07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4B1DEBA3" w14:textId="6ADE77DB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A6F858C" wp14:editId="66D9BB4A">
            <wp:extent cx="6848475" cy="5133975"/>
            <wp:effectExtent l="0" t="0" r="9525" b="9525"/>
            <wp:docPr id="13251989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6D1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94CA14E" wp14:editId="2B1D0073">
            <wp:extent cx="6848475" cy="5133975"/>
            <wp:effectExtent l="0" t="0" r="9525" b="9525"/>
            <wp:docPr id="7053759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2C49" w14:textId="71A5CE60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3267BFB2" w14:textId="5F3F6291" w:rsidR="00F476D1" w:rsidRDefault="00F476D1" w:rsidP="00A622D1">
      <w:pPr>
        <w:rPr>
          <w:rFonts w:ascii="Arial" w:hAnsi="Arial" w:cs="Arial"/>
          <w:sz w:val="22"/>
          <w:szCs w:val="22"/>
        </w:rPr>
      </w:pPr>
    </w:p>
    <w:p w14:paraId="01455DA5" w14:textId="7A5C37A5" w:rsidR="00F476D1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C2CD97D" wp14:editId="29AE9F2B">
            <wp:extent cx="6848475" cy="5133975"/>
            <wp:effectExtent l="0" t="0" r="9525" b="9525"/>
            <wp:docPr id="10020675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34B74AA" wp14:editId="1C37F494">
            <wp:extent cx="6848475" cy="5133975"/>
            <wp:effectExtent l="0" t="0" r="9525" b="9525"/>
            <wp:docPr id="117863746" name="Picture 23" descr="A black and silver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3746" name="Picture 23" descr="A black and silver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32E0180" wp14:editId="471C1AAB">
            <wp:extent cx="6848475" cy="5133975"/>
            <wp:effectExtent l="0" t="0" r="9525" b="9525"/>
            <wp:docPr id="266065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1B43" w14:textId="5681797C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401E60F7" w14:textId="77777777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58E10BEC" w14:textId="4C934290" w:rsidR="0050427D" w:rsidRDefault="0050427D" w:rsidP="00A622D1">
      <w:pPr>
        <w:rPr>
          <w:rFonts w:ascii="Arial" w:hAnsi="Arial" w:cs="Arial"/>
          <w:sz w:val="22"/>
          <w:szCs w:val="22"/>
        </w:rPr>
      </w:pPr>
    </w:p>
    <w:p w14:paraId="5AFFD4AE" w14:textId="48F76695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3" w:name="_Toc80085468"/>
      <w:r w:rsidRPr="008404BE">
        <w:rPr>
          <w:rFonts w:ascii="Arial" w:hAnsi="Arial" w:cs="Arial"/>
        </w:rPr>
        <w:t>PART B: BASIC PC TROUBLESHOOTING</w:t>
      </w:r>
      <w:bookmarkEnd w:id="3"/>
    </w:p>
    <w:p w14:paraId="7F11C9F0" w14:textId="77777777" w:rsidR="00550769" w:rsidRPr="00550769" w:rsidRDefault="00550769" w:rsidP="0055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p w14:paraId="5E2709CF" w14:textId="6EFBE559" w:rsidR="008404BE" w:rsidRPr="00367FEC" w:rsidRDefault="00564DDB" w:rsidP="00D00300">
      <w:pPr>
        <w:pStyle w:val="Heading3"/>
        <w:jc w:val="left"/>
        <w:rPr>
          <w:rFonts w:ascii="Arial" w:hAnsi="Arial" w:cs="Arial"/>
          <w:b/>
          <w:bCs/>
          <w:sz w:val="28"/>
          <w:szCs w:val="28"/>
        </w:rPr>
      </w:pPr>
      <w:r w:rsidRPr="00367FEC">
        <w:rPr>
          <w:rFonts w:ascii="Arial" w:hAnsi="Arial" w:cs="Arial"/>
          <w:b/>
          <w:bCs/>
          <w:sz w:val="28"/>
          <w:szCs w:val="28"/>
        </w:rPr>
        <w:t xml:space="preserve">Issue </w:t>
      </w:r>
      <w:r w:rsidR="008404BE" w:rsidRPr="00367FEC">
        <w:rPr>
          <w:rFonts w:ascii="Arial" w:hAnsi="Arial" w:cs="Arial"/>
          <w:b/>
          <w:bCs/>
          <w:sz w:val="28"/>
          <w:szCs w:val="28"/>
        </w:rPr>
        <w:t>1:</w:t>
      </w:r>
      <w:r w:rsidR="002013DD" w:rsidRPr="00367FEC">
        <w:rPr>
          <w:rFonts w:ascii="Arial" w:hAnsi="Arial" w:cs="Arial"/>
          <w:b/>
          <w:bCs/>
          <w:sz w:val="28"/>
          <w:szCs w:val="28"/>
        </w:rPr>
        <w:t xml:space="preserve">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"</w:t>
      </w:r>
      <w:r w:rsidR="00367FEC" w:rsidRPr="00367FEC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customer: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I can connect to my </w:t>
      </w:r>
      <w:proofErr w:type="spellStart"/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WiFi</w:t>
      </w:r>
      <w:proofErr w:type="spellEnd"/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 network, but I can't access any websites."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7E234184" w14:textId="77777777" w:rsidTr="00367F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3DEC25" w14:textId="6001CC97" w:rsidR="00367FEC" w:rsidRDefault="00367FEC" w:rsidP="00D003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6A990EB2" w14:textId="6F852AF4" w:rsidR="00367FEC" w:rsidRDefault="00367FEC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CD5B8E8" w14:textId="77D7696B" w:rsidR="00367FEC" w:rsidRDefault="00E64458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E1FA1F8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9956FB9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4EBCEF7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56FD3DD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310B0FD9" w14:textId="77777777" w:rsidTr="00367FEC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E959B62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C76D4D8" w14:textId="77777777" w:rsidR="00367FEC" w:rsidRDefault="00367FEC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5D03EEE" w14:textId="77777777" w:rsidR="00367FEC" w:rsidRDefault="00367FEC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2E1AF3DE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06BB414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EE8183E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8F6C61B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7477E62" w14:textId="77777777" w:rsidR="008404BE" w:rsidRDefault="008404BE" w:rsidP="00D00300">
      <w:pPr>
        <w:rPr>
          <w:rFonts w:ascii="Arial" w:hAnsi="Arial" w:cs="Arial"/>
        </w:rPr>
      </w:pPr>
    </w:p>
    <w:p w14:paraId="5471A1AA" w14:textId="77777777" w:rsidR="0039397E" w:rsidRPr="008404BE" w:rsidRDefault="0039397E" w:rsidP="00D00300">
      <w:pPr>
        <w:rPr>
          <w:rFonts w:ascii="Arial" w:hAnsi="Arial" w:cs="Arial"/>
        </w:rPr>
      </w:pPr>
    </w:p>
    <w:p w14:paraId="2CC8281B" w14:textId="408296A0" w:rsidR="008404BE" w:rsidRPr="00367FEC" w:rsidRDefault="00564DDB" w:rsidP="00D00300">
      <w:pPr>
        <w:pStyle w:val="Heading3"/>
        <w:jc w:val="left"/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2</w:t>
      </w:r>
      <w:r w:rsidR="008404BE" w:rsidRPr="00367FEC">
        <w:rPr>
          <w:rFonts w:ascii="Arial" w:hAnsi="Arial" w:cs="Arial"/>
          <w:sz w:val="24"/>
          <w:szCs w:val="24"/>
        </w:rPr>
        <w:t>:</w:t>
      </w:r>
      <w:r w:rsidR="002013DD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keyboard and mouse stop working randomly, and I have to restart my PC to get them working again."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3DC95564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679DBD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7BF468B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A619CCD" w14:textId="6FE3ADF9" w:rsidR="00367FEC" w:rsidRDefault="00E64458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5385B8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FDDACE6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63EF003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78A71B0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66F9B6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1C4E25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EEE9DE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32CBD86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17BE184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2AA1444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1D837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E0237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35A93100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6C9965B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4158944" w14:textId="3789CDDA" w:rsidR="008404BE" w:rsidRPr="00367FEC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b/>
          <w:bCs/>
          <w:color w:val="000000"/>
          <w:lang w:val="en-AU" w:eastAsia="en-AU"/>
        </w:rPr>
      </w:pPr>
      <w:r w:rsidRPr="00367FEC">
        <w:rPr>
          <w:rFonts w:ascii="Arial" w:hAnsi="Arial" w:cs="Arial"/>
          <w:b/>
          <w:bCs/>
        </w:rPr>
        <w:t xml:space="preserve">Issue </w:t>
      </w:r>
      <w:r w:rsidR="008404BE" w:rsidRPr="00367FEC">
        <w:rPr>
          <w:rFonts w:ascii="Arial" w:hAnsi="Arial" w:cs="Arial"/>
          <w:b/>
          <w:bCs/>
        </w:rPr>
        <w:t>3:</w:t>
      </w:r>
      <w:r w:rsidR="00410979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>Customer Report: "My computer says, 'Disk Boot Failure' when I try to start it."</w:t>
      </w:r>
    </w:p>
    <w:p w14:paraId="7F633661" w14:textId="77777777" w:rsidR="00564DDB" w:rsidRPr="00564DDB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35954BC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2B51EA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9669B0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0554C34" w14:textId="16434C0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BDE03E3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5514951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1A7DF82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0363D63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1B8FF85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F47FE4C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7F37390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1A53FDD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EFB0D9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D3739D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AB38A5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4CFB26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AEA0D9" w14:textId="77777777" w:rsidR="00367FEC" w:rsidRDefault="00367FEC" w:rsidP="00367FEC">
      <w:pPr>
        <w:pStyle w:val="Text"/>
        <w:rPr>
          <w:rFonts w:ascii="Arial" w:hAnsi="Arial" w:cs="Arial"/>
          <w:sz w:val="22"/>
          <w:szCs w:val="22"/>
        </w:rPr>
      </w:pPr>
    </w:p>
    <w:p w14:paraId="5CC22C58" w14:textId="77777777" w:rsidR="0039397E" w:rsidRPr="008404BE" w:rsidRDefault="0039397E" w:rsidP="00367FEC">
      <w:pPr>
        <w:pStyle w:val="Text"/>
        <w:rPr>
          <w:rFonts w:ascii="Arial" w:hAnsi="Arial" w:cs="Arial"/>
          <w:sz w:val="22"/>
          <w:szCs w:val="22"/>
        </w:rPr>
      </w:pPr>
    </w:p>
    <w:p w14:paraId="1C3D3177" w14:textId="6C5D9D50" w:rsidR="008404BE" w:rsidRDefault="00564DDB" w:rsidP="00550769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4:</w:t>
      </w:r>
      <w:r w:rsidR="00410979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laptop gets super-hot after just a half-hour of use and then shuts down unexpectedly."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C8B7EE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E952B4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3BAA17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75E6D15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F652FD6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E90D15E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4BCCE6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A4620CD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5EBB38B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7E91D00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50A775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D92405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40E098F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7BF95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21A045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B24F66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690943" w14:textId="77777777" w:rsidR="00367FEC" w:rsidRPr="00367FEC" w:rsidRDefault="00367FEC" w:rsidP="00367FEC">
      <w:pPr>
        <w:rPr>
          <w:lang w:val="en-AU" w:eastAsia="en-AU"/>
        </w:rPr>
      </w:pPr>
    </w:p>
    <w:p w14:paraId="7F527B38" w14:textId="77777777" w:rsidR="008404BE" w:rsidRPr="008404BE" w:rsidRDefault="008404BE" w:rsidP="00D00300">
      <w:pPr>
        <w:rPr>
          <w:rFonts w:ascii="Arial" w:hAnsi="Arial" w:cs="Arial"/>
        </w:rPr>
      </w:pPr>
    </w:p>
    <w:p w14:paraId="135DF8C5" w14:textId="5991B6F9" w:rsidR="008404BE" w:rsidRDefault="00367FEC" w:rsidP="00367FEC">
      <w:pPr>
        <w:pStyle w:val="Heading3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Issue</w:t>
      </w:r>
      <w:r w:rsidR="00564DDB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5:</w:t>
      </w:r>
      <w:r w:rsidR="00410979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Pr="00367FEC">
        <w:rPr>
          <w:rFonts w:ascii="Arial" w:hAnsi="Arial" w:cs="Arial"/>
          <w:b/>
          <w:bCs/>
          <w:sz w:val="24"/>
          <w:szCs w:val="24"/>
        </w:rPr>
        <w:t>Customer Report: "When I boot up my computer, the screen displays weird colors or sometimes just goes black."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6DF27713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FA3D9AA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6BE2017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585FCA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5D9F525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9CF04BF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5F5DC2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40B393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4A3D2FB1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426BF81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D8D80E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897950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564603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5B86B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A4B3BF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3497D9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46254A65" w14:textId="77777777" w:rsidR="00367FEC" w:rsidRPr="00367FEC" w:rsidRDefault="00367FEC" w:rsidP="00367FEC"/>
    <w:p w14:paraId="2409EC06" w14:textId="77777777" w:rsidR="00367FEC" w:rsidRPr="00367FEC" w:rsidRDefault="00367FEC" w:rsidP="00367FEC"/>
    <w:p w14:paraId="71BE171E" w14:textId="76CC5E65" w:rsidR="006572C2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6: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upgrade my RAM, but now my computer won't boot and beeps continuously."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1312B58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82A6F2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3EF6E829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2135413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DD929FA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CB469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45F4E4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74A70E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1CAC634B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F2C252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B9B0285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4BC739F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4127203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C6A077E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AAE3F0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9B573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94E33EB" w14:textId="77777777" w:rsidR="00367FEC" w:rsidRPr="00367FEC" w:rsidRDefault="00367FEC" w:rsidP="00367FEC">
      <w:pPr>
        <w:rPr>
          <w:lang w:val="en-AU" w:eastAsia="en-AU"/>
        </w:rPr>
      </w:pPr>
    </w:p>
    <w:p w14:paraId="3405C456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2D828CD1" w14:textId="150AA031" w:rsidR="00564DDB" w:rsidRDefault="00564DDB" w:rsidP="00564DDB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7: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update to the latest version of the operating system, but now it's stuck in a loop and won't start up."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427FB95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7EC3ACE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C98ADF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7857320C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35D9887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CEB5B7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C20EA59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5CB5DC8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28598A87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55509A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A60565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CDDE9A7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379F98D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24353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1B109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F5964B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3B0279B" w14:textId="77777777" w:rsidR="00367FEC" w:rsidRPr="00367FEC" w:rsidRDefault="00367FEC" w:rsidP="00367FEC">
      <w:pPr>
        <w:rPr>
          <w:lang w:val="en-AU" w:eastAsia="en-AU"/>
        </w:rPr>
      </w:pPr>
    </w:p>
    <w:p w14:paraId="2FE29B78" w14:textId="29678917" w:rsidR="008404BE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8: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"There's a loud grinding noise coming from my computer tower."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5F56A166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19860CB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4DC5F987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3F028936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41BF088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97ABC85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49EF477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1152AE9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693AFED0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E75A9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C8BFE44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1A6709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401BEEC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74E723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7808890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903DB52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66F60EAD" w14:textId="62F8FADB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4" w:name="_Toc80085469"/>
      <w:r w:rsidRPr="008404BE">
        <w:rPr>
          <w:rFonts w:ascii="Arial" w:hAnsi="Arial" w:cs="Arial"/>
        </w:rPr>
        <w:t>PART C: INSTALL AND TEST OPERATING SYSTEM</w:t>
      </w:r>
      <w:bookmarkEnd w:id="4"/>
    </w:p>
    <w:p w14:paraId="04BC7FF3" w14:textId="197A6297" w:rsidR="000A248A" w:rsidRPr="008404BE" w:rsidRDefault="000A248A" w:rsidP="000A248A">
      <w:pPr>
        <w:rPr>
          <w:rFonts w:ascii="Arial" w:hAnsi="Arial" w:cs="Arial"/>
        </w:rPr>
      </w:pPr>
    </w:p>
    <w:p w14:paraId="50611850" w14:textId="346BCF59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26FE46DA" w14:textId="03F0D18C" w:rsidR="0050427D" w:rsidRDefault="0050427D" w:rsidP="0050427D"/>
    <w:p w14:paraId="48A38BC0" w14:textId="45351ED0" w:rsidR="0050427D" w:rsidRDefault="0050427D" w:rsidP="0050427D"/>
    <w:p w14:paraId="21EBF824" w14:textId="749B4A1A" w:rsidR="0050427D" w:rsidRDefault="0050427D" w:rsidP="0050427D"/>
    <w:p w14:paraId="0476BD29" w14:textId="5A438F28" w:rsidR="0050427D" w:rsidRDefault="0050427D" w:rsidP="0050427D"/>
    <w:p w14:paraId="6CD7D363" w14:textId="2ED55F59" w:rsidR="0050427D" w:rsidRDefault="0050427D" w:rsidP="0050427D"/>
    <w:p w14:paraId="4AB79FD7" w14:textId="017BD207" w:rsidR="0050427D" w:rsidRDefault="0050427D" w:rsidP="0050427D"/>
    <w:p w14:paraId="0634FEA2" w14:textId="3A194726" w:rsidR="0050427D" w:rsidRDefault="0050427D" w:rsidP="0050427D"/>
    <w:p w14:paraId="76CB47EA" w14:textId="6F92C50E" w:rsidR="0050427D" w:rsidRDefault="0050427D" w:rsidP="0050427D"/>
    <w:p w14:paraId="6C9E9D66" w14:textId="1C0940E0" w:rsidR="0050427D" w:rsidRDefault="0050427D" w:rsidP="0050427D"/>
    <w:p w14:paraId="2A0A9DBB" w14:textId="7451C5EE" w:rsidR="0050427D" w:rsidRDefault="0050427D" w:rsidP="0050427D"/>
    <w:p w14:paraId="002321BE" w14:textId="5ED22740" w:rsidR="0050427D" w:rsidRDefault="0050427D" w:rsidP="0050427D"/>
    <w:p w14:paraId="3F38A90E" w14:textId="7BBA4809" w:rsidR="0050427D" w:rsidRDefault="0050427D" w:rsidP="0050427D"/>
    <w:p w14:paraId="346A8C30" w14:textId="7690DE48" w:rsidR="0050427D" w:rsidRDefault="0050427D" w:rsidP="0050427D"/>
    <w:p w14:paraId="2EAC6FFC" w14:textId="2850EBE4" w:rsidR="0050427D" w:rsidRDefault="0050427D" w:rsidP="0050427D"/>
    <w:p w14:paraId="43765F65" w14:textId="2F36902A" w:rsidR="0050427D" w:rsidRDefault="0050427D" w:rsidP="0050427D"/>
    <w:p w14:paraId="5B45795E" w14:textId="134DEA63" w:rsidR="0050427D" w:rsidRDefault="0050427D" w:rsidP="0050427D"/>
    <w:p w14:paraId="2F258646" w14:textId="4D9CE8A5" w:rsidR="0050427D" w:rsidRDefault="0050427D" w:rsidP="0050427D"/>
    <w:p w14:paraId="1795EB25" w14:textId="6D6A9ED0" w:rsidR="0050427D" w:rsidRDefault="0050427D" w:rsidP="0050427D"/>
    <w:p w14:paraId="2E5B907E" w14:textId="09C3003A" w:rsidR="0050427D" w:rsidRDefault="0050427D" w:rsidP="0050427D"/>
    <w:p w14:paraId="18EC6B5E" w14:textId="40DFB4C3" w:rsidR="0050427D" w:rsidRDefault="0050427D" w:rsidP="0050427D"/>
    <w:p w14:paraId="61267ED8" w14:textId="1CDD14CA" w:rsidR="0050427D" w:rsidRDefault="0050427D" w:rsidP="0050427D"/>
    <w:p w14:paraId="68734792" w14:textId="298DA31A" w:rsidR="0050427D" w:rsidRDefault="0050427D" w:rsidP="0050427D"/>
    <w:p w14:paraId="39B6E7F9" w14:textId="38EE18E5" w:rsidR="0050427D" w:rsidRDefault="0050427D" w:rsidP="0050427D"/>
    <w:p w14:paraId="213DD013" w14:textId="5B643C4C" w:rsidR="0050427D" w:rsidRDefault="0050427D" w:rsidP="0050427D"/>
    <w:p w14:paraId="2F6A0FD2" w14:textId="12EDA776" w:rsidR="0050427D" w:rsidRDefault="0050427D" w:rsidP="0050427D"/>
    <w:p w14:paraId="423E07E0" w14:textId="60C0E414" w:rsidR="0050427D" w:rsidRDefault="0050427D" w:rsidP="0050427D"/>
    <w:p w14:paraId="62FACCF3" w14:textId="4A955F84" w:rsidR="0050427D" w:rsidRDefault="0050427D" w:rsidP="0050427D"/>
    <w:p w14:paraId="5F7E319A" w14:textId="0741DB4F" w:rsidR="0050427D" w:rsidRDefault="0050427D" w:rsidP="0050427D"/>
    <w:p w14:paraId="04870A91" w14:textId="4BAD1E3D" w:rsidR="0050427D" w:rsidRDefault="0050427D" w:rsidP="0050427D"/>
    <w:p w14:paraId="4B6DE187" w14:textId="5171C9F0" w:rsidR="0050427D" w:rsidRDefault="0050427D" w:rsidP="0050427D"/>
    <w:p w14:paraId="155CEA7C" w14:textId="289C58E9" w:rsidR="0050427D" w:rsidRDefault="0050427D" w:rsidP="0050427D"/>
    <w:p w14:paraId="110BAF86" w14:textId="08596919" w:rsidR="0050427D" w:rsidRDefault="0050427D" w:rsidP="0050427D"/>
    <w:p w14:paraId="69218725" w14:textId="464A96F2" w:rsidR="0050427D" w:rsidRDefault="0050427D" w:rsidP="0050427D"/>
    <w:p w14:paraId="368D8919" w14:textId="6ED14CFC" w:rsidR="0050427D" w:rsidRDefault="0050427D" w:rsidP="0050427D"/>
    <w:p w14:paraId="6E8355A2" w14:textId="3F790BE2" w:rsidR="0050427D" w:rsidRDefault="0050427D" w:rsidP="0050427D"/>
    <w:p w14:paraId="21C9A376" w14:textId="05DDCDD7" w:rsidR="0050427D" w:rsidRDefault="0050427D" w:rsidP="0050427D"/>
    <w:p w14:paraId="292E5419" w14:textId="77777777" w:rsidR="00E64458" w:rsidRPr="0050427D" w:rsidRDefault="00E64458" w:rsidP="0050427D"/>
    <w:p w14:paraId="17C838C9" w14:textId="08F84B87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785BC1D6" w14:textId="7D9C1720" w:rsidR="50C64A4F" w:rsidRDefault="50C64A4F" w:rsidP="3C6EFF09">
      <w:pPr>
        <w:pStyle w:val="Heading1"/>
        <w:jc w:val="left"/>
        <w:rPr>
          <w:rFonts w:ascii="Arial" w:hAnsi="Arial" w:cs="Arial"/>
        </w:rPr>
      </w:pPr>
      <w:r w:rsidRPr="3C6EFF09">
        <w:rPr>
          <w:rFonts w:ascii="Arial" w:hAnsi="Arial" w:cs="Arial"/>
        </w:rPr>
        <w:t>PART D: SETUP BASIC PC NETWORK</w:t>
      </w:r>
    </w:p>
    <w:p w14:paraId="2330170D" w14:textId="77777777" w:rsidR="3C6EFF09" w:rsidRDefault="3C6EFF09" w:rsidP="3C6EFF09">
      <w:pPr>
        <w:rPr>
          <w:rFonts w:ascii="Arial" w:hAnsi="Arial" w:cs="Arial"/>
        </w:rPr>
      </w:pPr>
    </w:p>
    <w:p w14:paraId="67CCC0BC" w14:textId="192A154B" w:rsidR="00D32C97" w:rsidRPr="00D32C97" w:rsidRDefault="00D32C97" w:rsidP="00D32C97">
      <w:pPr>
        <w:pStyle w:val="Heading3"/>
        <w:jc w:val="left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2"/>
        <w:gridCol w:w="1719"/>
        <w:gridCol w:w="2430"/>
        <w:gridCol w:w="2420"/>
        <w:gridCol w:w="2309"/>
      </w:tblGrid>
      <w:tr w:rsidR="00743E8C" w14:paraId="4BEF5103" w14:textId="7815B6D8" w:rsidTr="00743E8C">
        <w:tc>
          <w:tcPr>
            <w:tcW w:w="1912" w:type="dxa"/>
          </w:tcPr>
          <w:p w14:paraId="721363D1" w14:textId="23F34825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</w:t>
            </w:r>
          </w:p>
        </w:tc>
        <w:tc>
          <w:tcPr>
            <w:tcW w:w="1719" w:type="dxa"/>
          </w:tcPr>
          <w:p w14:paraId="060AD19D" w14:textId="2D5F56B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</w:t>
            </w:r>
          </w:p>
        </w:tc>
        <w:tc>
          <w:tcPr>
            <w:tcW w:w="2430" w:type="dxa"/>
          </w:tcPr>
          <w:p w14:paraId="6CE94455" w14:textId="7531796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IP address</w:t>
            </w:r>
          </w:p>
        </w:tc>
        <w:tc>
          <w:tcPr>
            <w:tcW w:w="2420" w:type="dxa"/>
          </w:tcPr>
          <w:p w14:paraId="5B1540DA" w14:textId="212F6E32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Subnet</w:t>
            </w:r>
          </w:p>
        </w:tc>
        <w:tc>
          <w:tcPr>
            <w:tcW w:w="2309" w:type="dxa"/>
          </w:tcPr>
          <w:p w14:paraId="741466F0" w14:textId="142A6394" w:rsidR="00743E8C" w:rsidRDefault="0040395F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Defa</w:t>
            </w:r>
            <w:r w:rsidR="00425D54">
              <w:rPr>
                <w:rFonts w:ascii="Arial" w:hAnsi="Arial" w:cs="Arial"/>
                <w:sz w:val="28"/>
                <w:szCs w:val="28"/>
              </w:rPr>
              <w:t xml:space="preserve">ult </w:t>
            </w:r>
            <w:r w:rsidR="00743E8C">
              <w:rPr>
                <w:rFonts w:ascii="Arial" w:hAnsi="Arial" w:cs="Arial"/>
                <w:sz w:val="28"/>
                <w:szCs w:val="28"/>
              </w:rPr>
              <w:t>Gateway</w:t>
            </w:r>
          </w:p>
        </w:tc>
      </w:tr>
      <w:tr w:rsidR="00743E8C" w14:paraId="7D322C1D" w14:textId="1F9479EC" w:rsidTr="00743E8C">
        <w:tc>
          <w:tcPr>
            <w:tcW w:w="1912" w:type="dxa"/>
          </w:tcPr>
          <w:p w14:paraId="3703BBBA" w14:textId="5A1F04D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PC0</w:t>
            </w:r>
          </w:p>
        </w:tc>
        <w:tc>
          <w:tcPr>
            <w:tcW w:w="1719" w:type="dxa"/>
          </w:tcPr>
          <w:p w14:paraId="271723BE" w14:textId="741AF2D8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545AE08" w14:textId="657726C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192.168.1.100</w:t>
            </w:r>
          </w:p>
        </w:tc>
        <w:tc>
          <w:tcPr>
            <w:tcW w:w="2420" w:type="dxa"/>
          </w:tcPr>
          <w:p w14:paraId="6CD06CFA" w14:textId="2B210D9C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E160C35" w14:textId="6421DBBE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1FB42419" w14:textId="4FD09AE0" w:rsidTr="00743E8C">
        <w:tc>
          <w:tcPr>
            <w:tcW w:w="1912" w:type="dxa"/>
          </w:tcPr>
          <w:p w14:paraId="08D3521E" w14:textId="7476B63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lastRenderedPageBreak/>
              <w:t>PC1</w:t>
            </w:r>
          </w:p>
        </w:tc>
        <w:tc>
          <w:tcPr>
            <w:tcW w:w="1719" w:type="dxa"/>
          </w:tcPr>
          <w:p w14:paraId="2778B215" w14:textId="0EC9E1F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E020CDC" w14:textId="585DF479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192.168.1.101</w:t>
            </w:r>
          </w:p>
        </w:tc>
        <w:tc>
          <w:tcPr>
            <w:tcW w:w="2420" w:type="dxa"/>
          </w:tcPr>
          <w:p w14:paraId="57A6CB11" w14:textId="7936251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0D2684E" w14:textId="2091CB1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6AB70E40" w14:textId="538F63C2" w:rsidTr="00743E8C">
        <w:tc>
          <w:tcPr>
            <w:tcW w:w="1912" w:type="dxa"/>
          </w:tcPr>
          <w:p w14:paraId="5CD99431" w14:textId="4C5658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PC2</w:t>
            </w:r>
          </w:p>
        </w:tc>
        <w:tc>
          <w:tcPr>
            <w:tcW w:w="1719" w:type="dxa"/>
          </w:tcPr>
          <w:p w14:paraId="32E71E48" w14:textId="60DFD22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2171616" w14:textId="42402C0F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192.168.2.100</w:t>
            </w:r>
          </w:p>
        </w:tc>
        <w:tc>
          <w:tcPr>
            <w:tcW w:w="2420" w:type="dxa"/>
          </w:tcPr>
          <w:p w14:paraId="0F9EF9F9" w14:textId="2D39CEF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3EF2EC15" w14:textId="6DBA790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  <w:tr w:rsidR="00743E8C" w14:paraId="4E741C5D" w14:textId="7C269BE7" w:rsidTr="00743E8C">
        <w:tc>
          <w:tcPr>
            <w:tcW w:w="1912" w:type="dxa"/>
          </w:tcPr>
          <w:p w14:paraId="0BAA994D" w14:textId="391EE1A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PC3</w:t>
            </w:r>
          </w:p>
        </w:tc>
        <w:tc>
          <w:tcPr>
            <w:tcW w:w="1719" w:type="dxa"/>
          </w:tcPr>
          <w:p w14:paraId="02326A65" w14:textId="6E9C345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AC7CF9A" w14:textId="6D160E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192.168.2.101</w:t>
            </w:r>
          </w:p>
        </w:tc>
        <w:tc>
          <w:tcPr>
            <w:tcW w:w="2420" w:type="dxa"/>
          </w:tcPr>
          <w:p w14:paraId="304A5FA9" w14:textId="1DC53A3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7037E8FF" w14:textId="3205D08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</w:tbl>
    <w:p w14:paraId="25DA1AA7" w14:textId="3EF7B15A" w:rsidR="00944742" w:rsidRPr="000E7B27" w:rsidRDefault="00944742" w:rsidP="0050427D">
      <w:pPr>
        <w:pStyle w:val="Heading3"/>
        <w:jc w:val="left"/>
        <w:rPr>
          <w:rFonts w:ascii="Arial" w:hAnsi="Arial" w:cs="Arial"/>
          <w:sz w:val="22"/>
          <w:szCs w:val="22"/>
        </w:rPr>
      </w:pPr>
    </w:p>
    <w:sectPr w:rsidR="00944742" w:rsidRPr="000E7B27" w:rsidSect="000A16A8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E5DAAF" w14:textId="77777777" w:rsidR="000A16A8" w:rsidRDefault="000A16A8" w:rsidP="00E74B29">
      <w:r>
        <w:separator/>
      </w:r>
    </w:p>
  </w:endnote>
  <w:endnote w:type="continuationSeparator" w:id="0">
    <w:p w14:paraId="33FFF1D7" w14:textId="77777777" w:rsidR="000A16A8" w:rsidRDefault="000A16A8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alibr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686F4E5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6DCBE3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FA2B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2989AC2F" w14:textId="77777777" w:rsidTr="006709F1">
      <w:tc>
        <w:tcPr>
          <w:tcW w:w="1079" w:type="dxa"/>
        </w:tcPr>
        <w:p w14:paraId="75235E3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8E336BB" w14:textId="4BC19A3D" w:rsidR="00E74B29" w:rsidRPr="00874FE7" w:rsidRDefault="00D450B2" w:rsidP="006709F1">
          <w:pPr>
            <w:pStyle w:val="Footer"/>
          </w:pPr>
          <w:r>
            <w:t xml:space="preserve">AT3 </w:t>
          </w:r>
          <w:r w:rsidR="00130E98">
            <w:t>PRACTICAL ASSESSMENT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6FB7856A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6E861968" w14:textId="77777777" w:rsidR="00E74B29" w:rsidRPr="00E74B29" w:rsidRDefault="00E74B29" w:rsidP="006709F1">
          <w:pPr>
            <w:pStyle w:val="Footer"/>
          </w:pPr>
        </w:p>
      </w:tc>
    </w:tr>
  </w:tbl>
  <w:p w14:paraId="219F553A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414C86" w14:textId="77777777" w:rsidR="000A16A8" w:rsidRDefault="000A16A8" w:rsidP="00E74B29">
      <w:r>
        <w:separator/>
      </w:r>
    </w:p>
  </w:footnote>
  <w:footnote w:type="continuationSeparator" w:id="0">
    <w:p w14:paraId="3397A1CA" w14:textId="77777777" w:rsidR="000A16A8" w:rsidRDefault="000A16A8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42F4A" w14:textId="5D2D30BA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9B32D15" wp14:editId="2D99FB35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3" name="Text Box 3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E2D6C96" w14:textId="3FAB9580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B32D15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alt="OFFIC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" filled="f" stroked="f">
              <v:textbox style="mso-fit-shape-to-text:t" inset="0,15pt,0,0">
                <w:txbxContent>
                  <w:p w14:paraId="4E2D6C96" w14:textId="3FAB9580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8998D" w14:textId="4454F1AC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9C836C5" wp14:editId="6F9DC9DB">
              <wp:simplePos x="460005" y="44878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4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9776FC5" w14:textId="0607B4F5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C836C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alt="OFFICI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" filled="f" stroked="f">
              <v:textbox style="mso-fit-shape-to-text:t" inset="0,15pt,0,0">
                <w:txbxContent>
                  <w:p w14:paraId="49776FC5" w14:textId="0607B4F5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E032B" w14:textId="479A3D19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326BF9A" wp14:editId="396B2442">
              <wp:simplePos x="457835" y="450850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2" name="Text Box 2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2CB5C5EC" w14:textId="5476BEC2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26BF9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alt="OFFIC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" filled="f" stroked="f">
              <v:textbox style="mso-fit-shape-to-text:t" inset="0,15pt,0,0">
                <w:txbxContent>
                  <w:p w14:paraId="2CB5C5EC" w14:textId="5476BEC2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44EC7"/>
    <w:multiLevelType w:val="hybridMultilevel"/>
    <w:tmpl w:val="E46A38E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568EB"/>
    <w:multiLevelType w:val="hybridMultilevel"/>
    <w:tmpl w:val="4F2011E0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325EE"/>
    <w:multiLevelType w:val="hybridMultilevel"/>
    <w:tmpl w:val="F89E5CE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C2208"/>
    <w:multiLevelType w:val="hybridMultilevel"/>
    <w:tmpl w:val="DB6070B2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62591B"/>
    <w:multiLevelType w:val="hybridMultilevel"/>
    <w:tmpl w:val="46688DE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D42B6"/>
    <w:multiLevelType w:val="hybridMultilevel"/>
    <w:tmpl w:val="E46CC91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D256DA"/>
    <w:multiLevelType w:val="hybridMultilevel"/>
    <w:tmpl w:val="5D1C6770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07BDA"/>
    <w:multiLevelType w:val="hybridMultilevel"/>
    <w:tmpl w:val="420E615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80296"/>
    <w:multiLevelType w:val="hybridMultilevel"/>
    <w:tmpl w:val="5374DB78"/>
    <w:lvl w:ilvl="0" w:tplc="E43097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CE6850"/>
    <w:multiLevelType w:val="hybridMultilevel"/>
    <w:tmpl w:val="D37E3A2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8F2016"/>
    <w:multiLevelType w:val="hybridMultilevel"/>
    <w:tmpl w:val="275A23F6"/>
    <w:lvl w:ilvl="0" w:tplc="23640354">
      <w:start w:val="1"/>
      <w:numFmt w:val="upperLetter"/>
      <w:lvlText w:val="%1)"/>
      <w:lvlJc w:val="left"/>
      <w:pPr>
        <w:ind w:left="3450" w:hanging="309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47150F"/>
    <w:multiLevelType w:val="hybridMultilevel"/>
    <w:tmpl w:val="C51C6BB6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A8031D"/>
    <w:multiLevelType w:val="hybridMultilevel"/>
    <w:tmpl w:val="776AA01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8C61C3"/>
    <w:multiLevelType w:val="hybridMultilevel"/>
    <w:tmpl w:val="3348D84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2370878">
    <w:abstractNumId w:val="4"/>
  </w:num>
  <w:num w:numId="2" w16cid:durableId="1979339846">
    <w:abstractNumId w:val="11"/>
  </w:num>
  <w:num w:numId="3" w16cid:durableId="2084643697">
    <w:abstractNumId w:val="9"/>
  </w:num>
  <w:num w:numId="4" w16cid:durableId="1732650889">
    <w:abstractNumId w:val="1"/>
  </w:num>
  <w:num w:numId="5" w16cid:durableId="995257904">
    <w:abstractNumId w:val="0"/>
  </w:num>
  <w:num w:numId="6" w16cid:durableId="1018123298">
    <w:abstractNumId w:val="3"/>
  </w:num>
  <w:num w:numId="7" w16cid:durableId="1317879029">
    <w:abstractNumId w:val="8"/>
  </w:num>
  <w:num w:numId="8" w16cid:durableId="602807830">
    <w:abstractNumId w:val="5"/>
  </w:num>
  <w:num w:numId="9" w16cid:durableId="834295832">
    <w:abstractNumId w:val="10"/>
  </w:num>
  <w:num w:numId="10" w16cid:durableId="849106126">
    <w:abstractNumId w:val="12"/>
  </w:num>
  <w:num w:numId="11" w16cid:durableId="1662392451">
    <w:abstractNumId w:val="7"/>
  </w:num>
  <w:num w:numId="12" w16cid:durableId="324668839">
    <w:abstractNumId w:val="2"/>
  </w:num>
  <w:num w:numId="13" w16cid:durableId="1515651568">
    <w:abstractNumId w:val="6"/>
  </w:num>
  <w:num w:numId="14" w16cid:durableId="673534688">
    <w:abstractNumId w:val="14"/>
  </w:num>
  <w:num w:numId="15" w16cid:durableId="19904796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6908"/>
    <w:rsid w:val="00002BC3"/>
    <w:rsid w:val="00013B44"/>
    <w:rsid w:val="00022C32"/>
    <w:rsid w:val="0002424B"/>
    <w:rsid w:val="0003162B"/>
    <w:rsid w:val="0003706A"/>
    <w:rsid w:val="0005275D"/>
    <w:rsid w:val="00060BFF"/>
    <w:rsid w:val="00061929"/>
    <w:rsid w:val="000712DB"/>
    <w:rsid w:val="00086FA5"/>
    <w:rsid w:val="000A16A8"/>
    <w:rsid w:val="000A248A"/>
    <w:rsid w:val="000B4611"/>
    <w:rsid w:val="000D3822"/>
    <w:rsid w:val="000E4641"/>
    <w:rsid w:val="000E7B27"/>
    <w:rsid w:val="0011399A"/>
    <w:rsid w:val="0012690F"/>
    <w:rsid w:val="0012751A"/>
    <w:rsid w:val="00130E98"/>
    <w:rsid w:val="00136721"/>
    <w:rsid w:val="00151F66"/>
    <w:rsid w:val="00177F8D"/>
    <w:rsid w:val="00180FD3"/>
    <w:rsid w:val="00185F4A"/>
    <w:rsid w:val="00191E42"/>
    <w:rsid w:val="001A3AE7"/>
    <w:rsid w:val="002013DD"/>
    <w:rsid w:val="00212F64"/>
    <w:rsid w:val="00221299"/>
    <w:rsid w:val="00230955"/>
    <w:rsid w:val="002518FA"/>
    <w:rsid w:val="002D2200"/>
    <w:rsid w:val="002D43FE"/>
    <w:rsid w:val="002D4B40"/>
    <w:rsid w:val="002D57D1"/>
    <w:rsid w:val="002E32C9"/>
    <w:rsid w:val="002F104E"/>
    <w:rsid w:val="00314485"/>
    <w:rsid w:val="0033753C"/>
    <w:rsid w:val="00346EB0"/>
    <w:rsid w:val="00367FEC"/>
    <w:rsid w:val="003855F3"/>
    <w:rsid w:val="0039397E"/>
    <w:rsid w:val="0039744B"/>
    <w:rsid w:val="003A2B94"/>
    <w:rsid w:val="003B1A49"/>
    <w:rsid w:val="003D4EA8"/>
    <w:rsid w:val="003D6B3A"/>
    <w:rsid w:val="003F32B3"/>
    <w:rsid w:val="0040395F"/>
    <w:rsid w:val="0040564B"/>
    <w:rsid w:val="00410979"/>
    <w:rsid w:val="00425D54"/>
    <w:rsid w:val="00441F91"/>
    <w:rsid w:val="00446999"/>
    <w:rsid w:val="0048120C"/>
    <w:rsid w:val="004909D9"/>
    <w:rsid w:val="004922F0"/>
    <w:rsid w:val="004A47C6"/>
    <w:rsid w:val="004C297D"/>
    <w:rsid w:val="0050427D"/>
    <w:rsid w:val="0050452D"/>
    <w:rsid w:val="00521481"/>
    <w:rsid w:val="00527971"/>
    <w:rsid w:val="00550769"/>
    <w:rsid w:val="00564DDB"/>
    <w:rsid w:val="00582683"/>
    <w:rsid w:val="005B7406"/>
    <w:rsid w:val="005D5647"/>
    <w:rsid w:val="005E0279"/>
    <w:rsid w:val="005E2B87"/>
    <w:rsid w:val="00602FED"/>
    <w:rsid w:val="0061109C"/>
    <w:rsid w:val="00615CE3"/>
    <w:rsid w:val="006572C2"/>
    <w:rsid w:val="006605CA"/>
    <w:rsid w:val="00660F68"/>
    <w:rsid w:val="00662C34"/>
    <w:rsid w:val="00665110"/>
    <w:rsid w:val="006709F1"/>
    <w:rsid w:val="00675C25"/>
    <w:rsid w:val="006B66CF"/>
    <w:rsid w:val="006C27AF"/>
    <w:rsid w:val="006C60E6"/>
    <w:rsid w:val="006E5365"/>
    <w:rsid w:val="00737D86"/>
    <w:rsid w:val="00743E8C"/>
    <w:rsid w:val="00752B1E"/>
    <w:rsid w:val="007B4027"/>
    <w:rsid w:val="007B51CE"/>
    <w:rsid w:val="007D2FEA"/>
    <w:rsid w:val="007D76D7"/>
    <w:rsid w:val="007E64B1"/>
    <w:rsid w:val="00833087"/>
    <w:rsid w:val="00836361"/>
    <w:rsid w:val="00837914"/>
    <w:rsid w:val="008404BE"/>
    <w:rsid w:val="00856908"/>
    <w:rsid w:val="008635F0"/>
    <w:rsid w:val="0087062E"/>
    <w:rsid w:val="00874FE7"/>
    <w:rsid w:val="00880932"/>
    <w:rsid w:val="00886D66"/>
    <w:rsid w:val="00896DD3"/>
    <w:rsid w:val="008A152D"/>
    <w:rsid w:val="008A6010"/>
    <w:rsid w:val="008B4422"/>
    <w:rsid w:val="008C2B3E"/>
    <w:rsid w:val="008C43A4"/>
    <w:rsid w:val="008C7647"/>
    <w:rsid w:val="008E4DED"/>
    <w:rsid w:val="00911CDE"/>
    <w:rsid w:val="00914D95"/>
    <w:rsid w:val="00924830"/>
    <w:rsid w:val="00944742"/>
    <w:rsid w:val="00952F7D"/>
    <w:rsid w:val="0095496A"/>
    <w:rsid w:val="009675AE"/>
    <w:rsid w:val="00990324"/>
    <w:rsid w:val="009A38BA"/>
    <w:rsid w:val="009C54E7"/>
    <w:rsid w:val="009E2D01"/>
    <w:rsid w:val="00A04EED"/>
    <w:rsid w:val="00A622D1"/>
    <w:rsid w:val="00A62F4C"/>
    <w:rsid w:val="00A75AD3"/>
    <w:rsid w:val="00A826E8"/>
    <w:rsid w:val="00A93CE3"/>
    <w:rsid w:val="00AA2084"/>
    <w:rsid w:val="00AB2E0A"/>
    <w:rsid w:val="00AC2B2E"/>
    <w:rsid w:val="00AF4C0D"/>
    <w:rsid w:val="00B10064"/>
    <w:rsid w:val="00B43E11"/>
    <w:rsid w:val="00B704A2"/>
    <w:rsid w:val="00BC4028"/>
    <w:rsid w:val="00BD4F87"/>
    <w:rsid w:val="00BF39C5"/>
    <w:rsid w:val="00C02F84"/>
    <w:rsid w:val="00C16B13"/>
    <w:rsid w:val="00C1E648"/>
    <w:rsid w:val="00C2245F"/>
    <w:rsid w:val="00C22688"/>
    <w:rsid w:val="00C53F7F"/>
    <w:rsid w:val="00C54C1E"/>
    <w:rsid w:val="00C755AB"/>
    <w:rsid w:val="00C760C0"/>
    <w:rsid w:val="00C81C54"/>
    <w:rsid w:val="00CA3053"/>
    <w:rsid w:val="00CB0496"/>
    <w:rsid w:val="00CC35A5"/>
    <w:rsid w:val="00CD0028"/>
    <w:rsid w:val="00CD7DA5"/>
    <w:rsid w:val="00D00300"/>
    <w:rsid w:val="00D02487"/>
    <w:rsid w:val="00D206FC"/>
    <w:rsid w:val="00D32C97"/>
    <w:rsid w:val="00D43125"/>
    <w:rsid w:val="00D450B2"/>
    <w:rsid w:val="00D46FD2"/>
    <w:rsid w:val="00D52E29"/>
    <w:rsid w:val="00D66A3A"/>
    <w:rsid w:val="00D801CC"/>
    <w:rsid w:val="00D97E9E"/>
    <w:rsid w:val="00DE7BB2"/>
    <w:rsid w:val="00DF198B"/>
    <w:rsid w:val="00E04ACD"/>
    <w:rsid w:val="00E256D4"/>
    <w:rsid w:val="00E5535D"/>
    <w:rsid w:val="00E64458"/>
    <w:rsid w:val="00E74B29"/>
    <w:rsid w:val="00E75AC0"/>
    <w:rsid w:val="00E935A1"/>
    <w:rsid w:val="00EE09D5"/>
    <w:rsid w:val="00EE497E"/>
    <w:rsid w:val="00F04A31"/>
    <w:rsid w:val="00F079AE"/>
    <w:rsid w:val="00F33AC7"/>
    <w:rsid w:val="00F476D1"/>
    <w:rsid w:val="00F50791"/>
    <w:rsid w:val="00F72751"/>
    <w:rsid w:val="00F76B7F"/>
    <w:rsid w:val="00FA4557"/>
    <w:rsid w:val="00FA7620"/>
    <w:rsid w:val="00FB00AF"/>
    <w:rsid w:val="00FB2F1A"/>
    <w:rsid w:val="01437D47"/>
    <w:rsid w:val="01CDC9E6"/>
    <w:rsid w:val="024D3A88"/>
    <w:rsid w:val="03852A21"/>
    <w:rsid w:val="040F55AB"/>
    <w:rsid w:val="0422DDE0"/>
    <w:rsid w:val="04540EEE"/>
    <w:rsid w:val="071228C3"/>
    <w:rsid w:val="077879CE"/>
    <w:rsid w:val="0B32B52D"/>
    <w:rsid w:val="0C08FB77"/>
    <w:rsid w:val="0DB115F1"/>
    <w:rsid w:val="0F33C498"/>
    <w:rsid w:val="0F64FEB6"/>
    <w:rsid w:val="0FCE3C53"/>
    <w:rsid w:val="0FFEDAEF"/>
    <w:rsid w:val="13AF53E0"/>
    <w:rsid w:val="1499FD59"/>
    <w:rsid w:val="14EE9B88"/>
    <w:rsid w:val="15042C7D"/>
    <w:rsid w:val="155D046A"/>
    <w:rsid w:val="1656B0CC"/>
    <w:rsid w:val="165E2D1D"/>
    <w:rsid w:val="183B03F1"/>
    <w:rsid w:val="18CAB34B"/>
    <w:rsid w:val="1917321E"/>
    <w:rsid w:val="1AB2D572"/>
    <w:rsid w:val="1B4D60EB"/>
    <w:rsid w:val="1C09B4B3"/>
    <w:rsid w:val="1C6049E1"/>
    <w:rsid w:val="1E50ED62"/>
    <w:rsid w:val="1E8AC6E7"/>
    <w:rsid w:val="20D49640"/>
    <w:rsid w:val="214F9288"/>
    <w:rsid w:val="25F98CC5"/>
    <w:rsid w:val="26208799"/>
    <w:rsid w:val="265320C1"/>
    <w:rsid w:val="26B9E9E6"/>
    <w:rsid w:val="27AF7341"/>
    <w:rsid w:val="2900BD0D"/>
    <w:rsid w:val="299E58D2"/>
    <w:rsid w:val="29A865D4"/>
    <w:rsid w:val="2A464D5B"/>
    <w:rsid w:val="2A84AD05"/>
    <w:rsid w:val="2A872F9C"/>
    <w:rsid w:val="2AFD1FCA"/>
    <w:rsid w:val="2C0FFE6C"/>
    <w:rsid w:val="2D5F82CB"/>
    <w:rsid w:val="2E3E3616"/>
    <w:rsid w:val="2EC232BA"/>
    <w:rsid w:val="2F69F373"/>
    <w:rsid w:val="2FE782A8"/>
    <w:rsid w:val="307F24F8"/>
    <w:rsid w:val="3095F49D"/>
    <w:rsid w:val="30D33D5E"/>
    <w:rsid w:val="31AA99A7"/>
    <w:rsid w:val="32618507"/>
    <w:rsid w:val="331E31E3"/>
    <w:rsid w:val="3343A781"/>
    <w:rsid w:val="343009CE"/>
    <w:rsid w:val="3582B55B"/>
    <w:rsid w:val="35E321F2"/>
    <w:rsid w:val="36D62A36"/>
    <w:rsid w:val="385F36C1"/>
    <w:rsid w:val="38A19267"/>
    <w:rsid w:val="38E8E736"/>
    <w:rsid w:val="39F3B55F"/>
    <w:rsid w:val="3A191C1A"/>
    <w:rsid w:val="3B2A6820"/>
    <w:rsid w:val="3B41C91A"/>
    <w:rsid w:val="3B74BBE4"/>
    <w:rsid w:val="3BA10FD2"/>
    <w:rsid w:val="3BB202B6"/>
    <w:rsid w:val="3BE14FC8"/>
    <w:rsid w:val="3C6EFF09"/>
    <w:rsid w:val="3CDE63C4"/>
    <w:rsid w:val="3CEDB0F5"/>
    <w:rsid w:val="3DA9C754"/>
    <w:rsid w:val="3F5B0071"/>
    <w:rsid w:val="3F9D00C3"/>
    <w:rsid w:val="40EE6975"/>
    <w:rsid w:val="4249D66E"/>
    <w:rsid w:val="4257F4AF"/>
    <w:rsid w:val="42BAA687"/>
    <w:rsid w:val="42D8C712"/>
    <w:rsid w:val="43C791D7"/>
    <w:rsid w:val="43DEB663"/>
    <w:rsid w:val="47582A1D"/>
    <w:rsid w:val="488175F6"/>
    <w:rsid w:val="49D8DC48"/>
    <w:rsid w:val="4A0900F8"/>
    <w:rsid w:val="4A7E94BB"/>
    <w:rsid w:val="4A8F3030"/>
    <w:rsid w:val="4DC2F97B"/>
    <w:rsid w:val="4E3763A2"/>
    <w:rsid w:val="4E8EC458"/>
    <w:rsid w:val="4EE3F9FF"/>
    <w:rsid w:val="4F6937B0"/>
    <w:rsid w:val="4F81EFD3"/>
    <w:rsid w:val="509A040C"/>
    <w:rsid w:val="50C329AE"/>
    <w:rsid w:val="50C64A4F"/>
    <w:rsid w:val="517ABB28"/>
    <w:rsid w:val="52AADAE1"/>
    <w:rsid w:val="52F74C03"/>
    <w:rsid w:val="53BC9526"/>
    <w:rsid w:val="543C6B6A"/>
    <w:rsid w:val="544B2123"/>
    <w:rsid w:val="54A92C9B"/>
    <w:rsid w:val="573ADE30"/>
    <w:rsid w:val="58DF1762"/>
    <w:rsid w:val="5934ED84"/>
    <w:rsid w:val="5A5C39BE"/>
    <w:rsid w:val="5A807864"/>
    <w:rsid w:val="5AF89BFB"/>
    <w:rsid w:val="5BDC1F3B"/>
    <w:rsid w:val="5DC46E6F"/>
    <w:rsid w:val="5E2785E9"/>
    <w:rsid w:val="5EA321BA"/>
    <w:rsid w:val="5F438006"/>
    <w:rsid w:val="5FF202C8"/>
    <w:rsid w:val="6065800C"/>
    <w:rsid w:val="60D7310B"/>
    <w:rsid w:val="635E0D8B"/>
    <w:rsid w:val="6385A217"/>
    <w:rsid w:val="639C98B5"/>
    <w:rsid w:val="647FBF87"/>
    <w:rsid w:val="65461F56"/>
    <w:rsid w:val="65CCD2EF"/>
    <w:rsid w:val="65FD481F"/>
    <w:rsid w:val="67F06DA3"/>
    <w:rsid w:val="6843CEBD"/>
    <w:rsid w:val="68806526"/>
    <w:rsid w:val="6887730B"/>
    <w:rsid w:val="69A3DD62"/>
    <w:rsid w:val="6DF64E0D"/>
    <w:rsid w:val="6E2CD383"/>
    <w:rsid w:val="6F60DCAD"/>
    <w:rsid w:val="70996781"/>
    <w:rsid w:val="728E1D64"/>
    <w:rsid w:val="72ECFB66"/>
    <w:rsid w:val="747FEDB5"/>
    <w:rsid w:val="77199116"/>
    <w:rsid w:val="77C66B6E"/>
    <w:rsid w:val="77C9C00F"/>
    <w:rsid w:val="7855DD5F"/>
    <w:rsid w:val="7AD767A2"/>
    <w:rsid w:val="7DF01E8B"/>
    <w:rsid w:val="7F524793"/>
    <w:rsid w:val="7F9A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B0360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8A152D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8A152D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8A152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8A152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A152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564DDB"/>
    <w:pPr>
      <w:ind w:left="720"/>
      <w:contextualSpacing/>
    </w:pPr>
  </w:style>
  <w:style w:type="table" w:styleId="GridTable4-Accent1">
    <w:name w:val="Grid Table 4 Accent 1"/>
    <w:basedOn w:val="TableNormal"/>
    <w:uiPriority w:val="49"/>
    <w:rsid w:val="00367FEC"/>
    <w:tblPr>
      <w:tblStyleRowBandSize w:val="1"/>
      <w:tblStyleColBandSize w:val="1"/>
      <w:tblBorders>
        <w:top w:val="single" w:sz="4" w:space="0" w:color="87A6AC" w:themeColor="accent1" w:themeTint="99"/>
        <w:left w:val="single" w:sz="4" w:space="0" w:color="87A6AC" w:themeColor="accent1" w:themeTint="99"/>
        <w:bottom w:val="single" w:sz="4" w:space="0" w:color="87A6AC" w:themeColor="accent1" w:themeTint="99"/>
        <w:right w:val="single" w:sz="4" w:space="0" w:color="87A6AC" w:themeColor="accent1" w:themeTint="99"/>
        <w:insideH w:val="single" w:sz="4" w:space="0" w:color="87A6AC" w:themeColor="accent1" w:themeTint="99"/>
        <w:insideV w:val="single" w:sz="4" w:space="0" w:color="87A6A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6166" w:themeColor="accent1"/>
          <w:left w:val="single" w:sz="4" w:space="0" w:color="476166" w:themeColor="accent1"/>
          <w:bottom w:val="single" w:sz="4" w:space="0" w:color="476166" w:themeColor="accent1"/>
          <w:right w:val="single" w:sz="4" w:space="0" w:color="476166" w:themeColor="accent1"/>
          <w:insideH w:val="nil"/>
          <w:insideV w:val="nil"/>
        </w:tcBorders>
        <w:shd w:val="clear" w:color="auto" w:fill="476166" w:themeFill="accent1"/>
      </w:tcPr>
    </w:tblStylePr>
    <w:tblStylePr w:type="lastRow">
      <w:rPr>
        <w:b/>
        <w:bCs/>
      </w:rPr>
      <w:tblPr/>
      <w:tcPr>
        <w:tcBorders>
          <w:top w:val="double" w:sz="4" w:space="0" w:color="47616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1E3" w:themeFill="accent1" w:themeFillTint="33"/>
      </w:tcPr>
    </w:tblStylePr>
    <w:tblStylePr w:type="band1Horz">
      <w:tblPr/>
      <w:tcPr>
        <w:shd w:val="clear" w:color="auto" w:fill="D7E1E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69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21" Type="http://schemas.openxmlformats.org/officeDocument/2006/relationships/image" Target="media/image11.jpe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6002640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659E644-A43E-4279-95F7-B9B5BAEB7BB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28</Pages>
  <Words>269</Words>
  <Characters>1484</Characters>
  <Application>Microsoft Office Word</Application>
  <DocSecurity>0</DocSecurity>
  <Lines>275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4</cp:revision>
  <dcterms:created xsi:type="dcterms:W3CDTF">2021-08-31T05:17:00Z</dcterms:created>
  <dcterms:modified xsi:type="dcterms:W3CDTF">2024-02-20T07:50:00Z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ClassificationContentMarkingHeaderShapeIds">
    <vt:lpwstr>2,3,4</vt:lpwstr>
  </property>
  <property fmtid="{D5CDD505-2E9C-101B-9397-08002B2CF9AE}" pid="4" name="ClassificationContentMarkingHeaderFontProps">
    <vt:lpwstr>#ff0000,10,Calibri</vt:lpwstr>
  </property>
  <property fmtid="{D5CDD505-2E9C-101B-9397-08002B2CF9AE}" pid="5" name="ClassificationContentMarkingHeaderText">
    <vt:lpwstr>OFFICIAL</vt:lpwstr>
  </property>
  <property fmtid="{D5CDD505-2E9C-101B-9397-08002B2CF9AE}" pid="6" name="MSIP_Label_f3ac7e5b-5da2-46c7-8677-8a6b50f7d886_Enabled">
    <vt:lpwstr>true</vt:lpwstr>
  </property>
  <property fmtid="{D5CDD505-2E9C-101B-9397-08002B2CF9AE}" pid="7" name="MSIP_Label_f3ac7e5b-5da2-46c7-8677-8a6b50f7d886_SetDate">
    <vt:lpwstr>2023-10-23T06:35:40Z</vt:lpwstr>
  </property>
  <property fmtid="{D5CDD505-2E9C-101B-9397-08002B2CF9AE}" pid="8" name="MSIP_Label_f3ac7e5b-5da2-46c7-8677-8a6b50f7d886_Method">
    <vt:lpwstr>Privileged</vt:lpwstr>
  </property>
  <property fmtid="{D5CDD505-2E9C-101B-9397-08002B2CF9AE}" pid="9" name="MSIP_Label_f3ac7e5b-5da2-46c7-8677-8a6b50f7d886_Name">
    <vt:lpwstr>Official</vt:lpwstr>
  </property>
  <property fmtid="{D5CDD505-2E9C-101B-9397-08002B2CF9AE}" pid="10" name="MSIP_Label_f3ac7e5b-5da2-46c7-8677-8a6b50f7d886_SiteId">
    <vt:lpwstr>218881e8-07ad-4142-87d7-f6b90d17009b</vt:lpwstr>
  </property>
  <property fmtid="{D5CDD505-2E9C-101B-9397-08002B2CF9AE}" pid="11" name="MSIP_Label_f3ac7e5b-5da2-46c7-8677-8a6b50f7d886_ActionId">
    <vt:lpwstr>85a6943b-bd73-4d63-9cac-4b1374efe3a7</vt:lpwstr>
  </property>
  <property fmtid="{D5CDD505-2E9C-101B-9397-08002B2CF9AE}" pid="12" name="MSIP_Label_f3ac7e5b-5da2-46c7-8677-8a6b50f7d886_ContentBits">
    <vt:lpwstr>1</vt:lpwstr>
  </property>
  <property fmtid="{D5CDD505-2E9C-101B-9397-08002B2CF9AE}" pid="13" name="GrammarlyDocumentId">
    <vt:lpwstr>9a87da6e6bcb22a2e03f478d3e631f946e8ea80d00b0991eae277ee3e9ab0296</vt:lpwstr>
  </property>
</Properties>
</file>