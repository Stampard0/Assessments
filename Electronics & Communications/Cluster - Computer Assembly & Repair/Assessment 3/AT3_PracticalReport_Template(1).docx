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 w:rsidRPr="000B7D90">
              <w:rPr>
                <w:rFonts w:ascii="Arial" w:hAnsi="Arial" w:cs="Arial"/>
                <w:color w:val="0000FF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 w:rsidRPr="000B7D90">
              <w:rPr>
                <w:rFonts w:ascii="Arial" w:hAnsi="Arial" w:cs="Arial"/>
                <w:color w:val="0000FF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636F1B6A" w:rsidR="00F476D1" w:rsidRDefault="006100B1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B98E9" wp14:editId="25D1A202">
                <wp:simplePos x="0" y="0"/>
                <wp:positionH relativeFrom="column">
                  <wp:posOffset>2647950</wp:posOffset>
                </wp:positionH>
                <wp:positionV relativeFrom="paragraph">
                  <wp:posOffset>1967230</wp:posOffset>
                </wp:positionV>
                <wp:extent cx="819150" cy="2019300"/>
                <wp:effectExtent l="0" t="0" r="0" b="0"/>
                <wp:wrapNone/>
                <wp:docPr id="4106562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19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9A1C66" w14:textId="640D24D8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Disc Drive in mount.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7B98E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08.5pt;margin-top:154.9pt;width:64.5pt;height:15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7F9A1C66" w14:textId="640D24D8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Disc Drive in mount.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51A9A" wp14:editId="2C22426A">
                <wp:simplePos x="0" y="0"/>
                <wp:positionH relativeFrom="column">
                  <wp:posOffset>1524000</wp:posOffset>
                </wp:positionH>
                <wp:positionV relativeFrom="paragraph">
                  <wp:posOffset>2633980</wp:posOffset>
                </wp:positionV>
                <wp:extent cx="695325" cy="657225"/>
                <wp:effectExtent l="0" t="0" r="0" b="0"/>
                <wp:wrapNone/>
                <wp:docPr id="7986777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F8DFDE" w14:textId="56453062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51A9A" id="Text Box 3" o:spid="_x0000_s1027" type="#_x0000_t202" style="position:absolute;margin-left:120pt;margin-top:207.4pt;width:54.75pt;height:5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8F8DFDE" w14:textId="56453062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390ED" wp14:editId="427C1988">
                <wp:simplePos x="0" y="0"/>
                <wp:positionH relativeFrom="column">
                  <wp:posOffset>1457324</wp:posOffset>
                </wp:positionH>
                <wp:positionV relativeFrom="paragraph">
                  <wp:posOffset>1643380</wp:posOffset>
                </wp:positionV>
                <wp:extent cx="866775" cy="552450"/>
                <wp:effectExtent l="19050" t="114300" r="47625" b="111125"/>
                <wp:wrapNone/>
                <wp:docPr id="238000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89895"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5D9EE" w14:textId="5C82E0AB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390ED" id="Text Box 1" o:spid="_x0000_s1028" type="#_x0000_t202" style="position:absolute;margin-left:114.75pt;margin-top:129.4pt;width:68.25pt;height:43.5pt;rotation:1408909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" filled="f" stroked="f" strokeweight="1pt">
                <v:stroke miterlimit="4"/>
                <v:textbox style="mso-fit-shape-to-text:t" inset="4pt,4pt,4pt,4pt">
                  <w:txbxContent>
                    <w:p w14:paraId="6FA5D9EE" w14:textId="5C82E0AB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3D9F29" wp14:editId="0EB12E87">
                <wp:simplePos x="0" y="0"/>
                <wp:positionH relativeFrom="column">
                  <wp:posOffset>590550</wp:posOffset>
                </wp:positionH>
                <wp:positionV relativeFrom="paragraph">
                  <wp:posOffset>4177030</wp:posOffset>
                </wp:positionV>
                <wp:extent cx="571500" cy="495300"/>
                <wp:effectExtent l="0" t="0" r="0" b="0"/>
                <wp:wrapNone/>
                <wp:docPr id="20090694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822F9E" w14:textId="449A996F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9F29" id="Text Box 2" o:spid="_x0000_s1029" type="#_x0000_t202" style="position:absolute;margin-left:46.5pt;margin-top:328.9pt;width:45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37822F9E" w14:textId="449A996F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745" w14:textId="58E58FE2" w:rsidR="00257029" w:rsidRDefault="006100B1" w:rsidP="00257029">
      <w:r>
        <w:t>Closer look at some of the parts</w:t>
      </w:r>
    </w:p>
    <w:p w14:paraId="3480A637" w14:textId="7D80961D" w:rsidR="006100B1" w:rsidRDefault="00257029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BC248" wp14:editId="1A6C4084">
                <wp:simplePos x="0" y="0"/>
                <wp:positionH relativeFrom="column">
                  <wp:posOffset>3810000</wp:posOffset>
                </wp:positionH>
                <wp:positionV relativeFrom="paragraph">
                  <wp:posOffset>2395855</wp:posOffset>
                </wp:positionV>
                <wp:extent cx="628650" cy="276225"/>
                <wp:effectExtent l="0" t="0" r="0" b="0"/>
                <wp:wrapNone/>
                <wp:docPr id="5430464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51E61B8" w14:textId="75911793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SATA Cables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C248" id="Text Box 7" o:spid="_x0000_s1030" type="#_x0000_t202" style="position:absolute;margin-left:300pt;margin-top:188.65pt;width:49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51E61B8" w14:textId="75911793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SATA Cables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3CE16F" wp14:editId="3D3E51CE">
                <wp:simplePos x="0" y="0"/>
                <wp:positionH relativeFrom="column">
                  <wp:posOffset>1524000</wp:posOffset>
                </wp:positionH>
                <wp:positionV relativeFrom="paragraph">
                  <wp:posOffset>4958080</wp:posOffset>
                </wp:positionV>
                <wp:extent cx="1295400" cy="857250"/>
                <wp:effectExtent l="0" t="0" r="0" b="0"/>
                <wp:wrapNone/>
                <wp:docPr id="6734735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8572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69CB94" w14:textId="79B47BDA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Hard Drive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16F" id="Text Box 6" o:spid="_x0000_s1031" type="#_x0000_t202" style="position:absolute;margin-left:120pt;margin-top:390.4pt;width:102pt;height:6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3469CB94" w14:textId="79B47BDA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Hard Drive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50E5A" wp14:editId="636C518F">
                <wp:simplePos x="0" y="0"/>
                <wp:positionH relativeFrom="column">
                  <wp:posOffset>1371600</wp:posOffset>
                </wp:positionH>
                <wp:positionV relativeFrom="paragraph">
                  <wp:posOffset>2805430</wp:posOffset>
                </wp:positionV>
                <wp:extent cx="542925" cy="409575"/>
                <wp:effectExtent l="0" t="0" r="0" b="0"/>
                <wp:wrapNone/>
                <wp:docPr id="13332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09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16DF11" w14:textId="0771070E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RAM Sticks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E5A" id="Text Box 5" o:spid="_x0000_s1032" type="#_x0000_t202" style="position:absolute;margin-left:108pt;margin-top:220.9pt;width:42.75pt;height:3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416DF11" w14:textId="0771070E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RAM Sticks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B8DE5" wp14:editId="1859A926">
                <wp:simplePos x="0" y="0"/>
                <wp:positionH relativeFrom="column">
                  <wp:posOffset>3390900</wp:posOffset>
                </wp:positionH>
                <wp:positionV relativeFrom="paragraph">
                  <wp:posOffset>5142865</wp:posOffset>
                </wp:positionV>
                <wp:extent cx="571500" cy="495300"/>
                <wp:effectExtent l="0" t="0" r="0" b="0"/>
                <wp:wrapNone/>
                <wp:docPr id="21331977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152154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8DE5" id="_x0000_s1033" type="#_x0000_t202" style="position:absolute;margin-left:267pt;margin-top:404.95pt;width:45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41152154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948991" wp14:editId="3F564950">
                <wp:simplePos x="0" y="0"/>
                <wp:positionH relativeFrom="column">
                  <wp:posOffset>4419600</wp:posOffset>
                </wp:positionH>
                <wp:positionV relativeFrom="paragraph">
                  <wp:posOffset>3256915</wp:posOffset>
                </wp:positionV>
                <wp:extent cx="695325" cy="657225"/>
                <wp:effectExtent l="0" t="0" r="0" b="0"/>
                <wp:wrapNone/>
                <wp:docPr id="170652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8431FE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48991" id="_x0000_s1034" type="#_x0000_t202" style="position:absolute;margin-left:348pt;margin-top:256.45pt;width:54.75pt;height:5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638431FE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190A79" wp14:editId="26A97BD2">
                <wp:simplePos x="0" y="0"/>
                <wp:positionH relativeFrom="margin">
                  <wp:posOffset>2891155</wp:posOffset>
                </wp:positionH>
                <wp:positionV relativeFrom="paragraph">
                  <wp:posOffset>2190115</wp:posOffset>
                </wp:positionV>
                <wp:extent cx="866775" cy="552450"/>
                <wp:effectExtent l="0" t="0" r="0" b="0"/>
                <wp:wrapNone/>
                <wp:docPr id="1044220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6099C8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90A79" id="_x0000_s1035" type="#_x0000_t202" style="position:absolute;margin-left:227.65pt;margin-top:172.45pt;width:68.25pt;height:43.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36099C8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1403" w14:textId="4CE3F6D3" w:rsidR="00257029" w:rsidRPr="00257029" w:rsidRDefault="00257029" w:rsidP="00257029">
      <w:r>
        <w:t>Closer look at some parts</w:t>
      </w:r>
    </w:p>
    <w:p w14:paraId="6D04E5C9" w14:textId="34745D3E" w:rsidR="00A622D1" w:rsidRDefault="00257029" w:rsidP="00A622D1">
      <w:pPr>
        <w:pStyle w:val="Heading3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29D528" wp14:editId="59231C77">
                <wp:simplePos x="0" y="0"/>
                <wp:positionH relativeFrom="column">
                  <wp:posOffset>3695700</wp:posOffset>
                </wp:positionH>
                <wp:positionV relativeFrom="paragraph">
                  <wp:posOffset>1052830</wp:posOffset>
                </wp:positionV>
                <wp:extent cx="609600" cy="180975"/>
                <wp:effectExtent l="0" t="0" r="0" b="0"/>
                <wp:wrapNone/>
                <wp:docPr id="1081510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9D034CC" w14:textId="488CAE96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Power Unit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D528" id="Text Box 8" o:spid="_x0000_s1036" type="#_x0000_t202" style="position:absolute;margin-left:291pt;margin-top:82.9pt;width:48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9D034CC" w14:textId="488CAE96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Power Unit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noProof/>
        </w:rPr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4B5" w14:textId="47D74ED6" w:rsidR="00257029" w:rsidRPr="00257029" w:rsidRDefault="00257029" w:rsidP="00257029">
      <w:r>
        <w:t>The Computer tower with Motherboard in &amp; Power unit in.</w:t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EDE8" w14:textId="6973CA5B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hard drive</w:t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7C8" w14:textId="51FCE95F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Heat Sink</w:t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E1BE064" w14:textId="77777777" w:rsidR="00257029" w:rsidRDefault="00257029" w:rsidP="00A622D1">
      <w:pPr>
        <w:rPr>
          <w:rFonts w:ascii="Arial" w:hAnsi="Arial" w:cs="Arial"/>
          <w:sz w:val="22"/>
          <w:szCs w:val="22"/>
        </w:rPr>
      </w:pPr>
    </w:p>
    <w:p w14:paraId="61672209" w14:textId="2194A21C" w:rsidR="0025702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66E" w14:textId="571266A7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RAM sticks</w:t>
      </w:r>
    </w:p>
    <w:p w14:paraId="3331C2E9" w14:textId="77777777" w:rsidR="0039112C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7BB9" w14:textId="32873999" w:rsidR="0039112C" w:rsidRDefault="0039112C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Put the Hard Drive on </w:t>
      </w:r>
      <w:r w:rsidR="00003829">
        <w:rPr>
          <w:rFonts w:ascii="Arial" w:hAnsi="Arial" w:cs="Arial"/>
          <w:sz w:val="22"/>
          <w:szCs w:val="22"/>
        </w:rPr>
        <w:t>its</w:t>
      </w:r>
      <w:r>
        <w:rPr>
          <w:rFonts w:ascii="Arial" w:hAnsi="Arial" w:cs="Arial"/>
          <w:sz w:val="22"/>
          <w:szCs w:val="22"/>
        </w:rPr>
        <w:t xml:space="preserve"> mounting unit &amp; slot it in </w:t>
      </w:r>
      <w:r w:rsidR="00003829">
        <w:rPr>
          <w:rFonts w:ascii="Arial" w:hAnsi="Arial" w:cs="Arial"/>
          <w:sz w:val="22"/>
          <w:szCs w:val="22"/>
        </w:rPr>
        <w:t>from the front face of the tower.</w:t>
      </w:r>
    </w:p>
    <w:p w14:paraId="521D60B0" w14:textId="170F35CB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FFD" w14:textId="1B30DB26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power cable to the hard drive.</w:t>
      </w:r>
    </w:p>
    <w:p w14:paraId="7145499D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12F5DAC" w14:textId="01C5C9FF" w:rsidR="0050427D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2EC31" wp14:editId="1FD55380">
                <wp:simplePos x="0" y="0"/>
                <wp:positionH relativeFrom="column">
                  <wp:posOffset>847725</wp:posOffset>
                </wp:positionH>
                <wp:positionV relativeFrom="paragraph">
                  <wp:posOffset>2519679</wp:posOffset>
                </wp:positionV>
                <wp:extent cx="1095375" cy="2657475"/>
                <wp:effectExtent l="19050" t="19050" r="28575" b="28575"/>
                <wp:wrapNone/>
                <wp:docPr id="10342084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26574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5695B" id="Straight Connector 10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75pt,198.4pt" to="153pt,4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F583F" wp14:editId="3D85A4C1">
                <wp:simplePos x="0" y="0"/>
                <wp:positionH relativeFrom="column">
                  <wp:posOffset>1695450</wp:posOffset>
                </wp:positionH>
                <wp:positionV relativeFrom="paragraph">
                  <wp:posOffset>2100580</wp:posOffset>
                </wp:positionV>
                <wp:extent cx="676275" cy="428625"/>
                <wp:effectExtent l="19050" t="19050" r="28575" b="28575"/>
                <wp:wrapNone/>
                <wp:docPr id="133413749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2862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0000FF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05EA" id="Oval 9" o:spid="_x0000_s1026" style="position:absolute;margin-left:133.5pt;margin-top:165.4pt;width:53.25pt;height:3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" filled="f" strokecolor="blue" strokeweight="3pt"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610C" w14:textId="16E85170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this cable in</w:t>
      </w:r>
    </w:p>
    <w:p w14:paraId="62F3D157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39C" w14:textId="19148592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a SATA cable into the hard drive &amp; the motherboard</w:t>
      </w:r>
    </w:p>
    <w:p w14:paraId="56C086C9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BB0A238" w14:textId="732EAE68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803346" wp14:editId="3FED1390">
                <wp:simplePos x="0" y="0"/>
                <wp:positionH relativeFrom="column">
                  <wp:posOffset>1381124</wp:posOffset>
                </wp:positionH>
                <wp:positionV relativeFrom="paragraph">
                  <wp:posOffset>3710306</wp:posOffset>
                </wp:positionV>
                <wp:extent cx="2714625" cy="1657350"/>
                <wp:effectExtent l="19050" t="19050" r="28575" b="19050"/>
                <wp:wrapNone/>
                <wp:docPr id="16176034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16573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4ECA2" id="Straight Connector 12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292.15pt" to="322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B7ED4C" wp14:editId="330663AC">
                <wp:simplePos x="0" y="0"/>
                <wp:positionH relativeFrom="column">
                  <wp:posOffset>3762375</wp:posOffset>
                </wp:positionH>
                <wp:positionV relativeFrom="paragraph">
                  <wp:posOffset>3100705</wp:posOffset>
                </wp:positionV>
                <wp:extent cx="1123950" cy="628650"/>
                <wp:effectExtent l="0" t="0" r="19050" b="19050"/>
                <wp:wrapNone/>
                <wp:docPr id="128482052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286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8CE0DA" w14:textId="3A75146E" w:rsidR="00003829" w:rsidRPr="00003829" w:rsidRDefault="00003829" w:rsidP="00003829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ED4C" id="Oval 11" o:spid="_x0000_s1037" style="position:absolute;margin-left:296.25pt;margin-top:244.15pt;width:88.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" filled="f" strokecolor="blue" strokeweight="2pt">
                <v:stroke miterlimit="4" joinstyle="miter"/>
                <v:textbox inset="3pt,3pt,3pt,3pt">
                  <w:txbxContent>
                    <w:p w14:paraId="328CE0DA" w14:textId="3A75146E" w:rsidR="00003829" w:rsidRPr="00003829" w:rsidRDefault="00003829" w:rsidP="00003829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45C" w14:textId="54F771CF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Inserted the CPU</w:t>
      </w:r>
    </w:p>
    <w:p w14:paraId="3259BB75" w14:textId="102A250C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Cable</w:t>
      </w:r>
    </w:p>
    <w:p w14:paraId="2F57D87C" w14:textId="324C186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454" w14:textId="5051EA12" w:rsidR="00990730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front lights &amp; connections.</w:t>
      </w:r>
    </w:p>
    <w:p w14:paraId="7FCAD44D" w14:textId="77777777" w:rsidR="00990730" w:rsidRDefault="00990730" w:rsidP="00A622D1">
      <w:pPr>
        <w:rPr>
          <w:rFonts w:ascii="Arial" w:hAnsi="Arial" w:cs="Arial"/>
          <w:sz w:val="22"/>
          <w:szCs w:val="22"/>
        </w:rPr>
      </w:pPr>
    </w:p>
    <w:p w14:paraId="1EE5FAAE" w14:textId="075E690E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1CBFD3" wp14:editId="5D0B18EA">
                <wp:simplePos x="0" y="0"/>
                <wp:positionH relativeFrom="column">
                  <wp:posOffset>1466850</wp:posOffset>
                </wp:positionH>
                <wp:positionV relativeFrom="paragraph">
                  <wp:posOffset>2614930</wp:posOffset>
                </wp:positionV>
                <wp:extent cx="3162300" cy="2752725"/>
                <wp:effectExtent l="19050" t="19050" r="19050" b="28575"/>
                <wp:wrapNone/>
                <wp:docPr id="135351068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275272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C9892" id="Straight Connector 1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205.9pt" to="364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4CF31" wp14:editId="1CA106C7">
                <wp:simplePos x="0" y="0"/>
                <wp:positionH relativeFrom="column">
                  <wp:posOffset>1047750</wp:posOffset>
                </wp:positionH>
                <wp:positionV relativeFrom="paragraph">
                  <wp:posOffset>1262380</wp:posOffset>
                </wp:positionV>
                <wp:extent cx="1790700" cy="3905250"/>
                <wp:effectExtent l="19050" t="19050" r="19050" b="19050"/>
                <wp:wrapNone/>
                <wp:docPr id="1649480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39052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4C4A" id="Straight Connector 1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99.4pt" to="223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96358A" wp14:editId="0CF33FBB">
                <wp:simplePos x="0" y="0"/>
                <wp:positionH relativeFrom="column">
                  <wp:posOffset>2857500</wp:posOffset>
                </wp:positionH>
                <wp:positionV relativeFrom="paragraph">
                  <wp:posOffset>1824355</wp:posOffset>
                </wp:positionV>
                <wp:extent cx="1962150" cy="971550"/>
                <wp:effectExtent l="0" t="0" r="19050" b="19050"/>
                <wp:wrapNone/>
                <wp:docPr id="111104096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9715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F4A0D" id="Oval 15" o:spid="_x0000_s1026" style="position:absolute;margin-left:225pt;margin-top:143.65pt;width:154.5pt;height:7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C3B18" wp14:editId="3263F1C9">
                <wp:simplePos x="0" y="0"/>
                <wp:positionH relativeFrom="column">
                  <wp:posOffset>2838450</wp:posOffset>
                </wp:positionH>
                <wp:positionV relativeFrom="paragraph">
                  <wp:posOffset>919480</wp:posOffset>
                </wp:positionV>
                <wp:extent cx="1400175" cy="752475"/>
                <wp:effectExtent l="0" t="0" r="28575" b="28575"/>
                <wp:wrapNone/>
                <wp:docPr id="790184424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870A0" id="Oval 13" o:spid="_x0000_s1026" style="position:absolute;margin-left:223.5pt;margin-top:72.4pt;width:110.25pt;height:5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3FA" w14:textId="6741FCEA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these cables</w:t>
      </w:r>
    </w:p>
    <w:p w14:paraId="7BEC0B71" w14:textId="3F881543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</w:t>
      </w:r>
    </w:p>
    <w:p w14:paraId="4B81651D" w14:textId="77CEAE7D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D22" w14:textId="3C03FD0E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RAM sticks</w:t>
      </w:r>
    </w:p>
    <w:p w14:paraId="40E61E85" w14:textId="77777777" w:rsidR="007F1EB8" w:rsidRDefault="007F1EB8" w:rsidP="00A622D1">
      <w:pPr>
        <w:rPr>
          <w:rFonts w:ascii="Arial" w:hAnsi="Arial" w:cs="Arial"/>
          <w:sz w:val="22"/>
          <w:szCs w:val="22"/>
        </w:rPr>
      </w:pPr>
    </w:p>
    <w:p w14:paraId="7B0D696C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75A5" w14:textId="10D0015C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Attached the Heat Sink &amp; Plugged in its fan.</w:t>
      </w:r>
    </w:p>
    <w:p w14:paraId="2B203254" w14:textId="1F3EA7FC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F3102" wp14:editId="01C817D2">
                <wp:simplePos x="0" y="0"/>
                <wp:positionH relativeFrom="column">
                  <wp:posOffset>2390774</wp:posOffset>
                </wp:positionH>
                <wp:positionV relativeFrom="paragraph">
                  <wp:posOffset>5739130</wp:posOffset>
                </wp:positionV>
                <wp:extent cx="428625" cy="1200150"/>
                <wp:effectExtent l="19050" t="19050" r="28575" b="19050"/>
                <wp:wrapNone/>
                <wp:docPr id="4759826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2001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6E1D1" id="Straight Connector 1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51.9pt" to="222pt,5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501483" wp14:editId="006F5310">
                <wp:simplePos x="0" y="0"/>
                <wp:positionH relativeFrom="column">
                  <wp:posOffset>2438400</wp:posOffset>
                </wp:positionH>
                <wp:positionV relativeFrom="paragraph">
                  <wp:posOffset>4329430</wp:posOffset>
                </wp:positionV>
                <wp:extent cx="1143000" cy="1428750"/>
                <wp:effectExtent l="0" t="0" r="19050" b="19050"/>
                <wp:wrapNone/>
                <wp:docPr id="1993751222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4E36B3" id="Oval 17" o:spid="_x0000_s1026" style="position:absolute;margin-left:192pt;margin-top:340.9pt;width:90pt;height:1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" filled="f" strokecolor="blue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A8CE39A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USB connection Cable</w:t>
      </w:r>
    </w:p>
    <w:p w14:paraId="5287298A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272F" w14:textId="4256E782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the disc reader &amp; mount it on &amp; attached the front panel.</w:t>
      </w:r>
    </w:p>
    <w:p w14:paraId="4B1DEBA3" w14:textId="265167BB" w:rsidR="008635F0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1F3DD108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the power into the disc reading &amp; plugged in the Second SATA cable as well.</w:t>
      </w: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1A86983D" w14:textId="77777777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5A8" w14:textId="3CB5E417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Mounted side panel on.</w:t>
      </w:r>
    </w:p>
    <w:p w14:paraId="68B44F21" w14:textId="3F7D796D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50EFFCB">
            <wp:extent cx="4322004" cy="3240000"/>
            <wp:effectExtent l="7620" t="0" r="0" b="0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EB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A8263C" wp14:editId="733D6315">
            <wp:extent cx="4322003" cy="3240000"/>
            <wp:effectExtent l="7620" t="0" r="0" b="0"/>
            <wp:docPr id="26606565" name="Picture 24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6565" name="Picture 24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1B81" w14:textId="6702233F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Powered it up &amp; it works correctly.</w:t>
      </w:r>
    </w:p>
    <w:p w14:paraId="01455DA5" w14:textId="41E1E367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I can connect to my </w:t>
      </w:r>
      <w:proofErr w:type="spellStart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WiFi</w:t>
      </w:r>
      <w:proofErr w:type="spellEnd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30537FFF" w:rsidR="00367FEC" w:rsidRDefault="004729E9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modem isn’t </w:t>
            </w:r>
            <w:r w:rsidR="00A82947">
              <w:rPr>
                <w:rFonts w:ascii="Arial" w:hAnsi="Arial" w:cs="Arial"/>
              </w:rPr>
              <w:t>plugged</w:t>
            </w:r>
            <w:r>
              <w:rPr>
                <w:rFonts w:ascii="Arial" w:hAnsi="Arial" w:cs="Arial"/>
              </w:rPr>
              <w:t xml:space="preserve"> in properly</w:t>
            </w:r>
          </w:p>
        </w:tc>
        <w:tc>
          <w:tcPr>
            <w:tcW w:w="3632" w:type="dxa"/>
          </w:tcPr>
          <w:p w14:paraId="64EBCEF7" w14:textId="0B4505A2" w:rsidR="00367FEC" w:rsidRDefault="001F308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Make sure the ethernet cables &amp; phone line are plugged in properly.</w:t>
            </w:r>
          </w:p>
        </w:tc>
        <w:tc>
          <w:tcPr>
            <w:tcW w:w="3632" w:type="dxa"/>
          </w:tcPr>
          <w:p w14:paraId="456FD3DD" w14:textId="3C04636B" w:rsidR="00367FEC" w:rsidRDefault="004729E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C680C7B" w:rsidR="00367FEC" w:rsidRDefault="00243C36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Router hasn’t been turned of in quite a while</w:t>
            </w:r>
          </w:p>
        </w:tc>
        <w:tc>
          <w:tcPr>
            <w:tcW w:w="3632" w:type="dxa"/>
          </w:tcPr>
          <w:p w14:paraId="5C76D4D8" w14:textId="5ADC120C" w:rsidR="00367FEC" w:rsidRDefault="00243C36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Restart/Reboot your router</w:t>
            </w:r>
          </w:p>
        </w:tc>
        <w:tc>
          <w:tcPr>
            <w:tcW w:w="3632" w:type="dxa"/>
          </w:tcPr>
          <w:p w14:paraId="55D03EEE" w14:textId="10867FAC" w:rsidR="00367FEC" w:rsidRDefault="00475B54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00740482" w:rsidR="00367FEC" w:rsidRDefault="00475B54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software </w:t>
            </w:r>
            <w:r w:rsidR="004A5377">
              <w:rPr>
                <w:rFonts w:ascii="Arial" w:hAnsi="Arial" w:cs="Arial"/>
              </w:rPr>
              <w:t>for the devices isn’t installed</w:t>
            </w:r>
          </w:p>
        </w:tc>
        <w:tc>
          <w:tcPr>
            <w:tcW w:w="3632" w:type="dxa"/>
          </w:tcPr>
          <w:p w14:paraId="263EF003" w14:textId="69617993" w:rsidR="00367FEC" w:rsidRDefault="001F308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the correct drivers</w:t>
            </w:r>
          </w:p>
        </w:tc>
        <w:tc>
          <w:tcPr>
            <w:tcW w:w="3632" w:type="dxa"/>
          </w:tcPr>
          <w:p w14:paraId="578A71B0" w14:textId="23712960" w:rsidR="00367FEC" w:rsidRDefault="00475B54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3049D2D9" w:rsidR="00367FEC" w:rsidRDefault="00475B54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196A5458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boot disk has been corrupted</w:t>
            </w:r>
          </w:p>
        </w:tc>
        <w:tc>
          <w:tcPr>
            <w:tcW w:w="3632" w:type="dxa"/>
          </w:tcPr>
          <w:p w14:paraId="11A7DF82" w14:textId="1F4DD92D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Install new OS on the boot disk</w:t>
            </w:r>
          </w:p>
        </w:tc>
        <w:tc>
          <w:tcPr>
            <w:tcW w:w="3632" w:type="dxa"/>
          </w:tcPr>
          <w:p w14:paraId="70363D63" w14:textId="4E7A5168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45E67147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Boot disk missing</w:t>
            </w:r>
          </w:p>
        </w:tc>
        <w:tc>
          <w:tcPr>
            <w:tcW w:w="3632" w:type="dxa"/>
          </w:tcPr>
          <w:p w14:paraId="47F37390" w14:textId="5C74CB4C" w:rsidR="00367FEC" w:rsidRDefault="007E7C79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Fin</w:t>
            </w:r>
            <w:r w:rsidR="00243C36">
              <w:rPr>
                <w:rFonts w:ascii="Arial" w:hAnsi="Arial" w:cs="Arial"/>
              </w:rPr>
              <w:t>d</w:t>
            </w:r>
            <w:r>
              <w:rPr>
                <w:rFonts w:ascii="Arial" w:hAnsi="Arial" w:cs="Arial"/>
              </w:rPr>
              <w:t xml:space="preserve"> the boot disk or install a new one</w:t>
            </w:r>
          </w:p>
        </w:tc>
        <w:tc>
          <w:tcPr>
            <w:tcW w:w="3632" w:type="dxa"/>
          </w:tcPr>
          <w:p w14:paraId="61A53FDD" w14:textId="1339745C" w:rsidR="00367FEC" w:rsidRDefault="00F37D2F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07A8152E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cooling is blocked so the CPU can’t get cooled down</w:t>
            </w:r>
          </w:p>
        </w:tc>
        <w:tc>
          <w:tcPr>
            <w:tcW w:w="3632" w:type="dxa"/>
          </w:tcPr>
          <w:p w14:paraId="34BCCE61" w14:textId="259C5DD6" w:rsidR="00367FEC" w:rsidRDefault="007E7C79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Clean the inside of the computer</w:t>
            </w:r>
          </w:p>
        </w:tc>
        <w:tc>
          <w:tcPr>
            <w:tcW w:w="3632" w:type="dxa"/>
          </w:tcPr>
          <w:p w14:paraId="4A4620CD" w14:textId="39867120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2F223BB1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Graphics Card not connected properly</w:t>
            </w: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528DA82C" w:rsidR="00367FEC" w:rsidRDefault="00F37D2F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26A070AC" w:rsidR="00367FEC" w:rsidRDefault="00F37D2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Display Setting </w:t>
            </w:r>
            <w:r w:rsidR="0087463D">
              <w:rPr>
                <w:rFonts w:ascii="Arial" w:hAnsi="Arial" w:cs="Arial"/>
              </w:rPr>
              <w:t>had been messed with</w:t>
            </w: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32548FD0" w:rsidR="00367FEC" w:rsidRDefault="0087463D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39CCCC67" w:rsidR="00367FEC" w:rsidRDefault="006002E5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Broken </w:t>
            </w: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153F3C67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0FC7B071" w:rsidR="00367FEC" w:rsidRDefault="0087463D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383B6808" w:rsidR="00367FEC" w:rsidRDefault="00052382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Things are up against the fan blades</w:t>
            </w: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56C97C59" w:rsidR="00367FEC" w:rsidRDefault="00052382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C5585E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07D31E" w14:textId="77777777" w:rsidR="00184A5A" w:rsidRDefault="00184A5A" w:rsidP="00E74B29">
      <w:r>
        <w:separator/>
      </w:r>
    </w:p>
  </w:endnote>
  <w:endnote w:type="continuationSeparator" w:id="0">
    <w:p w14:paraId="47D73C5B" w14:textId="77777777" w:rsidR="00184A5A" w:rsidRDefault="00184A5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13E4D" w14:textId="77777777" w:rsidR="00184A5A" w:rsidRDefault="00184A5A" w:rsidP="00E74B29">
      <w:r>
        <w:separator/>
      </w:r>
    </w:p>
  </w:footnote>
  <w:footnote w:type="continuationSeparator" w:id="0">
    <w:p w14:paraId="1F1F7288" w14:textId="77777777" w:rsidR="00184A5A" w:rsidRDefault="00184A5A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03829"/>
    <w:rsid w:val="00013B44"/>
    <w:rsid w:val="00022C32"/>
    <w:rsid w:val="0002424B"/>
    <w:rsid w:val="0003162B"/>
    <w:rsid w:val="0003706A"/>
    <w:rsid w:val="00052382"/>
    <w:rsid w:val="0005275D"/>
    <w:rsid w:val="00060BFF"/>
    <w:rsid w:val="00061929"/>
    <w:rsid w:val="000712DB"/>
    <w:rsid w:val="00086FA5"/>
    <w:rsid w:val="000A16A8"/>
    <w:rsid w:val="000A248A"/>
    <w:rsid w:val="000B4611"/>
    <w:rsid w:val="000B7D90"/>
    <w:rsid w:val="000D3822"/>
    <w:rsid w:val="000E4641"/>
    <w:rsid w:val="000E7B27"/>
    <w:rsid w:val="0011399A"/>
    <w:rsid w:val="0012690F"/>
    <w:rsid w:val="0012751A"/>
    <w:rsid w:val="00130E98"/>
    <w:rsid w:val="00136721"/>
    <w:rsid w:val="0014680A"/>
    <w:rsid w:val="00151F66"/>
    <w:rsid w:val="00177F8D"/>
    <w:rsid w:val="00180FD3"/>
    <w:rsid w:val="00184A5A"/>
    <w:rsid w:val="00185F4A"/>
    <w:rsid w:val="00191E42"/>
    <w:rsid w:val="001934E4"/>
    <w:rsid w:val="00196358"/>
    <w:rsid w:val="001A3AE7"/>
    <w:rsid w:val="001F3089"/>
    <w:rsid w:val="002013DD"/>
    <w:rsid w:val="00212F64"/>
    <w:rsid w:val="00221299"/>
    <w:rsid w:val="00230955"/>
    <w:rsid w:val="00243C36"/>
    <w:rsid w:val="002518FA"/>
    <w:rsid w:val="00257029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112C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729E9"/>
    <w:rsid w:val="00475B54"/>
    <w:rsid w:val="0048120C"/>
    <w:rsid w:val="004909D9"/>
    <w:rsid w:val="004921CA"/>
    <w:rsid w:val="004922F0"/>
    <w:rsid w:val="004A47C6"/>
    <w:rsid w:val="004A5377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02E5"/>
    <w:rsid w:val="00602FED"/>
    <w:rsid w:val="006100B1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6F71FD"/>
    <w:rsid w:val="00737D86"/>
    <w:rsid w:val="00743E8C"/>
    <w:rsid w:val="00752B1E"/>
    <w:rsid w:val="007B4027"/>
    <w:rsid w:val="007B51CE"/>
    <w:rsid w:val="007C70D9"/>
    <w:rsid w:val="007D2FEA"/>
    <w:rsid w:val="007D76D7"/>
    <w:rsid w:val="007E64B1"/>
    <w:rsid w:val="007E7C79"/>
    <w:rsid w:val="007F1EB8"/>
    <w:rsid w:val="00833087"/>
    <w:rsid w:val="00836361"/>
    <w:rsid w:val="00837914"/>
    <w:rsid w:val="008404BE"/>
    <w:rsid w:val="00856908"/>
    <w:rsid w:val="008635F0"/>
    <w:rsid w:val="0087062E"/>
    <w:rsid w:val="0087463D"/>
    <w:rsid w:val="00874FE7"/>
    <w:rsid w:val="00880932"/>
    <w:rsid w:val="00886D66"/>
    <w:rsid w:val="00896DD3"/>
    <w:rsid w:val="008A152D"/>
    <w:rsid w:val="008A3C8C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0730"/>
    <w:rsid w:val="009A38BA"/>
    <w:rsid w:val="009B00E6"/>
    <w:rsid w:val="009C54E7"/>
    <w:rsid w:val="009E2D01"/>
    <w:rsid w:val="00A04EED"/>
    <w:rsid w:val="00A622D1"/>
    <w:rsid w:val="00A62F4C"/>
    <w:rsid w:val="00A75AD3"/>
    <w:rsid w:val="00A826E8"/>
    <w:rsid w:val="00A82947"/>
    <w:rsid w:val="00A93CE3"/>
    <w:rsid w:val="00A94403"/>
    <w:rsid w:val="00AA01CF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3073F"/>
    <w:rsid w:val="00C53F7F"/>
    <w:rsid w:val="00C54C1E"/>
    <w:rsid w:val="00C5585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37D2F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26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2024-03-26T07:51:00Z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