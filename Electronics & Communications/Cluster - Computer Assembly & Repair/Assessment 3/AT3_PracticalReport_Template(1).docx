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CB328" w14:textId="77777777" w:rsidR="00952F7D" w:rsidRPr="008404BE" w:rsidRDefault="00DF198B" w:rsidP="00DF198B">
      <w:pPr>
        <w:pStyle w:val="GraphicAnchor"/>
        <w:rPr>
          <w:rFonts w:ascii="Arial" w:hAnsi="Arial" w:cs="Arial"/>
        </w:rPr>
      </w:pPr>
      <w:r w:rsidRPr="008404BE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01B4893" wp14:editId="61BC171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8404BE" w14:paraId="48E3112F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E01DF5F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6B3840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A171177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205D074" w14:textId="0DD60909" w:rsidR="00856908" w:rsidRPr="008404BE" w:rsidRDefault="00D450B2" w:rsidP="00856908">
            <w:pPr>
              <w:pStyle w:val="Heading1"/>
              <w:rPr>
                <w:rFonts w:ascii="Arial" w:hAnsi="Arial" w:cs="Arial"/>
              </w:rPr>
            </w:pP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UEECS0003</w:t>
            </w:r>
            <w:r>
              <w:rPr>
                <w:rFonts w:ascii="Arial" w:hAnsi="Arial" w:cs="Arial"/>
                <w:bCs/>
                <w:sz w:val="44"/>
                <w:szCs w:val="44"/>
              </w:rPr>
              <w:t xml:space="preserve"> &amp; </w:t>
            </w: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UEECS0022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641AE441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1C2B7937" w14:textId="77777777" w:rsidTr="00185F4A">
        <w:trPr>
          <w:trHeight w:val="1837"/>
        </w:trPr>
        <w:tc>
          <w:tcPr>
            <w:tcW w:w="1170" w:type="dxa"/>
          </w:tcPr>
          <w:p w14:paraId="5FDCE864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460" w:type="dxa"/>
            <w:gridSpan w:val="7"/>
          </w:tcPr>
          <w:p w14:paraId="38CC3B3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1160" w:type="dxa"/>
          </w:tcPr>
          <w:p w14:paraId="0E09771E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0C0F2661" w14:textId="77777777" w:rsidTr="00185F4A">
        <w:trPr>
          <w:trHeight w:val="929"/>
        </w:trPr>
        <w:tc>
          <w:tcPr>
            <w:tcW w:w="2397" w:type="dxa"/>
            <w:gridSpan w:val="4"/>
          </w:tcPr>
          <w:p w14:paraId="4AD5F91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0DC2A7FA" w14:textId="77777777" w:rsidR="00DF198B" w:rsidRPr="008404BE" w:rsidRDefault="00DF198B" w:rsidP="00DF198B">
            <w:pPr>
              <w:jc w:val="center"/>
              <w:rPr>
                <w:rFonts w:ascii="Arial" w:hAnsi="Arial" w:cs="Arial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FB2DE82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CA5B22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C40022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AD46E38" w14:textId="743C38ED" w:rsidR="00DF198B" w:rsidRPr="008404BE" w:rsidRDefault="00856908" w:rsidP="00874FE7">
            <w:pPr>
              <w:pStyle w:val="Heading2"/>
              <w:rPr>
                <w:rFonts w:ascii="Arial" w:hAnsi="Arial" w:cs="Arial"/>
              </w:rPr>
            </w:pPr>
            <w:bookmarkStart w:id="0" w:name="_Toc80085422"/>
            <w:bookmarkStart w:id="1" w:name="_Toc80085465"/>
            <w:r w:rsidRPr="008404BE">
              <w:rPr>
                <w:rFonts w:ascii="Arial" w:hAnsi="Arial" w:cs="Arial"/>
              </w:rPr>
              <w:t>PRACTICAL ASSESSMENT #</w:t>
            </w:r>
            <w:r w:rsidR="00D450B2">
              <w:rPr>
                <w:rFonts w:ascii="Arial" w:hAnsi="Arial" w:cs="Arial"/>
              </w:rPr>
              <w:t>3</w:t>
            </w:r>
            <w:r w:rsidRPr="008404BE">
              <w:rPr>
                <w:rFonts w:ascii="Arial" w:hAnsi="Arial" w:cs="Arial"/>
              </w:rPr>
              <w:t>:</w:t>
            </w:r>
            <w:bookmarkEnd w:id="0"/>
            <w:bookmarkEnd w:id="1"/>
          </w:p>
          <w:p w14:paraId="123BC032" w14:textId="77777777" w:rsidR="00856908" w:rsidRPr="008404BE" w:rsidRDefault="00856908" w:rsidP="00856908">
            <w:pPr>
              <w:rPr>
                <w:rFonts w:ascii="Arial" w:hAnsi="Arial" w:cs="Arial"/>
              </w:rPr>
            </w:pPr>
          </w:p>
          <w:p w14:paraId="0B98C029" w14:textId="56B7AE64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NAME: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Richard Pountney</w:t>
            </w:r>
          </w:p>
          <w:p w14:paraId="7EA02EE4" w14:textId="16C6FBDD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ID: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30007736</w:t>
            </w:r>
          </w:p>
        </w:tc>
        <w:tc>
          <w:tcPr>
            <w:tcW w:w="2398" w:type="dxa"/>
            <w:gridSpan w:val="4"/>
          </w:tcPr>
          <w:p w14:paraId="6233EA05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4C69AE47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22FF4DA" w14:textId="77777777" w:rsidR="00DF198B" w:rsidRDefault="00DF198B" w:rsidP="00DF198B">
            <w:pPr>
              <w:jc w:val="center"/>
              <w:rPr>
                <w:rFonts w:ascii="Arial" w:hAnsi="Arial" w:cs="Arial"/>
              </w:rPr>
            </w:pPr>
          </w:p>
          <w:p w14:paraId="4A5BEAB2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A974B2D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D4AD364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11E4DC13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94C28E1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3572F65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8B29366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397D845F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3B74A8C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7BAFA6E7" w14:textId="1F4C0DBA" w:rsidR="008635F0" w:rsidRPr="008404BE" w:rsidRDefault="008635F0" w:rsidP="00DF198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A761D2" w14:textId="77777777" w:rsidR="00DF198B" w:rsidRDefault="00DF198B" w:rsidP="00DF198B">
            <w:pPr>
              <w:rPr>
                <w:rFonts w:ascii="Arial" w:hAnsi="Arial" w:cs="Arial"/>
              </w:rPr>
            </w:pPr>
          </w:p>
          <w:p w14:paraId="7EFCEA8D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0C0C4F59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4C47D624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785ACC4C" w14:textId="64087D36" w:rsidR="008635F0" w:rsidRPr="008404BE" w:rsidRDefault="008635F0" w:rsidP="00DF198B">
            <w:pPr>
              <w:rPr>
                <w:rFonts w:ascii="Arial" w:hAnsi="Arial" w:cs="Arial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4E5C77B8" w14:textId="77777777" w:rsidR="00DF198B" w:rsidRPr="008404BE" w:rsidRDefault="00DF198B" w:rsidP="00DF198B">
            <w:pPr>
              <w:jc w:val="center"/>
              <w:rPr>
                <w:rFonts w:ascii="Arial" w:hAnsi="Arial" w:cs="Arial"/>
              </w:rPr>
            </w:pPr>
          </w:p>
        </w:tc>
      </w:tr>
      <w:tr w:rsidR="00DF198B" w:rsidRPr="008404BE" w14:paraId="01B7A60B" w14:textId="77777777" w:rsidTr="00185F4A">
        <w:tc>
          <w:tcPr>
            <w:tcW w:w="2340" w:type="dxa"/>
            <w:gridSpan w:val="3"/>
          </w:tcPr>
          <w:p w14:paraId="0D4FAADE" w14:textId="77777777" w:rsidR="00DF198B" w:rsidRPr="008404BE" w:rsidRDefault="00DF198B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120" w:type="dxa"/>
            <w:gridSpan w:val="3"/>
          </w:tcPr>
          <w:p w14:paraId="445ACEA8" w14:textId="372CA141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2330" w:type="dxa"/>
            <w:gridSpan w:val="3"/>
          </w:tcPr>
          <w:p w14:paraId="6AB6CBD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</w:tbl>
    <w:p w14:paraId="10F5CB19" w14:textId="5634653A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2" w:name="_Toc80085467"/>
      <w:r w:rsidRPr="008404BE">
        <w:rPr>
          <w:rFonts w:ascii="Arial" w:hAnsi="Arial" w:cs="Arial"/>
        </w:rPr>
        <w:t>PART A: ASSEMBLE DESKTOP PC</w:t>
      </w:r>
      <w:bookmarkEnd w:id="2"/>
    </w:p>
    <w:p w14:paraId="6D3D1AE8" w14:textId="5C3E2087" w:rsidR="0011399A" w:rsidRPr="008404BE" w:rsidRDefault="0011399A" w:rsidP="0011399A">
      <w:pPr>
        <w:rPr>
          <w:rFonts w:ascii="Arial" w:hAnsi="Arial" w:cs="Arial"/>
        </w:rPr>
      </w:pPr>
    </w:p>
    <w:p w14:paraId="3E881F17" w14:textId="77777777" w:rsidR="00F476D1" w:rsidRDefault="00060BFF" w:rsidP="00A622D1">
      <w:pPr>
        <w:pStyle w:val="Heading3"/>
        <w:jc w:val="left"/>
        <w:rPr>
          <w:rFonts w:ascii="Arial" w:hAnsi="Arial" w:cs="Arial"/>
          <w:noProof/>
        </w:rPr>
      </w:pPr>
      <w:r>
        <w:rPr>
          <w:rFonts w:ascii="Arial" w:hAnsi="Arial" w:cs="Arial"/>
          <w:sz w:val="28"/>
          <w:szCs w:val="28"/>
        </w:rPr>
        <w:lastRenderedPageBreak/>
        <w:t>.</w:t>
      </w:r>
      <w:r w:rsidR="00FA4557" w:rsidRPr="00FA4557">
        <w:rPr>
          <w:rFonts w:ascii="Arial" w:hAnsi="Arial" w:cs="Arial"/>
          <w:noProof/>
        </w:rPr>
        <w:t xml:space="preserve"> </w:t>
      </w:r>
      <w:r w:rsidR="00FA4557">
        <w:rPr>
          <w:rFonts w:ascii="Arial" w:hAnsi="Arial" w:cs="Arial"/>
          <w:noProof/>
        </w:rPr>
        <w:drawing>
          <wp:inline distT="0" distB="0" distL="0" distR="0" wp14:anchorId="3966AEDF" wp14:editId="1FAC3014">
            <wp:extent cx="6848475" cy="5133975"/>
            <wp:effectExtent l="0" t="0" r="9525" b="9525"/>
            <wp:docPr id="603660296" name="Picture 1" descr="A computer with a broken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60296" name="Picture 1" descr="A computer with a broken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C99F" w14:textId="65A92D9B" w:rsidR="00F476D1" w:rsidRPr="00F476D1" w:rsidRDefault="00F476D1" w:rsidP="00F476D1">
      <w:r>
        <w:t>All the parts</w:t>
      </w:r>
    </w:p>
    <w:p w14:paraId="1E3B9095" w14:textId="636F1B6A" w:rsidR="00F476D1" w:rsidRDefault="006100B1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7B98E9" wp14:editId="25D1A202">
                <wp:simplePos x="0" y="0"/>
                <wp:positionH relativeFrom="column">
                  <wp:posOffset>2647950</wp:posOffset>
                </wp:positionH>
                <wp:positionV relativeFrom="paragraph">
                  <wp:posOffset>1967230</wp:posOffset>
                </wp:positionV>
                <wp:extent cx="819150" cy="2019300"/>
                <wp:effectExtent l="0" t="0" r="0" b="0"/>
                <wp:wrapNone/>
                <wp:docPr id="4106562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019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F9A1C66" w14:textId="640D24D8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Disc Drive in mount.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87B98E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08.5pt;margin-top:154.9pt;width:64.5pt;height:15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7F9A1C66" w14:textId="640D24D8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Disc Drive in mount.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D51A9A" wp14:editId="2C22426A">
                <wp:simplePos x="0" y="0"/>
                <wp:positionH relativeFrom="column">
                  <wp:posOffset>1524000</wp:posOffset>
                </wp:positionH>
                <wp:positionV relativeFrom="paragraph">
                  <wp:posOffset>2633980</wp:posOffset>
                </wp:positionV>
                <wp:extent cx="695325" cy="657225"/>
                <wp:effectExtent l="0" t="0" r="0" b="0"/>
                <wp:wrapNone/>
                <wp:docPr id="7986777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8F8DFDE" w14:textId="56453062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51A9A" id="Text Box 3" o:spid="_x0000_s1027" type="#_x0000_t202" style="position:absolute;margin-left:120pt;margin-top:207.4pt;width:54.75pt;height:5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48F8DFDE" w14:textId="56453062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A390ED" wp14:editId="427C1988">
                <wp:simplePos x="0" y="0"/>
                <wp:positionH relativeFrom="column">
                  <wp:posOffset>1457324</wp:posOffset>
                </wp:positionH>
                <wp:positionV relativeFrom="paragraph">
                  <wp:posOffset>1643380</wp:posOffset>
                </wp:positionV>
                <wp:extent cx="866775" cy="552450"/>
                <wp:effectExtent l="19050" t="114300" r="47625" b="111125"/>
                <wp:wrapNone/>
                <wp:docPr id="2380007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289895"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FA5D9EE" w14:textId="5C82E0AB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390ED" id="Text Box 1" o:spid="_x0000_s1028" type="#_x0000_t202" style="position:absolute;margin-left:114.75pt;margin-top:129.4pt;width:68.25pt;height:43.5pt;rotation:1408909fd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" filled="f" stroked="f" strokeweight="1pt">
                <v:stroke miterlimit="4"/>
                <v:textbox style="mso-fit-shape-to-text:t" inset="4pt,4pt,4pt,4pt">
                  <w:txbxContent>
                    <w:p w14:paraId="6FA5D9EE" w14:textId="5C82E0AB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3D9F29" wp14:editId="0EB12E87">
                <wp:simplePos x="0" y="0"/>
                <wp:positionH relativeFrom="column">
                  <wp:posOffset>590550</wp:posOffset>
                </wp:positionH>
                <wp:positionV relativeFrom="paragraph">
                  <wp:posOffset>4177030</wp:posOffset>
                </wp:positionV>
                <wp:extent cx="571500" cy="495300"/>
                <wp:effectExtent l="0" t="0" r="0" b="0"/>
                <wp:wrapNone/>
                <wp:docPr id="20090694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7822F9E" w14:textId="449A996F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D9F29" id="Text Box 2" o:spid="_x0000_s1029" type="#_x0000_t202" style="position:absolute;margin-left:46.5pt;margin-top:328.9pt;width:45pt;height:3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37822F9E" w14:textId="449A996F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69DA89F7" wp14:editId="41F99A95">
            <wp:extent cx="6848475" cy="5133975"/>
            <wp:effectExtent l="0" t="0" r="9525" b="9525"/>
            <wp:docPr id="1414977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B745" w14:textId="58E58FE2" w:rsidR="00257029" w:rsidRDefault="006100B1" w:rsidP="00257029">
      <w:r>
        <w:t>Closer look at some of the parts</w:t>
      </w:r>
    </w:p>
    <w:p w14:paraId="3480A637" w14:textId="7D80961D" w:rsidR="006100B1" w:rsidRDefault="00257029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0BC248" wp14:editId="1A6C4084">
                <wp:simplePos x="0" y="0"/>
                <wp:positionH relativeFrom="column">
                  <wp:posOffset>3810000</wp:posOffset>
                </wp:positionH>
                <wp:positionV relativeFrom="paragraph">
                  <wp:posOffset>2395855</wp:posOffset>
                </wp:positionV>
                <wp:extent cx="628650" cy="276225"/>
                <wp:effectExtent l="0" t="0" r="0" b="0"/>
                <wp:wrapNone/>
                <wp:docPr id="54304644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76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51E61B8" w14:textId="75911793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SATA Cables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BC248" id="Text Box 7" o:spid="_x0000_s1030" type="#_x0000_t202" style="position:absolute;margin-left:300pt;margin-top:188.65pt;width:49.5pt;height:21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51E61B8" w14:textId="75911793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SATA Cables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3CE16F" wp14:editId="3D3E51CE">
                <wp:simplePos x="0" y="0"/>
                <wp:positionH relativeFrom="column">
                  <wp:posOffset>1524000</wp:posOffset>
                </wp:positionH>
                <wp:positionV relativeFrom="paragraph">
                  <wp:posOffset>4958080</wp:posOffset>
                </wp:positionV>
                <wp:extent cx="1295400" cy="857250"/>
                <wp:effectExtent l="0" t="0" r="0" b="0"/>
                <wp:wrapNone/>
                <wp:docPr id="67347354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8572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69CB94" w14:textId="79B47BDA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Hard Drive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CE16F" id="Text Box 6" o:spid="_x0000_s1031" type="#_x0000_t202" style="position:absolute;margin-left:120pt;margin-top:390.4pt;width:102pt;height:6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3469CB94" w14:textId="79B47BDA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Hard Drive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750E5A" wp14:editId="636C518F">
                <wp:simplePos x="0" y="0"/>
                <wp:positionH relativeFrom="column">
                  <wp:posOffset>1371600</wp:posOffset>
                </wp:positionH>
                <wp:positionV relativeFrom="paragraph">
                  <wp:posOffset>2805430</wp:posOffset>
                </wp:positionV>
                <wp:extent cx="542925" cy="409575"/>
                <wp:effectExtent l="0" t="0" r="0" b="0"/>
                <wp:wrapNone/>
                <wp:docPr id="1333268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095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16DF11" w14:textId="0771070E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RAM Sticks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50E5A" id="Text Box 5" o:spid="_x0000_s1032" type="#_x0000_t202" style="position:absolute;margin-left:108pt;margin-top:220.9pt;width:42.75pt;height:3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416DF11" w14:textId="0771070E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RAM Sticks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9B8DE5" wp14:editId="1859A926">
                <wp:simplePos x="0" y="0"/>
                <wp:positionH relativeFrom="column">
                  <wp:posOffset>3390900</wp:posOffset>
                </wp:positionH>
                <wp:positionV relativeFrom="paragraph">
                  <wp:posOffset>5142865</wp:posOffset>
                </wp:positionV>
                <wp:extent cx="571500" cy="495300"/>
                <wp:effectExtent l="0" t="0" r="0" b="0"/>
                <wp:wrapNone/>
                <wp:docPr id="21331977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1152154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B8DE5" id="_x0000_s1033" type="#_x0000_t202" style="position:absolute;margin-left:267pt;margin-top:404.95pt;width:45pt;height:3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41152154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948991" wp14:editId="3F564950">
                <wp:simplePos x="0" y="0"/>
                <wp:positionH relativeFrom="column">
                  <wp:posOffset>4419600</wp:posOffset>
                </wp:positionH>
                <wp:positionV relativeFrom="paragraph">
                  <wp:posOffset>3256915</wp:posOffset>
                </wp:positionV>
                <wp:extent cx="695325" cy="657225"/>
                <wp:effectExtent l="0" t="0" r="0" b="0"/>
                <wp:wrapNone/>
                <wp:docPr id="170652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38431FE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48991" id="_x0000_s1034" type="#_x0000_t202" style="position:absolute;margin-left:348pt;margin-top:256.45pt;width:54.75pt;height:51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638431FE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190A79" wp14:editId="26A97BD2">
                <wp:simplePos x="0" y="0"/>
                <wp:positionH relativeFrom="margin">
                  <wp:posOffset>2891155</wp:posOffset>
                </wp:positionH>
                <wp:positionV relativeFrom="paragraph">
                  <wp:posOffset>2190115</wp:posOffset>
                </wp:positionV>
                <wp:extent cx="866775" cy="552450"/>
                <wp:effectExtent l="0" t="0" r="0" b="0"/>
                <wp:wrapNone/>
                <wp:docPr id="10442201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36099C8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190A79" id="_x0000_s1035" type="#_x0000_t202" style="position:absolute;margin-left:227.65pt;margin-top:172.45pt;width:68.25pt;height:43.5pt;z-index:251664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536099C8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06AFD70C" wp14:editId="250B6A4C">
            <wp:extent cx="6848475" cy="5133975"/>
            <wp:effectExtent l="0" t="0" r="9525" b="9525"/>
            <wp:docPr id="38518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1403" w14:textId="4CE3F6D3" w:rsidR="00257029" w:rsidRPr="00257029" w:rsidRDefault="00257029" w:rsidP="00257029">
      <w:r>
        <w:t>Closer look at some parts</w:t>
      </w:r>
    </w:p>
    <w:p w14:paraId="6D04E5C9" w14:textId="34745D3E" w:rsidR="00A622D1" w:rsidRDefault="00257029" w:rsidP="00A622D1">
      <w:pPr>
        <w:pStyle w:val="Heading3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29D528" wp14:editId="59231C77">
                <wp:simplePos x="0" y="0"/>
                <wp:positionH relativeFrom="column">
                  <wp:posOffset>3695700</wp:posOffset>
                </wp:positionH>
                <wp:positionV relativeFrom="paragraph">
                  <wp:posOffset>1052830</wp:posOffset>
                </wp:positionV>
                <wp:extent cx="609600" cy="180975"/>
                <wp:effectExtent l="0" t="0" r="0" b="0"/>
                <wp:wrapNone/>
                <wp:docPr id="108151045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1809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9D034CC" w14:textId="488CAE96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Power Unit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9D528" id="Text Box 8" o:spid="_x0000_s1036" type="#_x0000_t202" style="position:absolute;margin-left:291pt;margin-top:82.9pt;width:48pt;height:14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19D034CC" w14:textId="488CAE96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Power Unit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noProof/>
        </w:rPr>
        <w:drawing>
          <wp:inline distT="0" distB="0" distL="0" distR="0" wp14:anchorId="353D27A1" wp14:editId="7A40DA80">
            <wp:extent cx="6848475" cy="5133975"/>
            <wp:effectExtent l="0" t="0" r="9525" b="9525"/>
            <wp:docPr id="13108925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4B5" w14:textId="47D74ED6" w:rsidR="00257029" w:rsidRPr="00257029" w:rsidRDefault="00257029" w:rsidP="00257029">
      <w:r>
        <w:t xml:space="preserve">The </w:t>
      </w:r>
      <w:proofErr w:type="gramStart"/>
      <w:r>
        <w:t>Computer</w:t>
      </w:r>
      <w:proofErr w:type="gramEnd"/>
      <w:r>
        <w:t xml:space="preserve"> tower with Motherboard in &amp; Power unit in.</w:t>
      </w:r>
    </w:p>
    <w:p w14:paraId="711C86C7" w14:textId="291B42D8" w:rsidR="0055076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C9C61F8" wp14:editId="7C419011">
            <wp:extent cx="6848475" cy="5133975"/>
            <wp:effectExtent l="0" t="0" r="9525" b="9525"/>
            <wp:docPr id="666721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EDE8" w14:textId="6973CA5B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hard drive</w:t>
      </w:r>
    </w:p>
    <w:p w14:paraId="792700A5" w14:textId="44BA90B9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EE82878" wp14:editId="5D6163E1">
            <wp:extent cx="6848475" cy="5133975"/>
            <wp:effectExtent l="0" t="0" r="9525" b="9525"/>
            <wp:docPr id="595741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17C8" w14:textId="51FCE95F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Heat Sink</w:t>
      </w:r>
    </w:p>
    <w:p w14:paraId="79B4A9C6" w14:textId="465FC048" w:rsidR="00C2245F" w:rsidRDefault="00C2245F" w:rsidP="00A622D1">
      <w:pPr>
        <w:rPr>
          <w:rFonts w:ascii="Arial" w:hAnsi="Arial" w:cs="Arial"/>
          <w:sz w:val="22"/>
          <w:szCs w:val="22"/>
        </w:rPr>
      </w:pPr>
    </w:p>
    <w:p w14:paraId="5E1BE064" w14:textId="77777777" w:rsidR="00257029" w:rsidRDefault="00257029" w:rsidP="00A622D1">
      <w:pPr>
        <w:rPr>
          <w:rFonts w:ascii="Arial" w:hAnsi="Arial" w:cs="Arial"/>
          <w:sz w:val="22"/>
          <w:szCs w:val="22"/>
        </w:rPr>
      </w:pPr>
    </w:p>
    <w:p w14:paraId="61672209" w14:textId="2194A21C" w:rsidR="0025702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DA632F7" wp14:editId="75C68ECE">
            <wp:extent cx="6848475" cy="5133975"/>
            <wp:effectExtent l="0" t="0" r="9525" b="9525"/>
            <wp:docPr id="4880334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566E" w14:textId="571266A7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RAM sticks</w:t>
      </w:r>
    </w:p>
    <w:p w14:paraId="3331C2E9" w14:textId="77777777" w:rsidR="0039112C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7E0DF5C" wp14:editId="1F435953">
            <wp:extent cx="6848475" cy="5133975"/>
            <wp:effectExtent l="0" t="0" r="9525" b="9525"/>
            <wp:docPr id="1455579079" name="Picture 10" descr="A computer with wires and a fa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79079" name="Picture 10" descr="A computer with wires and a fa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7BB9" w14:textId="32873999" w:rsidR="0039112C" w:rsidRDefault="0039112C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Put the Hard Drive on </w:t>
      </w:r>
      <w:r w:rsidR="00003829">
        <w:rPr>
          <w:rFonts w:ascii="Arial" w:hAnsi="Arial" w:cs="Arial"/>
          <w:sz w:val="22"/>
          <w:szCs w:val="22"/>
        </w:rPr>
        <w:t>its</w:t>
      </w:r>
      <w:r>
        <w:rPr>
          <w:rFonts w:ascii="Arial" w:hAnsi="Arial" w:cs="Arial"/>
          <w:sz w:val="22"/>
          <w:szCs w:val="22"/>
        </w:rPr>
        <w:t xml:space="preserve"> mounting unit &amp; slot it in </w:t>
      </w:r>
      <w:r w:rsidR="00003829">
        <w:rPr>
          <w:rFonts w:ascii="Arial" w:hAnsi="Arial" w:cs="Arial"/>
          <w:sz w:val="22"/>
          <w:szCs w:val="22"/>
        </w:rPr>
        <w:t>from the front face of the tower.</w:t>
      </w:r>
    </w:p>
    <w:p w14:paraId="521D60B0" w14:textId="170F35CB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D0D8197" wp14:editId="7E8068D9">
            <wp:extent cx="6848475" cy="5133975"/>
            <wp:effectExtent l="0" t="0" r="9525" b="9525"/>
            <wp:docPr id="12248528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9FFD" w14:textId="1B30DB26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 power cable to the hard drive.</w:t>
      </w:r>
    </w:p>
    <w:p w14:paraId="7145499D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12F5DAC" w14:textId="01C5C9FF" w:rsidR="0050427D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E2EC31" wp14:editId="1FD55380">
                <wp:simplePos x="0" y="0"/>
                <wp:positionH relativeFrom="column">
                  <wp:posOffset>847725</wp:posOffset>
                </wp:positionH>
                <wp:positionV relativeFrom="paragraph">
                  <wp:posOffset>2519679</wp:posOffset>
                </wp:positionV>
                <wp:extent cx="1095375" cy="2657475"/>
                <wp:effectExtent l="19050" t="19050" r="28575" b="28575"/>
                <wp:wrapNone/>
                <wp:docPr id="10342084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26574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5695B" id="Straight Connector 10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75pt,198.4pt" to="153pt,4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7F583F" wp14:editId="3D85A4C1">
                <wp:simplePos x="0" y="0"/>
                <wp:positionH relativeFrom="column">
                  <wp:posOffset>1695450</wp:posOffset>
                </wp:positionH>
                <wp:positionV relativeFrom="paragraph">
                  <wp:posOffset>2100580</wp:posOffset>
                </wp:positionV>
                <wp:extent cx="676275" cy="428625"/>
                <wp:effectExtent l="19050" t="19050" r="28575" b="28575"/>
                <wp:wrapNone/>
                <wp:docPr id="133413749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2862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0000FF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100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3C05EA" id="Oval 9" o:spid="_x0000_s1026" style="position:absolute;margin-left:133.5pt;margin-top:165.4pt;width:53.25pt;height:33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" filled="f" strokecolor="blue" strokeweight="3pt"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43AB960" wp14:editId="774072C8">
            <wp:extent cx="6848475" cy="5133975"/>
            <wp:effectExtent l="0" t="0" r="9525" b="9525"/>
            <wp:docPr id="14495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610C" w14:textId="16E85170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this cable in</w:t>
      </w:r>
    </w:p>
    <w:p w14:paraId="62F3D157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1B5A9FB3" w14:textId="0F3A40CC" w:rsidR="0050427D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254E9F" wp14:editId="7DE93919">
            <wp:extent cx="6848475" cy="5133975"/>
            <wp:effectExtent l="0" t="0" r="9525" b="9525"/>
            <wp:docPr id="761208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639C" w14:textId="19148592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a SATA cable into the hard drive &amp; the </w:t>
      </w:r>
      <w:proofErr w:type="gramStart"/>
      <w:r>
        <w:rPr>
          <w:rFonts w:ascii="Arial" w:hAnsi="Arial" w:cs="Arial"/>
          <w:sz w:val="22"/>
          <w:szCs w:val="22"/>
        </w:rPr>
        <w:t>motherboard</w:t>
      </w:r>
      <w:proofErr w:type="gramEnd"/>
    </w:p>
    <w:p w14:paraId="56C086C9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BB0A238" w14:textId="732EAE68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803346" wp14:editId="3FED1390">
                <wp:simplePos x="0" y="0"/>
                <wp:positionH relativeFrom="column">
                  <wp:posOffset>1381124</wp:posOffset>
                </wp:positionH>
                <wp:positionV relativeFrom="paragraph">
                  <wp:posOffset>3710306</wp:posOffset>
                </wp:positionV>
                <wp:extent cx="2714625" cy="1657350"/>
                <wp:effectExtent l="19050" t="19050" r="28575" b="19050"/>
                <wp:wrapNone/>
                <wp:docPr id="161760343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4625" cy="16573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4ECA2" id="Straight Connector 12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292.15pt" to="322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B7ED4C" wp14:editId="330663AC">
                <wp:simplePos x="0" y="0"/>
                <wp:positionH relativeFrom="column">
                  <wp:posOffset>3762375</wp:posOffset>
                </wp:positionH>
                <wp:positionV relativeFrom="paragraph">
                  <wp:posOffset>3100705</wp:posOffset>
                </wp:positionV>
                <wp:extent cx="1123950" cy="628650"/>
                <wp:effectExtent l="0" t="0" r="19050" b="19050"/>
                <wp:wrapNone/>
                <wp:docPr id="1284820522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286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28CE0DA" w14:textId="3A75146E" w:rsidR="00003829" w:rsidRPr="00003829" w:rsidRDefault="00003829" w:rsidP="00003829">
                            <w:pPr>
                              <w:rPr>
                                <w:color w:val="0000FF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B7ED4C" id="Oval 11" o:spid="_x0000_s1037" style="position:absolute;margin-left:296.25pt;margin-top:244.15pt;width:88.5pt;height:4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" filled="f" strokecolor="blue" strokeweight="2pt">
                <v:stroke miterlimit="4" joinstyle="miter"/>
                <v:textbox inset="3pt,3pt,3pt,3pt">
                  <w:txbxContent>
                    <w:p w14:paraId="328CE0DA" w14:textId="3A75146E" w:rsidR="00003829" w:rsidRPr="00003829" w:rsidRDefault="00003829" w:rsidP="00003829">
                      <w:pPr>
                        <w:rPr>
                          <w:color w:val="0000FF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2BF7816" wp14:editId="079BC535">
            <wp:extent cx="6848475" cy="5133975"/>
            <wp:effectExtent l="0" t="0" r="9525" b="9525"/>
            <wp:docPr id="368154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345C" w14:textId="54F771CF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Inserted the CPU</w:t>
      </w:r>
    </w:p>
    <w:p w14:paraId="3259BB75" w14:textId="102A250C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this </w:t>
      </w:r>
      <w:proofErr w:type="gramStart"/>
      <w:r>
        <w:rPr>
          <w:rFonts w:ascii="Arial" w:hAnsi="Arial" w:cs="Arial"/>
          <w:sz w:val="22"/>
          <w:szCs w:val="22"/>
        </w:rPr>
        <w:t>Cable</w:t>
      </w:r>
      <w:proofErr w:type="gramEnd"/>
    </w:p>
    <w:p w14:paraId="2F57D87C" w14:textId="324C1869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3ECC25" wp14:editId="45A28A2D">
            <wp:extent cx="6848475" cy="5133975"/>
            <wp:effectExtent l="0" t="0" r="9525" b="9525"/>
            <wp:docPr id="1764315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4454" w14:textId="5051EA12" w:rsidR="00990730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front lights &amp; connections.</w:t>
      </w:r>
    </w:p>
    <w:p w14:paraId="7FCAD44D" w14:textId="77777777" w:rsidR="00990730" w:rsidRDefault="00990730" w:rsidP="00A622D1">
      <w:pPr>
        <w:rPr>
          <w:rFonts w:ascii="Arial" w:hAnsi="Arial" w:cs="Arial"/>
          <w:sz w:val="22"/>
          <w:szCs w:val="22"/>
        </w:rPr>
      </w:pPr>
    </w:p>
    <w:p w14:paraId="1EE5FAAE" w14:textId="075E690E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1CBFD3" wp14:editId="5D0B18EA">
                <wp:simplePos x="0" y="0"/>
                <wp:positionH relativeFrom="column">
                  <wp:posOffset>1466850</wp:posOffset>
                </wp:positionH>
                <wp:positionV relativeFrom="paragraph">
                  <wp:posOffset>2614930</wp:posOffset>
                </wp:positionV>
                <wp:extent cx="3162300" cy="2752725"/>
                <wp:effectExtent l="19050" t="19050" r="19050" b="28575"/>
                <wp:wrapNone/>
                <wp:docPr id="135351068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62300" cy="275272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1C9892" id="Straight Connector 16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pt,205.9pt" to="364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B4CF31" wp14:editId="1CA106C7">
                <wp:simplePos x="0" y="0"/>
                <wp:positionH relativeFrom="column">
                  <wp:posOffset>1047750</wp:posOffset>
                </wp:positionH>
                <wp:positionV relativeFrom="paragraph">
                  <wp:posOffset>1262380</wp:posOffset>
                </wp:positionV>
                <wp:extent cx="1790700" cy="3905250"/>
                <wp:effectExtent l="19050" t="19050" r="19050" b="19050"/>
                <wp:wrapNone/>
                <wp:docPr id="16494801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39052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3E4C4A" id="Straight Connector 14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5pt,99.4pt" to="223.5pt,4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96358A" wp14:editId="0CF33FBB">
                <wp:simplePos x="0" y="0"/>
                <wp:positionH relativeFrom="column">
                  <wp:posOffset>2857500</wp:posOffset>
                </wp:positionH>
                <wp:positionV relativeFrom="paragraph">
                  <wp:posOffset>1824355</wp:posOffset>
                </wp:positionV>
                <wp:extent cx="1962150" cy="971550"/>
                <wp:effectExtent l="0" t="0" r="19050" b="19050"/>
                <wp:wrapNone/>
                <wp:docPr id="111104096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9715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0F4A0D" id="Oval 15" o:spid="_x0000_s1026" style="position:absolute;margin-left:225pt;margin-top:143.65pt;width:154.5pt;height:7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FC3B18" wp14:editId="3263F1C9">
                <wp:simplePos x="0" y="0"/>
                <wp:positionH relativeFrom="column">
                  <wp:posOffset>2838450</wp:posOffset>
                </wp:positionH>
                <wp:positionV relativeFrom="paragraph">
                  <wp:posOffset>919480</wp:posOffset>
                </wp:positionV>
                <wp:extent cx="1400175" cy="752475"/>
                <wp:effectExtent l="0" t="0" r="28575" b="28575"/>
                <wp:wrapNone/>
                <wp:docPr id="790184424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524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2870A0" id="Oval 13" o:spid="_x0000_s1026" style="position:absolute;margin-left:223.5pt;margin-top:72.4pt;width:110.25pt;height:59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9FD6C0" wp14:editId="0202EF4A">
            <wp:extent cx="6848475" cy="5133975"/>
            <wp:effectExtent l="0" t="0" r="9525" b="9525"/>
            <wp:docPr id="9985601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E3FA" w14:textId="6741FCEA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these </w:t>
      </w:r>
      <w:proofErr w:type="gramStart"/>
      <w:r>
        <w:rPr>
          <w:rFonts w:ascii="Arial" w:hAnsi="Arial" w:cs="Arial"/>
          <w:sz w:val="22"/>
          <w:szCs w:val="22"/>
        </w:rPr>
        <w:t>cables</w:t>
      </w:r>
      <w:proofErr w:type="gramEnd"/>
    </w:p>
    <w:p w14:paraId="7BEC0B71" w14:textId="3F881543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</w:t>
      </w:r>
      <w:proofErr w:type="gramStart"/>
      <w:r>
        <w:rPr>
          <w:rFonts w:ascii="Arial" w:hAnsi="Arial" w:cs="Arial"/>
          <w:sz w:val="22"/>
          <w:szCs w:val="22"/>
        </w:rPr>
        <w:t>this</w:t>
      </w:r>
      <w:proofErr w:type="gramEnd"/>
    </w:p>
    <w:p w14:paraId="4B81651D" w14:textId="77CEAE7D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BB8967C" wp14:editId="74F8A5F0">
            <wp:extent cx="6848475" cy="5133975"/>
            <wp:effectExtent l="0" t="0" r="9525" b="9525"/>
            <wp:docPr id="21097307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CD22" w14:textId="3C03FD0E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the RAM </w:t>
      </w:r>
      <w:proofErr w:type="gramStart"/>
      <w:r>
        <w:rPr>
          <w:rFonts w:ascii="Arial" w:hAnsi="Arial" w:cs="Arial"/>
          <w:sz w:val="22"/>
          <w:szCs w:val="22"/>
        </w:rPr>
        <w:t>sticks</w:t>
      </w:r>
      <w:proofErr w:type="gramEnd"/>
    </w:p>
    <w:p w14:paraId="40E61E85" w14:textId="77777777" w:rsidR="007F1EB8" w:rsidRDefault="007F1EB8" w:rsidP="00A622D1">
      <w:pPr>
        <w:rPr>
          <w:rFonts w:ascii="Arial" w:hAnsi="Arial" w:cs="Arial"/>
          <w:sz w:val="22"/>
          <w:szCs w:val="22"/>
        </w:rPr>
      </w:pPr>
    </w:p>
    <w:p w14:paraId="7B0D696C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9247BF7" wp14:editId="0AA4F286">
            <wp:extent cx="6848475" cy="5133975"/>
            <wp:effectExtent l="0" t="0" r="9525" b="9525"/>
            <wp:docPr id="4960890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75A5" w14:textId="10D0015C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Attached the Heat Sink &amp; Plugged in its fan.</w:t>
      </w:r>
    </w:p>
    <w:p w14:paraId="2B203254" w14:textId="1F3EA7FC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BF3102" wp14:editId="01C817D2">
                <wp:simplePos x="0" y="0"/>
                <wp:positionH relativeFrom="column">
                  <wp:posOffset>2390774</wp:posOffset>
                </wp:positionH>
                <wp:positionV relativeFrom="paragraph">
                  <wp:posOffset>5739130</wp:posOffset>
                </wp:positionV>
                <wp:extent cx="428625" cy="1200150"/>
                <wp:effectExtent l="19050" t="19050" r="28575" b="19050"/>
                <wp:wrapNone/>
                <wp:docPr id="475982673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12001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D6E1D1" id="Straight Connector 18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25pt,451.9pt" to="222pt,5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501483" wp14:editId="006F5310">
                <wp:simplePos x="0" y="0"/>
                <wp:positionH relativeFrom="column">
                  <wp:posOffset>2438400</wp:posOffset>
                </wp:positionH>
                <wp:positionV relativeFrom="paragraph">
                  <wp:posOffset>4329430</wp:posOffset>
                </wp:positionV>
                <wp:extent cx="1143000" cy="1428750"/>
                <wp:effectExtent l="0" t="0" r="19050" b="19050"/>
                <wp:wrapNone/>
                <wp:docPr id="1993751222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287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4E36B3" id="Oval 17" o:spid="_x0000_s1026" style="position:absolute;margin-left:192pt;margin-top:340.9pt;width:90pt;height:11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" filled="f" strokecolor="blue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E37116" wp14:editId="49F3021D">
            <wp:extent cx="6848475" cy="5133975"/>
            <wp:effectExtent l="0" t="0" r="9525" b="9525"/>
            <wp:docPr id="10456495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C404" w14:textId="4A8CE39A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Plugged in this USB connection </w:t>
      </w:r>
      <w:proofErr w:type="gramStart"/>
      <w:r>
        <w:rPr>
          <w:rFonts w:ascii="Arial" w:hAnsi="Arial" w:cs="Arial"/>
          <w:sz w:val="22"/>
          <w:szCs w:val="22"/>
        </w:rPr>
        <w:t>Cable</w:t>
      </w:r>
      <w:proofErr w:type="gramEnd"/>
    </w:p>
    <w:p w14:paraId="5287298A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A6F858C" wp14:editId="66D9BB4A">
            <wp:extent cx="6848475" cy="5133975"/>
            <wp:effectExtent l="0" t="0" r="9525" b="9525"/>
            <wp:docPr id="13251989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272F" w14:textId="4256E782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Put the disc reader &amp; mount it on &amp; attached the front panel.</w:t>
      </w:r>
    </w:p>
    <w:p w14:paraId="4B1DEBA3" w14:textId="265167BB" w:rsidR="008635F0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94CA14E" wp14:editId="2B1D0073">
            <wp:extent cx="6848475" cy="5133975"/>
            <wp:effectExtent l="0" t="0" r="9525" b="9525"/>
            <wp:docPr id="7053759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2C49" w14:textId="1F3DD108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the power into the disc reading &amp; plugged in the Second SATA cable as well.</w:t>
      </w:r>
    </w:p>
    <w:p w14:paraId="3267BFB2" w14:textId="5F3F6291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1A86983D" w14:textId="77777777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C2CD97D" wp14:editId="29AE9F2B">
            <wp:extent cx="6848475" cy="5133975"/>
            <wp:effectExtent l="0" t="0" r="9525" b="9525"/>
            <wp:docPr id="10020675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C5A8" w14:textId="3CB5E417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Mounted side panel on.</w:t>
      </w:r>
    </w:p>
    <w:p w14:paraId="68B44F21" w14:textId="3F7D796D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34B74AA" wp14:editId="150EFFCB">
            <wp:extent cx="4322004" cy="3240000"/>
            <wp:effectExtent l="7620" t="0" r="0" b="0"/>
            <wp:docPr id="117863746" name="Picture 23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746" name="Picture 23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EB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A8263C" wp14:editId="733D6315">
            <wp:extent cx="4322003" cy="3240000"/>
            <wp:effectExtent l="7620" t="0" r="0" b="0"/>
            <wp:docPr id="26606565" name="Picture 24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6565" name="Picture 24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1B81" w14:textId="6702233F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Powered it up &amp; it works correctly.</w:t>
      </w:r>
    </w:p>
    <w:p w14:paraId="01455DA5" w14:textId="41E1E367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00EB1B43" w14:textId="5681797C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401E60F7" w14:textId="77777777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58E10BEC" w14:textId="4C934290" w:rsidR="0050427D" w:rsidRDefault="0050427D" w:rsidP="00A622D1">
      <w:pPr>
        <w:rPr>
          <w:rFonts w:ascii="Arial" w:hAnsi="Arial" w:cs="Arial"/>
          <w:sz w:val="22"/>
          <w:szCs w:val="22"/>
        </w:rPr>
      </w:pPr>
    </w:p>
    <w:p w14:paraId="5AFFD4AE" w14:textId="48F76695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3" w:name="_Toc80085468"/>
      <w:r w:rsidRPr="008404BE">
        <w:rPr>
          <w:rFonts w:ascii="Arial" w:hAnsi="Arial" w:cs="Arial"/>
        </w:rPr>
        <w:t>PART B: BASIC PC TROUBLESHOOTING</w:t>
      </w:r>
      <w:bookmarkEnd w:id="3"/>
    </w:p>
    <w:p w14:paraId="7F11C9F0" w14:textId="77777777" w:rsidR="00550769" w:rsidRPr="00550769" w:rsidRDefault="00550769" w:rsidP="0055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p w14:paraId="5E2709CF" w14:textId="6EFBE559" w:rsidR="008404BE" w:rsidRPr="00367FEC" w:rsidRDefault="00564DDB" w:rsidP="00D00300">
      <w:pPr>
        <w:pStyle w:val="Heading3"/>
        <w:jc w:val="left"/>
        <w:rPr>
          <w:rFonts w:ascii="Arial" w:hAnsi="Arial" w:cs="Arial"/>
          <w:b/>
          <w:bCs/>
          <w:sz w:val="28"/>
          <w:szCs w:val="28"/>
        </w:rPr>
      </w:pPr>
      <w:r w:rsidRPr="00367FEC">
        <w:rPr>
          <w:rFonts w:ascii="Arial" w:hAnsi="Arial" w:cs="Arial"/>
          <w:b/>
          <w:bCs/>
          <w:sz w:val="28"/>
          <w:szCs w:val="28"/>
        </w:rPr>
        <w:t xml:space="preserve">Issue </w:t>
      </w:r>
      <w:r w:rsidR="008404BE" w:rsidRPr="00367FEC">
        <w:rPr>
          <w:rFonts w:ascii="Arial" w:hAnsi="Arial" w:cs="Arial"/>
          <w:b/>
          <w:bCs/>
          <w:sz w:val="28"/>
          <w:szCs w:val="28"/>
        </w:rPr>
        <w:t>1:</w:t>
      </w:r>
      <w:r w:rsidR="002013DD" w:rsidRPr="00367FEC">
        <w:rPr>
          <w:rFonts w:ascii="Arial" w:hAnsi="Arial" w:cs="Arial"/>
          <w:b/>
          <w:bCs/>
          <w:sz w:val="28"/>
          <w:szCs w:val="28"/>
        </w:rPr>
        <w:t xml:space="preserve">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"</w:t>
      </w:r>
      <w:r w:rsidR="00367FEC" w:rsidRPr="00367FEC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customer: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I can connect to my </w:t>
      </w:r>
      <w:proofErr w:type="spellStart"/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WiFi</w:t>
      </w:r>
      <w:proofErr w:type="spellEnd"/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 network, but I can't access any websites."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7E234184" w14:textId="77777777" w:rsidTr="00367F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3DEC25" w14:textId="6001CC97" w:rsidR="00367FEC" w:rsidRDefault="00367FEC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A990EB2" w14:textId="6F852AF4" w:rsidR="00367FEC" w:rsidRDefault="00367FEC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CD5B8E8" w14:textId="77D7696B" w:rsidR="00367FEC" w:rsidRDefault="00E64458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E1FA1F8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9956FB9" w14:textId="30537FFF" w:rsidR="00367FEC" w:rsidRDefault="004729E9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modem isn’t </w:t>
            </w:r>
            <w:r w:rsidR="00A82947">
              <w:rPr>
                <w:rFonts w:ascii="Arial" w:hAnsi="Arial" w:cs="Arial"/>
              </w:rPr>
              <w:t>plugged</w:t>
            </w:r>
            <w:r>
              <w:rPr>
                <w:rFonts w:ascii="Arial" w:hAnsi="Arial" w:cs="Arial"/>
              </w:rPr>
              <w:t xml:space="preserve"> in properly</w:t>
            </w:r>
          </w:p>
        </w:tc>
        <w:tc>
          <w:tcPr>
            <w:tcW w:w="3632" w:type="dxa"/>
          </w:tcPr>
          <w:p w14:paraId="64EBCEF7" w14:textId="0B4505A2" w:rsidR="00367FEC" w:rsidRDefault="001F3089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Make sure the ethernet cables &amp; phone line are plugged in properly.</w:t>
            </w:r>
          </w:p>
        </w:tc>
        <w:tc>
          <w:tcPr>
            <w:tcW w:w="3632" w:type="dxa"/>
          </w:tcPr>
          <w:p w14:paraId="456FD3DD" w14:textId="3C04636B" w:rsidR="00367FEC" w:rsidRDefault="004729E9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310B0FD9" w14:textId="77777777" w:rsidTr="00367FEC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E959B62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76D4D8" w14:textId="77777777" w:rsidR="00367FEC" w:rsidRDefault="00367FEC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5D03EEE" w14:textId="10867FAC" w:rsidR="00367FEC" w:rsidRDefault="00475B54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2E1AF3DE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06BB414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EE8183E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8F6C61B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7477E62" w14:textId="77777777" w:rsidR="008404BE" w:rsidRDefault="008404BE" w:rsidP="00D00300">
      <w:pPr>
        <w:rPr>
          <w:rFonts w:ascii="Arial" w:hAnsi="Arial" w:cs="Arial"/>
        </w:rPr>
      </w:pPr>
    </w:p>
    <w:p w14:paraId="5471A1AA" w14:textId="77777777" w:rsidR="0039397E" w:rsidRPr="008404BE" w:rsidRDefault="0039397E" w:rsidP="00D00300">
      <w:pPr>
        <w:rPr>
          <w:rFonts w:ascii="Arial" w:hAnsi="Arial" w:cs="Arial"/>
        </w:rPr>
      </w:pPr>
    </w:p>
    <w:p w14:paraId="2CC8281B" w14:textId="408296A0" w:rsidR="008404BE" w:rsidRPr="00367FEC" w:rsidRDefault="00564DDB" w:rsidP="00D00300">
      <w:pPr>
        <w:pStyle w:val="Heading3"/>
        <w:jc w:val="left"/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2</w:t>
      </w:r>
      <w:r w:rsidR="008404BE" w:rsidRPr="00367FEC">
        <w:rPr>
          <w:rFonts w:ascii="Arial" w:hAnsi="Arial" w:cs="Arial"/>
          <w:sz w:val="24"/>
          <w:szCs w:val="24"/>
        </w:rPr>
        <w:t>:</w:t>
      </w:r>
      <w:r w:rsidR="002013DD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keyboard and mouse stop working randomly, and I have to restart my PC to get them working again."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3DC95564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679DBD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7BF468B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A619CCD" w14:textId="6FE3ADF9" w:rsidR="00367FEC" w:rsidRDefault="00E64458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5385B8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FDDACE6" w14:textId="00740482" w:rsidR="00367FEC" w:rsidRDefault="00475B54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software </w:t>
            </w:r>
            <w:r w:rsidR="004A5377">
              <w:rPr>
                <w:rFonts w:ascii="Arial" w:hAnsi="Arial" w:cs="Arial"/>
              </w:rPr>
              <w:t>for the devices isn’t installed</w:t>
            </w:r>
          </w:p>
        </w:tc>
        <w:tc>
          <w:tcPr>
            <w:tcW w:w="3632" w:type="dxa"/>
          </w:tcPr>
          <w:p w14:paraId="263EF003" w14:textId="69617993" w:rsidR="00367FEC" w:rsidRDefault="001F3089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Install the correct drivers</w:t>
            </w:r>
          </w:p>
        </w:tc>
        <w:tc>
          <w:tcPr>
            <w:tcW w:w="3632" w:type="dxa"/>
          </w:tcPr>
          <w:p w14:paraId="578A71B0" w14:textId="23712960" w:rsidR="00367FEC" w:rsidRDefault="00475B54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766F9B6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1C4E25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EEE9DE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32CBD86" w14:textId="3049D2D9" w:rsidR="00367FEC" w:rsidRDefault="00475B54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17BE184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2AA1444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1D837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E0237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35A93100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6C9965B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4158944" w14:textId="3789CDDA" w:rsidR="008404BE" w:rsidRPr="00367FEC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b/>
          <w:bCs/>
          <w:color w:val="000000"/>
          <w:lang w:val="en-AU" w:eastAsia="en-AU"/>
        </w:rPr>
      </w:pPr>
      <w:r w:rsidRPr="00367FEC">
        <w:rPr>
          <w:rFonts w:ascii="Arial" w:hAnsi="Arial" w:cs="Arial"/>
          <w:b/>
          <w:bCs/>
        </w:rPr>
        <w:t xml:space="preserve">Issue </w:t>
      </w:r>
      <w:r w:rsidR="008404BE" w:rsidRPr="00367FEC">
        <w:rPr>
          <w:rFonts w:ascii="Arial" w:hAnsi="Arial" w:cs="Arial"/>
          <w:b/>
          <w:bCs/>
        </w:rPr>
        <w:t>3:</w:t>
      </w:r>
      <w:r w:rsidR="00410979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>Customer Report: "My computer says, 'Disk Boot Failure' when I try to start it."</w:t>
      </w:r>
    </w:p>
    <w:p w14:paraId="7F633661" w14:textId="77777777" w:rsidR="00564DDB" w:rsidRPr="00564DDB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35954BC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2B51EA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9669B0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0554C34" w14:textId="16434C0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BDE03E3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55149513" w14:textId="196A5458" w:rsidR="00367FEC" w:rsidRDefault="00C3073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boot disk has been corrupted</w:t>
            </w:r>
          </w:p>
        </w:tc>
        <w:tc>
          <w:tcPr>
            <w:tcW w:w="3632" w:type="dxa"/>
          </w:tcPr>
          <w:p w14:paraId="11A7DF82" w14:textId="1F4DD92D" w:rsidR="00367FEC" w:rsidRDefault="007E7C79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Install new OS on the boot disk</w:t>
            </w:r>
          </w:p>
        </w:tc>
        <w:tc>
          <w:tcPr>
            <w:tcW w:w="3632" w:type="dxa"/>
          </w:tcPr>
          <w:p w14:paraId="70363D63" w14:textId="4E7A5168" w:rsidR="00367FEC" w:rsidRDefault="00F37D2F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1B8FF85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F47FE4C" w14:textId="45E67147" w:rsidR="00367FEC" w:rsidRDefault="00C3073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Boot disk missing</w:t>
            </w:r>
          </w:p>
        </w:tc>
        <w:tc>
          <w:tcPr>
            <w:tcW w:w="3632" w:type="dxa"/>
          </w:tcPr>
          <w:p w14:paraId="47F37390" w14:textId="5443FBD5" w:rsidR="00367FEC" w:rsidRDefault="007E7C79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Fine the boot disk or install a new one</w:t>
            </w:r>
          </w:p>
        </w:tc>
        <w:tc>
          <w:tcPr>
            <w:tcW w:w="3632" w:type="dxa"/>
          </w:tcPr>
          <w:p w14:paraId="61A53FDD" w14:textId="1339745C" w:rsidR="00367FEC" w:rsidRDefault="00F37D2F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0EFB0D9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D3739D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AB38A5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4CFB26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AEA0D9" w14:textId="77777777" w:rsidR="00367FEC" w:rsidRDefault="00367FEC" w:rsidP="00367FEC">
      <w:pPr>
        <w:pStyle w:val="Text"/>
        <w:rPr>
          <w:rFonts w:ascii="Arial" w:hAnsi="Arial" w:cs="Arial"/>
          <w:sz w:val="22"/>
          <w:szCs w:val="22"/>
        </w:rPr>
      </w:pPr>
    </w:p>
    <w:p w14:paraId="5CC22C58" w14:textId="77777777" w:rsidR="0039397E" w:rsidRPr="008404BE" w:rsidRDefault="0039397E" w:rsidP="00367FEC">
      <w:pPr>
        <w:pStyle w:val="Text"/>
        <w:rPr>
          <w:rFonts w:ascii="Arial" w:hAnsi="Arial" w:cs="Arial"/>
          <w:sz w:val="22"/>
          <w:szCs w:val="22"/>
        </w:rPr>
      </w:pPr>
    </w:p>
    <w:p w14:paraId="1C3D3177" w14:textId="6C5D9D50" w:rsidR="008404BE" w:rsidRDefault="00564DDB" w:rsidP="00550769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4:</w:t>
      </w:r>
      <w:r w:rsidR="00410979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laptop gets super-hot after just a half-hour of use and then shuts down unexpectedly."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C8B7EE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E952B4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3BAA17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75E6D15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F652FD6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E90D15E" w14:textId="25AF28AF" w:rsidR="00367FEC" w:rsidRDefault="00F37D2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cooling is blocked so the CPU can’t </w:t>
            </w:r>
            <w:proofErr w:type="spellStart"/>
            <w:r>
              <w:rPr>
                <w:rFonts w:ascii="Arial" w:hAnsi="Arial" w:cs="Arial"/>
              </w:rPr>
              <w:t>gets</w:t>
            </w:r>
            <w:proofErr w:type="spellEnd"/>
            <w:r>
              <w:rPr>
                <w:rFonts w:ascii="Arial" w:hAnsi="Arial" w:cs="Arial"/>
              </w:rPr>
              <w:t xml:space="preserve"> cooled down</w:t>
            </w:r>
          </w:p>
        </w:tc>
        <w:tc>
          <w:tcPr>
            <w:tcW w:w="3632" w:type="dxa"/>
          </w:tcPr>
          <w:p w14:paraId="34BCCE61" w14:textId="259C5DD6" w:rsidR="00367FEC" w:rsidRDefault="007E7C79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Clean the inside of the computer</w:t>
            </w:r>
          </w:p>
        </w:tc>
        <w:tc>
          <w:tcPr>
            <w:tcW w:w="3632" w:type="dxa"/>
          </w:tcPr>
          <w:p w14:paraId="4A4620CD" w14:textId="39867120" w:rsidR="00367FEC" w:rsidRDefault="00F37D2F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5EBB38B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7E91D00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50A775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D92405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40E098F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7BF95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21A045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B24F66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690943" w14:textId="77777777" w:rsidR="00367FEC" w:rsidRPr="00367FEC" w:rsidRDefault="00367FEC" w:rsidP="00367FEC">
      <w:pPr>
        <w:rPr>
          <w:lang w:val="en-AU" w:eastAsia="en-AU"/>
        </w:rPr>
      </w:pPr>
    </w:p>
    <w:p w14:paraId="7F527B38" w14:textId="77777777" w:rsidR="008404BE" w:rsidRPr="008404BE" w:rsidRDefault="008404BE" w:rsidP="00D00300">
      <w:pPr>
        <w:rPr>
          <w:rFonts w:ascii="Arial" w:hAnsi="Arial" w:cs="Arial"/>
        </w:rPr>
      </w:pPr>
    </w:p>
    <w:p w14:paraId="135DF8C5" w14:textId="5991B6F9" w:rsidR="008404BE" w:rsidRDefault="00367FEC" w:rsidP="00367FEC">
      <w:pPr>
        <w:pStyle w:val="Heading3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Issue</w:t>
      </w:r>
      <w:r w:rsidR="00564DDB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5:</w:t>
      </w:r>
      <w:r w:rsidR="00410979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Pr="00367FEC">
        <w:rPr>
          <w:rFonts w:ascii="Arial" w:hAnsi="Arial" w:cs="Arial"/>
          <w:b/>
          <w:bCs/>
          <w:sz w:val="24"/>
          <w:szCs w:val="24"/>
        </w:rPr>
        <w:t>Customer Report: "When I boot up my computer, the screen displays weird colors or sometimes just goes black."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6DF27713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FA3D9AA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BE2017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585FCA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5D9F525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9CF04BF" w14:textId="2F223BB1" w:rsidR="00367FEC" w:rsidRDefault="00F37D2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Graphics Card not connected properly</w:t>
            </w:r>
          </w:p>
        </w:tc>
        <w:tc>
          <w:tcPr>
            <w:tcW w:w="3632" w:type="dxa"/>
          </w:tcPr>
          <w:p w14:paraId="65F5DC2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40B393B" w14:textId="528DA82C" w:rsidR="00367FEC" w:rsidRDefault="00F37D2F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4A3D2FB1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426BF81" w14:textId="26A070AC" w:rsidR="00367FEC" w:rsidRDefault="00F37D2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Display Setting </w:t>
            </w:r>
            <w:r w:rsidR="0087463D">
              <w:rPr>
                <w:rFonts w:ascii="Arial" w:hAnsi="Arial" w:cs="Arial"/>
              </w:rPr>
              <w:t>had been messed with</w:t>
            </w:r>
          </w:p>
        </w:tc>
        <w:tc>
          <w:tcPr>
            <w:tcW w:w="3632" w:type="dxa"/>
          </w:tcPr>
          <w:p w14:paraId="1D8D80E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8979508" w14:textId="32548FD0" w:rsidR="00367FEC" w:rsidRDefault="0087463D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0564603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5B86B3" w14:textId="39CCCC67" w:rsidR="00367FEC" w:rsidRDefault="006002E5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Broken </w:t>
            </w:r>
          </w:p>
        </w:tc>
        <w:tc>
          <w:tcPr>
            <w:tcW w:w="3632" w:type="dxa"/>
          </w:tcPr>
          <w:p w14:paraId="5A4B3BF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3497D9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46254A65" w14:textId="77777777" w:rsidR="00367FEC" w:rsidRPr="00367FEC" w:rsidRDefault="00367FEC" w:rsidP="00367FEC"/>
    <w:p w14:paraId="2409EC06" w14:textId="77777777" w:rsidR="00367FEC" w:rsidRPr="00367FEC" w:rsidRDefault="00367FEC" w:rsidP="00367FEC"/>
    <w:p w14:paraId="71BE171E" w14:textId="76CC5E65" w:rsidR="006572C2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6: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upgrade my RAM, but now my computer won't boot and beeps continuously."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1312B58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82A6F2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3EF6E829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2135413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DD929FA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CB469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45F4E4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74A70E1" w14:textId="153F3C67" w:rsidR="00367FEC" w:rsidRDefault="00052382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1CAC634B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F2C252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B9B0285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4BC739F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4127203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C6A077E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AAE3F0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9B573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94E33EB" w14:textId="77777777" w:rsidR="00367FEC" w:rsidRPr="00367FEC" w:rsidRDefault="00367FEC" w:rsidP="00367FEC">
      <w:pPr>
        <w:rPr>
          <w:lang w:val="en-AU" w:eastAsia="en-AU"/>
        </w:rPr>
      </w:pPr>
    </w:p>
    <w:p w14:paraId="3405C456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2D828CD1" w14:textId="150AA031" w:rsidR="00564DDB" w:rsidRDefault="00564DDB" w:rsidP="00564DDB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7: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update to the latest version of the operating system, but now it's stuck in a loop and won't start up."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427FB95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7EC3ACE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C98ADF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7857320C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35D9887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CEB5B7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C20EA59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5CB5DC8" w14:textId="0FC7B071" w:rsidR="00367FEC" w:rsidRDefault="0087463D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28598A87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55509A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60565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CDDE9A7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379F98D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24353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1B109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F5964B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3B0279B" w14:textId="77777777" w:rsidR="00367FEC" w:rsidRPr="00367FEC" w:rsidRDefault="00367FEC" w:rsidP="00367FEC">
      <w:pPr>
        <w:rPr>
          <w:lang w:val="en-AU" w:eastAsia="en-AU"/>
        </w:rPr>
      </w:pPr>
    </w:p>
    <w:p w14:paraId="2FE29B78" w14:textId="29678917" w:rsidR="008404BE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8: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"There's a loud grinding noise coming from my computer tower."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5F56A166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19860CB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4DC5F987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3F028936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41BF088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97ABC85" w14:textId="383B6808" w:rsidR="00367FEC" w:rsidRDefault="00052382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Things are up against the fan blades</w:t>
            </w:r>
          </w:p>
        </w:tc>
        <w:tc>
          <w:tcPr>
            <w:tcW w:w="3632" w:type="dxa"/>
          </w:tcPr>
          <w:p w14:paraId="149EF477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1152AE9" w14:textId="56C97C59" w:rsidR="00367FEC" w:rsidRDefault="00052382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693AFED0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E75A9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8BFE44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1A6709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401BEEC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74E723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7808890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903DB52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66F60EAD" w14:textId="62F8FADB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4" w:name="_Toc80085469"/>
      <w:r w:rsidRPr="008404BE">
        <w:rPr>
          <w:rFonts w:ascii="Arial" w:hAnsi="Arial" w:cs="Arial"/>
        </w:rPr>
        <w:t>PART C: INSTALL AND TEST OPERATING SYSTEM</w:t>
      </w:r>
      <w:bookmarkEnd w:id="4"/>
    </w:p>
    <w:p w14:paraId="04BC7FF3" w14:textId="197A6297" w:rsidR="000A248A" w:rsidRPr="008404BE" w:rsidRDefault="000A248A" w:rsidP="000A248A">
      <w:pPr>
        <w:rPr>
          <w:rFonts w:ascii="Arial" w:hAnsi="Arial" w:cs="Arial"/>
        </w:rPr>
      </w:pPr>
    </w:p>
    <w:p w14:paraId="50611850" w14:textId="346BCF59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26FE46DA" w14:textId="03F0D18C" w:rsidR="0050427D" w:rsidRDefault="0050427D" w:rsidP="0050427D"/>
    <w:p w14:paraId="48A38BC0" w14:textId="45351ED0" w:rsidR="0050427D" w:rsidRDefault="0050427D" w:rsidP="0050427D"/>
    <w:p w14:paraId="21EBF824" w14:textId="749B4A1A" w:rsidR="0050427D" w:rsidRDefault="0050427D" w:rsidP="0050427D"/>
    <w:p w14:paraId="0476BD29" w14:textId="5A438F28" w:rsidR="0050427D" w:rsidRDefault="0050427D" w:rsidP="0050427D"/>
    <w:p w14:paraId="6CD7D363" w14:textId="2ED55F59" w:rsidR="0050427D" w:rsidRDefault="0050427D" w:rsidP="0050427D"/>
    <w:p w14:paraId="4AB79FD7" w14:textId="017BD207" w:rsidR="0050427D" w:rsidRDefault="0050427D" w:rsidP="0050427D"/>
    <w:p w14:paraId="0634FEA2" w14:textId="3A194726" w:rsidR="0050427D" w:rsidRDefault="0050427D" w:rsidP="0050427D"/>
    <w:p w14:paraId="76CB47EA" w14:textId="6F92C50E" w:rsidR="0050427D" w:rsidRDefault="0050427D" w:rsidP="0050427D"/>
    <w:p w14:paraId="6C9E9D66" w14:textId="1C0940E0" w:rsidR="0050427D" w:rsidRDefault="0050427D" w:rsidP="0050427D"/>
    <w:p w14:paraId="2A0A9DBB" w14:textId="7451C5EE" w:rsidR="0050427D" w:rsidRDefault="0050427D" w:rsidP="0050427D"/>
    <w:p w14:paraId="002321BE" w14:textId="5ED22740" w:rsidR="0050427D" w:rsidRDefault="0050427D" w:rsidP="0050427D"/>
    <w:p w14:paraId="3F38A90E" w14:textId="7BBA4809" w:rsidR="0050427D" w:rsidRDefault="0050427D" w:rsidP="0050427D"/>
    <w:p w14:paraId="346A8C30" w14:textId="7690DE48" w:rsidR="0050427D" w:rsidRDefault="0050427D" w:rsidP="0050427D"/>
    <w:p w14:paraId="2EAC6FFC" w14:textId="2850EBE4" w:rsidR="0050427D" w:rsidRDefault="0050427D" w:rsidP="0050427D"/>
    <w:p w14:paraId="43765F65" w14:textId="2F36902A" w:rsidR="0050427D" w:rsidRDefault="0050427D" w:rsidP="0050427D"/>
    <w:p w14:paraId="5B45795E" w14:textId="134DEA63" w:rsidR="0050427D" w:rsidRDefault="0050427D" w:rsidP="0050427D"/>
    <w:p w14:paraId="2F258646" w14:textId="4D9CE8A5" w:rsidR="0050427D" w:rsidRDefault="0050427D" w:rsidP="0050427D"/>
    <w:p w14:paraId="1795EB25" w14:textId="6D6A9ED0" w:rsidR="0050427D" w:rsidRDefault="0050427D" w:rsidP="0050427D"/>
    <w:p w14:paraId="2E5B907E" w14:textId="09C3003A" w:rsidR="0050427D" w:rsidRDefault="0050427D" w:rsidP="0050427D"/>
    <w:p w14:paraId="18EC6B5E" w14:textId="40DFB4C3" w:rsidR="0050427D" w:rsidRDefault="0050427D" w:rsidP="0050427D"/>
    <w:p w14:paraId="61267ED8" w14:textId="1CDD14CA" w:rsidR="0050427D" w:rsidRDefault="0050427D" w:rsidP="0050427D"/>
    <w:p w14:paraId="68734792" w14:textId="298DA31A" w:rsidR="0050427D" w:rsidRDefault="0050427D" w:rsidP="0050427D"/>
    <w:p w14:paraId="39B6E7F9" w14:textId="38EE18E5" w:rsidR="0050427D" w:rsidRDefault="0050427D" w:rsidP="0050427D"/>
    <w:p w14:paraId="213DD013" w14:textId="5B643C4C" w:rsidR="0050427D" w:rsidRDefault="0050427D" w:rsidP="0050427D"/>
    <w:p w14:paraId="2F6A0FD2" w14:textId="12EDA776" w:rsidR="0050427D" w:rsidRDefault="0050427D" w:rsidP="0050427D"/>
    <w:p w14:paraId="423E07E0" w14:textId="60C0E414" w:rsidR="0050427D" w:rsidRDefault="0050427D" w:rsidP="0050427D"/>
    <w:p w14:paraId="62FACCF3" w14:textId="4A955F84" w:rsidR="0050427D" w:rsidRDefault="0050427D" w:rsidP="0050427D"/>
    <w:p w14:paraId="5F7E319A" w14:textId="0741DB4F" w:rsidR="0050427D" w:rsidRDefault="0050427D" w:rsidP="0050427D"/>
    <w:p w14:paraId="04870A91" w14:textId="4BAD1E3D" w:rsidR="0050427D" w:rsidRDefault="0050427D" w:rsidP="0050427D"/>
    <w:p w14:paraId="4B6DE187" w14:textId="5171C9F0" w:rsidR="0050427D" w:rsidRDefault="0050427D" w:rsidP="0050427D"/>
    <w:p w14:paraId="155CEA7C" w14:textId="289C58E9" w:rsidR="0050427D" w:rsidRDefault="0050427D" w:rsidP="0050427D"/>
    <w:p w14:paraId="110BAF86" w14:textId="08596919" w:rsidR="0050427D" w:rsidRDefault="0050427D" w:rsidP="0050427D"/>
    <w:p w14:paraId="69218725" w14:textId="464A96F2" w:rsidR="0050427D" w:rsidRDefault="0050427D" w:rsidP="0050427D"/>
    <w:p w14:paraId="368D8919" w14:textId="6ED14CFC" w:rsidR="0050427D" w:rsidRDefault="0050427D" w:rsidP="0050427D"/>
    <w:p w14:paraId="6E8355A2" w14:textId="3F790BE2" w:rsidR="0050427D" w:rsidRDefault="0050427D" w:rsidP="0050427D"/>
    <w:p w14:paraId="21C9A376" w14:textId="05DDCDD7" w:rsidR="0050427D" w:rsidRDefault="0050427D" w:rsidP="0050427D"/>
    <w:p w14:paraId="292E5419" w14:textId="77777777" w:rsidR="00E64458" w:rsidRPr="0050427D" w:rsidRDefault="00E64458" w:rsidP="0050427D"/>
    <w:p w14:paraId="17C838C9" w14:textId="08F84B87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785BC1D6" w14:textId="7D9C1720" w:rsidR="50C64A4F" w:rsidRDefault="50C64A4F" w:rsidP="3C6EFF09">
      <w:pPr>
        <w:pStyle w:val="Heading1"/>
        <w:jc w:val="left"/>
        <w:rPr>
          <w:rFonts w:ascii="Arial" w:hAnsi="Arial" w:cs="Arial"/>
        </w:rPr>
      </w:pPr>
      <w:r w:rsidRPr="3C6EFF09">
        <w:rPr>
          <w:rFonts w:ascii="Arial" w:hAnsi="Arial" w:cs="Arial"/>
        </w:rPr>
        <w:t>PART D: SETUP BASIC PC NETWORK</w:t>
      </w:r>
    </w:p>
    <w:p w14:paraId="2330170D" w14:textId="77777777" w:rsidR="3C6EFF09" w:rsidRDefault="3C6EFF09" w:rsidP="3C6EFF09">
      <w:pPr>
        <w:rPr>
          <w:rFonts w:ascii="Arial" w:hAnsi="Arial" w:cs="Arial"/>
        </w:rPr>
      </w:pPr>
    </w:p>
    <w:p w14:paraId="67CCC0BC" w14:textId="192A154B" w:rsidR="00D32C97" w:rsidRPr="00D32C97" w:rsidRDefault="00D32C97" w:rsidP="00D32C97">
      <w:pPr>
        <w:pStyle w:val="Heading3"/>
        <w:jc w:val="left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2"/>
        <w:gridCol w:w="1719"/>
        <w:gridCol w:w="2430"/>
        <w:gridCol w:w="2420"/>
        <w:gridCol w:w="2309"/>
      </w:tblGrid>
      <w:tr w:rsidR="00743E8C" w14:paraId="4BEF5103" w14:textId="7815B6D8" w:rsidTr="00743E8C">
        <w:tc>
          <w:tcPr>
            <w:tcW w:w="1912" w:type="dxa"/>
          </w:tcPr>
          <w:p w14:paraId="721363D1" w14:textId="23F34825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</w:t>
            </w:r>
          </w:p>
        </w:tc>
        <w:tc>
          <w:tcPr>
            <w:tcW w:w="1719" w:type="dxa"/>
          </w:tcPr>
          <w:p w14:paraId="060AD19D" w14:textId="2D5F56B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</w:t>
            </w:r>
          </w:p>
        </w:tc>
        <w:tc>
          <w:tcPr>
            <w:tcW w:w="2430" w:type="dxa"/>
          </w:tcPr>
          <w:p w14:paraId="6CE94455" w14:textId="7531796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IP address</w:t>
            </w:r>
          </w:p>
        </w:tc>
        <w:tc>
          <w:tcPr>
            <w:tcW w:w="2420" w:type="dxa"/>
          </w:tcPr>
          <w:p w14:paraId="5B1540DA" w14:textId="212F6E32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Subnet</w:t>
            </w:r>
          </w:p>
        </w:tc>
        <w:tc>
          <w:tcPr>
            <w:tcW w:w="2309" w:type="dxa"/>
          </w:tcPr>
          <w:p w14:paraId="741466F0" w14:textId="142A6394" w:rsidR="00743E8C" w:rsidRDefault="0040395F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Defa</w:t>
            </w:r>
            <w:r w:rsidR="00425D54">
              <w:rPr>
                <w:rFonts w:ascii="Arial" w:hAnsi="Arial" w:cs="Arial"/>
                <w:sz w:val="28"/>
                <w:szCs w:val="28"/>
              </w:rPr>
              <w:t xml:space="preserve">ult </w:t>
            </w:r>
            <w:r w:rsidR="00743E8C">
              <w:rPr>
                <w:rFonts w:ascii="Arial" w:hAnsi="Arial" w:cs="Arial"/>
                <w:sz w:val="28"/>
                <w:szCs w:val="28"/>
              </w:rPr>
              <w:t>Gateway</w:t>
            </w:r>
          </w:p>
        </w:tc>
      </w:tr>
      <w:tr w:rsidR="00743E8C" w14:paraId="7D322C1D" w14:textId="1F9479EC" w:rsidTr="00743E8C">
        <w:tc>
          <w:tcPr>
            <w:tcW w:w="1912" w:type="dxa"/>
          </w:tcPr>
          <w:p w14:paraId="3703BBBA" w14:textId="5A1F04D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PC0</w:t>
            </w:r>
          </w:p>
        </w:tc>
        <w:tc>
          <w:tcPr>
            <w:tcW w:w="1719" w:type="dxa"/>
          </w:tcPr>
          <w:p w14:paraId="271723BE" w14:textId="741AF2D8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545AE08" w14:textId="657726C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192.168.1.100</w:t>
            </w:r>
          </w:p>
        </w:tc>
        <w:tc>
          <w:tcPr>
            <w:tcW w:w="2420" w:type="dxa"/>
          </w:tcPr>
          <w:p w14:paraId="6CD06CFA" w14:textId="2B210D9C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E160C35" w14:textId="6421DBBE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1FB42419" w14:textId="4FD09AE0" w:rsidTr="00743E8C">
        <w:tc>
          <w:tcPr>
            <w:tcW w:w="1912" w:type="dxa"/>
          </w:tcPr>
          <w:p w14:paraId="08D3521E" w14:textId="7476B63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PC1</w:t>
            </w:r>
          </w:p>
        </w:tc>
        <w:tc>
          <w:tcPr>
            <w:tcW w:w="1719" w:type="dxa"/>
          </w:tcPr>
          <w:p w14:paraId="2778B215" w14:textId="0EC9E1F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E020CDC" w14:textId="585DF479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192.168.1.101</w:t>
            </w:r>
          </w:p>
        </w:tc>
        <w:tc>
          <w:tcPr>
            <w:tcW w:w="2420" w:type="dxa"/>
          </w:tcPr>
          <w:p w14:paraId="57A6CB11" w14:textId="7936251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0D2684E" w14:textId="2091CB1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6AB70E40" w14:textId="538F63C2" w:rsidTr="00743E8C">
        <w:tc>
          <w:tcPr>
            <w:tcW w:w="1912" w:type="dxa"/>
          </w:tcPr>
          <w:p w14:paraId="5CD99431" w14:textId="4C5658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PC2</w:t>
            </w:r>
          </w:p>
        </w:tc>
        <w:tc>
          <w:tcPr>
            <w:tcW w:w="1719" w:type="dxa"/>
          </w:tcPr>
          <w:p w14:paraId="32E71E48" w14:textId="60DFD22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2171616" w14:textId="42402C0F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192.168.2.100</w:t>
            </w:r>
          </w:p>
        </w:tc>
        <w:tc>
          <w:tcPr>
            <w:tcW w:w="2420" w:type="dxa"/>
          </w:tcPr>
          <w:p w14:paraId="0F9EF9F9" w14:textId="2D39CEF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3EF2EC15" w14:textId="6DBA790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  <w:tr w:rsidR="00743E8C" w14:paraId="4E741C5D" w14:textId="7C269BE7" w:rsidTr="00743E8C">
        <w:tc>
          <w:tcPr>
            <w:tcW w:w="1912" w:type="dxa"/>
          </w:tcPr>
          <w:p w14:paraId="0BAA994D" w14:textId="391EE1A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PC3</w:t>
            </w:r>
          </w:p>
        </w:tc>
        <w:tc>
          <w:tcPr>
            <w:tcW w:w="1719" w:type="dxa"/>
          </w:tcPr>
          <w:p w14:paraId="02326A65" w14:textId="6E9C345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AC7CF9A" w14:textId="6D160E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192.168.2.101</w:t>
            </w:r>
          </w:p>
        </w:tc>
        <w:tc>
          <w:tcPr>
            <w:tcW w:w="2420" w:type="dxa"/>
          </w:tcPr>
          <w:p w14:paraId="304A5FA9" w14:textId="1DC53A3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7037E8FF" w14:textId="3205D08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</w:tbl>
    <w:p w14:paraId="25DA1AA7" w14:textId="3EF7B15A" w:rsidR="00944742" w:rsidRPr="000E7B27" w:rsidRDefault="00944742" w:rsidP="0050427D">
      <w:pPr>
        <w:pStyle w:val="Heading3"/>
        <w:jc w:val="left"/>
        <w:rPr>
          <w:rFonts w:ascii="Arial" w:hAnsi="Arial" w:cs="Arial"/>
          <w:sz w:val="22"/>
          <w:szCs w:val="22"/>
        </w:rPr>
      </w:pPr>
    </w:p>
    <w:sectPr w:rsidR="00944742" w:rsidRPr="000E7B27" w:rsidSect="00C5585E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2C3C19" w14:textId="77777777" w:rsidR="009B00E6" w:rsidRDefault="009B00E6" w:rsidP="00E74B29">
      <w:r>
        <w:separator/>
      </w:r>
    </w:p>
  </w:endnote>
  <w:endnote w:type="continuationSeparator" w:id="0">
    <w:p w14:paraId="6C89B205" w14:textId="77777777" w:rsidR="009B00E6" w:rsidRDefault="009B00E6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686F4E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6DCBE3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FA2B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2989AC2F" w14:textId="77777777" w:rsidTr="006709F1">
      <w:tc>
        <w:tcPr>
          <w:tcW w:w="1079" w:type="dxa"/>
        </w:tcPr>
        <w:p w14:paraId="75235E3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8E336BB" w14:textId="4BC19A3D" w:rsidR="00E74B29" w:rsidRPr="00874FE7" w:rsidRDefault="00D450B2" w:rsidP="006709F1">
          <w:pPr>
            <w:pStyle w:val="Footer"/>
          </w:pPr>
          <w:r>
            <w:t xml:space="preserve">AT3 </w:t>
          </w:r>
          <w:r w:rsidR="00130E98">
            <w:t>PRACTICAL ASSESSMENT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6FB7856A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E861968" w14:textId="77777777" w:rsidR="00E74B29" w:rsidRPr="00E74B29" w:rsidRDefault="00E74B29" w:rsidP="006709F1">
          <w:pPr>
            <w:pStyle w:val="Footer"/>
          </w:pPr>
        </w:p>
      </w:tc>
    </w:tr>
  </w:tbl>
  <w:p w14:paraId="219F553A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F06FEB" w14:textId="77777777" w:rsidR="009B00E6" w:rsidRDefault="009B00E6" w:rsidP="00E74B29">
      <w:r>
        <w:separator/>
      </w:r>
    </w:p>
  </w:footnote>
  <w:footnote w:type="continuationSeparator" w:id="0">
    <w:p w14:paraId="6C199356" w14:textId="77777777" w:rsidR="009B00E6" w:rsidRDefault="009B00E6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42F4A" w14:textId="5D2D30BA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9B32D15" wp14:editId="2D99FB35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3" name="Text Box 3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E2D6C96" w14:textId="3FAB9580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B32D15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" filled="f" stroked="f">
              <v:textbox style="mso-fit-shape-to-text:t" inset="0,15pt,0,0">
                <w:txbxContent>
                  <w:p w14:paraId="4E2D6C96" w14:textId="3FAB9580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8998D" w14:textId="4454F1AC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9C836C5" wp14:editId="6F9DC9DB">
              <wp:simplePos x="460005" y="44878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9776FC5" w14:textId="0607B4F5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836C5"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" filled="f" stroked="f">
              <v:textbox style="mso-fit-shape-to-text:t" inset="0,15pt,0,0">
                <w:txbxContent>
                  <w:p w14:paraId="49776FC5" w14:textId="0607B4F5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E032B" w14:textId="479A3D19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326BF9A" wp14:editId="396B2442">
              <wp:simplePos x="457835" y="450850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2" name="Text Box 2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2CB5C5EC" w14:textId="5476BEC2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26BF9A" id="_x0000_t202" coordsize="21600,21600" o:spt="202" path="m,l,21600r21600,l21600,xe">
              <v:stroke joinstyle="miter"/>
              <v:path gradientshapeok="t" o:connecttype="rect"/>
            </v:shapetype>
            <v:shape id="_x0000_s104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" filled="f" stroked="f">
              <v:textbox style="mso-fit-shape-to-text:t" inset="0,15pt,0,0">
                <w:txbxContent>
                  <w:p w14:paraId="2CB5C5EC" w14:textId="5476BEC2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44EC7"/>
    <w:multiLevelType w:val="hybridMultilevel"/>
    <w:tmpl w:val="E46A38E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568EB"/>
    <w:multiLevelType w:val="hybridMultilevel"/>
    <w:tmpl w:val="4F2011E0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325EE"/>
    <w:multiLevelType w:val="hybridMultilevel"/>
    <w:tmpl w:val="F89E5CE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C2208"/>
    <w:multiLevelType w:val="hybridMultilevel"/>
    <w:tmpl w:val="DB6070B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2591B"/>
    <w:multiLevelType w:val="hybridMultilevel"/>
    <w:tmpl w:val="46688DE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D42B6"/>
    <w:multiLevelType w:val="hybridMultilevel"/>
    <w:tmpl w:val="E46CC91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256DA"/>
    <w:multiLevelType w:val="hybridMultilevel"/>
    <w:tmpl w:val="5D1C6770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07BDA"/>
    <w:multiLevelType w:val="hybridMultilevel"/>
    <w:tmpl w:val="420E615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80296"/>
    <w:multiLevelType w:val="hybridMultilevel"/>
    <w:tmpl w:val="5374DB78"/>
    <w:lvl w:ilvl="0" w:tplc="E43097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CE6850"/>
    <w:multiLevelType w:val="hybridMultilevel"/>
    <w:tmpl w:val="D37E3A2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8F2016"/>
    <w:multiLevelType w:val="hybridMultilevel"/>
    <w:tmpl w:val="275A23F6"/>
    <w:lvl w:ilvl="0" w:tplc="23640354">
      <w:start w:val="1"/>
      <w:numFmt w:val="upperLetter"/>
      <w:lvlText w:val="%1)"/>
      <w:lvlJc w:val="left"/>
      <w:pPr>
        <w:ind w:left="3450" w:hanging="309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47150F"/>
    <w:multiLevelType w:val="hybridMultilevel"/>
    <w:tmpl w:val="C51C6BB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8031D"/>
    <w:multiLevelType w:val="hybridMultilevel"/>
    <w:tmpl w:val="776AA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8C61C3"/>
    <w:multiLevelType w:val="hybridMultilevel"/>
    <w:tmpl w:val="3348D84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2370878">
    <w:abstractNumId w:val="4"/>
  </w:num>
  <w:num w:numId="2" w16cid:durableId="1979339846">
    <w:abstractNumId w:val="11"/>
  </w:num>
  <w:num w:numId="3" w16cid:durableId="2084643697">
    <w:abstractNumId w:val="9"/>
  </w:num>
  <w:num w:numId="4" w16cid:durableId="1732650889">
    <w:abstractNumId w:val="1"/>
  </w:num>
  <w:num w:numId="5" w16cid:durableId="995257904">
    <w:abstractNumId w:val="0"/>
  </w:num>
  <w:num w:numId="6" w16cid:durableId="1018123298">
    <w:abstractNumId w:val="3"/>
  </w:num>
  <w:num w:numId="7" w16cid:durableId="1317879029">
    <w:abstractNumId w:val="8"/>
  </w:num>
  <w:num w:numId="8" w16cid:durableId="602807830">
    <w:abstractNumId w:val="5"/>
  </w:num>
  <w:num w:numId="9" w16cid:durableId="834295832">
    <w:abstractNumId w:val="10"/>
  </w:num>
  <w:num w:numId="10" w16cid:durableId="849106126">
    <w:abstractNumId w:val="12"/>
  </w:num>
  <w:num w:numId="11" w16cid:durableId="1662392451">
    <w:abstractNumId w:val="7"/>
  </w:num>
  <w:num w:numId="12" w16cid:durableId="324668839">
    <w:abstractNumId w:val="2"/>
  </w:num>
  <w:num w:numId="13" w16cid:durableId="1515651568">
    <w:abstractNumId w:val="6"/>
  </w:num>
  <w:num w:numId="14" w16cid:durableId="673534688">
    <w:abstractNumId w:val="14"/>
  </w:num>
  <w:num w:numId="15" w16cid:durableId="19904796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908"/>
    <w:rsid w:val="00002BC3"/>
    <w:rsid w:val="00003829"/>
    <w:rsid w:val="00013B44"/>
    <w:rsid w:val="00022C32"/>
    <w:rsid w:val="0002424B"/>
    <w:rsid w:val="0003162B"/>
    <w:rsid w:val="0003706A"/>
    <w:rsid w:val="00052382"/>
    <w:rsid w:val="0005275D"/>
    <w:rsid w:val="00060BFF"/>
    <w:rsid w:val="00061929"/>
    <w:rsid w:val="000712DB"/>
    <w:rsid w:val="00086FA5"/>
    <w:rsid w:val="000A16A8"/>
    <w:rsid w:val="000A248A"/>
    <w:rsid w:val="000B4611"/>
    <w:rsid w:val="000D3822"/>
    <w:rsid w:val="000E4641"/>
    <w:rsid w:val="000E7B27"/>
    <w:rsid w:val="0011399A"/>
    <w:rsid w:val="0012690F"/>
    <w:rsid w:val="0012751A"/>
    <w:rsid w:val="00130E98"/>
    <w:rsid w:val="00136721"/>
    <w:rsid w:val="0014680A"/>
    <w:rsid w:val="00151F66"/>
    <w:rsid w:val="00177F8D"/>
    <w:rsid w:val="00180FD3"/>
    <w:rsid w:val="00185F4A"/>
    <w:rsid w:val="00191E42"/>
    <w:rsid w:val="001934E4"/>
    <w:rsid w:val="001A3AE7"/>
    <w:rsid w:val="001F3089"/>
    <w:rsid w:val="002013DD"/>
    <w:rsid w:val="00212F64"/>
    <w:rsid w:val="00221299"/>
    <w:rsid w:val="00230955"/>
    <w:rsid w:val="002518FA"/>
    <w:rsid w:val="00257029"/>
    <w:rsid w:val="002D2200"/>
    <w:rsid w:val="002D43FE"/>
    <w:rsid w:val="002D4B40"/>
    <w:rsid w:val="002D57D1"/>
    <w:rsid w:val="002E32C9"/>
    <w:rsid w:val="002F104E"/>
    <w:rsid w:val="00314485"/>
    <w:rsid w:val="0033753C"/>
    <w:rsid w:val="00346EB0"/>
    <w:rsid w:val="00367FEC"/>
    <w:rsid w:val="003855F3"/>
    <w:rsid w:val="0039112C"/>
    <w:rsid w:val="0039397E"/>
    <w:rsid w:val="0039744B"/>
    <w:rsid w:val="003A2B94"/>
    <w:rsid w:val="003B1A49"/>
    <w:rsid w:val="003D4EA8"/>
    <w:rsid w:val="003D6B3A"/>
    <w:rsid w:val="003F32B3"/>
    <w:rsid w:val="0040395F"/>
    <w:rsid w:val="0040564B"/>
    <w:rsid w:val="00410979"/>
    <w:rsid w:val="00425D54"/>
    <w:rsid w:val="00441F91"/>
    <w:rsid w:val="00446999"/>
    <w:rsid w:val="004729E9"/>
    <w:rsid w:val="00475B54"/>
    <w:rsid w:val="0048120C"/>
    <w:rsid w:val="004909D9"/>
    <w:rsid w:val="004921CA"/>
    <w:rsid w:val="004922F0"/>
    <w:rsid w:val="004A47C6"/>
    <w:rsid w:val="004A5377"/>
    <w:rsid w:val="004C297D"/>
    <w:rsid w:val="0050427D"/>
    <w:rsid w:val="0050452D"/>
    <w:rsid w:val="00521481"/>
    <w:rsid w:val="00527971"/>
    <w:rsid w:val="00550769"/>
    <w:rsid w:val="00564DDB"/>
    <w:rsid w:val="00582683"/>
    <w:rsid w:val="005B7406"/>
    <w:rsid w:val="005D5647"/>
    <w:rsid w:val="005E0279"/>
    <w:rsid w:val="005E2B87"/>
    <w:rsid w:val="006002E5"/>
    <w:rsid w:val="00602FED"/>
    <w:rsid w:val="006100B1"/>
    <w:rsid w:val="0061109C"/>
    <w:rsid w:val="00615CE3"/>
    <w:rsid w:val="006572C2"/>
    <w:rsid w:val="006605CA"/>
    <w:rsid w:val="00660F68"/>
    <w:rsid w:val="00662C34"/>
    <w:rsid w:val="00665110"/>
    <w:rsid w:val="006709F1"/>
    <w:rsid w:val="00675C25"/>
    <w:rsid w:val="006B66CF"/>
    <w:rsid w:val="006C27AF"/>
    <w:rsid w:val="006C60E6"/>
    <w:rsid w:val="006E5365"/>
    <w:rsid w:val="006F71FD"/>
    <w:rsid w:val="00737D86"/>
    <w:rsid w:val="00743E8C"/>
    <w:rsid w:val="00752B1E"/>
    <w:rsid w:val="007B4027"/>
    <w:rsid w:val="007B51CE"/>
    <w:rsid w:val="007D2FEA"/>
    <w:rsid w:val="007D76D7"/>
    <w:rsid w:val="007E64B1"/>
    <w:rsid w:val="007E7C79"/>
    <w:rsid w:val="007F1EB8"/>
    <w:rsid w:val="00833087"/>
    <w:rsid w:val="00836361"/>
    <w:rsid w:val="00837914"/>
    <w:rsid w:val="008404BE"/>
    <w:rsid w:val="00856908"/>
    <w:rsid w:val="008635F0"/>
    <w:rsid w:val="0087062E"/>
    <w:rsid w:val="0087463D"/>
    <w:rsid w:val="00874FE7"/>
    <w:rsid w:val="00880932"/>
    <w:rsid w:val="00886D66"/>
    <w:rsid w:val="00896DD3"/>
    <w:rsid w:val="008A152D"/>
    <w:rsid w:val="008A3C8C"/>
    <w:rsid w:val="008A6010"/>
    <w:rsid w:val="008B4422"/>
    <w:rsid w:val="008C2B3E"/>
    <w:rsid w:val="008C43A4"/>
    <w:rsid w:val="008C7647"/>
    <w:rsid w:val="008E4DED"/>
    <w:rsid w:val="00911CDE"/>
    <w:rsid w:val="00914D95"/>
    <w:rsid w:val="00924830"/>
    <w:rsid w:val="00944742"/>
    <w:rsid w:val="00952F7D"/>
    <w:rsid w:val="0095496A"/>
    <w:rsid w:val="009675AE"/>
    <w:rsid w:val="00990324"/>
    <w:rsid w:val="00990730"/>
    <w:rsid w:val="009A38BA"/>
    <w:rsid w:val="009B00E6"/>
    <w:rsid w:val="009C54E7"/>
    <w:rsid w:val="009E2D01"/>
    <w:rsid w:val="00A04EED"/>
    <w:rsid w:val="00A622D1"/>
    <w:rsid w:val="00A62F4C"/>
    <w:rsid w:val="00A75AD3"/>
    <w:rsid w:val="00A826E8"/>
    <w:rsid w:val="00A82947"/>
    <w:rsid w:val="00A93CE3"/>
    <w:rsid w:val="00AA01CF"/>
    <w:rsid w:val="00AA2084"/>
    <w:rsid w:val="00AB2E0A"/>
    <w:rsid w:val="00AC2B2E"/>
    <w:rsid w:val="00AF4C0D"/>
    <w:rsid w:val="00B10064"/>
    <w:rsid w:val="00B43E11"/>
    <w:rsid w:val="00B704A2"/>
    <w:rsid w:val="00BC4028"/>
    <w:rsid w:val="00BD4F87"/>
    <w:rsid w:val="00BF39C5"/>
    <w:rsid w:val="00C02F84"/>
    <w:rsid w:val="00C16B13"/>
    <w:rsid w:val="00C1E648"/>
    <w:rsid w:val="00C2245F"/>
    <w:rsid w:val="00C22688"/>
    <w:rsid w:val="00C3073F"/>
    <w:rsid w:val="00C53F7F"/>
    <w:rsid w:val="00C54C1E"/>
    <w:rsid w:val="00C5585E"/>
    <w:rsid w:val="00C755AB"/>
    <w:rsid w:val="00C760C0"/>
    <w:rsid w:val="00C81C54"/>
    <w:rsid w:val="00CA3053"/>
    <w:rsid w:val="00CB0496"/>
    <w:rsid w:val="00CC35A5"/>
    <w:rsid w:val="00CD0028"/>
    <w:rsid w:val="00CD7DA5"/>
    <w:rsid w:val="00D00300"/>
    <w:rsid w:val="00D02487"/>
    <w:rsid w:val="00D206FC"/>
    <w:rsid w:val="00D32C97"/>
    <w:rsid w:val="00D43125"/>
    <w:rsid w:val="00D450B2"/>
    <w:rsid w:val="00D46FD2"/>
    <w:rsid w:val="00D52E29"/>
    <w:rsid w:val="00D66A3A"/>
    <w:rsid w:val="00D801CC"/>
    <w:rsid w:val="00D97E9E"/>
    <w:rsid w:val="00DE7BB2"/>
    <w:rsid w:val="00DF198B"/>
    <w:rsid w:val="00E04ACD"/>
    <w:rsid w:val="00E256D4"/>
    <w:rsid w:val="00E5535D"/>
    <w:rsid w:val="00E64458"/>
    <w:rsid w:val="00E74B29"/>
    <w:rsid w:val="00E75AC0"/>
    <w:rsid w:val="00E935A1"/>
    <w:rsid w:val="00EE09D5"/>
    <w:rsid w:val="00EE497E"/>
    <w:rsid w:val="00F04A31"/>
    <w:rsid w:val="00F079AE"/>
    <w:rsid w:val="00F33AC7"/>
    <w:rsid w:val="00F37D2F"/>
    <w:rsid w:val="00F476D1"/>
    <w:rsid w:val="00F50791"/>
    <w:rsid w:val="00F72751"/>
    <w:rsid w:val="00F76B7F"/>
    <w:rsid w:val="00FA4557"/>
    <w:rsid w:val="00FA7620"/>
    <w:rsid w:val="00FB00AF"/>
    <w:rsid w:val="00FB2F1A"/>
    <w:rsid w:val="01437D47"/>
    <w:rsid w:val="01CDC9E6"/>
    <w:rsid w:val="024D3A88"/>
    <w:rsid w:val="03852A21"/>
    <w:rsid w:val="040F55AB"/>
    <w:rsid w:val="0422DDE0"/>
    <w:rsid w:val="04540EEE"/>
    <w:rsid w:val="071228C3"/>
    <w:rsid w:val="077879CE"/>
    <w:rsid w:val="0B32B52D"/>
    <w:rsid w:val="0C08FB77"/>
    <w:rsid w:val="0DB115F1"/>
    <w:rsid w:val="0F33C498"/>
    <w:rsid w:val="0F64FEB6"/>
    <w:rsid w:val="0FCE3C53"/>
    <w:rsid w:val="0FFEDAEF"/>
    <w:rsid w:val="13AF53E0"/>
    <w:rsid w:val="1499FD59"/>
    <w:rsid w:val="14EE9B88"/>
    <w:rsid w:val="15042C7D"/>
    <w:rsid w:val="155D046A"/>
    <w:rsid w:val="1656B0CC"/>
    <w:rsid w:val="165E2D1D"/>
    <w:rsid w:val="183B03F1"/>
    <w:rsid w:val="18CAB34B"/>
    <w:rsid w:val="1917321E"/>
    <w:rsid w:val="1AB2D572"/>
    <w:rsid w:val="1B4D60EB"/>
    <w:rsid w:val="1C09B4B3"/>
    <w:rsid w:val="1C6049E1"/>
    <w:rsid w:val="1E50ED62"/>
    <w:rsid w:val="1E8AC6E7"/>
    <w:rsid w:val="20D49640"/>
    <w:rsid w:val="214F9288"/>
    <w:rsid w:val="25F98CC5"/>
    <w:rsid w:val="26208799"/>
    <w:rsid w:val="265320C1"/>
    <w:rsid w:val="26B9E9E6"/>
    <w:rsid w:val="27AF7341"/>
    <w:rsid w:val="2900BD0D"/>
    <w:rsid w:val="299E58D2"/>
    <w:rsid w:val="29A865D4"/>
    <w:rsid w:val="2A464D5B"/>
    <w:rsid w:val="2A84AD05"/>
    <w:rsid w:val="2A872F9C"/>
    <w:rsid w:val="2AFD1FCA"/>
    <w:rsid w:val="2C0FFE6C"/>
    <w:rsid w:val="2D5F82CB"/>
    <w:rsid w:val="2E3E3616"/>
    <w:rsid w:val="2EC232BA"/>
    <w:rsid w:val="2F69F373"/>
    <w:rsid w:val="2FE782A8"/>
    <w:rsid w:val="307F24F8"/>
    <w:rsid w:val="3095F49D"/>
    <w:rsid w:val="30D33D5E"/>
    <w:rsid w:val="31AA99A7"/>
    <w:rsid w:val="32618507"/>
    <w:rsid w:val="331E31E3"/>
    <w:rsid w:val="3343A781"/>
    <w:rsid w:val="343009CE"/>
    <w:rsid w:val="3582B55B"/>
    <w:rsid w:val="35E321F2"/>
    <w:rsid w:val="36D62A36"/>
    <w:rsid w:val="385F36C1"/>
    <w:rsid w:val="38A19267"/>
    <w:rsid w:val="38E8E736"/>
    <w:rsid w:val="39F3B55F"/>
    <w:rsid w:val="3A191C1A"/>
    <w:rsid w:val="3B2A6820"/>
    <w:rsid w:val="3B41C91A"/>
    <w:rsid w:val="3B74BBE4"/>
    <w:rsid w:val="3BA10FD2"/>
    <w:rsid w:val="3BB202B6"/>
    <w:rsid w:val="3BE14FC8"/>
    <w:rsid w:val="3C6EFF09"/>
    <w:rsid w:val="3CDE63C4"/>
    <w:rsid w:val="3CEDB0F5"/>
    <w:rsid w:val="3DA9C754"/>
    <w:rsid w:val="3F5B0071"/>
    <w:rsid w:val="3F9D00C3"/>
    <w:rsid w:val="40EE6975"/>
    <w:rsid w:val="4249D66E"/>
    <w:rsid w:val="4257F4AF"/>
    <w:rsid w:val="42BAA687"/>
    <w:rsid w:val="42D8C712"/>
    <w:rsid w:val="43C791D7"/>
    <w:rsid w:val="43DEB663"/>
    <w:rsid w:val="47582A1D"/>
    <w:rsid w:val="488175F6"/>
    <w:rsid w:val="49D8DC48"/>
    <w:rsid w:val="4A0900F8"/>
    <w:rsid w:val="4A7E94BB"/>
    <w:rsid w:val="4A8F3030"/>
    <w:rsid w:val="4DC2F97B"/>
    <w:rsid w:val="4E3763A2"/>
    <w:rsid w:val="4E8EC458"/>
    <w:rsid w:val="4EE3F9FF"/>
    <w:rsid w:val="4F6937B0"/>
    <w:rsid w:val="4F81EFD3"/>
    <w:rsid w:val="509A040C"/>
    <w:rsid w:val="50C329AE"/>
    <w:rsid w:val="50C64A4F"/>
    <w:rsid w:val="517ABB28"/>
    <w:rsid w:val="52AADAE1"/>
    <w:rsid w:val="52F74C03"/>
    <w:rsid w:val="53BC9526"/>
    <w:rsid w:val="543C6B6A"/>
    <w:rsid w:val="544B2123"/>
    <w:rsid w:val="54A92C9B"/>
    <w:rsid w:val="573ADE30"/>
    <w:rsid w:val="58DF1762"/>
    <w:rsid w:val="5934ED84"/>
    <w:rsid w:val="5A5C39BE"/>
    <w:rsid w:val="5A807864"/>
    <w:rsid w:val="5AF89BFB"/>
    <w:rsid w:val="5BDC1F3B"/>
    <w:rsid w:val="5DC46E6F"/>
    <w:rsid w:val="5E2785E9"/>
    <w:rsid w:val="5EA321BA"/>
    <w:rsid w:val="5F438006"/>
    <w:rsid w:val="5FF202C8"/>
    <w:rsid w:val="6065800C"/>
    <w:rsid w:val="60D7310B"/>
    <w:rsid w:val="635E0D8B"/>
    <w:rsid w:val="6385A217"/>
    <w:rsid w:val="639C98B5"/>
    <w:rsid w:val="647FBF87"/>
    <w:rsid w:val="65461F56"/>
    <w:rsid w:val="65CCD2EF"/>
    <w:rsid w:val="65FD481F"/>
    <w:rsid w:val="67F06DA3"/>
    <w:rsid w:val="6843CEBD"/>
    <w:rsid w:val="68806526"/>
    <w:rsid w:val="6887730B"/>
    <w:rsid w:val="69A3DD62"/>
    <w:rsid w:val="6DF64E0D"/>
    <w:rsid w:val="6E2CD383"/>
    <w:rsid w:val="6F60DCAD"/>
    <w:rsid w:val="70996781"/>
    <w:rsid w:val="728E1D64"/>
    <w:rsid w:val="72ECFB66"/>
    <w:rsid w:val="747FEDB5"/>
    <w:rsid w:val="77199116"/>
    <w:rsid w:val="77C66B6E"/>
    <w:rsid w:val="77C9C00F"/>
    <w:rsid w:val="7855DD5F"/>
    <w:rsid w:val="7AD767A2"/>
    <w:rsid w:val="7DF01E8B"/>
    <w:rsid w:val="7F524793"/>
    <w:rsid w:val="7F9A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B0360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8A152D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8A152D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8A152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8A152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A152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564DDB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367FEC"/>
    <w:tblPr>
      <w:tblStyleRowBandSize w:val="1"/>
      <w:tblStyleColBandSize w:val="1"/>
      <w:tblBorders>
        <w:top w:val="single" w:sz="4" w:space="0" w:color="87A6AC" w:themeColor="accent1" w:themeTint="99"/>
        <w:left w:val="single" w:sz="4" w:space="0" w:color="87A6AC" w:themeColor="accent1" w:themeTint="99"/>
        <w:bottom w:val="single" w:sz="4" w:space="0" w:color="87A6AC" w:themeColor="accent1" w:themeTint="99"/>
        <w:right w:val="single" w:sz="4" w:space="0" w:color="87A6AC" w:themeColor="accent1" w:themeTint="99"/>
        <w:insideH w:val="single" w:sz="4" w:space="0" w:color="87A6AC" w:themeColor="accent1" w:themeTint="99"/>
        <w:insideV w:val="single" w:sz="4" w:space="0" w:color="87A6A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6166" w:themeColor="accent1"/>
          <w:left w:val="single" w:sz="4" w:space="0" w:color="476166" w:themeColor="accent1"/>
          <w:bottom w:val="single" w:sz="4" w:space="0" w:color="476166" w:themeColor="accent1"/>
          <w:right w:val="single" w:sz="4" w:space="0" w:color="476166" w:themeColor="accent1"/>
          <w:insideH w:val="nil"/>
          <w:insideV w:val="nil"/>
        </w:tcBorders>
        <w:shd w:val="clear" w:color="auto" w:fill="476166" w:themeFill="accent1"/>
      </w:tcPr>
    </w:tblStylePr>
    <w:tblStylePr w:type="lastRow">
      <w:rPr>
        <w:b/>
        <w:bCs/>
      </w:rPr>
      <w:tblPr/>
      <w:tcPr>
        <w:tcBorders>
          <w:top w:val="double" w:sz="4" w:space="0" w:color="47616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1E3" w:themeFill="accent1" w:themeFillTint="33"/>
      </w:tcPr>
    </w:tblStylePr>
    <w:tblStylePr w:type="band1Horz">
      <w:tblPr/>
      <w:tcPr>
        <w:shd w:val="clear" w:color="auto" w:fill="D7E1E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9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6002640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659E644-A43E-4279-95F7-B9B5BAEB7BB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26</Pages>
  <Words>516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2021-08-31T05:17:00Z</dcterms:created>
  <dcterms:modified xsi:type="dcterms:W3CDTF">2024-03-19T05:54:00Z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ClassificationContentMarkingHeaderShapeIds">
    <vt:lpwstr>2,3,4</vt:lpwstr>
  </property>
  <property fmtid="{D5CDD505-2E9C-101B-9397-08002B2CF9AE}" pid="4" name="ClassificationContentMarkingHeaderFontProps">
    <vt:lpwstr>#ff0000,10,Calibri</vt:lpwstr>
  </property>
  <property fmtid="{D5CDD505-2E9C-101B-9397-08002B2CF9AE}" pid="5" name="ClassificationContentMarkingHeaderText">
    <vt:lpwstr>OFFICIAL</vt:lpwstr>
  </property>
  <property fmtid="{D5CDD505-2E9C-101B-9397-08002B2CF9AE}" pid="6" name="MSIP_Label_f3ac7e5b-5da2-46c7-8677-8a6b50f7d886_Enabled">
    <vt:lpwstr>true</vt:lpwstr>
  </property>
  <property fmtid="{D5CDD505-2E9C-101B-9397-08002B2CF9AE}" pid="7" name="MSIP_Label_f3ac7e5b-5da2-46c7-8677-8a6b50f7d886_SetDate">
    <vt:lpwstr>2023-10-23T06:35:40Z</vt:lpwstr>
  </property>
  <property fmtid="{D5CDD505-2E9C-101B-9397-08002B2CF9AE}" pid="8" name="MSIP_Label_f3ac7e5b-5da2-46c7-8677-8a6b50f7d886_Method">
    <vt:lpwstr>Privileged</vt:lpwstr>
  </property>
  <property fmtid="{D5CDD505-2E9C-101B-9397-08002B2CF9AE}" pid="9" name="MSIP_Label_f3ac7e5b-5da2-46c7-8677-8a6b50f7d886_Name">
    <vt:lpwstr>Official</vt:lpwstr>
  </property>
  <property fmtid="{D5CDD505-2E9C-101B-9397-08002B2CF9AE}" pid="10" name="MSIP_Label_f3ac7e5b-5da2-46c7-8677-8a6b50f7d886_SiteId">
    <vt:lpwstr>218881e8-07ad-4142-87d7-f6b90d17009b</vt:lpwstr>
  </property>
  <property fmtid="{D5CDD505-2E9C-101B-9397-08002B2CF9AE}" pid="11" name="MSIP_Label_f3ac7e5b-5da2-46c7-8677-8a6b50f7d886_ActionId">
    <vt:lpwstr>85a6943b-bd73-4d63-9cac-4b1374efe3a7</vt:lpwstr>
  </property>
  <property fmtid="{D5CDD505-2E9C-101B-9397-08002B2CF9AE}" pid="12" name="MSIP_Label_f3ac7e5b-5da2-46c7-8677-8a6b50f7d886_ContentBits">
    <vt:lpwstr>1</vt:lpwstr>
  </property>
  <property fmtid="{D5CDD505-2E9C-101B-9397-08002B2CF9AE}" pid="13" name="GrammarlyDocumentId">
    <vt:lpwstr>9a87da6e6bcb22a2e03f478d3e631f946e8ea80d00b0991eae277ee3e9ab0296</vt:lpwstr>
  </property>
</Properties>
</file>