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CB328" w14:textId="77777777" w:rsidR="00952F7D" w:rsidRPr="008404BE" w:rsidRDefault="00DF198B" w:rsidP="00DF198B">
      <w:pPr>
        <w:pStyle w:val="GraphicAnchor"/>
        <w:rPr>
          <w:rFonts w:ascii="Arial" w:hAnsi="Arial" w:cs="Arial"/>
        </w:rPr>
      </w:pPr>
      <w:r w:rsidRPr="008404BE">
        <w:rPr>
          <w:rFonts w:ascii="Arial" w:hAnsi="Arial" w:cs="Arial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01B4893" wp14:editId="61BC171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8404BE" w14:paraId="48E3112F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E01DF5F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6B3840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A171177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205D074" w14:textId="0DD60909" w:rsidR="00856908" w:rsidRPr="008404BE" w:rsidRDefault="00D450B2" w:rsidP="00856908">
            <w:pPr>
              <w:pStyle w:val="Heading1"/>
              <w:rPr>
                <w:rFonts w:ascii="Arial" w:hAnsi="Arial" w:cs="Arial"/>
              </w:rPr>
            </w:pP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UEECS0003</w:t>
            </w:r>
            <w:r>
              <w:rPr>
                <w:rFonts w:ascii="Arial" w:hAnsi="Arial" w:cs="Arial"/>
                <w:bCs/>
                <w:sz w:val="44"/>
                <w:szCs w:val="44"/>
              </w:rPr>
              <w:t xml:space="preserve"> &amp; </w:t>
            </w:r>
            <w:r w:rsidRPr="00D450B2">
              <w:rPr>
                <w:rFonts w:ascii="Arial" w:hAnsi="Arial" w:cs="Arial"/>
                <w:bCs/>
                <w:sz w:val="44"/>
                <w:szCs w:val="44"/>
              </w:rPr>
              <w:t>UEECS0022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641AE441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1C2B7937" w14:textId="77777777" w:rsidTr="00185F4A">
        <w:trPr>
          <w:trHeight w:val="1837"/>
        </w:trPr>
        <w:tc>
          <w:tcPr>
            <w:tcW w:w="1170" w:type="dxa"/>
          </w:tcPr>
          <w:p w14:paraId="5FDCE864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8460" w:type="dxa"/>
            <w:gridSpan w:val="7"/>
          </w:tcPr>
          <w:p w14:paraId="38CC3B3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1160" w:type="dxa"/>
          </w:tcPr>
          <w:p w14:paraId="0E09771E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0C0F2661" w14:textId="77777777" w:rsidTr="00185F4A">
        <w:trPr>
          <w:trHeight w:val="929"/>
        </w:trPr>
        <w:tc>
          <w:tcPr>
            <w:tcW w:w="2397" w:type="dxa"/>
            <w:gridSpan w:val="4"/>
          </w:tcPr>
          <w:p w14:paraId="4AD5F91D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0DC2A7FA" w14:textId="77777777" w:rsidR="00DF198B" w:rsidRPr="008404BE" w:rsidRDefault="00DF198B" w:rsidP="00DF198B">
            <w:pPr>
              <w:jc w:val="center"/>
              <w:rPr>
                <w:rFonts w:ascii="Arial" w:hAnsi="Arial" w:cs="Arial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FB2DE82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7CA5B22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C40022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6AD46E38" w14:textId="743C38ED" w:rsidR="00DF198B" w:rsidRPr="008404BE" w:rsidRDefault="00856908" w:rsidP="00874FE7">
            <w:pPr>
              <w:pStyle w:val="Heading2"/>
              <w:rPr>
                <w:rFonts w:ascii="Arial" w:hAnsi="Arial" w:cs="Arial"/>
              </w:rPr>
            </w:pPr>
            <w:bookmarkStart w:id="0" w:name="_Toc80085422"/>
            <w:bookmarkStart w:id="1" w:name="_Toc80085465"/>
            <w:r w:rsidRPr="008404BE">
              <w:rPr>
                <w:rFonts w:ascii="Arial" w:hAnsi="Arial" w:cs="Arial"/>
              </w:rPr>
              <w:t>PRACTICAL ASSESSMENT #</w:t>
            </w:r>
            <w:r w:rsidR="00D450B2">
              <w:rPr>
                <w:rFonts w:ascii="Arial" w:hAnsi="Arial" w:cs="Arial"/>
              </w:rPr>
              <w:t>3</w:t>
            </w:r>
            <w:r w:rsidRPr="008404BE">
              <w:rPr>
                <w:rFonts w:ascii="Arial" w:hAnsi="Arial" w:cs="Arial"/>
              </w:rPr>
              <w:t>:</w:t>
            </w:r>
            <w:bookmarkEnd w:id="0"/>
            <w:bookmarkEnd w:id="1"/>
          </w:p>
          <w:p w14:paraId="123BC032" w14:textId="77777777" w:rsidR="00856908" w:rsidRPr="008404BE" w:rsidRDefault="00856908" w:rsidP="00856908">
            <w:pPr>
              <w:rPr>
                <w:rFonts w:ascii="Arial" w:hAnsi="Arial" w:cs="Arial"/>
              </w:rPr>
            </w:pPr>
          </w:p>
          <w:p w14:paraId="0B98C029" w14:textId="56B7AE64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NAME: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Richard Pountney</w:t>
            </w:r>
          </w:p>
          <w:p w14:paraId="7EA02EE4" w14:textId="16C6FBDD" w:rsidR="00856908" w:rsidRPr="008404BE" w:rsidRDefault="00856908" w:rsidP="00856908">
            <w:pPr>
              <w:rPr>
                <w:rFonts w:ascii="Arial" w:hAnsi="Arial" w:cs="Arial"/>
              </w:rPr>
            </w:pPr>
            <w:r w:rsidRPr="008404BE">
              <w:rPr>
                <w:rFonts w:ascii="Arial" w:hAnsi="Arial" w:cs="Arial"/>
              </w:rPr>
              <w:t>STUDENT ID:</w:t>
            </w:r>
            <w:r w:rsidR="00911CDE">
              <w:rPr>
                <w:rFonts w:ascii="Arial" w:hAnsi="Arial" w:cs="Arial"/>
              </w:rPr>
              <w:t xml:space="preserve"> </w:t>
            </w:r>
            <w:r w:rsidR="00EE497E">
              <w:rPr>
                <w:rFonts w:ascii="Arial" w:hAnsi="Arial" w:cs="Arial"/>
              </w:rPr>
              <w:t>30007736</w:t>
            </w:r>
          </w:p>
        </w:tc>
        <w:tc>
          <w:tcPr>
            <w:tcW w:w="2398" w:type="dxa"/>
            <w:gridSpan w:val="4"/>
          </w:tcPr>
          <w:p w14:paraId="6233EA05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  <w:tr w:rsidR="00DF198B" w:rsidRPr="008404BE" w14:paraId="4C69AE47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22FF4DA" w14:textId="77777777" w:rsidR="00DF198B" w:rsidRDefault="00DF198B" w:rsidP="00DF198B">
            <w:pPr>
              <w:jc w:val="center"/>
              <w:rPr>
                <w:rFonts w:ascii="Arial" w:hAnsi="Arial" w:cs="Arial"/>
              </w:rPr>
            </w:pPr>
          </w:p>
          <w:p w14:paraId="4A5BEAB2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A974B2D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D4AD364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11E4DC13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694C28E1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23572F65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8B29366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397D845F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43B74A8C" w14:textId="77777777" w:rsidR="008635F0" w:rsidRDefault="008635F0" w:rsidP="00DF198B">
            <w:pPr>
              <w:jc w:val="center"/>
              <w:rPr>
                <w:rFonts w:ascii="Arial" w:hAnsi="Arial" w:cs="Arial"/>
              </w:rPr>
            </w:pPr>
          </w:p>
          <w:p w14:paraId="7BAFA6E7" w14:textId="1F4C0DBA" w:rsidR="008635F0" w:rsidRPr="008404BE" w:rsidRDefault="008635F0" w:rsidP="00DF198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A761D2" w14:textId="77777777" w:rsidR="00DF198B" w:rsidRDefault="00DF198B" w:rsidP="00DF198B">
            <w:pPr>
              <w:rPr>
                <w:rFonts w:ascii="Arial" w:hAnsi="Arial" w:cs="Arial"/>
              </w:rPr>
            </w:pPr>
          </w:p>
          <w:p w14:paraId="7EFCEA8D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0C0C4F59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4C47D624" w14:textId="77777777" w:rsidR="008635F0" w:rsidRDefault="008635F0" w:rsidP="00DF198B">
            <w:pPr>
              <w:rPr>
                <w:rFonts w:ascii="Arial" w:hAnsi="Arial" w:cs="Arial"/>
              </w:rPr>
            </w:pPr>
          </w:p>
          <w:p w14:paraId="785ACC4C" w14:textId="64087D36" w:rsidR="008635F0" w:rsidRPr="008404BE" w:rsidRDefault="008635F0" w:rsidP="00DF198B">
            <w:pPr>
              <w:rPr>
                <w:rFonts w:ascii="Arial" w:hAnsi="Arial" w:cs="Arial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4E5C77B8" w14:textId="77777777" w:rsidR="00DF198B" w:rsidRPr="008404BE" w:rsidRDefault="00DF198B" w:rsidP="00DF198B">
            <w:pPr>
              <w:jc w:val="center"/>
              <w:rPr>
                <w:rFonts w:ascii="Arial" w:hAnsi="Arial" w:cs="Arial"/>
              </w:rPr>
            </w:pPr>
          </w:p>
        </w:tc>
      </w:tr>
      <w:tr w:rsidR="00DF198B" w:rsidRPr="008404BE" w14:paraId="01B7A60B" w14:textId="77777777" w:rsidTr="00185F4A">
        <w:tc>
          <w:tcPr>
            <w:tcW w:w="2340" w:type="dxa"/>
            <w:gridSpan w:val="3"/>
          </w:tcPr>
          <w:p w14:paraId="0D4FAADE" w14:textId="77777777" w:rsidR="00DF198B" w:rsidRPr="008404BE" w:rsidRDefault="00DF198B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120" w:type="dxa"/>
            <w:gridSpan w:val="3"/>
          </w:tcPr>
          <w:p w14:paraId="445ACEA8" w14:textId="372CA141" w:rsidR="00DF198B" w:rsidRPr="008404BE" w:rsidRDefault="00DF198B">
            <w:pPr>
              <w:rPr>
                <w:rFonts w:ascii="Arial" w:hAnsi="Arial" w:cs="Arial"/>
              </w:rPr>
            </w:pPr>
          </w:p>
        </w:tc>
        <w:tc>
          <w:tcPr>
            <w:tcW w:w="2330" w:type="dxa"/>
            <w:gridSpan w:val="3"/>
          </w:tcPr>
          <w:p w14:paraId="6AB6CBDC" w14:textId="77777777" w:rsidR="00DF198B" w:rsidRPr="008404BE" w:rsidRDefault="00DF198B">
            <w:pPr>
              <w:rPr>
                <w:rFonts w:ascii="Arial" w:hAnsi="Arial" w:cs="Arial"/>
              </w:rPr>
            </w:pPr>
          </w:p>
        </w:tc>
      </w:tr>
    </w:tbl>
    <w:p w14:paraId="10F5CB19" w14:textId="5634653A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2" w:name="_Toc80085467"/>
      <w:r w:rsidRPr="008404BE">
        <w:rPr>
          <w:rFonts w:ascii="Arial" w:hAnsi="Arial" w:cs="Arial"/>
        </w:rPr>
        <w:t>PART A: ASSEMBLE DESKTOP PC</w:t>
      </w:r>
      <w:bookmarkEnd w:id="2"/>
    </w:p>
    <w:p w14:paraId="6D3D1AE8" w14:textId="5C3E2087" w:rsidR="0011399A" w:rsidRPr="008404BE" w:rsidRDefault="0011399A" w:rsidP="0011399A">
      <w:pPr>
        <w:rPr>
          <w:rFonts w:ascii="Arial" w:hAnsi="Arial" w:cs="Arial"/>
        </w:rPr>
      </w:pPr>
    </w:p>
    <w:p w14:paraId="3E881F17" w14:textId="77777777" w:rsidR="00F476D1" w:rsidRDefault="00060BFF" w:rsidP="00A622D1">
      <w:pPr>
        <w:pStyle w:val="Heading3"/>
        <w:jc w:val="left"/>
        <w:rPr>
          <w:rFonts w:ascii="Arial" w:hAnsi="Arial" w:cs="Arial"/>
          <w:noProof/>
        </w:rPr>
      </w:pPr>
      <w:r>
        <w:rPr>
          <w:rFonts w:ascii="Arial" w:hAnsi="Arial" w:cs="Arial"/>
          <w:sz w:val="28"/>
          <w:szCs w:val="28"/>
        </w:rPr>
        <w:lastRenderedPageBreak/>
        <w:t>.</w:t>
      </w:r>
      <w:r w:rsidR="00FA4557" w:rsidRPr="00FA4557">
        <w:rPr>
          <w:rFonts w:ascii="Arial" w:hAnsi="Arial" w:cs="Arial"/>
          <w:noProof/>
        </w:rPr>
        <w:t xml:space="preserve"> </w:t>
      </w:r>
      <w:r w:rsidR="00FA4557">
        <w:rPr>
          <w:rFonts w:ascii="Arial" w:hAnsi="Arial" w:cs="Arial"/>
          <w:noProof/>
        </w:rPr>
        <w:drawing>
          <wp:inline distT="0" distB="0" distL="0" distR="0" wp14:anchorId="3966AEDF" wp14:editId="1FAC3014">
            <wp:extent cx="6848475" cy="5133975"/>
            <wp:effectExtent l="0" t="0" r="9525" b="9525"/>
            <wp:docPr id="603660296" name="Picture 1" descr="A computer with a broken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60296" name="Picture 1" descr="A computer with a broken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C99F" w14:textId="65A92D9B" w:rsidR="00F476D1" w:rsidRPr="00F476D1" w:rsidRDefault="00F476D1" w:rsidP="00F476D1">
      <w:r>
        <w:t>All the parts</w:t>
      </w:r>
    </w:p>
    <w:p w14:paraId="1E3B9095" w14:textId="636F1B6A" w:rsidR="00F476D1" w:rsidRDefault="006100B1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7B98E9" wp14:editId="25D1A202">
                <wp:simplePos x="0" y="0"/>
                <wp:positionH relativeFrom="column">
                  <wp:posOffset>2647950</wp:posOffset>
                </wp:positionH>
                <wp:positionV relativeFrom="paragraph">
                  <wp:posOffset>1967230</wp:posOffset>
                </wp:positionV>
                <wp:extent cx="819150" cy="2019300"/>
                <wp:effectExtent l="0" t="0" r="0" b="0"/>
                <wp:wrapNone/>
                <wp:docPr id="4106562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019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F9A1C66" w14:textId="640D24D8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Disc Drive in mount.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87B98E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08.5pt;margin-top:154.9pt;width:64.5pt;height:15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7F9A1C66" w14:textId="640D24D8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Disc Drive in mount.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D51A9A" wp14:editId="2C22426A">
                <wp:simplePos x="0" y="0"/>
                <wp:positionH relativeFrom="column">
                  <wp:posOffset>1524000</wp:posOffset>
                </wp:positionH>
                <wp:positionV relativeFrom="paragraph">
                  <wp:posOffset>2633980</wp:posOffset>
                </wp:positionV>
                <wp:extent cx="695325" cy="657225"/>
                <wp:effectExtent l="0" t="0" r="0" b="0"/>
                <wp:wrapNone/>
                <wp:docPr id="7986777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8F8DFDE" w14:textId="56453062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51A9A" id="Text Box 3" o:spid="_x0000_s1027" type="#_x0000_t202" style="position:absolute;margin-left:120pt;margin-top:207.4pt;width:54.75pt;height:5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48F8DFDE" w14:textId="56453062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A390ED" wp14:editId="427C1988">
                <wp:simplePos x="0" y="0"/>
                <wp:positionH relativeFrom="column">
                  <wp:posOffset>1457324</wp:posOffset>
                </wp:positionH>
                <wp:positionV relativeFrom="paragraph">
                  <wp:posOffset>1643380</wp:posOffset>
                </wp:positionV>
                <wp:extent cx="866775" cy="552450"/>
                <wp:effectExtent l="19050" t="114300" r="47625" b="111125"/>
                <wp:wrapNone/>
                <wp:docPr id="2380007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289895"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FA5D9EE" w14:textId="5C82E0AB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390ED" id="Text Box 1" o:spid="_x0000_s1028" type="#_x0000_t202" style="position:absolute;margin-left:114.75pt;margin-top:129.4pt;width:68.25pt;height:43.5pt;rotation:1408909fd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" filled="f" stroked="f" strokeweight="1pt">
                <v:stroke miterlimit="4"/>
                <v:textbox style="mso-fit-shape-to-text:t" inset="4pt,4pt,4pt,4pt">
                  <w:txbxContent>
                    <w:p w14:paraId="6FA5D9EE" w14:textId="5C82E0AB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3D9F29" wp14:editId="0EB12E87">
                <wp:simplePos x="0" y="0"/>
                <wp:positionH relativeFrom="column">
                  <wp:posOffset>590550</wp:posOffset>
                </wp:positionH>
                <wp:positionV relativeFrom="paragraph">
                  <wp:posOffset>4177030</wp:posOffset>
                </wp:positionV>
                <wp:extent cx="571500" cy="495300"/>
                <wp:effectExtent l="0" t="0" r="0" b="0"/>
                <wp:wrapNone/>
                <wp:docPr id="200906940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7822F9E" w14:textId="449A996F" w:rsidR="006100B1" w:rsidRPr="006100B1" w:rsidRDefault="006100B1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D9F29" id="Text Box 2" o:spid="_x0000_s1029" type="#_x0000_t202" style="position:absolute;margin-left:46.5pt;margin-top:328.9pt;width:45pt;height:3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" filled="f" stroked="f" strokeweight="1pt">
                <v:stroke miterlimit="4"/>
                <v:textbox style="mso-fit-shape-to-text:t" inset="4pt,4pt,4pt,4pt">
                  <w:txbxContent>
                    <w:p w14:paraId="37822F9E" w14:textId="449A996F" w:rsidR="006100B1" w:rsidRPr="006100B1" w:rsidRDefault="006100B1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69DA89F7" wp14:editId="41F99A95">
            <wp:extent cx="6848475" cy="5133975"/>
            <wp:effectExtent l="0" t="0" r="9525" b="9525"/>
            <wp:docPr id="1414977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B745" w14:textId="58E58FE2" w:rsidR="00257029" w:rsidRDefault="006100B1" w:rsidP="00257029">
      <w:r>
        <w:t>Closer look at some of the parts</w:t>
      </w:r>
    </w:p>
    <w:p w14:paraId="3480A637" w14:textId="7D80961D" w:rsidR="006100B1" w:rsidRDefault="00257029" w:rsidP="00A622D1">
      <w:pPr>
        <w:pStyle w:val="Heading3"/>
        <w:jc w:val="left"/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0BC248" wp14:editId="1A6C4084">
                <wp:simplePos x="0" y="0"/>
                <wp:positionH relativeFrom="column">
                  <wp:posOffset>3810000</wp:posOffset>
                </wp:positionH>
                <wp:positionV relativeFrom="paragraph">
                  <wp:posOffset>2395855</wp:posOffset>
                </wp:positionV>
                <wp:extent cx="628650" cy="276225"/>
                <wp:effectExtent l="0" t="0" r="0" b="0"/>
                <wp:wrapNone/>
                <wp:docPr id="54304644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276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51E61B8" w14:textId="75911793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SATA Cables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BC248" id="Text Box 7" o:spid="_x0000_s1030" type="#_x0000_t202" style="position:absolute;margin-left:300pt;margin-top:188.65pt;width:49.5pt;height:21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51E61B8" w14:textId="75911793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SATA Cables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3CE16F" wp14:editId="3D3E51CE">
                <wp:simplePos x="0" y="0"/>
                <wp:positionH relativeFrom="column">
                  <wp:posOffset>1524000</wp:posOffset>
                </wp:positionH>
                <wp:positionV relativeFrom="paragraph">
                  <wp:posOffset>4958080</wp:posOffset>
                </wp:positionV>
                <wp:extent cx="1295400" cy="857250"/>
                <wp:effectExtent l="0" t="0" r="0" b="0"/>
                <wp:wrapNone/>
                <wp:docPr id="67347354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8572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69CB94" w14:textId="79B47BDA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Hard Drive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CE16F" id="Text Box 6" o:spid="_x0000_s1031" type="#_x0000_t202" style="position:absolute;margin-left:120pt;margin-top:390.4pt;width:102pt;height:6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3469CB94" w14:textId="79B47BDA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Hard Drive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750E5A" wp14:editId="636C518F">
                <wp:simplePos x="0" y="0"/>
                <wp:positionH relativeFrom="column">
                  <wp:posOffset>1371600</wp:posOffset>
                </wp:positionH>
                <wp:positionV relativeFrom="paragraph">
                  <wp:posOffset>2805430</wp:posOffset>
                </wp:positionV>
                <wp:extent cx="542925" cy="409575"/>
                <wp:effectExtent l="0" t="0" r="0" b="0"/>
                <wp:wrapNone/>
                <wp:docPr id="1333268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095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16DF11" w14:textId="0771070E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RAM Sticks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50E5A" id="Text Box 5" o:spid="_x0000_s1032" type="#_x0000_t202" style="position:absolute;margin-left:108pt;margin-top:220.9pt;width:42.75pt;height:3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3416DF11" w14:textId="0771070E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RAM Sticks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9B8DE5" wp14:editId="1859A926">
                <wp:simplePos x="0" y="0"/>
                <wp:positionH relativeFrom="column">
                  <wp:posOffset>3390900</wp:posOffset>
                </wp:positionH>
                <wp:positionV relativeFrom="paragraph">
                  <wp:posOffset>5142865</wp:posOffset>
                </wp:positionV>
                <wp:extent cx="571500" cy="495300"/>
                <wp:effectExtent l="0" t="0" r="0" b="0"/>
                <wp:wrapNone/>
                <wp:docPr id="213319772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495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1152154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CPU Chip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B8DE5" id="_x0000_s1033" type="#_x0000_t202" style="position:absolute;margin-left:267pt;margin-top:404.95pt;width:45pt;height:3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" filled="f" stroked="f" strokeweight="1pt">
                <v:stroke miterlimit="4"/>
                <v:textbox style="mso-fit-shape-to-text:t" inset="4pt,4pt,4pt,4pt">
                  <w:txbxContent>
                    <w:p w14:paraId="41152154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CPU Chip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948991" wp14:editId="3F564950">
                <wp:simplePos x="0" y="0"/>
                <wp:positionH relativeFrom="column">
                  <wp:posOffset>4419600</wp:posOffset>
                </wp:positionH>
                <wp:positionV relativeFrom="paragraph">
                  <wp:posOffset>3256915</wp:posOffset>
                </wp:positionV>
                <wp:extent cx="695325" cy="657225"/>
                <wp:effectExtent l="0" t="0" r="0" b="0"/>
                <wp:wrapNone/>
                <wp:docPr id="170652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6572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38431FE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Heat Sink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48991" id="_x0000_s1034" type="#_x0000_t202" style="position:absolute;margin-left:348pt;margin-top:256.45pt;width:54.75pt;height:51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638431FE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Heat Sink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190A79" wp14:editId="26A97BD2">
                <wp:simplePos x="0" y="0"/>
                <wp:positionH relativeFrom="margin">
                  <wp:posOffset>2891155</wp:posOffset>
                </wp:positionH>
                <wp:positionV relativeFrom="paragraph">
                  <wp:posOffset>2190115</wp:posOffset>
                </wp:positionV>
                <wp:extent cx="866775" cy="552450"/>
                <wp:effectExtent l="0" t="0" r="0" b="0"/>
                <wp:wrapNone/>
                <wp:docPr id="10442201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5524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36099C8" w14:textId="77777777" w:rsidR="00257029" w:rsidRPr="006100B1" w:rsidRDefault="00257029" w:rsidP="00257029">
                            <w:pPr>
                              <w:rPr>
                                <w:color w:val="0000FF"/>
                              </w:rPr>
                            </w:pPr>
                            <w:r w:rsidRPr="006100B1">
                              <w:rPr>
                                <w:color w:val="0000FF"/>
                              </w:rPr>
                              <w:t>USB &amp; AUX ports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190A79" id="_x0000_s1035" type="#_x0000_t202" style="position:absolute;margin-left:227.65pt;margin-top:172.45pt;width:68.25pt;height:43.5pt;z-index:251664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536099C8" w14:textId="77777777" w:rsidR="00257029" w:rsidRPr="006100B1" w:rsidRDefault="00257029" w:rsidP="00257029">
                      <w:pPr>
                        <w:rPr>
                          <w:color w:val="0000FF"/>
                        </w:rPr>
                      </w:pPr>
                      <w:r w:rsidRPr="006100B1">
                        <w:rPr>
                          <w:color w:val="0000FF"/>
                        </w:rPr>
                        <w:t>USB &amp; AUX 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4557">
        <w:rPr>
          <w:rFonts w:ascii="Arial" w:hAnsi="Arial" w:cs="Arial"/>
          <w:noProof/>
        </w:rPr>
        <w:drawing>
          <wp:inline distT="0" distB="0" distL="0" distR="0" wp14:anchorId="06AFD70C" wp14:editId="250B6A4C">
            <wp:extent cx="6848475" cy="5133975"/>
            <wp:effectExtent l="0" t="0" r="9525" b="9525"/>
            <wp:docPr id="38518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1403" w14:textId="4CE3F6D3" w:rsidR="00257029" w:rsidRPr="00257029" w:rsidRDefault="00257029" w:rsidP="00257029">
      <w:r>
        <w:t>Closer look at some parts</w:t>
      </w:r>
    </w:p>
    <w:p w14:paraId="6D04E5C9" w14:textId="34745D3E" w:rsidR="00A622D1" w:rsidRDefault="00257029" w:rsidP="00A622D1">
      <w:pPr>
        <w:pStyle w:val="Heading3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29D528" wp14:editId="59231C77">
                <wp:simplePos x="0" y="0"/>
                <wp:positionH relativeFrom="column">
                  <wp:posOffset>3695700</wp:posOffset>
                </wp:positionH>
                <wp:positionV relativeFrom="paragraph">
                  <wp:posOffset>1052830</wp:posOffset>
                </wp:positionV>
                <wp:extent cx="609600" cy="180975"/>
                <wp:effectExtent l="0" t="0" r="0" b="0"/>
                <wp:wrapNone/>
                <wp:docPr id="108151045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1809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9D034CC" w14:textId="488CAE96" w:rsidR="00257029" w:rsidRPr="00257029" w:rsidRDefault="00257029">
                            <w:pPr>
                              <w:rPr>
                                <w:color w:val="0000FF"/>
                              </w:rPr>
                            </w:pPr>
                            <w:r w:rsidRPr="00257029">
                              <w:rPr>
                                <w:color w:val="0000FF"/>
                              </w:rPr>
                              <w:t>Power Unit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9D528" id="Text Box 8" o:spid="_x0000_s1036" type="#_x0000_t202" style="position:absolute;margin-left:291pt;margin-top:82.9pt;width:48pt;height:14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" filled="f" stroked="f" strokeweight="1pt">
                <v:stroke miterlimit="4"/>
                <v:textbox style="mso-fit-shape-to-text:t" inset="4pt,4pt,4pt,4pt">
                  <w:txbxContent>
                    <w:p w14:paraId="19D034CC" w14:textId="488CAE96" w:rsidR="00257029" w:rsidRPr="00257029" w:rsidRDefault="00257029">
                      <w:pPr>
                        <w:rPr>
                          <w:color w:val="0000FF"/>
                        </w:rPr>
                      </w:pPr>
                      <w:r w:rsidRPr="00257029">
                        <w:rPr>
                          <w:color w:val="0000FF"/>
                        </w:rPr>
                        <w:t>Power Unit</w:t>
                      </w:r>
                    </w:p>
                  </w:txbxContent>
                </v:textbox>
              </v:shape>
            </w:pict>
          </mc:Fallback>
        </mc:AlternateContent>
      </w:r>
      <w:r w:rsidR="00FA4557">
        <w:rPr>
          <w:noProof/>
        </w:rPr>
        <w:drawing>
          <wp:inline distT="0" distB="0" distL="0" distR="0" wp14:anchorId="353D27A1" wp14:editId="7A40DA80">
            <wp:extent cx="6848475" cy="5133975"/>
            <wp:effectExtent l="0" t="0" r="9525" b="9525"/>
            <wp:docPr id="13108925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04B5" w14:textId="47D74ED6" w:rsidR="00257029" w:rsidRPr="00257029" w:rsidRDefault="00257029" w:rsidP="00257029">
      <w:r>
        <w:t>The Computer tower with Motherboard in &amp; Power unit in.</w:t>
      </w:r>
    </w:p>
    <w:p w14:paraId="711C86C7" w14:textId="291B42D8" w:rsidR="0055076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C9C61F8" wp14:editId="7C419011">
            <wp:extent cx="6848475" cy="5133975"/>
            <wp:effectExtent l="0" t="0" r="9525" b="9525"/>
            <wp:docPr id="666721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EDE8" w14:textId="6973CA5B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hard drive</w:t>
      </w:r>
    </w:p>
    <w:p w14:paraId="792700A5" w14:textId="44BA90B9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EE82878" wp14:editId="5D6163E1">
            <wp:extent cx="6848475" cy="5133975"/>
            <wp:effectExtent l="0" t="0" r="9525" b="9525"/>
            <wp:docPr id="595741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17C8" w14:textId="51FCE95F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Heat Sink</w:t>
      </w:r>
    </w:p>
    <w:p w14:paraId="79B4A9C6" w14:textId="465FC048" w:rsidR="00C2245F" w:rsidRDefault="00C2245F" w:rsidP="00A622D1">
      <w:pPr>
        <w:rPr>
          <w:rFonts w:ascii="Arial" w:hAnsi="Arial" w:cs="Arial"/>
          <w:sz w:val="22"/>
          <w:szCs w:val="22"/>
        </w:rPr>
      </w:pPr>
    </w:p>
    <w:p w14:paraId="5E1BE064" w14:textId="77777777" w:rsidR="00257029" w:rsidRDefault="00257029" w:rsidP="00A622D1">
      <w:pPr>
        <w:rPr>
          <w:rFonts w:ascii="Arial" w:hAnsi="Arial" w:cs="Arial"/>
          <w:sz w:val="22"/>
          <w:szCs w:val="22"/>
        </w:rPr>
      </w:pPr>
    </w:p>
    <w:p w14:paraId="61672209" w14:textId="2194A21C" w:rsidR="00257029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DA632F7" wp14:editId="75C68ECE">
            <wp:extent cx="6848475" cy="5133975"/>
            <wp:effectExtent l="0" t="0" r="9525" b="9525"/>
            <wp:docPr id="4880334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566E" w14:textId="571266A7" w:rsidR="00257029" w:rsidRDefault="002570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Close-up of RAM sticks</w:t>
      </w:r>
    </w:p>
    <w:p w14:paraId="3331C2E9" w14:textId="77777777" w:rsidR="0039112C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7E0DF5C" wp14:editId="1F435953">
            <wp:extent cx="6848475" cy="5133975"/>
            <wp:effectExtent l="0" t="0" r="9525" b="9525"/>
            <wp:docPr id="1455579079" name="Picture 10" descr="A computer with wires and a fa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79079" name="Picture 10" descr="A computer with wires and a fa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7BB9" w14:textId="32873999" w:rsidR="0039112C" w:rsidRDefault="0039112C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Put the Hard Drive on </w:t>
      </w:r>
      <w:r w:rsidR="00003829">
        <w:rPr>
          <w:rFonts w:ascii="Arial" w:hAnsi="Arial" w:cs="Arial"/>
          <w:sz w:val="22"/>
          <w:szCs w:val="22"/>
        </w:rPr>
        <w:t>its</w:t>
      </w:r>
      <w:r>
        <w:rPr>
          <w:rFonts w:ascii="Arial" w:hAnsi="Arial" w:cs="Arial"/>
          <w:sz w:val="22"/>
          <w:szCs w:val="22"/>
        </w:rPr>
        <w:t xml:space="preserve"> mounting unit &amp; slot it in </w:t>
      </w:r>
      <w:r w:rsidR="00003829">
        <w:rPr>
          <w:rFonts w:ascii="Arial" w:hAnsi="Arial" w:cs="Arial"/>
          <w:sz w:val="22"/>
          <w:szCs w:val="22"/>
        </w:rPr>
        <w:t>from the front face of the tower.</w:t>
      </w:r>
    </w:p>
    <w:p w14:paraId="521D60B0" w14:textId="170F35CB" w:rsidR="00C2245F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D0D8197" wp14:editId="7E8068D9">
            <wp:extent cx="6848475" cy="5133975"/>
            <wp:effectExtent l="0" t="0" r="9525" b="9525"/>
            <wp:docPr id="12248528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9FFD" w14:textId="1B30DB26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 power cable to the hard drive.</w:t>
      </w:r>
    </w:p>
    <w:p w14:paraId="7145499D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12F5DAC" w14:textId="01C5C9FF" w:rsidR="0050427D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E2EC31" wp14:editId="1FD55380">
                <wp:simplePos x="0" y="0"/>
                <wp:positionH relativeFrom="column">
                  <wp:posOffset>847725</wp:posOffset>
                </wp:positionH>
                <wp:positionV relativeFrom="paragraph">
                  <wp:posOffset>2519679</wp:posOffset>
                </wp:positionV>
                <wp:extent cx="1095375" cy="2657475"/>
                <wp:effectExtent l="19050" t="19050" r="28575" b="28575"/>
                <wp:wrapNone/>
                <wp:docPr id="103420847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26574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5695B" id="Straight Connector 10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75pt,198.4pt" to="153pt,4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7F583F" wp14:editId="3D85A4C1">
                <wp:simplePos x="0" y="0"/>
                <wp:positionH relativeFrom="column">
                  <wp:posOffset>1695450</wp:posOffset>
                </wp:positionH>
                <wp:positionV relativeFrom="paragraph">
                  <wp:posOffset>2100580</wp:posOffset>
                </wp:positionV>
                <wp:extent cx="676275" cy="428625"/>
                <wp:effectExtent l="19050" t="19050" r="28575" b="28575"/>
                <wp:wrapNone/>
                <wp:docPr id="1334137493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2862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0000FF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1001">
                          <a:schemeClr val="lt1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3C05EA" id="Oval 9" o:spid="_x0000_s1026" style="position:absolute;margin-left:133.5pt;margin-top:165.4pt;width:53.25pt;height:33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" filled="f" strokecolor="blue" strokeweight="3pt"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43AB960" wp14:editId="774072C8">
            <wp:extent cx="6848475" cy="5133975"/>
            <wp:effectExtent l="0" t="0" r="9525" b="9525"/>
            <wp:docPr id="14495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610C" w14:textId="16E85170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this cable in</w:t>
      </w:r>
    </w:p>
    <w:p w14:paraId="62F3D157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1B5A9FB3" w14:textId="0F3A40CC" w:rsidR="0050427D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254E9F" wp14:editId="7DE93919">
            <wp:extent cx="6848475" cy="5133975"/>
            <wp:effectExtent l="0" t="0" r="9525" b="9525"/>
            <wp:docPr id="761208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639C" w14:textId="19148592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a SATA cable into the hard drive &amp; the motherboard</w:t>
      </w:r>
    </w:p>
    <w:p w14:paraId="56C086C9" w14:textId="77777777" w:rsidR="00003829" w:rsidRDefault="00003829" w:rsidP="00A622D1">
      <w:pPr>
        <w:rPr>
          <w:rFonts w:ascii="Arial" w:hAnsi="Arial" w:cs="Arial"/>
          <w:sz w:val="22"/>
          <w:szCs w:val="22"/>
        </w:rPr>
      </w:pPr>
    </w:p>
    <w:p w14:paraId="2BB0A238" w14:textId="732EAE68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803346" wp14:editId="3FED1390">
                <wp:simplePos x="0" y="0"/>
                <wp:positionH relativeFrom="column">
                  <wp:posOffset>1381124</wp:posOffset>
                </wp:positionH>
                <wp:positionV relativeFrom="paragraph">
                  <wp:posOffset>3710306</wp:posOffset>
                </wp:positionV>
                <wp:extent cx="2714625" cy="1657350"/>
                <wp:effectExtent l="19050" t="19050" r="28575" b="19050"/>
                <wp:wrapNone/>
                <wp:docPr id="161760343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4625" cy="16573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4ECA2" id="Straight Connector 12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75pt,292.15pt" to="322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B7ED4C" wp14:editId="330663AC">
                <wp:simplePos x="0" y="0"/>
                <wp:positionH relativeFrom="column">
                  <wp:posOffset>3762375</wp:posOffset>
                </wp:positionH>
                <wp:positionV relativeFrom="paragraph">
                  <wp:posOffset>3100705</wp:posOffset>
                </wp:positionV>
                <wp:extent cx="1123950" cy="628650"/>
                <wp:effectExtent l="0" t="0" r="19050" b="19050"/>
                <wp:wrapNone/>
                <wp:docPr id="1284820522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286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28CE0DA" w14:textId="3A75146E" w:rsidR="00003829" w:rsidRPr="00003829" w:rsidRDefault="00003829" w:rsidP="00003829">
                            <w:pPr>
                              <w:rPr>
                                <w:color w:val="0000FF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B7ED4C" id="Oval 11" o:spid="_x0000_s1037" style="position:absolute;margin-left:296.25pt;margin-top:244.15pt;width:88.5pt;height:4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" filled="f" strokecolor="blue" strokeweight="2pt">
                <v:stroke miterlimit="4" joinstyle="miter"/>
                <v:textbox inset="3pt,3pt,3pt,3pt">
                  <w:txbxContent>
                    <w:p w14:paraId="328CE0DA" w14:textId="3A75146E" w:rsidR="00003829" w:rsidRPr="00003829" w:rsidRDefault="00003829" w:rsidP="00003829">
                      <w:pPr>
                        <w:rPr>
                          <w:color w:val="0000FF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2BF7816" wp14:editId="079BC535">
            <wp:extent cx="6848475" cy="5133975"/>
            <wp:effectExtent l="0" t="0" r="9525" b="9525"/>
            <wp:docPr id="368154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345C" w14:textId="54F771CF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Inserted the CPU</w:t>
      </w:r>
    </w:p>
    <w:p w14:paraId="3259BB75" w14:textId="102A250C" w:rsidR="00003829" w:rsidRDefault="00003829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this Cable</w:t>
      </w:r>
    </w:p>
    <w:p w14:paraId="2F57D87C" w14:textId="324C1869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F3ECC25" wp14:editId="45A28A2D">
            <wp:extent cx="6848475" cy="5133975"/>
            <wp:effectExtent l="0" t="0" r="9525" b="9525"/>
            <wp:docPr id="1764315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4454" w14:textId="5051EA12" w:rsidR="00990730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front lights &amp; connections.</w:t>
      </w:r>
    </w:p>
    <w:p w14:paraId="7FCAD44D" w14:textId="77777777" w:rsidR="00990730" w:rsidRDefault="00990730" w:rsidP="00A622D1">
      <w:pPr>
        <w:rPr>
          <w:rFonts w:ascii="Arial" w:hAnsi="Arial" w:cs="Arial"/>
          <w:sz w:val="22"/>
          <w:szCs w:val="22"/>
        </w:rPr>
      </w:pPr>
    </w:p>
    <w:p w14:paraId="1EE5FAAE" w14:textId="075E690E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1CBFD3" wp14:editId="5D0B18EA">
                <wp:simplePos x="0" y="0"/>
                <wp:positionH relativeFrom="column">
                  <wp:posOffset>1466850</wp:posOffset>
                </wp:positionH>
                <wp:positionV relativeFrom="paragraph">
                  <wp:posOffset>2614930</wp:posOffset>
                </wp:positionV>
                <wp:extent cx="3162300" cy="2752725"/>
                <wp:effectExtent l="19050" t="19050" r="19050" b="28575"/>
                <wp:wrapNone/>
                <wp:docPr id="135351068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62300" cy="275272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1C9892" id="Straight Connector 16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pt,205.9pt" to="364.5pt,4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B4CF31" wp14:editId="1CA106C7">
                <wp:simplePos x="0" y="0"/>
                <wp:positionH relativeFrom="column">
                  <wp:posOffset>1047750</wp:posOffset>
                </wp:positionH>
                <wp:positionV relativeFrom="paragraph">
                  <wp:posOffset>1262380</wp:posOffset>
                </wp:positionV>
                <wp:extent cx="1790700" cy="3905250"/>
                <wp:effectExtent l="19050" t="19050" r="19050" b="19050"/>
                <wp:wrapNone/>
                <wp:docPr id="16494801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39052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3E4C4A" id="Straight Connector 14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5pt,99.4pt" to="223.5pt,4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96358A" wp14:editId="0CF33FBB">
                <wp:simplePos x="0" y="0"/>
                <wp:positionH relativeFrom="column">
                  <wp:posOffset>2857500</wp:posOffset>
                </wp:positionH>
                <wp:positionV relativeFrom="paragraph">
                  <wp:posOffset>1824355</wp:posOffset>
                </wp:positionV>
                <wp:extent cx="1962150" cy="971550"/>
                <wp:effectExtent l="0" t="0" r="19050" b="19050"/>
                <wp:wrapNone/>
                <wp:docPr id="111104096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9715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0F4A0D" id="Oval 15" o:spid="_x0000_s1026" style="position:absolute;margin-left:225pt;margin-top:143.65pt;width:154.5pt;height:7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FC3B18" wp14:editId="3263F1C9">
                <wp:simplePos x="0" y="0"/>
                <wp:positionH relativeFrom="column">
                  <wp:posOffset>2838450</wp:posOffset>
                </wp:positionH>
                <wp:positionV relativeFrom="paragraph">
                  <wp:posOffset>919480</wp:posOffset>
                </wp:positionV>
                <wp:extent cx="1400175" cy="752475"/>
                <wp:effectExtent l="0" t="0" r="28575" b="28575"/>
                <wp:wrapNone/>
                <wp:docPr id="790184424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7524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2870A0" id="Oval 13" o:spid="_x0000_s1026" style="position:absolute;margin-left:223.5pt;margin-top:72.4pt;width:110.25pt;height:59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" filled="f" strokecolor="blue" strokeweight="2pt">
                <v:stroke miterlimit="4" joinstyle="miter"/>
                <v:textbox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9FD6C0" wp14:editId="0202EF4A">
            <wp:extent cx="6848475" cy="5133975"/>
            <wp:effectExtent l="0" t="0" r="9525" b="9525"/>
            <wp:docPr id="9985601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E3FA" w14:textId="6741FCEA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these cables</w:t>
      </w:r>
    </w:p>
    <w:p w14:paraId="7BEC0B71" w14:textId="3F881543" w:rsidR="0014680A" w:rsidRDefault="0014680A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this</w:t>
      </w:r>
    </w:p>
    <w:p w14:paraId="4B81651D" w14:textId="77CEAE7D" w:rsidR="008635F0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BB8967C" wp14:editId="74F8A5F0">
            <wp:extent cx="6848475" cy="5133975"/>
            <wp:effectExtent l="0" t="0" r="9525" b="9525"/>
            <wp:docPr id="21097307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CD22" w14:textId="3C03FD0E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the RAM sticks</w:t>
      </w:r>
    </w:p>
    <w:p w14:paraId="40E61E85" w14:textId="77777777" w:rsidR="007F1EB8" w:rsidRDefault="007F1EB8" w:rsidP="00A622D1">
      <w:pPr>
        <w:rPr>
          <w:rFonts w:ascii="Arial" w:hAnsi="Arial" w:cs="Arial"/>
          <w:sz w:val="22"/>
          <w:szCs w:val="22"/>
        </w:rPr>
      </w:pPr>
    </w:p>
    <w:p w14:paraId="7B0D696C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9247BF7" wp14:editId="0AA4F286">
            <wp:extent cx="6848475" cy="5133975"/>
            <wp:effectExtent l="0" t="0" r="9525" b="9525"/>
            <wp:docPr id="4960890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75A5" w14:textId="10D0015C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Attached the Heat Sink &amp; Plugged in its fan.</w:t>
      </w:r>
    </w:p>
    <w:p w14:paraId="2B203254" w14:textId="1F3EA7FC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BF3102" wp14:editId="01C817D2">
                <wp:simplePos x="0" y="0"/>
                <wp:positionH relativeFrom="column">
                  <wp:posOffset>2390774</wp:posOffset>
                </wp:positionH>
                <wp:positionV relativeFrom="paragraph">
                  <wp:posOffset>5739130</wp:posOffset>
                </wp:positionV>
                <wp:extent cx="428625" cy="1200150"/>
                <wp:effectExtent l="19050" t="19050" r="28575" b="19050"/>
                <wp:wrapNone/>
                <wp:docPr id="475982673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625" cy="120015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D6E1D1" id="Straight Connector 18" o:spid="_x0000_s1026" style="position:absolute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25pt,451.9pt" to="222pt,5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" strokecolor="blue" strokeweight="3pt">
                <v:stroke miterlimit="4" joinstyle="miter"/>
              </v:lin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501483" wp14:editId="006F5310">
                <wp:simplePos x="0" y="0"/>
                <wp:positionH relativeFrom="column">
                  <wp:posOffset>2438400</wp:posOffset>
                </wp:positionH>
                <wp:positionV relativeFrom="paragraph">
                  <wp:posOffset>4329430</wp:posOffset>
                </wp:positionV>
                <wp:extent cx="1143000" cy="1428750"/>
                <wp:effectExtent l="0" t="0" r="19050" b="19050"/>
                <wp:wrapNone/>
                <wp:docPr id="1993751222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2875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FF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4E36B3" id="Oval 17" o:spid="_x0000_s1026" style="position:absolute;margin-left:192pt;margin-top:340.9pt;width:90pt;height:11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" filled="f" strokecolor="blue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  <w:r w:rsidR="00FA455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E37116" wp14:editId="49F3021D">
            <wp:extent cx="6848475" cy="5133975"/>
            <wp:effectExtent l="0" t="0" r="9525" b="9525"/>
            <wp:docPr id="10456495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C404" w14:textId="4A8CE39A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in this USB connection Cable</w:t>
      </w:r>
    </w:p>
    <w:p w14:paraId="5287298A" w14:textId="77777777" w:rsidR="007F1EB8" w:rsidRDefault="00FA4557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A6F858C" wp14:editId="66D9BB4A">
            <wp:extent cx="6848475" cy="5133975"/>
            <wp:effectExtent l="0" t="0" r="9525" b="9525"/>
            <wp:docPr id="13251989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272F" w14:textId="4256E782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Put the disc reader &amp; mount it on &amp; attached the front panel.</w:t>
      </w:r>
    </w:p>
    <w:p w14:paraId="4B1DEBA3" w14:textId="265167BB" w:rsidR="008635F0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94CA14E" wp14:editId="2B1D0073">
            <wp:extent cx="6848475" cy="5133975"/>
            <wp:effectExtent l="0" t="0" r="9525" b="9525"/>
            <wp:docPr id="7053759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2C49" w14:textId="1F3DD108" w:rsidR="008635F0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Plugged the power into the disc reading &amp; plugged in the Second SATA cable as well.</w:t>
      </w:r>
    </w:p>
    <w:p w14:paraId="3267BFB2" w14:textId="5F3F6291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1A86983D" w14:textId="77777777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C2CD97D" wp14:editId="29AE9F2B">
            <wp:extent cx="6848475" cy="5133975"/>
            <wp:effectExtent l="0" t="0" r="9525" b="9525"/>
            <wp:docPr id="10020675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C5A8" w14:textId="3CB5E417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Mounted side panel on.</w:t>
      </w:r>
    </w:p>
    <w:p w14:paraId="68B44F21" w14:textId="3F7D796D" w:rsidR="007F1EB8" w:rsidRDefault="00F476D1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34B74AA" wp14:editId="150EFFCB">
            <wp:extent cx="4322004" cy="3240000"/>
            <wp:effectExtent l="7620" t="0" r="0" b="0"/>
            <wp:docPr id="117863746" name="Picture 23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746" name="Picture 23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EB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BA8263C" wp14:editId="733D6315">
            <wp:extent cx="4322003" cy="3240000"/>
            <wp:effectExtent l="7620" t="0" r="0" b="0"/>
            <wp:docPr id="26606565" name="Picture 24" descr="A black and silver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6565" name="Picture 24" descr="A black and silver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200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1B81" w14:textId="6702233F" w:rsidR="007F1EB8" w:rsidRDefault="007F1EB8" w:rsidP="00A622D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Powered it up &amp; it works correctly.</w:t>
      </w:r>
    </w:p>
    <w:p w14:paraId="01455DA5" w14:textId="41E1E367" w:rsidR="00F476D1" w:rsidRDefault="00F476D1" w:rsidP="00A622D1">
      <w:pPr>
        <w:rPr>
          <w:rFonts w:ascii="Arial" w:hAnsi="Arial" w:cs="Arial"/>
          <w:sz w:val="22"/>
          <w:szCs w:val="22"/>
        </w:rPr>
      </w:pPr>
    </w:p>
    <w:p w14:paraId="00EB1B43" w14:textId="5681797C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401E60F7" w14:textId="77777777" w:rsidR="008635F0" w:rsidRDefault="008635F0" w:rsidP="00A622D1">
      <w:pPr>
        <w:rPr>
          <w:rFonts w:ascii="Arial" w:hAnsi="Arial" w:cs="Arial"/>
          <w:sz w:val="22"/>
          <w:szCs w:val="22"/>
        </w:rPr>
      </w:pPr>
    </w:p>
    <w:p w14:paraId="58E10BEC" w14:textId="4C934290" w:rsidR="0050427D" w:rsidRDefault="0050427D" w:rsidP="00A622D1">
      <w:pPr>
        <w:rPr>
          <w:rFonts w:ascii="Arial" w:hAnsi="Arial" w:cs="Arial"/>
          <w:sz w:val="22"/>
          <w:szCs w:val="22"/>
        </w:rPr>
      </w:pPr>
    </w:p>
    <w:p w14:paraId="5AFFD4AE" w14:textId="48F76695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3" w:name="_Toc80085468"/>
      <w:r w:rsidRPr="008404BE">
        <w:rPr>
          <w:rFonts w:ascii="Arial" w:hAnsi="Arial" w:cs="Arial"/>
        </w:rPr>
        <w:t>PART B: BASIC PC TROUBLESHOOTING</w:t>
      </w:r>
      <w:bookmarkEnd w:id="3"/>
    </w:p>
    <w:p w14:paraId="7F11C9F0" w14:textId="77777777" w:rsidR="00550769" w:rsidRPr="00550769" w:rsidRDefault="00550769" w:rsidP="0055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p w14:paraId="5E2709CF" w14:textId="6EFBE559" w:rsidR="008404BE" w:rsidRPr="00367FEC" w:rsidRDefault="00564DDB" w:rsidP="00D00300">
      <w:pPr>
        <w:pStyle w:val="Heading3"/>
        <w:jc w:val="left"/>
        <w:rPr>
          <w:rFonts w:ascii="Arial" w:hAnsi="Arial" w:cs="Arial"/>
          <w:b/>
          <w:bCs/>
          <w:sz w:val="28"/>
          <w:szCs w:val="28"/>
        </w:rPr>
      </w:pPr>
      <w:r w:rsidRPr="00367FEC">
        <w:rPr>
          <w:rFonts w:ascii="Arial" w:hAnsi="Arial" w:cs="Arial"/>
          <w:b/>
          <w:bCs/>
          <w:sz w:val="28"/>
          <w:szCs w:val="28"/>
        </w:rPr>
        <w:t xml:space="preserve">Issue </w:t>
      </w:r>
      <w:r w:rsidR="008404BE" w:rsidRPr="00367FEC">
        <w:rPr>
          <w:rFonts w:ascii="Arial" w:hAnsi="Arial" w:cs="Arial"/>
          <w:b/>
          <w:bCs/>
          <w:sz w:val="28"/>
          <w:szCs w:val="28"/>
        </w:rPr>
        <w:t>1:</w:t>
      </w:r>
      <w:r w:rsidR="002013DD" w:rsidRPr="00367FEC">
        <w:rPr>
          <w:rFonts w:ascii="Arial" w:hAnsi="Arial" w:cs="Arial"/>
          <w:b/>
          <w:bCs/>
          <w:sz w:val="28"/>
          <w:szCs w:val="28"/>
        </w:rPr>
        <w:t xml:space="preserve">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"</w:t>
      </w:r>
      <w:r w:rsidR="00367FEC" w:rsidRPr="00367FEC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 xml:space="preserve">customer: </w:t>
      </w:r>
      <w:r w:rsidR="00367FEC" w:rsidRPr="00EE1930">
        <w:rPr>
          <w:rFonts w:ascii="Segoe UI" w:eastAsia="Times New Roman" w:hAnsi="Segoe UI" w:cs="Segoe UI"/>
          <w:b/>
          <w:bCs/>
          <w:color w:val="374151"/>
          <w:sz w:val="24"/>
          <w:szCs w:val="24"/>
          <w:lang w:eastAsia="en-AU"/>
        </w:rPr>
        <w:t>I can connect to my WiFi network, but I can't access any websites."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7E234184" w14:textId="77777777" w:rsidTr="00367F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3DEC25" w14:textId="6001CC97" w:rsidR="00367FEC" w:rsidRDefault="00367FEC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A990EB2" w14:textId="6F852AF4" w:rsidR="00367FEC" w:rsidRDefault="00367FEC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CD5B8E8" w14:textId="77D7696B" w:rsidR="00367FEC" w:rsidRDefault="00E64458" w:rsidP="00D003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E1FA1F8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9956FB9" w14:textId="57C202F5" w:rsidR="00367FEC" w:rsidRDefault="004729E9" w:rsidP="00D003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modem isn’t pugged in properly</w:t>
            </w:r>
          </w:p>
        </w:tc>
        <w:tc>
          <w:tcPr>
            <w:tcW w:w="3632" w:type="dxa"/>
          </w:tcPr>
          <w:p w14:paraId="64EBCEF7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56FD3DD" w14:textId="3C04636B" w:rsidR="00367FEC" w:rsidRDefault="004729E9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310B0FD9" w14:textId="77777777" w:rsidTr="00367FEC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E959B62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76D4D8" w14:textId="77777777" w:rsidR="00367FEC" w:rsidRDefault="00367FEC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5D03EEE" w14:textId="10867FAC" w:rsidR="00367FEC" w:rsidRDefault="00475B54" w:rsidP="00D003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2E1AF3DE" w14:textId="77777777" w:rsidTr="00367F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06BB414" w14:textId="77777777" w:rsidR="00367FEC" w:rsidRDefault="00367FEC" w:rsidP="00D00300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EE8183E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8F6C61B" w14:textId="77777777" w:rsidR="00367FEC" w:rsidRDefault="00367FEC" w:rsidP="00D003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7477E62" w14:textId="77777777" w:rsidR="008404BE" w:rsidRDefault="008404BE" w:rsidP="00D00300">
      <w:pPr>
        <w:rPr>
          <w:rFonts w:ascii="Arial" w:hAnsi="Arial" w:cs="Arial"/>
        </w:rPr>
      </w:pPr>
    </w:p>
    <w:p w14:paraId="5471A1AA" w14:textId="77777777" w:rsidR="0039397E" w:rsidRPr="008404BE" w:rsidRDefault="0039397E" w:rsidP="00D00300">
      <w:pPr>
        <w:rPr>
          <w:rFonts w:ascii="Arial" w:hAnsi="Arial" w:cs="Arial"/>
        </w:rPr>
      </w:pPr>
    </w:p>
    <w:p w14:paraId="2CC8281B" w14:textId="408296A0" w:rsidR="008404BE" w:rsidRPr="00367FEC" w:rsidRDefault="00564DDB" w:rsidP="00D00300">
      <w:pPr>
        <w:pStyle w:val="Heading3"/>
        <w:jc w:val="left"/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2</w:t>
      </w:r>
      <w:r w:rsidR="008404BE" w:rsidRPr="00367FEC">
        <w:rPr>
          <w:rFonts w:ascii="Arial" w:hAnsi="Arial" w:cs="Arial"/>
          <w:sz w:val="24"/>
          <w:szCs w:val="24"/>
        </w:rPr>
        <w:t>:</w:t>
      </w:r>
      <w:r w:rsidR="002013DD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keyboard and mouse stop working randomly, and I have to restart my PC to get them working again."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3DC95564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679DBD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7BF468B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A619CCD" w14:textId="6FE3ADF9" w:rsidR="00367FEC" w:rsidRDefault="00E64458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5385B8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FDDACE6" w14:textId="00740482" w:rsidR="00367FEC" w:rsidRDefault="00475B54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The software </w:t>
            </w:r>
            <w:r w:rsidR="004A5377">
              <w:rPr>
                <w:rFonts w:ascii="Arial" w:hAnsi="Arial" w:cs="Arial"/>
              </w:rPr>
              <w:t>for the devices isn’t installed</w:t>
            </w:r>
          </w:p>
        </w:tc>
        <w:tc>
          <w:tcPr>
            <w:tcW w:w="3632" w:type="dxa"/>
          </w:tcPr>
          <w:p w14:paraId="263EF003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78A71B0" w14:textId="23712960" w:rsidR="00367FEC" w:rsidRDefault="00475B54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Software</w:t>
            </w:r>
          </w:p>
        </w:tc>
      </w:tr>
      <w:tr w:rsidR="00367FEC" w14:paraId="766F9B6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1C4E25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EEE9DE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32CBD86" w14:textId="3049D2D9" w:rsidR="00367FEC" w:rsidRDefault="00475B54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Hardware</w:t>
            </w:r>
          </w:p>
        </w:tc>
      </w:tr>
      <w:tr w:rsidR="00367FEC" w14:paraId="17BE184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2AA1444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1D837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E0237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35A93100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6C9965B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34158944" w14:textId="3789CDDA" w:rsidR="008404BE" w:rsidRPr="00367FEC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b/>
          <w:bCs/>
          <w:color w:val="000000"/>
          <w:lang w:val="en-AU" w:eastAsia="en-AU"/>
        </w:rPr>
      </w:pPr>
      <w:r w:rsidRPr="00367FEC">
        <w:rPr>
          <w:rFonts w:ascii="Arial" w:hAnsi="Arial" w:cs="Arial"/>
          <w:b/>
          <w:bCs/>
        </w:rPr>
        <w:t xml:space="preserve">Issue </w:t>
      </w:r>
      <w:r w:rsidR="008404BE" w:rsidRPr="00367FEC">
        <w:rPr>
          <w:rFonts w:ascii="Arial" w:hAnsi="Arial" w:cs="Arial"/>
          <w:b/>
          <w:bCs/>
        </w:rPr>
        <w:t>3:</w:t>
      </w:r>
      <w:r w:rsidR="00410979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lang w:val="en-AU" w:eastAsia="en-AU"/>
        </w:rPr>
        <w:t>Customer Report: "My computer says, 'Disk Boot Failure' when I try to start it."</w:t>
      </w:r>
    </w:p>
    <w:p w14:paraId="7F633661" w14:textId="77777777" w:rsidR="00564DDB" w:rsidRPr="00564DDB" w:rsidRDefault="00564DDB" w:rsidP="00564D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AU" w:eastAsia="en-AU"/>
        </w:rPr>
      </w:pP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35954BC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2B51EAC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9669B0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60554C34" w14:textId="16434C0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6BDE03E3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55149513" w14:textId="196A5458" w:rsidR="00367FEC" w:rsidRDefault="00C3073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boot disk has been corrupted</w:t>
            </w:r>
          </w:p>
        </w:tc>
        <w:tc>
          <w:tcPr>
            <w:tcW w:w="3632" w:type="dxa"/>
          </w:tcPr>
          <w:p w14:paraId="11A7DF82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0363D63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1B8FF85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3F47FE4C" w14:textId="45E67147" w:rsidR="00367FEC" w:rsidRDefault="00C3073F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Boot disk missing</w:t>
            </w:r>
          </w:p>
        </w:tc>
        <w:tc>
          <w:tcPr>
            <w:tcW w:w="3632" w:type="dxa"/>
          </w:tcPr>
          <w:p w14:paraId="47F37390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1A53FDD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EFB0D9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D3739D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AB38A5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4CFB26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AEA0D9" w14:textId="77777777" w:rsidR="00367FEC" w:rsidRDefault="00367FEC" w:rsidP="00367FEC">
      <w:pPr>
        <w:pStyle w:val="Text"/>
        <w:rPr>
          <w:rFonts w:ascii="Arial" w:hAnsi="Arial" w:cs="Arial"/>
          <w:sz w:val="22"/>
          <w:szCs w:val="22"/>
        </w:rPr>
      </w:pPr>
    </w:p>
    <w:p w14:paraId="5CC22C58" w14:textId="77777777" w:rsidR="0039397E" w:rsidRPr="008404BE" w:rsidRDefault="0039397E" w:rsidP="00367FEC">
      <w:pPr>
        <w:pStyle w:val="Text"/>
        <w:rPr>
          <w:rFonts w:ascii="Arial" w:hAnsi="Arial" w:cs="Arial"/>
          <w:sz w:val="22"/>
          <w:szCs w:val="22"/>
        </w:rPr>
      </w:pPr>
    </w:p>
    <w:p w14:paraId="1C3D3177" w14:textId="6C5D9D50" w:rsidR="008404BE" w:rsidRDefault="00564DDB" w:rsidP="00550769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4:</w:t>
      </w:r>
      <w:r w:rsidR="00410979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"My laptop gets super-hot after just a half-hour of use and then shuts down unexpectedly."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C8B7EE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E952B4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3BAA17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075E6D15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7F652FD6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E90D15E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4BCCE6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A4620CD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5EBB38B9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7E91D00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50A775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D92405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40E098F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7BF95B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21A045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B24F66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E690943" w14:textId="77777777" w:rsidR="00367FEC" w:rsidRPr="00367FEC" w:rsidRDefault="00367FEC" w:rsidP="00367FEC">
      <w:pPr>
        <w:rPr>
          <w:lang w:val="en-AU" w:eastAsia="en-AU"/>
        </w:rPr>
      </w:pPr>
    </w:p>
    <w:p w14:paraId="7F527B38" w14:textId="77777777" w:rsidR="008404BE" w:rsidRPr="008404BE" w:rsidRDefault="008404BE" w:rsidP="00D00300">
      <w:pPr>
        <w:rPr>
          <w:rFonts w:ascii="Arial" w:hAnsi="Arial" w:cs="Arial"/>
        </w:rPr>
      </w:pPr>
    </w:p>
    <w:p w14:paraId="135DF8C5" w14:textId="5991B6F9" w:rsidR="008404BE" w:rsidRDefault="00367FEC" w:rsidP="00367FEC">
      <w:pPr>
        <w:pStyle w:val="Heading3"/>
        <w:jc w:val="left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Issue</w:t>
      </w:r>
      <w:r w:rsidR="00564DDB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5:</w:t>
      </w:r>
      <w:r w:rsidR="00410979" w:rsidRPr="00367FEC">
        <w:rPr>
          <w:rFonts w:ascii="Arial" w:hAnsi="Arial" w:cs="Arial"/>
          <w:b/>
          <w:bCs/>
          <w:sz w:val="24"/>
          <w:szCs w:val="24"/>
        </w:rPr>
        <w:t xml:space="preserve"> </w:t>
      </w:r>
      <w:r w:rsidRPr="00367FEC">
        <w:rPr>
          <w:rFonts w:ascii="Arial" w:hAnsi="Arial" w:cs="Arial"/>
          <w:b/>
          <w:bCs/>
          <w:sz w:val="24"/>
          <w:szCs w:val="24"/>
        </w:rPr>
        <w:t>Customer Report: "When I boot up my computer, the screen displays weird colors or sometimes just goes black."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6DF27713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FA3D9AA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6BE2017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585FCAC3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5D9F525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9CF04BF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65F5DC2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40B393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4A3D2FB1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426BF81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D8D80E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8979508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564603B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85B86B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4B3BF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3497D9B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46254A65" w14:textId="77777777" w:rsidR="00367FEC" w:rsidRPr="00367FEC" w:rsidRDefault="00367FEC" w:rsidP="00367FEC"/>
    <w:p w14:paraId="2409EC06" w14:textId="77777777" w:rsidR="00367FEC" w:rsidRPr="00367FEC" w:rsidRDefault="00367FEC" w:rsidP="00367FEC"/>
    <w:p w14:paraId="71BE171E" w14:textId="76CC5E65" w:rsidR="006572C2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6: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upgrade my RAM, but now my computer won't boot and beeps continuously."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1312B58B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682A6F26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Causes</w:t>
            </w:r>
          </w:p>
        </w:tc>
        <w:tc>
          <w:tcPr>
            <w:tcW w:w="3632" w:type="dxa"/>
          </w:tcPr>
          <w:p w14:paraId="3EF6E829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21354131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DD929FA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FCB4693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45F4E4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74A70E1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1CAC634B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F2C252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4B9B0285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4BC739F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41272030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C6A077E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2AAE3F0C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9B573C4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194E33EB" w14:textId="77777777" w:rsidR="00367FEC" w:rsidRPr="00367FEC" w:rsidRDefault="00367FEC" w:rsidP="00367FEC">
      <w:pPr>
        <w:rPr>
          <w:lang w:val="en-AU" w:eastAsia="en-AU"/>
        </w:rPr>
      </w:pPr>
    </w:p>
    <w:p w14:paraId="3405C456" w14:textId="77777777" w:rsidR="008404BE" w:rsidRPr="008404BE" w:rsidRDefault="008404BE" w:rsidP="00D00300">
      <w:pPr>
        <w:pStyle w:val="Text"/>
        <w:rPr>
          <w:rFonts w:ascii="Arial" w:hAnsi="Arial" w:cs="Arial"/>
          <w:sz w:val="22"/>
          <w:szCs w:val="22"/>
        </w:rPr>
      </w:pPr>
    </w:p>
    <w:p w14:paraId="2D828CD1" w14:textId="150AA031" w:rsidR="00564DDB" w:rsidRDefault="00564DDB" w:rsidP="00564DDB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7: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"I tried to update to the latest version of the operating system, but now it's stuck in a loop and won't start up."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4427FB95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27EC3ACE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2C98ADFB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7857320C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35D98877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4CEB5B7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7C20EA59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5CB5DC8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28598A87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755509A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A60565C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CDDE9A7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7379F98D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24353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E1B109F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F5964BA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53B0279B" w14:textId="77777777" w:rsidR="00367FEC" w:rsidRPr="00367FEC" w:rsidRDefault="00367FEC" w:rsidP="00367FEC">
      <w:pPr>
        <w:rPr>
          <w:lang w:val="en-AU" w:eastAsia="en-AU"/>
        </w:rPr>
      </w:pPr>
    </w:p>
    <w:p w14:paraId="2FE29B78" w14:textId="29678917" w:rsidR="008404BE" w:rsidRDefault="00564DDB" w:rsidP="00D00300">
      <w:pPr>
        <w:pStyle w:val="Heading3"/>
        <w:jc w:val="left"/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</w:pPr>
      <w:r w:rsidRPr="00367FEC">
        <w:rPr>
          <w:rFonts w:ascii="Arial" w:hAnsi="Arial" w:cs="Arial"/>
          <w:b/>
          <w:bCs/>
          <w:sz w:val="24"/>
          <w:szCs w:val="24"/>
        </w:rPr>
        <w:t xml:space="preserve">Issue </w:t>
      </w:r>
      <w:r w:rsidR="008404BE" w:rsidRPr="00367FEC">
        <w:rPr>
          <w:rFonts w:ascii="Arial" w:hAnsi="Arial" w:cs="Arial"/>
          <w:b/>
          <w:bCs/>
          <w:sz w:val="24"/>
          <w:szCs w:val="24"/>
        </w:rPr>
        <w:t>8:</w:t>
      </w:r>
      <w:r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 xml:space="preserve"> </w:t>
      </w:r>
      <w:r w:rsidR="00367FEC" w:rsidRPr="00367FEC">
        <w:rPr>
          <w:rFonts w:ascii="Arial" w:eastAsia="Times New Roman" w:hAnsi="Arial" w:cs="Arial"/>
          <w:b/>
          <w:bCs/>
          <w:color w:val="000000"/>
          <w:sz w:val="24"/>
          <w:szCs w:val="24"/>
          <w:lang w:val="en-AU" w:eastAsia="en-AU"/>
        </w:rPr>
        <w:t>Customer Report: "There's a loud grinding noise coming from my computer tower."</w:t>
      </w:r>
    </w:p>
    <w:tbl>
      <w:tblPr>
        <w:tblStyle w:val="GridTable4-Accent1"/>
        <w:tblW w:w="10895" w:type="dxa"/>
        <w:tblLook w:val="04A0" w:firstRow="1" w:lastRow="0" w:firstColumn="1" w:lastColumn="0" w:noHBand="0" w:noVBand="1"/>
      </w:tblPr>
      <w:tblGrid>
        <w:gridCol w:w="3631"/>
        <w:gridCol w:w="3632"/>
        <w:gridCol w:w="3632"/>
      </w:tblGrid>
      <w:tr w:rsidR="00367FEC" w14:paraId="5F56A166" w14:textId="77777777" w:rsidTr="00FF7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19860CB" w14:textId="77777777" w:rsidR="00367FEC" w:rsidRDefault="00367FEC" w:rsidP="00FF7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Causes</w:t>
            </w:r>
          </w:p>
        </w:tc>
        <w:tc>
          <w:tcPr>
            <w:tcW w:w="3632" w:type="dxa"/>
          </w:tcPr>
          <w:p w14:paraId="4DC5F987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Solutions</w:t>
            </w:r>
          </w:p>
        </w:tc>
        <w:tc>
          <w:tcPr>
            <w:tcW w:w="3632" w:type="dxa"/>
          </w:tcPr>
          <w:p w14:paraId="3F028936" w14:textId="77777777" w:rsidR="00367FEC" w:rsidRDefault="00367FEC" w:rsidP="00FF79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 (Hardware / Software)</w:t>
            </w:r>
          </w:p>
        </w:tc>
      </w:tr>
      <w:tr w:rsidR="00367FEC" w14:paraId="141BF088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97ABC85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149EF477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1152AE9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693AFED0" w14:textId="77777777" w:rsidTr="00FF79BB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0EE75A9D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C8BFE44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01A6709E" w14:textId="77777777" w:rsidR="00367FEC" w:rsidRDefault="00367FEC" w:rsidP="00FF79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367FEC" w14:paraId="0401BEEC" w14:textId="77777777" w:rsidTr="00FF79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1" w:type="dxa"/>
          </w:tcPr>
          <w:p w14:paraId="174E7238" w14:textId="77777777" w:rsidR="00367FEC" w:rsidRDefault="00367FEC" w:rsidP="00FF79BB">
            <w:pPr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37808890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3632" w:type="dxa"/>
          </w:tcPr>
          <w:p w14:paraId="5903DB52" w14:textId="77777777" w:rsidR="00367FEC" w:rsidRDefault="00367FEC" w:rsidP="00FF79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66F60EAD" w14:textId="62F8FADB" w:rsidR="007B4027" w:rsidRPr="008404BE" w:rsidRDefault="007B4027" w:rsidP="0061109C">
      <w:pPr>
        <w:pStyle w:val="Heading1"/>
        <w:jc w:val="left"/>
        <w:rPr>
          <w:rFonts w:ascii="Arial" w:hAnsi="Arial" w:cs="Arial"/>
        </w:rPr>
      </w:pPr>
      <w:bookmarkStart w:id="4" w:name="_Toc80085469"/>
      <w:r w:rsidRPr="008404BE">
        <w:rPr>
          <w:rFonts w:ascii="Arial" w:hAnsi="Arial" w:cs="Arial"/>
        </w:rPr>
        <w:t>PART C: INSTALL AND TEST OPERATING SYSTEM</w:t>
      </w:r>
      <w:bookmarkEnd w:id="4"/>
    </w:p>
    <w:p w14:paraId="04BC7FF3" w14:textId="197A6297" w:rsidR="000A248A" w:rsidRPr="008404BE" w:rsidRDefault="000A248A" w:rsidP="000A248A">
      <w:pPr>
        <w:rPr>
          <w:rFonts w:ascii="Arial" w:hAnsi="Arial" w:cs="Arial"/>
        </w:rPr>
      </w:pPr>
    </w:p>
    <w:p w14:paraId="50611850" w14:textId="346BCF59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26FE46DA" w14:textId="03F0D18C" w:rsidR="0050427D" w:rsidRDefault="0050427D" w:rsidP="0050427D"/>
    <w:p w14:paraId="48A38BC0" w14:textId="45351ED0" w:rsidR="0050427D" w:rsidRDefault="0050427D" w:rsidP="0050427D"/>
    <w:p w14:paraId="21EBF824" w14:textId="749B4A1A" w:rsidR="0050427D" w:rsidRDefault="0050427D" w:rsidP="0050427D"/>
    <w:p w14:paraId="0476BD29" w14:textId="5A438F28" w:rsidR="0050427D" w:rsidRDefault="0050427D" w:rsidP="0050427D"/>
    <w:p w14:paraId="6CD7D363" w14:textId="2ED55F59" w:rsidR="0050427D" w:rsidRDefault="0050427D" w:rsidP="0050427D"/>
    <w:p w14:paraId="4AB79FD7" w14:textId="017BD207" w:rsidR="0050427D" w:rsidRDefault="0050427D" w:rsidP="0050427D"/>
    <w:p w14:paraId="0634FEA2" w14:textId="3A194726" w:rsidR="0050427D" w:rsidRDefault="0050427D" w:rsidP="0050427D"/>
    <w:p w14:paraId="76CB47EA" w14:textId="6F92C50E" w:rsidR="0050427D" w:rsidRDefault="0050427D" w:rsidP="0050427D"/>
    <w:p w14:paraId="6C9E9D66" w14:textId="1C0940E0" w:rsidR="0050427D" w:rsidRDefault="0050427D" w:rsidP="0050427D"/>
    <w:p w14:paraId="2A0A9DBB" w14:textId="7451C5EE" w:rsidR="0050427D" w:rsidRDefault="0050427D" w:rsidP="0050427D"/>
    <w:p w14:paraId="002321BE" w14:textId="5ED22740" w:rsidR="0050427D" w:rsidRDefault="0050427D" w:rsidP="0050427D"/>
    <w:p w14:paraId="3F38A90E" w14:textId="7BBA4809" w:rsidR="0050427D" w:rsidRDefault="0050427D" w:rsidP="0050427D"/>
    <w:p w14:paraId="346A8C30" w14:textId="7690DE48" w:rsidR="0050427D" w:rsidRDefault="0050427D" w:rsidP="0050427D"/>
    <w:p w14:paraId="2EAC6FFC" w14:textId="2850EBE4" w:rsidR="0050427D" w:rsidRDefault="0050427D" w:rsidP="0050427D"/>
    <w:p w14:paraId="43765F65" w14:textId="2F36902A" w:rsidR="0050427D" w:rsidRDefault="0050427D" w:rsidP="0050427D"/>
    <w:p w14:paraId="5B45795E" w14:textId="134DEA63" w:rsidR="0050427D" w:rsidRDefault="0050427D" w:rsidP="0050427D"/>
    <w:p w14:paraId="2F258646" w14:textId="4D9CE8A5" w:rsidR="0050427D" w:rsidRDefault="0050427D" w:rsidP="0050427D"/>
    <w:p w14:paraId="1795EB25" w14:textId="6D6A9ED0" w:rsidR="0050427D" w:rsidRDefault="0050427D" w:rsidP="0050427D"/>
    <w:p w14:paraId="2E5B907E" w14:textId="09C3003A" w:rsidR="0050427D" w:rsidRDefault="0050427D" w:rsidP="0050427D"/>
    <w:p w14:paraId="18EC6B5E" w14:textId="40DFB4C3" w:rsidR="0050427D" w:rsidRDefault="0050427D" w:rsidP="0050427D"/>
    <w:p w14:paraId="61267ED8" w14:textId="1CDD14CA" w:rsidR="0050427D" w:rsidRDefault="0050427D" w:rsidP="0050427D"/>
    <w:p w14:paraId="68734792" w14:textId="298DA31A" w:rsidR="0050427D" w:rsidRDefault="0050427D" w:rsidP="0050427D"/>
    <w:p w14:paraId="39B6E7F9" w14:textId="38EE18E5" w:rsidR="0050427D" w:rsidRDefault="0050427D" w:rsidP="0050427D"/>
    <w:p w14:paraId="213DD013" w14:textId="5B643C4C" w:rsidR="0050427D" w:rsidRDefault="0050427D" w:rsidP="0050427D"/>
    <w:p w14:paraId="2F6A0FD2" w14:textId="12EDA776" w:rsidR="0050427D" w:rsidRDefault="0050427D" w:rsidP="0050427D"/>
    <w:p w14:paraId="423E07E0" w14:textId="60C0E414" w:rsidR="0050427D" w:rsidRDefault="0050427D" w:rsidP="0050427D"/>
    <w:p w14:paraId="62FACCF3" w14:textId="4A955F84" w:rsidR="0050427D" w:rsidRDefault="0050427D" w:rsidP="0050427D"/>
    <w:p w14:paraId="5F7E319A" w14:textId="0741DB4F" w:rsidR="0050427D" w:rsidRDefault="0050427D" w:rsidP="0050427D"/>
    <w:p w14:paraId="04870A91" w14:textId="4BAD1E3D" w:rsidR="0050427D" w:rsidRDefault="0050427D" w:rsidP="0050427D"/>
    <w:p w14:paraId="4B6DE187" w14:textId="5171C9F0" w:rsidR="0050427D" w:rsidRDefault="0050427D" w:rsidP="0050427D"/>
    <w:p w14:paraId="155CEA7C" w14:textId="289C58E9" w:rsidR="0050427D" w:rsidRDefault="0050427D" w:rsidP="0050427D"/>
    <w:p w14:paraId="110BAF86" w14:textId="08596919" w:rsidR="0050427D" w:rsidRDefault="0050427D" w:rsidP="0050427D"/>
    <w:p w14:paraId="69218725" w14:textId="464A96F2" w:rsidR="0050427D" w:rsidRDefault="0050427D" w:rsidP="0050427D"/>
    <w:p w14:paraId="368D8919" w14:textId="6ED14CFC" w:rsidR="0050427D" w:rsidRDefault="0050427D" w:rsidP="0050427D"/>
    <w:p w14:paraId="6E8355A2" w14:textId="3F790BE2" w:rsidR="0050427D" w:rsidRDefault="0050427D" w:rsidP="0050427D"/>
    <w:p w14:paraId="21C9A376" w14:textId="05DDCDD7" w:rsidR="0050427D" w:rsidRDefault="0050427D" w:rsidP="0050427D"/>
    <w:p w14:paraId="292E5419" w14:textId="77777777" w:rsidR="00E64458" w:rsidRPr="0050427D" w:rsidRDefault="00E64458" w:rsidP="0050427D"/>
    <w:p w14:paraId="17C838C9" w14:textId="08F84B87" w:rsidR="3C6EFF09" w:rsidRDefault="3C6EFF09" w:rsidP="3C6EFF09">
      <w:pPr>
        <w:pStyle w:val="Heading3"/>
        <w:jc w:val="left"/>
        <w:rPr>
          <w:rFonts w:ascii="Arial" w:hAnsi="Arial" w:cs="Arial"/>
          <w:sz w:val="28"/>
          <w:szCs w:val="28"/>
        </w:rPr>
      </w:pPr>
    </w:p>
    <w:p w14:paraId="785BC1D6" w14:textId="7D9C1720" w:rsidR="50C64A4F" w:rsidRDefault="50C64A4F" w:rsidP="3C6EFF09">
      <w:pPr>
        <w:pStyle w:val="Heading1"/>
        <w:jc w:val="left"/>
        <w:rPr>
          <w:rFonts w:ascii="Arial" w:hAnsi="Arial" w:cs="Arial"/>
        </w:rPr>
      </w:pPr>
      <w:r w:rsidRPr="3C6EFF09">
        <w:rPr>
          <w:rFonts w:ascii="Arial" w:hAnsi="Arial" w:cs="Arial"/>
        </w:rPr>
        <w:t>PART D: SETUP BASIC PC NETWORK</w:t>
      </w:r>
    </w:p>
    <w:p w14:paraId="2330170D" w14:textId="77777777" w:rsidR="3C6EFF09" w:rsidRDefault="3C6EFF09" w:rsidP="3C6EFF09">
      <w:pPr>
        <w:rPr>
          <w:rFonts w:ascii="Arial" w:hAnsi="Arial" w:cs="Arial"/>
        </w:rPr>
      </w:pPr>
    </w:p>
    <w:p w14:paraId="67CCC0BC" w14:textId="192A154B" w:rsidR="00D32C97" w:rsidRPr="00D32C97" w:rsidRDefault="00D32C97" w:rsidP="00D32C97">
      <w:pPr>
        <w:pStyle w:val="Heading3"/>
        <w:jc w:val="left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2"/>
        <w:gridCol w:w="1719"/>
        <w:gridCol w:w="2430"/>
        <w:gridCol w:w="2420"/>
        <w:gridCol w:w="2309"/>
      </w:tblGrid>
      <w:tr w:rsidR="00743E8C" w14:paraId="4BEF5103" w14:textId="7815B6D8" w:rsidTr="00743E8C">
        <w:tc>
          <w:tcPr>
            <w:tcW w:w="1912" w:type="dxa"/>
          </w:tcPr>
          <w:p w14:paraId="721363D1" w14:textId="23F34825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</w:t>
            </w:r>
          </w:p>
        </w:tc>
        <w:tc>
          <w:tcPr>
            <w:tcW w:w="1719" w:type="dxa"/>
          </w:tcPr>
          <w:p w14:paraId="060AD19D" w14:textId="2D5F56B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</w:t>
            </w:r>
          </w:p>
        </w:tc>
        <w:tc>
          <w:tcPr>
            <w:tcW w:w="2430" w:type="dxa"/>
          </w:tcPr>
          <w:p w14:paraId="6CE94455" w14:textId="7531796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IP address</w:t>
            </w:r>
          </w:p>
        </w:tc>
        <w:tc>
          <w:tcPr>
            <w:tcW w:w="2420" w:type="dxa"/>
          </w:tcPr>
          <w:p w14:paraId="5B1540DA" w14:textId="212F6E32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Subnet</w:t>
            </w:r>
          </w:p>
        </w:tc>
        <w:tc>
          <w:tcPr>
            <w:tcW w:w="2309" w:type="dxa"/>
          </w:tcPr>
          <w:p w14:paraId="741466F0" w14:textId="142A6394" w:rsidR="00743E8C" w:rsidRDefault="0040395F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Defa</w:t>
            </w:r>
            <w:r w:rsidR="00425D54">
              <w:rPr>
                <w:rFonts w:ascii="Arial" w:hAnsi="Arial" w:cs="Arial"/>
                <w:sz w:val="28"/>
                <w:szCs w:val="28"/>
              </w:rPr>
              <w:t xml:space="preserve">ult </w:t>
            </w:r>
            <w:r w:rsidR="00743E8C">
              <w:rPr>
                <w:rFonts w:ascii="Arial" w:hAnsi="Arial" w:cs="Arial"/>
                <w:sz w:val="28"/>
                <w:szCs w:val="28"/>
              </w:rPr>
              <w:t>Gateway</w:t>
            </w:r>
          </w:p>
        </w:tc>
      </w:tr>
      <w:tr w:rsidR="00743E8C" w14:paraId="7D322C1D" w14:textId="1F9479EC" w:rsidTr="00743E8C">
        <w:tc>
          <w:tcPr>
            <w:tcW w:w="1912" w:type="dxa"/>
          </w:tcPr>
          <w:p w14:paraId="3703BBBA" w14:textId="5A1F04D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PC0</w:t>
            </w:r>
          </w:p>
        </w:tc>
        <w:tc>
          <w:tcPr>
            <w:tcW w:w="1719" w:type="dxa"/>
          </w:tcPr>
          <w:p w14:paraId="271723BE" w14:textId="741AF2D8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545AE08" w14:textId="657726C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192.168.1.100</w:t>
            </w:r>
          </w:p>
        </w:tc>
        <w:tc>
          <w:tcPr>
            <w:tcW w:w="2420" w:type="dxa"/>
          </w:tcPr>
          <w:p w14:paraId="6CD06CFA" w14:textId="2B210D9C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E160C35" w14:textId="6421DBBE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1FB42419" w14:textId="4FD09AE0" w:rsidTr="00743E8C">
        <w:tc>
          <w:tcPr>
            <w:tcW w:w="1912" w:type="dxa"/>
          </w:tcPr>
          <w:p w14:paraId="08D3521E" w14:textId="7476B63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PC1</w:t>
            </w:r>
          </w:p>
        </w:tc>
        <w:tc>
          <w:tcPr>
            <w:tcW w:w="1719" w:type="dxa"/>
          </w:tcPr>
          <w:p w14:paraId="2778B215" w14:textId="0EC9E1FD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LAN1</w:t>
            </w:r>
          </w:p>
        </w:tc>
        <w:tc>
          <w:tcPr>
            <w:tcW w:w="2430" w:type="dxa"/>
          </w:tcPr>
          <w:p w14:paraId="2E020CDC" w14:textId="585DF479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192.168.1.101</w:t>
            </w:r>
          </w:p>
        </w:tc>
        <w:tc>
          <w:tcPr>
            <w:tcW w:w="2420" w:type="dxa"/>
          </w:tcPr>
          <w:p w14:paraId="57A6CB11" w14:textId="79362517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10D2684E" w14:textId="2091CB13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192.168.1.1</w:t>
            </w:r>
          </w:p>
        </w:tc>
      </w:tr>
      <w:tr w:rsidR="00743E8C" w14:paraId="6AB70E40" w14:textId="538F63C2" w:rsidTr="00743E8C">
        <w:tc>
          <w:tcPr>
            <w:tcW w:w="1912" w:type="dxa"/>
          </w:tcPr>
          <w:p w14:paraId="5CD99431" w14:textId="4C5658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PC2</w:t>
            </w:r>
          </w:p>
        </w:tc>
        <w:tc>
          <w:tcPr>
            <w:tcW w:w="1719" w:type="dxa"/>
          </w:tcPr>
          <w:p w14:paraId="32E71E48" w14:textId="60DFD22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2171616" w14:textId="42402C0F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192.168.2.100</w:t>
            </w:r>
          </w:p>
        </w:tc>
        <w:tc>
          <w:tcPr>
            <w:tcW w:w="2420" w:type="dxa"/>
          </w:tcPr>
          <w:p w14:paraId="0F9EF9F9" w14:textId="2D39CEF4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3EF2EC15" w14:textId="6DBA790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  <w:tr w:rsidR="00743E8C" w14:paraId="4E741C5D" w14:textId="7C269BE7" w:rsidTr="00743E8C">
        <w:tc>
          <w:tcPr>
            <w:tcW w:w="1912" w:type="dxa"/>
          </w:tcPr>
          <w:p w14:paraId="0BAA994D" w14:textId="391EE1A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PC3</w:t>
            </w:r>
          </w:p>
        </w:tc>
        <w:tc>
          <w:tcPr>
            <w:tcW w:w="1719" w:type="dxa"/>
          </w:tcPr>
          <w:p w14:paraId="02326A65" w14:textId="6E9C345B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LAN2</w:t>
            </w:r>
          </w:p>
        </w:tc>
        <w:tc>
          <w:tcPr>
            <w:tcW w:w="2430" w:type="dxa"/>
          </w:tcPr>
          <w:p w14:paraId="2AC7CF9A" w14:textId="6D160E6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192.168.2.101</w:t>
            </w:r>
          </w:p>
        </w:tc>
        <w:tc>
          <w:tcPr>
            <w:tcW w:w="2420" w:type="dxa"/>
          </w:tcPr>
          <w:p w14:paraId="304A5FA9" w14:textId="1DC53A30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255.255.255.0</w:t>
            </w:r>
          </w:p>
        </w:tc>
        <w:tc>
          <w:tcPr>
            <w:tcW w:w="2309" w:type="dxa"/>
          </w:tcPr>
          <w:p w14:paraId="7037E8FF" w14:textId="3205D086" w:rsidR="00743E8C" w:rsidRDefault="00743E8C" w:rsidP="00D32C97">
            <w:pPr>
              <w:pStyle w:val="Heading3"/>
              <w:jc w:val="left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192.168.2.1</w:t>
            </w:r>
          </w:p>
        </w:tc>
      </w:tr>
    </w:tbl>
    <w:p w14:paraId="25DA1AA7" w14:textId="3EF7B15A" w:rsidR="00944742" w:rsidRPr="000E7B27" w:rsidRDefault="00944742" w:rsidP="0050427D">
      <w:pPr>
        <w:pStyle w:val="Heading3"/>
        <w:jc w:val="left"/>
        <w:rPr>
          <w:rFonts w:ascii="Arial" w:hAnsi="Arial" w:cs="Arial"/>
          <w:sz w:val="22"/>
          <w:szCs w:val="22"/>
        </w:rPr>
      </w:pPr>
    </w:p>
    <w:sectPr w:rsidR="00944742" w:rsidRPr="000E7B27" w:rsidSect="008A3C8C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08DA9D" w14:textId="77777777" w:rsidR="006F71FD" w:rsidRDefault="006F71FD" w:rsidP="00E74B29">
      <w:r>
        <w:separator/>
      </w:r>
    </w:p>
  </w:endnote>
  <w:endnote w:type="continuationSeparator" w:id="0">
    <w:p w14:paraId="51239FBE" w14:textId="77777777" w:rsidR="006F71FD" w:rsidRDefault="006F71FD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5686F4E5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26DCBE3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FA2B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2989AC2F" w14:textId="77777777" w:rsidTr="006709F1">
      <w:tc>
        <w:tcPr>
          <w:tcW w:w="1079" w:type="dxa"/>
        </w:tcPr>
        <w:p w14:paraId="75235E3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8E336BB" w14:textId="4BC19A3D" w:rsidR="00E74B29" w:rsidRPr="00874FE7" w:rsidRDefault="00D450B2" w:rsidP="006709F1">
          <w:pPr>
            <w:pStyle w:val="Footer"/>
          </w:pPr>
          <w:r>
            <w:t xml:space="preserve">AT3 </w:t>
          </w:r>
          <w:r w:rsidR="00130E98">
            <w:t>PRACTICAL ASSESSMENT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6FB7856A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E861968" w14:textId="77777777" w:rsidR="00E74B29" w:rsidRPr="00E74B29" w:rsidRDefault="00E74B29" w:rsidP="006709F1">
          <w:pPr>
            <w:pStyle w:val="Footer"/>
          </w:pPr>
        </w:p>
      </w:tc>
    </w:tr>
  </w:tbl>
  <w:p w14:paraId="219F553A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8FA76" w14:textId="77777777" w:rsidR="006F71FD" w:rsidRDefault="006F71FD" w:rsidP="00E74B29">
      <w:r>
        <w:separator/>
      </w:r>
    </w:p>
  </w:footnote>
  <w:footnote w:type="continuationSeparator" w:id="0">
    <w:p w14:paraId="086B03E0" w14:textId="77777777" w:rsidR="006F71FD" w:rsidRDefault="006F71FD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42F4A" w14:textId="5D2D30BA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9B32D15" wp14:editId="2D99FB35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3" name="Text Box 3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E2D6C96" w14:textId="3FAB9580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B32D15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" filled="f" stroked="f">
              <v:textbox style="mso-fit-shape-to-text:t" inset="0,15pt,0,0">
                <w:txbxContent>
                  <w:p w14:paraId="4E2D6C96" w14:textId="3FAB9580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8998D" w14:textId="4454F1AC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9C836C5" wp14:editId="6F9DC9DB">
              <wp:simplePos x="460005" y="44878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4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49776FC5" w14:textId="0607B4F5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C836C5"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" filled="f" stroked="f">
              <v:textbox style="mso-fit-shape-to-text:t" inset="0,15pt,0,0">
                <w:txbxContent>
                  <w:p w14:paraId="49776FC5" w14:textId="0607B4F5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E032B" w14:textId="479A3D19" w:rsidR="00367FEC" w:rsidRDefault="00367FE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326BF9A" wp14:editId="396B2442">
              <wp:simplePos x="457835" y="450850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16510" b="16510"/>
              <wp:wrapNone/>
              <wp:docPr id="2" name="Text Box 2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sp3d/>
                    </wps:spPr>
                    <wps:txbx>
                      <w:txbxContent>
                        <w:p w14:paraId="2CB5C5EC" w14:textId="5476BEC2" w:rsidR="00367FEC" w:rsidRPr="00367FEC" w:rsidRDefault="00367FEC" w:rsidP="00367FE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</w:pPr>
                          <w:r w:rsidRPr="00367FE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1" vertOverflow="overflow" horzOverflow="overflow" vert="horz" wrap="none" lIns="0" tIns="190500" rIns="0" bIns="0" numCol="1" spcCol="3810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26BF9A" id="_x0000_t202" coordsize="21600,21600" o:spt="202" path="m,l,21600r21600,l21600,xe">
              <v:stroke joinstyle="miter"/>
              <v:path gradientshapeok="t" o:connecttype="rect"/>
            </v:shapetype>
            <v:shape id="_x0000_s104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" filled="f" stroked="f">
              <v:textbox style="mso-fit-shape-to-text:t" inset="0,15pt,0,0">
                <w:txbxContent>
                  <w:p w14:paraId="2CB5C5EC" w14:textId="5476BEC2" w:rsidR="00367FEC" w:rsidRPr="00367FEC" w:rsidRDefault="00367FEC" w:rsidP="00367FE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</w:pPr>
                    <w:r w:rsidRPr="00367FEC">
                      <w:rPr>
                        <w:rFonts w:ascii="Calibri" w:eastAsia="Calibri" w:hAnsi="Calibri" w:cs="Calibri"/>
                        <w:noProof/>
                        <w:color w:val="FF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44EC7"/>
    <w:multiLevelType w:val="hybridMultilevel"/>
    <w:tmpl w:val="E46A38E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568EB"/>
    <w:multiLevelType w:val="hybridMultilevel"/>
    <w:tmpl w:val="4F2011E0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325EE"/>
    <w:multiLevelType w:val="hybridMultilevel"/>
    <w:tmpl w:val="F89E5CE8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C2208"/>
    <w:multiLevelType w:val="hybridMultilevel"/>
    <w:tmpl w:val="DB6070B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2591B"/>
    <w:multiLevelType w:val="hybridMultilevel"/>
    <w:tmpl w:val="46688DE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4D42B6"/>
    <w:multiLevelType w:val="hybridMultilevel"/>
    <w:tmpl w:val="E46CC91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256DA"/>
    <w:multiLevelType w:val="hybridMultilevel"/>
    <w:tmpl w:val="5D1C6770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07BDA"/>
    <w:multiLevelType w:val="hybridMultilevel"/>
    <w:tmpl w:val="420E615E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80296"/>
    <w:multiLevelType w:val="hybridMultilevel"/>
    <w:tmpl w:val="5374DB78"/>
    <w:lvl w:ilvl="0" w:tplc="E43097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CE6850"/>
    <w:multiLevelType w:val="hybridMultilevel"/>
    <w:tmpl w:val="D37E3A2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8F2016"/>
    <w:multiLevelType w:val="hybridMultilevel"/>
    <w:tmpl w:val="275A23F6"/>
    <w:lvl w:ilvl="0" w:tplc="23640354">
      <w:start w:val="1"/>
      <w:numFmt w:val="upperLetter"/>
      <w:lvlText w:val="%1)"/>
      <w:lvlJc w:val="left"/>
      <w:pPr>
        <w:ind w:left="3450" w:hanging="309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47150F"/>
    <w:multiLevelType w:val="hybridMultilevel"/>
    <w:tmpl w:val="C51C6BB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8031D"/>
    <w:multiLevelType w:val="hybridMultilevel"/>
    <w:tmpl w:val="776AA01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8C61C3"/>
    <w:multiLevelType w:val="hybridMultilevel"/>
    <w:tmpl w:val="3348D846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2370878">
    <w:abstractNumId w:val="4"/>
  </w:num>
  <w:num w:numId="2" w16cid:durableId="1979339846">
    <w:abstractNumId w:val="11"/>
  </w:num>
  <w:num w:numId="3" w16cid:durableId="2084643697">
    <w:abstractNumId w:val="9"/>
  </w:num>
  <w:num w:numId="4" w16cid:durableId="1732650889">
    <w:abstractNumId w:val="1"/>
  </w:num>
  <w:num w:numId="5" w16cid:durableId="995257904">
    <w:abstractNumId w:val="0"/>
  </w:num>
  <w:num w:numId="6" w16cid:durableId="1018123298">
    <w:abstractNumId w:val="3"/>
  </w:num>
  <w:num w:numId="7" w16cid:durableId="1317879029">
    <w:abstractNumId w:val="8"/>
  </w:num>
  <w:num w:numId="8" w16cid:durableId="602807830">
    <w:abstractNumId w:val="5"/>
  </w:num>
  <w:num w:numId="9" w16cid:durableId="834295832">
    <w:abstractNumId w:val="10"/>
  </w:num>
  <w:num w:numId="10" w16cid:durableId="849106126">
    <w:abstractNumId w:val="12"/>
  </w:num>
  <w:num w:numId="11" w16cid:durableId="1662392451">
    <w:abstractNumId w:val="7"/>
  </w:num>
  <w:num w:numId="12" w16cid:durableId="324668839">
    <w:abstractNumId w:val="2"/>
  </w:num>
  <w:num w:numId="13" w16cid:durableId="1515651568">
    <w:abstractNumId w:val="6"/>
  </w:num>
  <w:num w:numId="14" w16cid:durableId="673534688">
    <w:abstractNumId w:val="14"/>
  </w:num>
  <w:num w:numId="15" w16cid:durableId="19904796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6908"/>
    <w:rsid w:val="00002BC3"/>
    <w:rsid w:val="00003829"/>
    <w:rsid w:val="00013B44"/>
    <w:rsid w:val="00022C32"/>
    <w:rsid w:val="0002424B"/>
    <w:rsid w:val="0003162B"/>
    <w:rsid w:val="0003706A"/>
    <w:rsid w:val="0005275D"/>
    <w:rsid w:val="00060BFF"/>
    <w:rsid w:val="00061929"/>
    <w:rsid w:val="000712DB"/>
    <w:rsid w:val="00086FA5"/>
    <w:rsid w:val="000A16A8"/>
    <w:rsid w:val="000A248A"/>
    <w:rsid w:val="000B4611"/>
    <w:rsid w:val="000D3822"/>
    <w:rsid w:val="000E4641"/>
    <w:rsid w:val="000E7B27"/>
    <w:rsid w:val="0011399A"/>
    <w:rsid w:val="0012690F"/>
    <w:rsid w:val="0012751A"/>
    <w:rsid w:val="00130E98"/>
    <w:rsid w:val="00136721"/>
    <w:rsid w:val="0014680A"/>
    <w:rsid w:val="00151F66"/>
    <w:rsid w:val="00177F8D"/>
    <w:rsid w:val="00180FD3"/>
    <w:rsid w:val="00185F4A"/>
    <w:rsid w:val="00191E42"/>
    <w:rsid w:val="001934E4"/>
    <w:rsid w:val="001A3AE7"/>
    <w:rsid w:val="002013DD"/>
    <w:rsid w:val="00212F64"/>
    <w:rsid w:val="00221299"/>
    <w:rsid w:val="00230955"/>
    <w:rsid w:val="002518FA"/>
    <w:rsid w:val="00257029"/>
    <w:rsid w:val="002D2200"/>
    <w:rsid w:val="002D43FE"/>
    <w:rsid w:val="002D4B40"/>
    <w:rsid w:val="002D57D1"/>
    <w:rsid w:val="002E32C9"/>
    <w:rsid w:val="002F104E"/>
    <w:rsid w:val="00314485"/>
    <w:rsid w:val="0033753C"/>
    <w:rsid w:val="00346EB0"/>
    <w:rsid w:val="00367FEC"/>
    <w:rsid w:val="003855F3"/>
    <w:rsid w:val="0039112C"/>
    <w:rsid w:val="0039397E"/>
    <w:rsid w:val="0039744B"/>
    <w:rsid w:val="003A2B94"/>
    <w:rsid w:val="003B1A49"/>
    <w:rsid w:val="003D4EA8"/>
    <w:rsid w:val="003D6B3A"/>
    <w:rsid w:val="003F32B3"/>
    <w:rsid w:val="0040395F"/>
    <w:rsid w:val="0040564B"/>
    <w:rsid w:val="00410979"/>
    <w:rsid w:val="00425D54"/>
    <w:rsid w:val="00441F91"/>
    <w:rsid w:val="00446999"/>
    <w:rsid w:val="004729E9"/>
    <w:rsid w:val="00475B54"/>
    <w:rsid w:val="0048120C"/>
    <w:rsid w:val="004909D9"/>
    <w:rsid w:val="004922F0"/>
    <w:rsid w:val="004A47C6"/>
    <w:rsid w:val="004A5377"/>
    <w:rsid w:val="004C297D"/>
    <w:rsid w:val="0050427D"/>
    <w:rsid w:val="0050452D"/>
    <w:rsid w:val="00521481"/>
    <w:rsid w:val="00527971"/>
    <w:rsid w:val="00550769"/>
    <w:rsid w:val="00564DDB"/>
    <w:rsid w:val="00582683"/>
    <w:rsid w:val="005B7406"/>
    <w:rsid w:val="005D5647"/>
    <w:rsid w:val="005E0279"/>
    <w:rsid w:val="005E2B87"/>
    <w:rsid w:val="00602FED"/>
    <w:rsid w:val="006100B1"/>
    <w:rsid w:val="0061109C"/>
    <w:rsid w:val="00615CE3"/>
    <w:rsid w:val="006572C2"/>
    <w:rsid w:val="006605CA"/>
    <w:rsid w:val="00660F68"/>
    <w:rsid w:val="00662C34"/>
    <w:rsid w:val="00665110"/>
    <w:rsid w:val="006709F1"/>
    <w:rsid w:val="00675C25"/>
    <w:rsid w:val="006B66CF"/>
    <w:rsid w:val="006C27AF"/>
    <w:rsid w:val="006C60E6"/>
    <w:rsid w:val="006E5365"/>
    <w:rsid w:val="006F71FD"/>
    <w:rsid w:val="00737D86"/>
    <w:rsid w:val="00743E8C"/>
    <w:rsid w:val="00752B1E"/>
    <w:rsid w:val="007B4027"/>
    <w:rsid w:val="007B51CE"/>
    <w:rsid w:val="007D2FEA"/>
    <w:rsid w:val="007D76D7"/>
    <w:rsid w:val="007E64B1"/>
    <w:rsid w:val="007F1EB8"/>
    <w:rsid w:val="00833087"/>
    <w:rsid w:val="00836361"/>
    <w:rsid w:val="00837914"/>
    <w:rsid w:val="008404BE"/>
    <w:rsid w:val="00856908"/>
    <w:rsid w:val="008635F0"/>
    <w:rsid w:val="0087062E"/>
    <w:rsid w:val="00874FE7"/>
    <w:rsid w:val="00880932"/>
    <w:rsid w:val="00886D66"/>
    <w:rsid w:val="00896DD3"/>
    <w:rsid w:val="008A152D"/>
    <w:rsid w:val="008A3C8C"/>
    <w:rsid w:val="008A6010"/>
    <w:rsid w:val="008B4422"/>
    <w:rsid w:val="008C2B3E"/>
    <w:rsid w:val="008C43A4"/>
    <w:rsid w:val="008C7647"/>
    <w:rsid w:val="008E4DED"/>
    <w:rsid w:val="00911CDE"/>
    <w:rsid w:val="00914D95"/>
    <w:rsid w:val="00924830"/>
    <w:rsid w:val="00944742"/>
    <w:rsid w:val="00952F7D"/>
    <w:rsid w:val="0095496A"/>
    <w:rsid w:val="009675AE"/>
    <w:rsid w:val="00990324"/>
    <w:rsid w:val="00990730"/>
    <w:rsid w:val="009A38BA"/>
    <w:rsid w:val="009C54E7"/>
    <w:rsid w:val="009E2D01"/>
    <w:rsid w:val="00A04EED"/>
    <w:rsid w:val="00A622D1"/>
    <w:rsid w:val="00A62F4C"/>
    <w:rsid w:val="00A75AD3"/>
    <w:rsid w:val="00A826E8"/>
    <w:rsid w:val="00A93CE3"/>
    <w:rsid w:val="00AA01CF"/>
    <w:rsid w:val="00AA2084"/>
    <w:rsid w:val="00AB2E0A"/>
    <w:rsid w:val="00AC2B2E"/>
    <w:rsid w:val="00AF4C0D"/>
    <w:rsid w:val="00B10064"/>
    <w:rsid w:val="00B43E11"/>
    <w:rsid w:val="00B704A2"/>
    <w:rsid w:val="00BC4028"/>
    <w:rsid w:val="00BD4F87"/>
    <w:rsid w:val="00BF39C5"/>
    <w:rsid w:val="00C02F84"/>
    <w:rsid w:val="00C16B13"/>
    <w:rsid w:val="00C1E648"/>
    <w:rsid w:val="00C2245F"/>
    <w:rsid w:val="00C22688"/>
    <w:rsid w:val="00C3073F"/>
    <w:rsid w:val="00C53F7F"/>
    <w:rsid w:val="00C54C1E"/>
    <w:rsid w:val="00C755AB"/>
    <w:rsid w:val="00C760C0"/>
    <w:rsid w:val="00C81C54"/>
    <w:rsid w:val="00CA3053"/>
    <w:rsid w:val="00CB0496"/>
    <w:rsid w:val="00CC35A5"/>
    <w:rsid w:val="00CD0028"/>
    <w:rsid w:val="00CD7DA5"/>
    <w:rsid w:val="00D00300"/>
    <w:rsid w:val="00D02487"/>
    <w:rsid w:val="00D206FC"/>
    <w:rsid w:val="00D32C97"/>
    <w:rsid w:val="00D43125"/>
    <w:rsid w:val="00D450B2"/>
    <w:rsid w:val="00D46FD2"/>
    <w:rsid w:val="00D52E29"/>
    <w:rsid w:val="00D66A3A"/>
    <w:rsid w:val="00D801CC"/>
    <w:rsid w:val="00D97E9E"/>
    <w:rsid w:val="00DE7BB2"/>
    <w:rsid w:val="00DF198B"/>
    <w:rsid w:val="00E04ACD"/>
    <w:rsid w:val="00E256D4"/>
    <w:rsid w:val="00E5535D"/>
    <w:rsid w:val="00E64458"/>
    <w:rsid w:val="00E74B29"/>
    <w:rsid w:val="00E75AC0"/>
    <w:rsid w:val="00E935A1"/>
    <w:rsid w:val="00EE09D5"/>
    <w:rsid w:val="00EE497E"/>
    <w:rsid w:val="00F04A31"/>
    <w:rsid w:val="00F079AE"/>
    <w:rsid w:val="00F33AC7"/>
    <w:rsid w:val="00F476D1"/>
    <w:rsid w:val="00F50791"/>
    <w:rsid w:val="00F72751"/>
    <w:rsid w:val="00F76B7F"/>
    <w:rsid w:val="00FA4557"/>
    <w:rsid w:val="00FA7620"/>
    <w:rsid w:val="00FB00AF"/>
    <w:rsid w:val="00FB2F1A"/>
    <w:rsid w:val="01437D47"/>
    <w:rsid w:val="01CDC9E6"/>
    <w:rsid w:val="024D3A88"/>
    <w:rsid w:val="03852A21"/>
    <w:rsid w:val="040F55AB"/>
    <w:rsid w:val="0422DDE0"/>
    <w:rsid w:val="04540EEE"/>
    <w:rsid w:val="071228C3"/>
    <w:rsid w:val="077879CE"/>
    <w:rsid w:val="0B32B52D"/>
    <w:rsid w:val="0C08FB77"/>
    <w:rsid w:val="0DB115F1"/>
    <w:rsid w:val="0F33C498"/>
    <w:rsid w:val="0F64FEB6"/>
    <w:rsid w:val="0FCE3C53"/>
    <w:rsid w:val="0FFEDAEF"/>
    <w:rsid w:val="13AF53E0"/>
    <w:rsid w:val="1499FD59"/>
    <w:rsid w:val="14EE9B88"/>
    <w:rsid w:val="15042C7D"/>
    <w:rsid w:val="155D046A"/>
    <w:rsid w:val="1656B0CC"/>
    <w:rsid w:val="165E2D1D"/>
    <w:rsid w:val="183B03F1"/>
    <w:rsid w:val="18CAB34B"/>
    <w:rsid w:val="1917321E"/>
    <w:rsid w:val="1AB2D572"/>
    <w:rsid w:val="1B4D60EB"/>
    <w:rsid w:val="1C09B4B3"/>
    <w:rsid w:val="1C6049E1"/>
    <w:rsid w:val="1E50ED62"/>
    <w:rsid w:val="1E8AC6E7"/>
    <w:rsid w:val="20D49640"/>
    <w:rsid w:val="214F9288"/>
    <w:rsid w:val="25F98CC5"/>
    <w:rsid w:val="26208799"/>
    <w:rsid w:val="265320C1"/>
    <w:rsid w:val="26B9E9E6"/>
    <w:rsid w:val="27AF7341"/>
    <w:rsid w:val="2900BD0D"/>
    <w:rsid w:val="299E58D2"/>
    <w:rsid w:val="29A865D4"/>
    <w:rsid w:val="2A464D5B"/>
    <w:rsid w:val="2A84AD05"/>
    <w:rsid w:val="2A872F9C"/>
    <w:rsid w:val="2AFD1FCA"/>
    <w:rsid w:val="2C0FFE6C"/>
    <w:rsid w:val="2D5F82CB"/>
    <w:rsid w:val="2E3E3616"/>
    <w:rsid w:val="2EC232BA"/>
    <w:rsid w:val="2F69F373"/>
    <w:rsid w:val="2FE782A8"/>
    <w:rsid w:val="307F24F8"/>
    <w:rsid w:val="3095F49D"/>
    <w:rsid w:val="30D33D5E"/>
    <w:rsid w:val="31AA99A7"/>
    <w:rsid w:val="32618507"/>
    <w:rsid w:val="331E31E3"/>
    <w:rsid w:val="3343A781"/>
    <w:rsid w:val="343009CE"/>
    <w:rsid w:val="3582B55B"/>
    <w:rsid w:val="35E321F2"/>
    <w:rsid w:val="36D62A36"/>
    <w:rsid w:val="385F36C1"/>
    <w:rsid w:val="38A19267"/>
    <w:rsid w:val="38E8E736"/>
    <w:rsid w:val="39F3B55F"/>
    <w:rsid w:val="3A191C1A"/>
    <w:rsid w:val="3B2A6820"/>
    <w:rsid w:val="3B41C91A"/>
    <w:rsid w:val="3B74BBE4"/>
    <w:rsid w:val="3BA10FD2"/>
    <w:rsid w:val="3BB202B6"/>
    <w:rsid w:val="3BE14FC8"/>
    <w:rsid w:val="3C6EFF09"/>
    <w:rsid w:val="3CDE63C4"/>
    <w:rsid w:val="3CEDB0F5"/>
    <w:rsid w:val="3DA9C754"/>
    <w:rsid w:val="3F5B0071"/>
    <w:rsid w:val="3F9D00C3"/>
    <w:rsid w:val="40EE6975"/>
    <w:rsid w:val="4249D66E"/>
    <w:rsid w:val="4257F4AF"/>
    <w:rsid w:val="42BAA687"/>
    <w:rsid w:val="42D8C712"/>
    <w:rsid w:val="43C791D7"/>
    <w:rsid w:val="43DEB663"/>
    <w:rsid w:val="47582A1D"/>
    <w:rsid w:val="488175F6"/>
    <w:rsid w:val="49D8DC48"/>
    <w:rsid w:val="4A0900F8"/>
    <w:rsid w:val="4A7E94BB"/>
    <w:rsid w:val="4A8F3030"/>
    <w:rsid w:val="4DC2F97B"/>
    <w:rsid w:val="4E3763A2"/>
    <w:rsid w:val="4E8EC458"/>
    <w:rsid w:val="4EE3F9FF"/>
    <w:rsid w:val="4F6937B0"/>
    <w:rsid w:val="4F81EFD3"/>
    <w:rsid w:val="509A040C"/>
    <w:rsid w:val="50C329AE"/>
    <w:rsid w:val="50C64A4F"/>
    <w:rsid w:val="517ABB28"/>
    <w:rsid w:val="52AADAE1"/>
    <w:rsid w:val="52F74C03"/>
    <w:rsid w:val="53BC9526"/>
    <w:rsid w:val="543C6B6A"/>
    <w:rsid w:val="544B2123"/>
    <w:rsid w:val="54A92C9B"/>
    <w:rsid w:val="573ADE30"/>
    <w:rsid w:val="58DF1762"/>
    <w:rsid w:val="5934ED84"/>
    <w:rsid w:val="5A5C39BE"/>
    <w:rsid w:val="5A807864"/>
    <w:rsid w:val="5AF89BFB"/>
    <w:rsid w:val="5BDC1F3B"/>
    <w:rsid w:val="5DC46E6F"/>
    <w:rsid w:val="5E2785E9"/>
    <w:rsid w:val="5EA321BA"/>
    <w:rsid w:val="5F438006"/>
    <w:rsid w:val="5FF202C8"/>
    <w:rsid w:val="6065800C"/>
    <w:rsid w:val="60D7310B"/>
    <w:rsid w:val="635E0D8B"/>
    <w:rsid w:val="6385A217"/>
    <w:rsid w:val="639C98B5"/>
    <w:rsid w:val="647FBF87"/>
    <w:rsid w:val="65461F56"/>
    <w:rsid w:val="65CCD2EF"/>
    <w:rsid w:val="65FD481F"/>
    <w:rsid w:val="67F06DA3"/>
    <w:rsid w:val="6843CEBD"/>
    <w:rsid w:val="68806526"/>
    <w:rsid w:val="6887730B"/>
    <w:rsid w:val="69A3DD62"/>
    <w:rsid w:val="6DF64E0D"/>
    <w:rsid w:val="6E2CD383"/>
    <w:rsid w:val="6F60DCAD"/>
    <w:rsid w:val="70996781"/>
    <w:rsid w:val="728E1D64"/>
    <w:rsid w:val="72ECFB66"/>
    <w:rsid w:val="747FEDB5"/>
    <w:rsid w:val="77199116"/>
    <w:rsid w:val="77C66B6E"/>
    <w:rsid w:val="77C9C00F"/>
    <w:rsid w:val="7855DD5F"/>
    <w:rsid w:val="7AD767A2"/>
    <w:rsid w:val="7DF01E8B"/>
    <w:rsid w:val="7F524793"/>
    <w:rsid w:val="7F9A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B0360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8A152D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8A152D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8A152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8A152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A152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564DDB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367FEC"/>
    <w:tblPr>
      <w:tblStyleRowBandSize w:val="1"/>
      <w:tblStyleColBandSize w:val="1"/>
      <w:tblBorders>
        <w:top w:val="single" w:sz="4" w:space="0" w:color="87A6AC" w:themeColor="accent1" w:themeTint="99"/>
        <w:left w:val="single" w:sz="4" w:space="0" w:color="87A6AC" w:themeColor="accent1" w:themeTint="99"/>
        <w:bottom w:val="single" w:sz="4" w:space="0" w:color="87A6AC" w:themeColor="accent1" w:themeTint="99"/>
        <w:right w:val="single" w:sz="4" w:space="0" w:color="87A6AC" w:themeColor="accent1" w:themeTint="99"/>
        <w:insideH w:val="single" w:sz="4" w:space="0" w:color="87A6AC" w:themeColor="accent1" w:themeTint="99"/>
        <w:insideV w:val="single" w:sz="4" w:space="0" w:color="87A6A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76166" w:themeColor="accent1"/>
          <w:left w:val="single" w:sz="4" w:space="0" w:color="476166" w:themeColor="accent1"/>
          <w:bottom w:val="single" w:sz="4" w:space="0" w:color="476166" w:themeColor="accent1"/>
          <w:right w:val="single" w:sz="4" w:space="0" w:color="476166" w:themeColor="accent1"/>
          <w:insideH w:val="nil"/>
          <w:insideV w:val="nil"/>
        </w:tcBorders>
        <w:shd w:val="clear" w:color="auto" w:fill="476166" w:themeFill="accent1"/>
      </w:tcPr>
    </w:tblStylePr>
    <w:tblStylePr w:type="lastRow">
      <w:rPr>
        <w:b/>
        <w:bCs/>
      </w:rPr>
      <w:tblPr/>
      <w:tcPr>
        <w:tcBorders>
          <w:top w:val="double" w:sz="4" w:space="0" w:color="47616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1E3" w:themeFill="accent1" w:themeFillTint="33"/>
      </w:tcPr>
    </w:tblStylePr>
    <w:tblStylePr w:type="band1Horz">
      <w:tblPr/>
      <w:tcPr>
        <w:shd w:val="clear" w:color="auto" w:fill="D7E1E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9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jpe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6002640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659E644-A43E-4279-95F7-B9B5BAEB7BB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26</Pages>
  <Words>451</Words>
  <Characters>2575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2021-08-31T05:17:00Z</dcterms:created>
  <dcterms:modified xsi:type="dcterms:W3CDTF">2024-02-27T07:45:00Z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ClassificationContentMarkingHeaderShapeIds">
    <vt:lpwstr>2,3,4</vt:lpwstr>
  </property>
  <property fmtid="{D5CDD505-2E9C-101B-9397-08002B2CF9AE}" pid="4" name="ClassificationContentMarkingHeaderFontProps">
    <vt:lpwstr>#ff0000,10,Calibri</vt:lpwstr>
  </property>
  <property fmtid="{D5CDD505-2E9C-101B-9397-08002B2CF9AE}" pid="5" name="ClassificationContentMarkingHeaderText">
    <vt:lpwstr>OFFICIAL</vt:lpwstr>
  </property>
  <property fmtid="{D5CDD505-2E9C-101B-9397-08002B2CF9AE}" pid="6" name="MSIP_Label_f3ac7e5b-5da2-46c7-8677-8a6b50f7d886_Enabled">
    <vt:lpwstr>true</vt:lpwstr>
  </property>
  <property fmtid="{D5CDD505-2E9C-101B-9397-08002B2CF9AE}" pid="7" name="MSIP_Label_f3ac7e5b-5da2-46c7-8677-8a6b50f7d886_SetDate">
    <vt:lpwstr>2023-10-23T06:35:40Z</vt:lpwstr>
  </property>
  <property fmtid="{D5CDD505-2E9C-101B-9397-08002B2CF9AE}" pid="8" name="MSIP_Label_f3ac7e5b-5da2-46c7-8677-8a6b50f7d886_Method">
    <vt:lpwstr>Privileged</vt:lpwstr>
  </property>
  <property fmtid="{D5CDD505-2E9C-101B-9397-08002B2CF9AE}" pid="9" name="MSIP_Label_f3ac7e5b-5da2-46c7-8677-8a6b50f7d886_Name">
    <vt:lpwstr>Official</vt:lpwstr>
  </property>
  <property fmtid="{D5CDD505-2E9C-101B-9397-08002B2CF9AE}" pid="10" name="MSIP_Label_f3ac7e5b-5da2-46c7-8677-8a6b50f7d886_SiteId">
    <vt:lpwstr>218881e8-07ad-4142-87d7-f6b90d17009b</vt:lpwstr>
  </property>
  <property fmtid="{D5CDD505-2E9C-101B-9397-08002B2CF9AE}" pid="11" name="MSIP_Label_f3ac7e5b-5da2-46c7-8677-8a6b50f7d886_ActionId">
    <vt:lpwstr>85a6943b-bd73-4d63-9cac-4b1374efe3a7</vt:lpwstr>
  </property>
  <property fmtid="{D5CDD505-2E9C-101B-9397-08002B2CF9AE}" pid="12" name="MSIP_Label_f3ac7e5b-5da2-46c7-8677-8a6b50f7d886_ContentBits">
    <vt:lpwstr>1</vt:lpwstr>
  </property>
  <property fmtid="{D5CDD505-2E9C-101B-9397-08002B2CF9AE}" pid="13" name="GrammarlyDocumentId">
    <vt:lpwstr>9a87da6e6bcb22a2e03f478d3e631f946e8ea80d00b0991eae277ee3e9ab0296</vt:lpwstr>
  </property>
</Properties>
</file>