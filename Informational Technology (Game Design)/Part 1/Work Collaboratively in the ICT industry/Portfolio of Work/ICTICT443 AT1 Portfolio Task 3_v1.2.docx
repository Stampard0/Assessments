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FF32C7" w14:paraId="5255219D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11C56F7E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2D3775D6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FF32C7" w14:paraId="3A690393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1E28" w14:textId="43B06F47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B575" w14:textId="62A9DD25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FF32C7" w14:paraId="6309ADA4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DA3" w14:textId="2995B2ED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7B3" w14:textId="6EFE09C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FF32C7" w14:paraId="6756CB85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8154FA7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7CE5CBB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108ECB8F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AC2B16">
              <w:rPr>
                <w:rFonts w:ascii="Tahoma" w:hAnsi="Tahoma" w:cs="Tahoma"/>
              </w:rPr>
              <w:t xml:space="preserve"> (Portfolio Task 3)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6E45A430" w:rsidR="00DC4C5B" w:rsidRPr="001F7CC0" w:rsidRDefault="00FF32C7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7777777" w:rsidR="004856DF" w:rsidRPr="004856DF" w:rsidRDefault="004856DF" w:rsidP="004856DF">
            <w:pPr>
              <w:spacing w:before="120"/>
              <w:rPr>
                <w:rFonts w:ascii="Tahoma" w:hAnsi="Tahoma" w:cs="Tahoma"/>
                <w:snapToGrid w:val="0"/>
              </w:rPr>
            </w:pP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77777777" w:rsidR="004856DF" w:rsidRPr="001F7CC0" w:rsidRDefault="004856DF" w:rsidP="00303A66">
            <w:pPr>
              <w:spacing w:before="60" w:after="60"/>
              <w:rPr>
                <w:rFonts w:ascii="Tahoma" w:hAnsi="Tahoma" w:cs="Tahoma"/>
              </w:rPr>
            </w:pP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5DB271F2" w:rsidR="003C4BD3" w:rsidRPr="001F7CC0" w:rsidRDefault="00FF32C7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AC2B16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AC2B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AC2B16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AC2B16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8325BEA" w:rsidR="005D2195" w:rsidRPr="00B8691A" w:rsidRDefault="00FF32C7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AC2B16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AC2B16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047AD429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Pr="00425538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Arrange with your Lecturer for the date and time for completion of the practical </w:t>
            </w:r>
            <w:r w:rsidRPr="00425538">
              <w:rPr>
                <w:rFonts w:ascii="Tahoma" w:hAnsi="Tahoma" w:cs="Tahoma"/>
              </w:rPr>
              <w:t>tasks/components.</w:t>
            </w:r>
            <w:r w:rsidRPr="00425538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425538">
              <w:rPr>
                <w:rFonts w:ascii="Tahoma" w:eastAsia="Tahoma" w:hAnsi="Tahoma" w:cs="Tahoma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A08A18" w14:textId="77777777" w:rsidR="00C8198C" w:rsidRPr="0051141B" w:rsidRDefault="00C8198C" w:rsidP="00C8198C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8DE85A5" w14:textId="77777777" w:rsidR="00C8198C" w:rsidRPr="00571FEB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0BB9FD5C" w14:textId="77777777" w:rsidR="00C8198C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93973FB" w:rsidR="00425538" w:rsidRPr="00C51978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425538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6A2D6D2A" w14:textId="64D7470E" w:rsidR="00927EC9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720" w:history="1">
            <w:r w:rsidR="00927EC9" w:rsidRPr="000007D3">
              <w:rPr>
                <w:rStyle w:val="Hyperlink"/>
                <w:noProof/>
              </w:rPr>
              <w:t>Assessment Task 1 – Portfolio Task 3 (Documentation Checklist)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_Toc56584720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9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6BC1C164" w14:textId="08792E57" w:rsidR="00927EC9" w:rsidRDefault="00EB03C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1" w:history="1">
            <w:r w:rsidR="00927EC9" w:rsidRPr="000007D3">
              <w:rPr>
                <w:rStyle w:val="Hyperlink"/>
                <w:noProof/>
              </w:rPr>
              <w:t>Assessment Task 1 Scenario Summary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_Toc56584721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10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03251111" w14:textId="191BE2F6" w:rsidR="00927EC9" w:rsidRDefault="00EB03C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2" w:history="1">
            <w:r w:rsidR="00927EC9" w:rsidRPr="000007D3">
              <w:rPr>
                <w:rStyle w:val="Hyperlink"/>
                <w:noProof/>
              </w:rPr>
              <w:t>Portfolio Task 3 – Review compliance with protocols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_Toc56584722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400C76D8" w14:textId="6ADDEE9A" w:rsidR="00927EC9" w:rsidRDefault="00EB03C9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3" w:history="1">
            <w:r w:rsidR="00927EC9" w:rsidRPr="000007D3">
              <w:rPr>
                <w:rStyle w:val="Hyperlink"/>
                <w:noProof/>
              </w:rPr>
              <w:t>Q1 – Participate in the meeting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_Toc56584723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93802C1" w14:textId="2B193AB7" w:rsidR="00927EC9" w:rsidRDefault="00EB03C9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4" w:history="1">
            <w:r w:rsidR="00927EC9" w:rsidRPr="000007D3">
              <w:rPr>
                <w:rStyle w:val="Hyperlink"/>
                <w:noProof/>
              </w:rPr>
              <w:t>Q2 – Reflection and responding to feedback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_Toc56584724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12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FC789DB" w14:textId="425FA443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8F19110" w:rsidR="000F3E64" w:rsidRDefault="00AC3669" w:rsidP="00EA0EE5">
      <w:pPr>
        <w:pStyle w:val="Heading1"/>
      </w:pPr>
      <w:bookmarkStart w:id="0" w:name="_Toc56584720"/>
      <w:r>
        <w:lastRenderedPageBreak/>
        <w:t>Assessment Task 1</w:t>
      </w:r>
      <w:r w:rsidRPr="000F3E64">
        <w:t xml:space="preserve"> </w:t>
      </w:r>
      <w:r w:rsidR="00AC2B16">
        <w:t>– Portfolio Task 3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AC2B16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0C868A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0F9BD804" w14:textId="56C04314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611B">
              <w:rPr>
                <w:b/>
                <w:bCs/>
                <w:color w:val="FFFFFF" w:themeColor="background1"/>
                <w:sz w:val="24"/>
                <w:szCs w:val="24"/>
              </w:rPr>
              <w:t>List of documents Portfolio Task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68BAC946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2"/>
                <w:shd w:val="clear" w:color="auto" w:fill="E1E3E6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35611B" w:rsidRPr="000F3E64" w14:paraId="0002798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15EB" w14:textId="61BE6C8E" w:rsidR="0035611B" w:rsidRDefault="0035611B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3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C133" w14:textId="7520BACB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25328758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a recording of the team meeting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721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17EA10D6" w14:textId="77777777" w:rsidR="00C8198C" w:rsidRPr="00396BE7" w:rsidRDefault="00C8198C" w:rsidP="00C8198C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994AB53" w14:textId="77777777" w:rsidR="00C8198C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277D50DE" w14:textId="77777777" w:rsidR="00C8198C" w:rsidRPr="00D00F89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5669D1D7" w14:textId="4C427BF9" w:rsidR="007640CA" w:rsidRDefault="007640CA" w:rsidP="007640CA">
      <w:pPr>
        <w:pStyle w:val="Heading1"/>
      </w:pPr>
      <w:bookmarkStart w:id="2" w:name="_Toc56584722"/>
      <w:r>
        <w:lastRenderedPageBreak/>
        <w:t>Portfolio Task 3 – Review compliance with protocols</w:t>
      </w:r>
      <w:bookmarkEnd w:id="2"/>
    </w:p>
    <w:p w14:paraId="34A3FDAC" w14:textId="01FAE1C5" w:rsidR="007640CA" w:rsidRDefault="007640CA" w:rsidP="00AC2B16">
      <w:pPr>
        <w:pStyle w:val="Heading3"/>
      </w:pPr>
      <w:bookmarkStart w:id="3" w:name="_Toc56584723"/>
      <w:r w:rsidRPr="006E7803">
        <w:t xml:space="preserve">Q1 – </w:t>
      </w:r>
      <w:r w:rsidR="00A02938">
        <w:t>Participate in the meeting</w:t>
      </w:r>
      <w:bookmarkEnd w:id="3"/>
    </w:p>
    <w:p w14:paraId="2E5E201E" w14:textId="5C1A1D32" w:rsidR="00581A05" w:rsidRDefault="00581A05" w:rsidP="00AC2B16">
      <w:pPr>
        <w:pStyle w:val="ListParagraph"/>
        <w:numPr>
          <w:ilvl w:val="0"/>
          <w:numId w:val="26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Schedule a meeting using Outlook</w:t>
      </w:r>
      <w:r w:rsidR="00092B7E">
        <w:rPr>
          <w:rFonts w:cs="Tahoma"/>
          <w:iCs/>
          <w:sz w:val="24"/>
          <w:szCs w:val="24"/>
        </w:rPr>
        <w:t>.</w:t>
      </w:r>
    </w:p>
    <w:p w14:paraId="10B3F778" w14:textId="7EF0BED8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Participants must be able to Approve or Deny the invitation</w:t>
      </w:r>
      <w:r w:rsidR="00092B7E">
        <w:rPr>
          <w:rFonts w:cs="Tahoma"/>
          <w:iCs/>
          <w:sz w:val="24"/>
          <w:szCs w:val="24"/>
        </w:rPr>
        <w:t>.</w:t>
      </w:r>
    </w:p>
    <w:p w14:paraId="5AF072F7" w14:textId="5441EA5A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Meeting invitation must contain a brief explanation about the purpose</w:t>
      </w:r>
      <w:r w:rsidR="00092B7E">
        <w:rPr>
          <w:rFonts w:cs="Tahoma"/>
          <w:iCs/>
          <w:sz w:val="24"/>
          <w:szCs w:val="24"/>
        </w:rPr>
        <w:t xml:space="preserve"> and other relevant details about </w:t>
      </w:r>
      <w:r>
        <w:rPr>
          <w:rFonts w:cs="Tahoma"/>
          <w:iCs/>
          <w:sz w:val="24"/>
          <w:szCs w:val="24"/>
        </w:rPr>
        <w:t>the meeting</w:t>
      </w:r>
      <w:r w:rsidR="00092B7E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581A05" w14:paraId="763FCCB3" w14:textId="77777777" w:rsidTr="002965FA">
        <w:tc>
          <w:tcPr>
            <w:tcW w:w="10053" w:type="dxa"/>
          </w:tcPr>
          <w:p w14:paraId="47C9B02E" w14:textId="14141ACA" w:rsidR="00581A05" w:rsidRPr="0053734A" w:rsidRDefault="00581A05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your meeting invitation</w:t>
            </w:r>
          </w:p>
          <w:p w14:paraId="1F78BEE3" w14:textId="77777777" w:rsidR="00581A05" w:rsidRDefault="00581A05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7340BE02" w14:textId="5CB299C4" w:rsidR="00581A05" w:rsidRPr="00AC2B16" w:rsidRDefault="00581A05" w:rsidP="00AC2B16">
      <w:pPr>
        <w:spacing w:before="60" w:after="60" w:line="240" w:lineRule="auto"/>
        <w:rPr>
          <w:rFonts w:cs="Tahoma"/>
          <w:iCs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527DB" w14:paraId="43FADA2C" w14:textId="77777777" w:rsidTr="002965FA">
        <w:tc>
          <w:tcPr>
            <w:tcW w:w="10053" w:type="dxa"/>
            <w:shd w:val="clear" w:color="auto" w:fill="FFF2CC" w:themeFill="accent4" w:themeFillTint="33"/>
          </w:tcPr>
          <w:p w14:paraId="3530DB8F" w14:textId="77777777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ind w:left="714" w:hanging="357"/>
              <w:rPr>
                <w:rFonts w:cs="Tahoma"/>
                <w:iCs/>
                <w:color w:val="C00000"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You must use </w:t>
            </w:r>
            <w:r w:rsidRPr="00A96A4F">
              <w:rPr>
                <w:rFonts w:cs="Tahoma"/>
                <w:b/>
                <w:bCs/>
                <w:iCs/>
                <w:color w:val="C00000"/>
                <w:sz w:val="24"/>
                <w:szCs w:val="24"/>
              </w:rPr>
              <w:t>Microsoft Teams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for this task. </w:t>
            </w:r>
          </w:p>
          <w:p w14:paraId="2E63C149" w14:textId="34E31236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Tahoma"/>
                <w:b/>
                <w:bCs/>
                <w:iCs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>A meeting must be recorded using the Recording feature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,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and a link to the recording shared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.</w:t>
            </w:r>
          </w:p>
        </w:tc>
      </w:tr>
    </w:tbl>
    <w:p w14:paraId="11E65483" w14:textId="2DACDE7C" w:rsidR="003527DB" w:rsidRDefault="003527DB" w:rsidP="00581A05">
      <w:pPr>
        <w:spacing w:before="60" w:after="60"/>
        <w:rPr>
          <w:rFonts w:cs="Tahoma"/>
          <w:iCs/>
          <w:sz w:val="24"/>
          <w:szCs w:val="24"/>
        </w:rPr>
      </w:pPr>
    </w:p>
    <w:p w14:paraId="6E49204D" w14:textId="4DDEB471" w:rsidR="00D109E7" w:rsidRDefault="009B165F" w:rsidP="00BB7B07">
      <w:pPr>
        <w:pStyle w:val="ListParagraph"/>
        <w:numPr>
          <w:ilvl w:val="0"/>
          <w:numId w:val="26"/>
        </w:numPr>
        <w:ind w:left="714" w:hanging="357"/>
        <w:contextualSpacing w:val="0"/>
        <w:rPr>
          <w:rFonts w:cs="Tahoma"/>
          <w:b/>
          <w:bCs/>
          <w:iCs/>
          <w:sz w:val="24"/>
          <w:szCs w:val="24"/>
        </w:rPr>
      </w:pPr>
      <w:r>
        <w:rPr>
          <w:rFonts w:cs="Tahoma"/>
          <w:b/>
          <w:bCs/>
          <w:iCs/>
          <w:sz w:val="24"/>
          <w:szCs w:val="24"/>
        </w:rPr>
        <w:t>Problem solving</w:t>
      </w:r>
    </w:p>
    <w:p w14:paraId="5CF7A2AC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121CF415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2C74A6F0" w14:textId="41D7E29A" w:rsidR="00BB7B07" w:rsidRPr="003C452D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188BFE37" w14:textId="3906C44F" w:rsidR="009B165F" w:rsidRPr="00531233" w:rsidRDefault="009B165F" w:rsidP="00BB7B07">
      <w:pPr>
        <w:pStyle w:val="ListParagraph"/>
        <w:numPr>
          <w:ilvl w:val="0"/>
          <w:numId w:val="26"/>
        </w:numPr>
        <w:contextualSpacing w:val="0"/>
        <w:rPr>
          <w:rFonts w:cs="Tahoma"/>
          <w:b/>
          <w:bCs/>
          <w:iCs/>
          <w:sz w:val="24"/>
          <w:szCs w:val="24"/>
        </w:rPr>
      </w:pPr>
      <w:r w:rsidRPr="00531233">
        <w:rPr>
          <w:rFonts w:cs="Tahoma"/>
          <w:b/>
          <w:bCs/>
          <w:iCs/>
          <w:sz w:val="24"/>
          <w:szCs w:val="24"/>
        </w:rPr>
        <w:t>Discussing and reviewing</w:t>
      </w:r>
      <w:r w:rsidR="00531233" w:rsidRPr="00531233">
        <w:rPr>
          <w:rFonts w:cs="Tahoma"/>
          <w:b/>
          <w:bCs/>
          <w:iCs/>
          <w:sz w:val="24"/>
          <w:szCs w:val="24"/>
        </w:rPr>
        <w:t xml:space="preserve"> protocols</w:t>
      </w:r>
    </w:p>
    <w:p w14:paraId="67F201FC" w14:textId="522E17DD" w:rsidR="00740C2C" w:rsidRDefault="00D109E7" w:rsidP="00BB7B07">
      <w:pPr>
        <w:pStyle w:val="ListParagraph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Participate in </w:t>
      </w:r>
      <w:r w:rsidR="000876C5">
        <w:rPr>
          <w:rFonts w:cs="Tahoma"/>
          <w:iCs/>
          <w:sz w:val="24"/>
          <w:szCs w:val="24"/>
        </w:rPr>
        <w:t>a virtual</w:t>
      </w:r>
      <w:r>
        <w:rPr>
          <w:rFonts w:cs="Tahoma"/>
          <w:iCs/>
          <w:sz w:val="24"/>
          <w:szCs w:val="24"/>
        </w:rPr>
        <w:t xml:space="preserve"> meeting with your team (this must be done under the observation of your lecturer). </w:t>
      </w:r>
    </w:p>
    <w:p w14:paraId="2C83E2F0" w14:textId="77777777" w:rsidR="00AD3BE8" w:rsidRPr="00594C84" w:rsidRDefault="00AD3BE8" w:rsidP="00BB7B07">
      <w:pPr>
        <w:ind w:left="709"/>
        <w:rPr>
          <w:rFonts w:cs="Tahoma"/>
          <w:iCs/>
          <w:sz w:val="24"/>
          <w:szCs w:val="24"/>
        </w:rPr>
      </w:pPr>
      <w:r w:rsidRPr="00594C84">
        <w:rPr>
          <w:rFonts w:cs="Tahoma"/>
          <w:iCs/>
          <w:sz w:val="24"/>
          <w:szCs w:val="24"/>
        </w:rPr>
        <w:t>During the meeting you must:</w:t>
      </w:r>
    </w:p>
    <w:p w14:paraId="4C8FFB1B" w14:textId="6E3A43D0" w:rsidR="00A07E08" w:rsidRDefault="00A07E0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Explain how you shared the knowledge information and whose work protocols did you follow</w:t>
      </w:r>
      <w:r w:rsidR="009621F2">
        <w:rPr>
          <w:rFonts w:cs="Tahoma"/>
          <w:iCs/>
          <w:sz w:val="24"/>
          <w:szCs w:val="24"/>
        </w:rPr>
        <w:t>,</w:t>
      </w:r>
    </w:p>
    <w:p w14:paraId="5510957A" w14:textId="56E628F2" w:rsidR="00D324C6" w:rsidRDefault="00AD3BE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 xml:space="preserve">Provide constructive feedback to your team members about the protocols they </w:t>
      </w:r>
      <w:r w:rsidR="002E5F2B">
        <w:rPr>
          <w:rFonts w:cs="Tahoma"/>
          <w:iCs/>
          <w:sz w:val="24"/>
          <w:szCs w:val="24"/>
        </w:rPr>
        <w:t xml:space="preserve">have </w:t>
      </w:r>
      <w:r w:rsidRPr="00740C2C">
        <w:rPr>
          <w:rFonts w:cs="Tahoma"/>
          <w:iCs/>
          <w:sz w:val="24"/>
          <w:szCs w:val="24"/>
        </w:rPr>
        <w:t>developed</w:t>
      </w:r>
      <w:r w:rsidR="009621F2">
        <w:rPr>
          <w:rFonts w:cs="Tahoma"/>
          <w:iCs/>
          <w:sz w:val="24"/>
          <w:szCs w:val="24"/>
        </w:rPr>
        <w:t>,</w:t>
      </w:r>
    </w:p>
    <w:p w14:paraId="799409E7" w14:textId="7FEFDE07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Discuss and review the protocols and knowledge information shared by your team members,</w:t>
      </w:r>
    </w:p>
    <w:p w14:paraId="5FB68EE0" w14:textId="0DB53644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>Ask your team for feedback regarding the new protocols and practices developed by you</w:t>
      </w:r>
      <w:r w:rsidR="00BB7B07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D6C86" w14:paraId="10F6648C" w14:textId="77777777" w:rsidTr="002965FA">
        <w:tc>
          <w:tcPr>
            <w:tcW w:w="10053" w:type="dxa"/>
          </w:tcPr>
          <w:p w14:paraId="7AA06907" w14:textId="69EDE194" w:rsidR="002D6C86" w:rsidRPr="0053734A" w:rsidRDefault="00D324C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Provide</w:t>
            </w:r>
            <w:r w:rsidR="002D6C86">
              <w:rPr>
                <w:rFonts w:cs="Tahoma"/>
                <w:i/>
                <w:sz w:val="24"/>
                <w:szCs w:val="24"/>
              </w:rPr>
              <w:t xml:space="preserve"> a link to the recorded team meeting here:</w:t>
            </w:r>
          </w:p>
          <w:p w14:paraId="76EA2E12" w14:textId="77777777" w:rsidR="002D6C86" w:rsidRDefault="002D6C86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0C90E522" w14:textId="77777777" w:rsidR="00AC2B16" w:rsidRDefault="00AC2B16" w:rsidP="001724FE">
      <w:pPr>
        <w:rPr>
          <w:rFonts w:cs="Tahoma"/>
          <w:b/>
          <w:bCs/>
          <w:iCs/>
          <w:sz w:val="24"/>
          <w:szCs w:val="24"/>
        </w:rPr>
      </w:pPr>
    </w:p>
    <w:p w14:paraId="58172E73" w14:textId="041AA0A1" w:rsidR="00D324C6" w:rsidRPr="00D324C6" w:rsidRDefault="00D324C6" w:rsidP="00AC2B16">
      <w:pPr>
        <w:pStyle w:val="Heading3"/>
      </w:pPr>
      <w:bookmarkStart w:id="4" w:name="_Toc56584724"/>
      <w:r w:rsidRPr="00D324C6">
        <w:lastRenderedPageBreak/>
        <w:t>Q2 – Reflection</w:t>
      </w:r>
      <w:r w:rsidR="00BD2E76">
        <w:t xml:space="preserve"> and responding to feedback</w:t>
      </w:r>
      <w:bookmarkEnd w:id="4"/>
    </w:p>
    <w:p w14:paraId="65385BE0" w14:textId="3E4C77AF" w:rsidR="00D324C6" w:rsidRDefault="003C452D" w:rsidP="00D324C6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a 1-2 sentences, d</w:t>
      </w:r>
      <w:r w:rsidR="00B64A4D">
        <w:rPr>
          <w:rFonts w:cs="Tahoma"/>
          <w:iCs/>
          <w:sz w:val="24"/>
          <w:szCs w:val="24"/>
        </w:rPr>
        <w:t>escribe</w:t>
      </w:r>
      <w:r w:rsidR="00902716">
        <w:rPr>
          <w:rFonts w:cs="Tahoma"/>
          <w:iCs/>
          <w:sz w:val="24"/>
          <w:szCs w:val="24"/>
        </w:rPr>
        <w:t xml:space="preserve"> the f</w:t>
      </w:r>
      <w:r w:rsidR="00325FCD">
        <w:rPr>
          <w:rFonts w:cs="Tahoma"/>
          <w:iCs/>
          <w:sz w:val="24"/>
          <w:szCs w:val="24"/>
        </w:rPr>
        <w:t>eedback</w:t>
      </w:r>
      <w:r w:rsidR="00902716">
        <w:rPr>
          <w:rFonts w:cs="Tahoma"/>
          <w:iCs/>
          <w:sz w:val="24"/>
          <w:szCs w:val="24"/>
        </w:rPr>
        <w:t xml:space="preserve"> that</w:t>
      </w:r>
      <w:r w:rsidR="00325FCD">
        <w:rPr>
          <w:rFonts w:cs="Tahoma"/>
          <w:iCs/>
          <w:sz w:val="24"/>
          <w:szCs w:val="24"/>
        </w:rPr>
        <w:t xml:space="preserve"> was provided to you at the meeting</w:t>
      </w:r>
      <w:r w:rsidR="00902716">
        <w:rPr>
          <w:rFonts w:cs="Tahoma"/>
          <w:iCs/>
          <w:sz w:val="24"/>
          <w:szCs w:val="24"/>
        </w:rPr>
        <w:t xml:space="preserve">. </w:t>
      </w:r>
      <w:r w:rsidR="00902716" w:rsidRPr="00902716">
        <w:rPr>
          <w:rFonts w:cs="Tahoma"/>
          <w:iCs/>
          <w:sz w:val="24"/>
          <w:szCs w:val="24"/>
        </w:rPr>
        <w:t xml:space="preserve">Was the feedback </w:t>
      </w:r>
      <w:r>
        <w:rPr>
          <w:rFonts w:cs="Tahoma"/>
          <w:iCs/>
          <w:sz w:val="24"/>
          <w:szCs w:val="24"/>
        </w:rPr>
        <w:t xml:space="preserve">overall </w:t>
      </w:r>
      <w:r w:rsidR="00902716" w:rsidRPr="00902716">
        <w:rPr>
          <w:rFonts w:cs="Tahoma"/>
          <w:iCs/>
          <w:sz w:val="24"/>
          <w:szCs w:val="24"/>
        </w:rPr>
        <w:t>positive or negative?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25FCD" w14:paraId="2FBFA5FE" w14:textId="77777777" w:rsidTr="002965FA">
        <w:tc>
          <w:tcPr>
            <w:tcW w:w="10053" w:type="dxa"/>
          </w:tcPr>
          <w:p w14:paraId="3BDE558D" w14:textId="77777777" w:rsidR="00325FCD" w:rsidRPr="00BB7B07" w:rsidRDefault="0090271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016C387C" w14:textId="70C65C17" w:rsidR="00BB7B07" w:rsidRDefault="00BB7B07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662EDDEE" w14:textId="77777777" w:rsidR="00CA005D" w:rsidRDefault="00CA005D" w:rsidP="00CA005D">
      <w:pPr>
        <w:pStyle w:val="ListParagraph"/>
        <w:rPr>
          <w:rFonts w:cs="Tahoma"/>
          <w:iCs/>
          <w:sz w:val="24"/>
          <w:szCs w:val="24"/>
        </w:rPr>
      </w:pPr>
    </w:p>
    <w:p w14:paraId="0908F240" w14:textId="5384662B" w:rsidR="00C220F9" w:rsidRDefault="003C452D" w:rsidP="00C220F9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1-2 sentences explain w</w:t>
      </w:r>
      <w:r w:rsidR="000D22EC">
        <w:rPr>
          <w:rFonts w:cs="Tahoma"/>
          <w:iCs/>
          <w:sz w:val="24"/>
          <w:szCs w:val="24"/>
        </w:rPr>
        <w:t xml:space="preserve">hat steps did you take to ensure </w:t>
      </w:r>
      <w:r w:rsidR="000A25BD">
        <w:rPr>
          <w:rFonts w:cs="Tahoma"/>
          <w:iCs/>
          <w:sz w:val="24"/>
          <w:szCs w:val="24"/>
        </w:rPr>
        <w:t>your feedback is constructive</w:t>
      </w:r>
      <w:r w:rsidR="000D22EC">
        <w:rPr>
          <w:rFonts w:cs="Tahoma"/>
          <w:i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0D22EC" w14:paraId="1EF0B240" w14:textId="77777777" w:rsidTr="00B12143">
        <w:tc>
          <w:tcPr>
            <w:tcW w:w="10053" w:type="dxa"/>
          </w:tcPr>
          <w:p w14:paraId="7E03B5F7" w14:textId="77777777" w:rsidR="000D22EC" w:rsidRPr="00BB7B07" w:rsidRDefault="000D22EC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F68B4E5" w14:textId="68443F04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</w:tbl>
    <w:p w14:paraId="4E18A820" w14:textId="77777777" w:rsidR="000D22EC" w:rsidRPr="000D22EC" w:rsidRDefault="000D22EC" w:rsidP="000D22EC">
      <w:pPr>
        <w:rPr>
          <w:rFonts w:cs="Tahoma"/>
          <w:iCs/>
          <w:sz w:val="24"/>
          <w:szCs w:val="24"/>
        </w:rPr>
      </w:pPr>
    </w:p>
    <w:p w14:paraId="01E4F5A2" w14:textId="28E110BA" w:rsidR="00C220F9" w:rsidRPr="003C452D" w:rsidRDefault="003C452D" w:rsidP="009364BF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 xml:space="preserve">In 1-2 sentences explain if </w:t>
      </w:r>
      <w:r w:rsidR="0090349E" w:rsidRPr="003C452D">
        <w:rPr>
          <w:rFonts w:cs="Tahoma"/>
          <w:iCs/>
          <w:sz w:val="24"/>
          <w:szCs w:val="24"/>
        </w:rPr>
        <w:t xml:space="preserve">the feedback provided to you by your team members </w:t>
      </w:r>
      <w:r w:rsidRPr="003C452D">
        <w:rPr>
          <w:rFonts w:cs="Tahoma"/>
          <w:iCs/>
          <w:sz w:val="24"/>
          <w:szCs w:val="24"/>
        </w:rPr>
        <w:t xml:space="preserve">was </w:t>
      </w:r>
      <w:r w:rsidR="0090349E" w:rsidRPr="003C452D">
        <w:rPr>
          <w:rFonts w:cs="Tahoma"/>
          <w:iCs/>
          <w:sz w:val="24"/>
          <w:szCs w:val="24"/>
        </w:rPr>
        <w:t>constructive?</w:t>
      </w:r>
      <w:r>
        <w:rPr>
          <w:rFonts w:cs="Tahoma"/>
          <w:iCs/>
          <w:sz w:val="24"/>
          <w:szCs w:val="24"/>
        </w:rPr>
        <w:t xml:space="preserve"> </w:t>
      </w:r>
      <w:r w:rsidR="009D72A6" w:rsidRPr="003C452D">
        <w:rPr>
          <w:rFonts w:cs="Tahoma"/>
          <w:iCs/>
          <w:sz w:val="24"/>
          <w:szCs w:val="24"/>
        </w:rPr>
        <w:t>(Explain why it was or was not constructive)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0349E" w14:paraId="7CDC9CE1" w14:textId="77777777" w:rsidTr="00B12143">
        <w:tc>
          <w:tcPr>
            <w:tcW w:w="10053" w:type="dxa"/>
          </w:tcPr>
          <w:p w14:paraId="70697F7E" w14:textId="77777777" w:rsidR="0090349E" w:rsidRPr="00BB7B07" w:rsidRDefault="0090349E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80AAEB1" w14:textId="3CE693D1" w:rsidR="00BB7B07" w:rsidRDefault="00BB7B07" w:rsidP="00EF3B14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5F0B0CC7" w14:textId="73CC41FE" w:rsidR="00C220F9" w:rsidRDefault="00C220F9" w:rsidP="00325FCD">
      <w:pPr>
        <w:rPr>
          <w:rFonts w:cs="Tahoma"/>
          <w:iCs/>
          <w:sz w:val="24"/>
          <w:szCs w:val="24"/>
        </w:rPr>
      </w:pPr>
    </w:p>
    <w:p w14:paraId="7E0CA707" w14:textId="09D54FAA" w:rsidR="00085805" w:rsidRDefault="00085805" w:rsidP="00085805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List 2 things you </w:t>
      </w:r>
      <w:r w:rsidR="000F55F2">
        <w:rPr>
          <w:rFonts w:cs="Tahoma"/>
          <w:iCs/>
          <w:sz w:val="24"/>
          <w:szCs w:val="24"/>
        </w:rPr>
        <w:t xml:space="preserve">did or could have done to </w:t>
      </w:r>
      <w:r w:rsidR="00B30242">
        <w:rPr>
          <w:rFonts w:cs="Tahoma"/>
          <w:iCs/>
          <w:sz w:val="24"/>
          <w:szCs w:val="24"/>
        </w:rPr>
        <w:t xml:space="preserve">help </w:t>
      </w:r>
      <w:r w:rsidR="000F55F2">
        <w:rPr>
          <w:rFonts w:cs="Tahoma"/>
          <w:iCs/>
          <w:sz w:val="24"/>
          <w:szCs w:val="24"/>
        </w:rPr>
        <w:t xml:space="preserve">resolve the conflicting opinions/perspectives </w:t>
      </w:r>
      <w:r w:rsidR="00B30242">
        <w:rPr>
          <w:rFonts w:cs="Tahoma"/>
          <w:iCs/>
          <w:sz w:val="24"/>
          <w:szCs w:val="24"/>
        </w:rPr>
        <w:t>in your virtual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30242" w14:paraId="0EA8788F" w14:textId="77777777" w:rsidTr="00B12143">
        <w:tc>
          <w:tcPr>
            <w:tcW w:w="10053" w:type="dxa"/>
          </w:tcPr>
          <w:p w14:paraId="09FAA34C" w14:textId="77777777" w:rsidR="00B30242" w:rsidRPr="00BB7B07" w:rsidRDefault="00B3024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bookmarkStart w:id="5" w:name="_Hlk55830121"/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3EB3B160" w14:textId="5DDDA893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  <w:bookmarkEnd w:id="5"/>
    </w:tbl>
    <w:p w14:paraId="575DE002" w14:textId="77777777" w:rsidR="00B30242" w:rsidRPr="00B30242" w:rsidRDefault="00B30242" w:rsidP="00B30242">
      <w:pPr>
        <w:rPr>
          <w:rFonts w:cs="Tahoma"/>
          <w:iCs/>
          <w:sz w:val="24"/>
          <w:szCs w:val="24"/>
        </w:rPr>
      </w:pPr>
    </w:p>
    <w:p w14:paraId="041DF333" w14:textId="01D79B22" w:rsidR="00D91007" w:rsidRDefault="002965FA" w:rsidP="0005336B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Based on the feedback provided at the meeting and your own reflection, d</w:t>
      </w:r>
      <w:r w:rsidR="00531378">
        <w:rPr>
          <w:rFonts w:cs="Tahoma"/>
          <w:iCs/>
          <w:sz w:val="24"/>
          <w:szCs w:val="24"/>
        </w:rPr>
        <w:t>ocument 2</w:t>
      </w:r>
      <w:r w:rsidR="00E9447B">
        <w:rPr>
          <w:rFonts w:cs="Tahoma"/>
          <w:iCs/>
          <w:sz w:val="24"/>
          <w:szCs w:val="24"/>
        </w:rPr>
        <w:t xml:space="preserve"> things </w:t>
      </w:r>
      <w:r w:rsidR="00EF3B14">
        <w:rPr>
          <w:rFonts w:cs="Tahoma"/>
          <w:iCs/>
          <w:sz w:val="24"/>
          <w:szCs w:val="24"/>
        </w:rPr>
        <w:t>that could be done</w:t>
      </w:r>
      <w:r w:rsidR="00E9447B">
        <w:rPr>
          <w:rFonts w:cs="Tahoma"/>
          <w:iCs/>
          <w:sz w:val="24"/>
          <w:szCs w:val="24"/>
        </w:rPr>
        <w:t xml:space="preserve"> to</w:t>
      </w:r>
      <w:r w:rsidR="005E35D8">
        <w:rPr>
          <w:rFonts w:cs="Tahoma"/>
          <w:iCs/>
          <w:sz w:val="24"/>
          <w:szCs w:val="24"/>
        </w:rPr>
        <w:t xml:space="preserve"> further improve the </w:t>
      </w:r>
      <w:r>
        <w:rPr>
          <w:rFonts w:cs="Tahoma"/>
          <w:iCs/>
          <w:sz w:val="24"/>
          <w:szCs w:val="24"/>
        </w:rPr>
        <w:t>virtual environment work protocols.</w:t>
      </w:r>
    </w:p>
    <w:p w14:paraId="529FB64B" w14:textId="34F6CEF3" w:rsidR="00CA7218" w:rsidRPr="00E323C1" w:rsidRDefault="00E711E4" w:rsidP="00E323C1">
      <w:pPr>
        <w:pStyle w:val="ListParagraph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(Actions </w:t>
      </w:r>
      <w:r w:rsidR="007E2ABF">
        <w:rPr>
          <w:rFonts w:cs="Tahoma"/>
          <w:iCs/>
          <w:sz w:val="24"/>
          <w:szCs w:val="24"/>
        </w:rPr>
        <w:t>may apply to you or entire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CA7218" w14:paraId="16AF9715" w14:textId="77777777" w:rsidTr="00B12143">
        <w:tc>
          <w:tcPr>
            <w:tcW w:w="10053" w:type="dxa"/>
          </w:tcPr>
          <w:p w14:paraId="40463102" w14:textId="77777777" w:rsidR="00CA7218" w:rsidRPr="00BB7B07" w:rsidRDefault="00CA7218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1C2A1D37" w14:textId="6BE5B603" w:rsidR="00CA7218" w:rsidRDefault="00CA7218" w:rsidP="00CA7218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3A9B6CF5" w14:textId="77777777" w:rsidR="00CA7218" w:rsidRDefault="00CA7218" w:rsidP="00E711E4">
      <w:pPr>
        <w:pStyle w:val="ListParagraph"/>
        <w:rPr>
          <w:rFonts w:cs="Tahoma"/>
          <w:iCs/>
          <w:sz w:val="24"/>
          <w:szCs w:val="24"/>
        </w:rPr>
      </w:pPr>
    </w:p>
    <w:p w14:paraId="7B0DA051" w14:textId="3D55C742" w:rsidR="4E2652AA" w:rsidRDefault="008A5D0B" w:rsidP="008A5D0B">
      <w:pPr>
        <w:pStyle w:val="ListParagraph"/>
        <w:numPr>
          <w:ilvl w:val="0"/>
          <w:numId w:val="35"/>
        </w:numPr>
        <w:ind w:right="-2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Document your Action Items using the</w:t>
      </w:r>
      <w:r w:rsidR="006B0625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‘CITEMS-Template-</w:t>
      </w:r>
      <w:r w:rsidR="006B0625">
        <w:rPr>
          <w:rFonts w:cs="Tahoma"/>
          <w:sz w:val="24"/>
          <w:szCs w:val="24"/>
        </w:rPr>
        <w:t>Action Plan</w:t>
      </w:r>
      <w:r>
        <w:rPr>
          <w:rFonts w:cs="Tahoma"/>
          <w:sz w:val="24"/>
          <w:szCs w:val="24"/>
        </w:rPr>
        <w:t xml:space="preserve">s’ document (from the CITEMS website </w:t>
      </w:r>
      <w:hyperlink r:id="rId13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rFonts w:cs="Tahoma"/>
          <w:sz w:val="24"/>
          <w:szCs w:val="24"/>
        </w:rPr>
        <w:t>). Save the file in OneDrive and share it with your manager (lecturer).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94812" w14:paraId="76FDBFD6" w14:textId="77777777" w:rsidTr="00B12143">
        <w:tc>
          <w:tcPr>
            <w:tcW w:w="10053" w:type="dxa"/>
          </w:tcPr>
          <w:p w14:paraId="408BEEB8" w14:textId="3748A9BC" w:rsidR="00A94812" w:rsidRDefault="00A9481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A94812">
              <w:rPr>
                <w:rFonts w:cs="Tahoma"/>
                <w:i/>
                <w:sz w:val="24"/>
                <w:szCs w:val="24"/>
              </w:rPr>
              <w:t>Insert a screenshot showing your Action</w:t>
            </w:r>
            <w:r w:rsidR="008A5D0B">
              <w:rPr>
                <w:rFonts w:cs="Tahoma"/>
                <w:i/>
                <w:sz w:val="24"/>
                <w:szCs w:val="24"/>
              </w:rPr>
              <w:t xml:space="preserve"> Item listed in the Action Plan:</w:t>
            </w:r>
          </w:p>
          <w:p w14:paraId="72F6894A" w14:textId="0829AA47" w:rsidR="00A94812" w:rsidRDefault="008A5D0B" w:rsidP="008A5D0B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the file was shared with the lecturer:</w:t>
            </w:r>
          </w:p>
        </w:tc>
      </w:tr>
    </w:tbl>
    <w:p w14:paraId="293B454F" w14:textId="24546D3E" w:rsidR="4E2652AA" w:rsidRDefault="4E2652AA" w:rsidP="4E2652AA">
      <w:pPr>
        <w:rPr>
          <w:sz w:val="24"/>
          <w:szCs w:val="24"/>
        </w:rPr>
      </w:pPr>
    </w:p>
    <w:p w14:paraId="5C36C865" w14:textId="4638852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AC2B16">
        <w:rPr>
          <w:b/>
          <w:bCs/>
          <w:sz w:val="24"/>
          <w:szCs w:val="24"/>
        </w:rPr>
        <w:t>Portfolio Task 3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8EDF" w14:textId="77777777" w:rsidR="000C233E" w:rsidRDefault="000C233E" w:rsidP="00E81266">
      <w:pPr>
        <w:spacing w:after="0" w:line="240" w:lineRule="auto"/>
      </w:pPr>
      <w:r>
        <w:separator/>
      </w:r>
    </w:p>
  </w:endnote>
  <w:endnote w:type="continuationSeparator" w:id="0">
    <w:p w14:paraId="698594D5" w14:textId="77777777" w:rsidR="000C233E" w:rsidRDefault="000C233E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1488AD8A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8A5D0B">
      <w:rPr>
        <w:noProof/>
      </w:rPr>
      <w:t>- 12 -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E5F8" w14:textId="77777777" w:rsidR="000C233E" w:rsidRDefault="000C233E" w:rsidP="00E81266">
      <w:pPr>
        <w:spacing w:after="0" w:line="240" w:lineRule="auto"/>
      </w:pPr>
      <w:r>
        <w:separator/>
      </w:r>
    </w:p>
  </w:footnote>
  <w:footnote w:type="continuationSeparator" w:id="0">
    <w:p w14:paraId="6D7DB93F" w14:textId="77777777" w:rsidR="000C233E" w:rsidRDefault="000C233E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047AD429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047AD429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2B7E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33E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2387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236"/>
    <w:rsid w:val="003C452D"/>
    <w:rsid w:val="003C4BD3"/>
    <w:rsid w:val="003C7713"/>
    <w:rsid w:val="003C7AE8"/>
    <w:rsid w:val="003D070D"/>
    <w:rsid w:val="003D2C58"/>
    <w:rsid w:val="003D302D"/>
    <w:rsid w:val="003D3FD5"/>
    <w:rsid w:val="003D454C"/>
    <w:rsid w:val="003D4847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538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0B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5D0B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0DF3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27EC9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16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98C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37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03C9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2C7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7AD429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FC01C4"/>
    <w:rsid w:val="27FDE592"/>
    <w:rsid w:val="284B1CAD"/>
    <w:rsid w:val="285159AD"/>
    <w:rsid w:val="28A08593"/>
    <w:rsid w:val="2A482BC9"/>
    <w:rsid w:val="2ACDB326"/>
    <w:rsid w:val="2ADB6C50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68B6FEB"/>
    <w:rsid w:val="47FC2750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05DDF0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AFAE93-552C-4074-8504-B654E4B1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Template.dotx</Template>
  <TotalTime>27</TotalTime>
  <Pages>10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Natalie Yang</cp:lastModifiedBy>
  <cp:revision>1529</cp:revision>
  <cp:lastPrinted>2016-09-20T01:36:00Z</cp:lastPrinted>
  <dcterms:created xsi:type="dcterms:W3CDTF">2020-05-11T01:39:00Z</dcterms:created>
  <dcterms:modified xsi:type="dcterms:W3CDTF">2021-06-28T07:33:00Z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