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519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47"/>
        <w:gridCol w:w="4616"/>
        <w:gridCol w:w="2356"/>
      </w:tblGrid>
      <w:tr w:rsidR="00141CAF" w14:paraId="52552194" w14:textId="77777777" w:rsidTr="3B2A1C86">
        <w:trPr>
          <w:trHeight w:val="436"/>
        </w:trPr>
        <w:tc>
          <w:tcPr>
            <w:tcW w:w="105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547AD"/>
            <w:vAlign w:val="center"/>
            <w:hideMark/>
          </w:tcPr>
          <w:p w14:paraId="52552193" w14:textId="77777777" w:rsidR="00141CAF" w:rsidRPr="000E6B2E" w:rsidRDefault="00141CAF" w:rsidP="004856DF">
            <w:pPr>
              <w:pStyle w:val="Header"/>
              <w:spacing w:before="120"/>
              <w:rPr>
                <w:rFonts w:ascii="Tahoma" w:hAnsi="Tahoma" w:cs="Tahoma"/>
                <w:color w:val="FFFFFF"/>
                <w:lang w:eastAsia="ja-JP"/>
              </w:rPr>
            </w:pPr>
            <w:r w:rsidRPr="000E6B2E">
              <w:rPr>
                <w:rFonts w:ascii="Tahoma" w:hAnsi="Tahoma" w:cs="Tahoma"/>
                <w:b/>
                <w:color w:val="FFFFFF"/>
                <w:lang w:val="en-US"/>
              </w:rPr>
              <w:t>Qualification Details</w:t>
            </w:r>
          </w:p>
        </w:tc>
      </w:tr>
      <w:tr w:rsidR="00337FFC" w14:paraId="52552197" w14:textId="77777777" w:rsidTr="3B2A1C86">
        <w:trPr>
          <w:trHeight w:val="414"/>
        </w:trPr>
        <w:tc>
          <w:tcPr>
            <w:tcW w:w="3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547AD"/>
            <w:vAlign w:val="center"/>
            <w:hideMark/>
          </w:tcPr>
          <w:p w14:paraId="52552195" w14:textId="77777777" w:rsidR="00337FFC" w:rsidRPr="000E6B2E" w:rsidRDefault="00337FFC" w:rsidP="00337FFC">
            <w:pPr>
              <w:pStyle w:val="Header"/>
              <w:spacing w:before="120"/>
              <w:rPr>
                <w:rFonts w:ascii="Tahoma" w:hAnsi="Tahoma" w:cs="Tahoma"/>
                <w:b/>
                <w:color w:val="FFFFFF"/>
                <w:lang w:val="en-US" w:eastAsia="ja-JP"/>
              </w:rPr>
            </w:pPr>
            <w:r w:rsidRPr="000E6B2E">
              <w:rPr>
                <w:rFonts w:ascii="Tahoma" w:hAnsi="Tahoma" w:cs="Tahoma"/>
                <w:b/>
                <w:color w:val="FFFFFF"/>
              </w:rPr>
              <w:t xml:space="preserve">Training Package </w:t>
            </w:r>
            <w:r w:rsidRPr="000E6B2E">
              <w:rPr>
                <w:rFonts w:ascii="Tahoma" w:hAnsi="Tahoma" w:cs="Tahoma"/>
                <w:b/>
                <w:color w:val="FFFFFF"/>
                <w:lang w:val="en-US"/>
              </w:rPr>
              <w:t>Code &amp; Title</w:t>
            </w:r>
          </w:p>
        </w:tc>
        <w:tc>
          <w:tcPr>
            <w:tcW w:w="69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552196" w14:textId="4C28D6E6" w:rsidR="00337FFC" w:rsidRPr="00AB0280" w:rsidRDefault="00337FFC" w:rsidP="00337FFC">
            <w:pPr>
              <w:pStyle w:val="Header"/>
              <w:spacing w:before="120"/>
              <w:rPr>
                <w:rFonts w:cs="Tahoma"/>
                <w:b/>
                <w:bCs/>
                <w:lang w:eastAsia="ja-JP"/>
              </w:rPr>
            </w:pPr>
            <w:r w:rsidRPr="00024231">
              <w:rPr>
                <w:rFonts w:cstheme="minorHAnsi"/>
                <w:lang w:eastAsia="ko-KR"/>
              </w:rPr>
              <w:t>ICT - Information and Communications Technology Training Package</w:t>
            </w:r>
            <w:r>
              <w:rPr>
                <w:rFonts w:cstheme="minorHAnsi"/>
                <w:lang w:eastAsia="ko-KR"/>
              </w:rPr>
              <w:t xml:space="preserve"> (Release 6.0)</w:t>
            </w:r>
          </w:p>
        </w:tc>
      </w:tr>
      <w:tr w:rsidR="00337FFC" w14:paraId="5255219A" w14:textId="77777777" w:rsidTr="3B2A1C86">
        <w:trPr>
          <w:trHeight w:val="414"/>
        </w:trPr>
        <w:tc>
          <w:tcPr>
            <w:tcW w:w="81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547AD"/>
            <w:vAlign w:val="center"/>
          </w:tcPr>
          <w:p w14:paraId="52552198" w14:textId="77777777" w:rsidR="00337FFC" w:rsidRPr="00AB0280" w:rsidRDefault="00337FFC" w:rsidP="00337FFC">
            <w:pPr>
              <w:pStyle w:val="Header"/>
              <w:spacing w:before="120"/>
              <w:rPr>
                <w:rFonts w:cs="Tahoma"/>
                <w:b/>
                <w:lang w:eastAsia="ja-JP"/>
              </w:rPr>
            </w:pPr>
            <w:r w:rsidRPr="000E6B2E">
              <w:rPr>
                <w:rFonts w:ascii="Tahoma" w:hAnsi="Tahoma" w:cs="Tahoma"/>
                <w:b/>
                <w:color w:val="FFFFFF"/>
                <w:lang w:val="en-US"/>
              </w:rPr>
              <w:t>Qualification National Code &amp; Title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547AD"/>
            <w:vAlign w:val="center"/>
          </w:tcPr>
          <w:p w14:paraId="52552199" w14:textId="77777777" w:rsidR="00337FFC" w:rsidRPr="00AB0280" w:rsidRDefault="00337FFC" w:rsidP="00337FFC">
            <w:pPr>
              <w:pStyle w:val="Header"/>
              <w:spacing w:before="120"/>
              <w:rPr>
                <w:rFonts w:cs="Tahoma"/>
                <w:b/>
                <w:lang w:eastAsia="ja-JP"/>
              </w:rPr>
            </w:pPr>
            <w:r w:rsidRPr="000E6B2E">
              <w:rPr>
                <w:rFonts w:ascii="Tahoma" w:hAnsi="Tahoma" w:cs="Tahoma"/>
                <w:b/>
                <w:color w:val="FFFFFF"/>
                <w:lang w:val="en-US"/>
              </w:rPr>
              <w:t>State code:</w:t>
            </w:r>
          </w:p>
        </w:tc>
      </w:tr>
      <w:tr w:rsidR="006B30B1" w14:paraId="5255219D" w14:textId="77777777" w:rsidTr="00204378">
        <w:trPr>
          <w:trHeight w:val="312"/>
        </w:trPr>
        <w:tc>
          <w:tcPr>
            <w:tcW w:w="81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55219B" w14:textId="51859A0A" w:rsidR="006B30B1" w:rsidRPr="00AB0280" w:rsidRDefault="006B30B1" w:rsidP="006B30B1">
            <w:pPr>
              <w:pStyle w:val="Header"/>
              <w:spacing w:before="60" w:after="60"/>
              <w:rPr>
                <w:rFonts w:cs="Tahoma"/>
                <w:b/>
                <w:bCs/>
                <w:lang w:eastAsia="ja-JP"/>
              </w:rPr>
            </w:pPr>
            <w:r>
              <w:rPr>
                <w:rStyle w:val="normaltextrun"/>
                <w:rFonts w:ascii="Calibri" w:hAnsi="Calibri" w:cs="Calibri"/>
              </w:rPr>
              <w:t>ICT40120 Certificate IV in Information Technology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55219C" w14:textId="1968868C" w:rsidR="006B30B1" w:rsidRPr="00AB0280" w:rsidRDefault="006B30B1" w:rsidP="006B30B1">
            <w:pPr>
              <w:pStyle w:val="Header"/>
              <w:spacing w:before="60" w:after="60"/>
              <w:rPr>
                <w:rFonts w:cs="Tahoma"/>
                <w:b/>
                <w:bCs/>
                <w:lang w:eastAsia="ja-JP"/>
              </w:rPr>
            </w:pPr>
            <w:r w:rsidRPr="0016051C">
              <w:rPr>
                <w:rStyle w:val="normaltextrun"/>
                <w:rFonts w:ascii="Calibri" w:hAnsi="Calibri" w:cs="Calibri"/>
                <w:b/>
              </w:rPr>
              <w:t>BFF9</w:t>
            </w:r>
            <w:r w:rsidRPr="0016051C">
              <w:rPr>
                <w:rStyle w:val="eop"/>
                <w:rFonts w:ascii="Calibri" w:hAnsi="Calibri" w:cs="Calibri"/>
                <w:b/>
              </w:rPr>
              <w:t> </w:t>
            </w:r>
          </w:p>
        </w:tc>
      </w:tr>
      <w:tr w:rsidR="006B30B1" w14:paraId="5C8EA924" w14:textId="77777777" w:rsidTr="00204378">
        <w:trPr>
          <w:trHeight w:val="312"/>
        </w:trPr>
        <w:tc>
          <w:tcPr>
            <w:tcW w:w="81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C439DE" w14:textId="59FE70B7" w:rsidR="006B30B1" w:rsidRPr="006B30B1" w:rsidRDefault="006B30B1" w:rsidP="006B30B1">
            <w:pPr>
              <w:pStyle w:val="Header"/>
              <w:spacing w:before="60" w:after="60"/>
              <w:rPr>
                <w:rStyle w:val="normaltextrun"/>
                <w:rFonts w:ascii="Calibri" w:hAnsi="Calibri" w:cs="Calibri"/>
              </w:rPr>
            </w:pPr>
            <w:r>
              <w:rPr>
                <w:rStyle w:val="normaltextrun"/>
                <w:rFonts w:ascii="Calibri" w:hAnsi="Calibri" w:cs="Calibri"/>
              </w:rPr>
              <w:t>ICT40120 Certificate IV in Information Technology (Programming)</w:t>
            </w:r>
            <w:r w:rsidRPr="006B30B1">
              <w:rPr>
                <w:rStyle w:val="normaltextrun"/>
              </w:rPr>
              <w:t> 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9D4647" w14:textId="1136FDBE" w:rsidR="006B30B1" w:rsidRPr="006B30B1" w:rsidRDefault="006B30B1" w:rsidP="006B30B1">
            <w:pPr>
              <w:pStyle w:val="Header"/>
              <w:spacing w:before="60" w:after="60"/>
              <w:rPr>
                <w:rStyle w:val="normaltextrun"/>
                <w:rFonts w:ascii="Calibri" w:hAnsi="Calibri" w:cs="Calibri"/>
                <w:b/>
              </w:rPr>
            </w:pPr>
            <w:r w:rsidRPr="006B30B1">
              <w:rPr>
                <w:rStyle w:val="normaltextrun"/>
                <w:rFonts w:ascii="Calibri" w:hAnsi="Calibri" w:cs="Calibri"/>
                <w:b/>
              </w:rPr>
              <w:t>AC07 </w:t>
            </w:r>
          </w:p>
        </w:tc>
      </w:tr>
      <w:tr w:rsidR="006B30B1" w14:paraId="3691891C" w14:textId="77777777" w:rsidTr="00204378">
        <w:trPr>
          <w:trHeight w:val="312"/>
        </w:trPr>
        <w:tc>
          <w:tcPr>
            <w:tcW w:w="81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2F7F39" w14:textId="05B10CA9" w:rsidR="006B30B1" w:rsidRPr="006B30B1" w:rsidRDefault="006B30B1" w:rsidP="006B30B1">
            <w:pPr>
              <w:pStyle w:val="Header"/>
              <w:spacing w:before="60" w:after="60"/>
              <w:rPr>
                <w:rStyle w:val="normaltextrun"/>
                <w:rFonts w:ascii="Calibri" w:hAnsi="Calibri" w:cs="Calibri"/>
              </w:rPr>
            </w:pPr>
            <w:r>
              <w:rPr>
                <w:rStyle w:val="normaltextrun"/>
                <w:rFonts w:ascii="Calibri" w:hAnsi="Calibri" w:cs="Calibri"/>
              </w:rPr>
              <w:t>ICT40120 Certificate IV in Information Technology (Networking</w:t>
            </w:r>
            <w:r w:rsidRPr="006B30B1">
              <w:rPr>
                <w:rStyle w:val="normaltextrun"/>
              </w:rPr>
              <w:t>) 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1B8966" w14:textId="743F706E" w:rsidR="006B30B1" w:rsidRPr="006B30B1" w:rsidRDefault="006B30B1" w:rsidP="006B30B1">
            <w:pPr>
              <w:pStyle w:val="Header"/>
              <w:spacing w:before="60" w:after="60"/>
              <w:rPr>
                <w:rStyle w:val="normaltextrun"/>
                <w:rFonts w:ascii="Calibri" w:hAnsi="Calibri" w:cs="Calibri"/>
                <w:b/>
              </w:rPr>
            </w:pPr>
            <w:r w:rsidRPr="006B30B1">
              <w:rPr>
                <w:rStyle w:val="normaltextrun"/>
                <w:rFonts w:ascii="Calibri" w:hAnsi="Calibri" w:cs="Calibri"/>
                <w:b/>
              </w:rPr>
              <w:t>AC10 </w:t>
            </w:r>
          </w:p>
        </w:tc>
      </w:tr>
      <w:tr w:rsidR="006B30B1" w14:paraId="6756CB85" w14:textId="77777777" w:rsidTr="00204378">
        <w:trPr>
          <w:trHeight w:val="312"/>
        </w:trPr>
        <w:tc>
          <w:tcPr>
            <w:tcW w:w="81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4AF6D0" w14:textId="7EC1AF3F" w:rsidR="006B30B1" w:rsidRPr="006B30B1" w:rsidRDefault="006B30B1" w:rsidP="006B30B1">
            <w:pPr>
              <w:pStyle w:val="Header"/>
              <w:spacing w:before="60" w:after="60"/>
              <w:rPr>
                <w:rStyle w:val="normaltextrun"/>
                <w:rFonts w:ascii="Calibri" w:hAnsi="Calibri" w:cs="Calibri"/>
              </w:rPr>
            </w:pPr>
            <w:r>
              <w:rPr>
                <w:rStyle w:val="normaltextrun"/>
                <w:rFonts w:ascii="Calibri" w:hAnsi="Calibri" w:cs="Calibri"/>
              </w:rPr>
              <w:t>ICT40120 Certificate IV in Information Technology (Gaming Development)</w:t>
            </w:r>
            <w:r w:rsidRPr="006B30B1">
              <w:rPr>
                <w:rStyle w:val="normaltextrun"/>
              </w:rPr>
              <w:t> 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935757" w14:textId="5A3A6F95" w:rsidR="006B30B1" w:rsidRPr="006B30B1" w:rsidRDefault="006B30B1" w:rsidP="006B30B1">
            <w:pPr>
              <w:pStyle w:val="Header"/>
              <w:spacing w:before="60" w:after="60"/>
              <w:rPr>
                <w:rStyle w:val="normaltextrun"/>
                <w:rFonts w:ascii="Calibri" w:hAnsi="Calibri" w:cs="Calibri"/>
                <w:b/>
              </w:rPr>
            </w:pPr>
            <w:r w:rsidRPr="006B30B1">
              <w:rPr>
                <w:rStyle w:val="normaltextrun"/>
                <w:rFonts w:ascii="Calibri" w:hAnsi="Calibri" w:cs="Calibri"/>
                <w:b/>
              </w:rPr>
              <w:t>AC17 </w:t>
            </w:r>
          </w:p>
        </w:tc>
      </w:tr>
      <w:tr w:rsidR="00337FFC" w14:paraId="525521B2" w14:textId="77777777" w:rsidTr="3B2A1C86">
        <w:trPr>
          <w:trHeight w:val="544"/>
        </w:trPr>
        <w:tc>
          <w:tcPr>
            <w:tcW w:w="10519" w:type="dxa"/>
            <w:gridSpan w:val="3"/>
            <w:shd w:val="clear" w:color="auto" w:fill="8547AD"/>
            <w:vAlign w:val="center"/>
          </w:tcPr>
          <w:p w14:paraId="525521B1" w14:textId="77777777" w:rsidR="00337FFC" w:rsidRPr="000E6B2E" w:rsidRDefault="00337FFC" w:rsidP="00337FFC">
            <w:pPr>
              <w:spacing w:before="120" w:line="240" w:lineRule="auto"/>
              <w:rPr>
                <w:rFonts w:ascii="Tahoma" w:hAnsi="Tahoma" w:cs="Tahoma"/>
                <w:b/>
                <w:color w:val="FFFFFF"/>
              </w:rPr>
            </w:pPr>
            <w:r w:rsidRPr="000E6B2E">
              <w:rPr>
                <w:rFonts w:ascii="Tahoma" w:hAnsi="Tahoma" w:cs="Tahoma"/>
                <w:b/>
                <w:color w:val="FFFFFF"/>
              </w:rPr>
              <w:t xml:space="preserve">Units of Competency (UoC) detailed </w:t>
            </w:r>
            <w:r>
              <w:rPr>
                <w:rFonts w:ascii="Tahoma" w:hAnsi="Tahoma" w:cs="Tahoma"/>
                <w:b/>
                <w:color w:val="FFFFFF"/>
              </w:rPr>
              <w:t>in this cluster:</w:t>
            </w:r>
            <w:r w:rsidRPr="000E6B2E">
              <w:rPr>
                <w:rFonts w:ascii="Tahoma" w:hAnsi="Tahoma" w:cs="Tahoma"/>
                <w:b/>
                <w:color w:val="FFFFFF"/>
              </w:rPr>
              <w:t xml:space="preserve"> </w:t>
            </w:r>
          </w:p>
        </w:tc>
      </w:tr>
      <w:tr w:rsidR="00337FFC" w14:paraId="525521B5" w14:textId="77777777" w:rsidTr="3B2A1C86">
        <w:trPr>
          <w:trHeight w:val="411"/>
        </w:trPr>
        <w:tc>
          <w:tcPr>
            <w:tcW w:w="8163" w:type="dxa"/>
            <w:gridSpan w:val="2"/>
            <w:shd w:val="clear" w:color="auto" w:fill="8547AD"/>
            <w:vAlign w:val="center"/>
          </w:tcPr>
          <w:p w14:paraId="525521B3" w14:textId="77777777" w:rsidR="00337FFC" w:rsidRPr="000E6B2E" w:rsidRDefault="00337FFC" w:rsidP="00337FFC">
            <w:pPr>
              <w:spacing w:before="120" w:line="240" w:lineRule="auto"/>
              <w:rPr>
                <w:rFonts w:ascii="Tahoma" w:hAnsi="Tahoma" w:cs="Tahoma"/>
                <w:b/>
                <w:color w:val="FFFFFF"/>
              </w:rPr>
            </w:pPr>
            <w:r w:rsidRPr="000E6B2E">
              <w:rPr>
                <w:rFonts w:ascii="Tahoma" w:hAnsi="Tahoma" w:cs="Tahoma"/>
                <w:b/>
                <w:color w:val="FFFFFF"/>
              </w:rPr>
              <w:t xml:space="preserve">Unit National </w:t>
            </w:r>
            <w:r>
              <w:rPr>
                <w:rFonts w:ascii="Tahoma" w:hAnsi="Tahoma" w:cs="Tahoma"/>
                <w:b/>
                <w:color w:val="FFFFFF"/>
              </w:rPr>
              <w:t>C</w:t>
            </w:r>
            <w:r w:rsidRPr="000E6B2E">
              <w:rPr>
                <w:rFonts w:ascii="Tahoma" w:hAnsi="Tahoma" w:cs="Tahoma"/>
                <w:b/>
                <w:color w:val="FFFFFF"/>
              </w:rPr>
              <w:t xml:space="preserve">ode and </w:t>
            </w:r>
            <w:r>
              <w:rPr>
                <w:rFonts w:ascii="Tahoma" w:hAnsi="Tahoma" w:cs="Tahoma"/>
                <w:b/>
                <w:color w:val="FFFFFF"/>
              </w:rPr>
              <w:t>T</w:t>
            </w:r>
            <w:r w:rsidRPr="000E6B2E">
              <w:rPr>
                <w:rFonts w:ascii="Tahoma" w:hAnsi="Tahoma" w:cs="Tahoma"/>
                <w:b/>
                <w:color w:val="FFFFFF"/>
              </w:rPr>
              <w:t>itle</w:t>
            </w:r>
          </w:p>
        </w:tc>
        <w:tc>
          <w:tcPr>
            <w:tcW w:w="2356" w:type="dxa"/>
            <w:shd w:val="clear" w:color="auto" w:fill="8547AD"/>
            <w:vAlign w:val="center"/>
          </w:tcPr>
          <w:p w14:paraId="525521B4" w14:textId="77777777" w:rsidR="00337FFC" w:rsidRPr="000E6B2E" w:rsidRDefault="00337FFC" w:rsidP="00337FFC">
            <w:pPr>
              <w:spacing w:before="120" w:line="240" w:lineRule="auto"/>
              <w:rPr>
                <w:rFonts w:ascii="Tahoma" w:hAnsi="Tahoma" w:cs="Tahoma"/>
                <w:b/>
                <w:color w:val="FFFFFF"/>
              </w:rPr>
            </w:pPr>
            <w:r w:rsidRPr="000E6B2E">
              <w:rPr>
                <w:rFonts w:ascii="Tahoma" w:hAnsi="Tahoma" w:cs="Tahoma"/>
                <w:b/>
                <w:color w:val="FFFFFF"/>
              </w:rPr>
              <w:t>State Code</w:t>
            </w:r>
            <w:r>
              <w:rPr>
                <w:rFonts w:ascii="Tahoma" w:hAnsi="Tahoma" w:cs="Tahoma"/>
                <w:b/>
                <w:color w:val="FFFFFF"/>
              </w:rPr>
              <w:t>:</w:t>
            </w:r>
          </w:p>
        </w:tc>
      </w:tr>
      <w:tr w:rsidR="00337FFC" w14:paraId="525521B8" w14:textId="77777777" w:rsidTr="3B2A1C86">
        <w:trPr>
          <w:trHeight w:val="438"/>
        </w:trPr>
        <w:tc>
          <w:tcPr>
            <w:tcW w:w="8163" w:type="dxa"/>
            <w:gridSpan w:val="2"/>
            <w:shd w:val="clear" w:color="auto" w:fill="auto"/>
            <w:vAlign w:val="center"/>
          </w:tcPr>
          <w:p w14:paraId="525521B6" w14:textId="0F72CF3E" w:rsidR="00337FFC" w:rsidRPr="00337FFC" w:rsidRDefault="00337FFC" w:rsidP="00337FFC">
            <w:pPr>
              <w:spacing w:before="60" w:after="60" w:line="240" w:lineRule="auto"/>
              <w:rPr>
                <w:rFonts w:cstheme="minorHAnsi"/>
              </w:rPr>
            </w:pPr>
            <w:r w:rsidRPr="00337FFC">
              <w:rPr>
                <w:rFonts w:cstheme="minorHAnsi"/>
              </w:rPr>
              <w:t>ICTICT443 Work collaboratively in the ICT industry</w:t>
            </w:r>
          </w:p>
        </w:tc>
        <w:tc>
          <w:tcPr>
            <w:tcW w:w="2356" w:type="dxa"/>
            <w:shd w:val="clear" w:color="auto" w:fill="auto"/>
            <w:vAlign w:val="center"/>
          </w:tcPr>
          <w:p w14:paraId="525521B7" w14:textId="619A7C47" w:rsidR="00337FFC" w:rsidRPr="007E623E" w:rsidRDefault="007E7B71" w:rsidP="00337FFC">
            <w:pPr>
              <w:spacing w:before="60" w:after="60" w:line="240" w:lineRule="auto"/>
              <w:rPr>
                <w:rFonts w:cstheme="minorHAnsi"/>
                <w:b/>
              </w:rPr>
            </w:pPr>
            <w:r w:rsidRPr="007E623E">
              <w:rPr>
                <w:rFonts w:cstheme="minorHAnsi"/>
                <w:b/>
              </w:rPr>
              <w:t>OBU17</w:t>
            </w:r>
          </w:p>
        </w:tc>
      </w:tr>
    </w:tbl>
    <w:p w14:paraId="525521B9" w14:textId="77777777" w:rsidR="009624D3" w:rsidRDefault="003C4BD3" w:rsidP="004856DF">
      <w:pPr>
        <w:tabs>
          <w:tab w:val="left" w:pos="3195"/>
        </w:tabs>
        <w:spacing w:before="240" w:after="240" w:line="240" w:lineRule="auto"/>
        <w:ind w:left="-284"/>
        <w:jc w:val="center"/>
        <w:rPr>
          <w:rFonts w:ascii="Arial" w:hAnsi="Arial" w:cs="Arial"/>
          <w:i/>
        </w:rPr>
      </w:pPr>
      <w:r w:rsidRPr="00793B35">
        <w:rPr>
          <w:rFonts w:ascii="Arial" w:hAnsi="Arial" w:cs="Arial"/>
          <w:i/>
        </w:rPr>
        <w:t>Students to sign this document when submitting an assessment</w:t>
      </w:r>
    </w:p>
    <w:tbl>
      <w:tblPr>
        <w:tblW w:w="10519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14"/>
        <w:gridCol w:w="3382"/>
        <w:gridCol w:w="1559"/>
        <w:gridCol w:w="2864"/>
      </w:tblGrid>
      <w:tr w:rsidR="004856DF" w:rsidRPr="001F7CC0" w14:paraId="525521BC" w14:textId="77777777" w:rsidTr="00B99232">
        <w:trPr>
          <w:trHeight w:val="489"/>
        </w:trPr>
        <w:tc>
          <w:tcPr>
            <w:tcW w:w="2714" w:type="dxa"/>
            <w:shd w:val="clear" w:color="auto" w:fill="8547AD"/>
            <w:vAlign w:val="center"/>
          </w:tcPr>
          <w:p w14:paraId="525521BA" w14:textId="77777777" w:rsidR="004856DF" w:rsidRPr="001F7CC0" w:rsidRDefault="004856DF" w:rsidP="004856DF">
            <w:pPr>
              <w:spacing w:before="120"/>
              <w:rPr>
                <w:rFonts w:ascii="Tahoma" w:hAnsi="Tahoma" w:cs="Tahoma"/>
                <w:b/>
                <w:color w:val="FFFFFF"/>
              </w:rPr>
            </w:pPr>
            <w:r>
              <w:rPr>
                <w:rFonts w:ascii="Tahoma" w:hAnsi="Tahoma" w:cs="Tahoma"/>
                <w:b/>
                <w:color w:val="FFFFFF"/>
              </w:rPr>
              <w:t>Assessment description</w:t>
            </w:r>
          </w:p>
        </w:tc>
        <w:tc>
          <w:tcPr>
            <w:tcW w:w="7805" w:type="dxa"/>
            <w:gridSpan w:val="3"/>
            <w:shd w:val="clear" w:color="auto" w:fill="auto"/>
            <w:vAlign w:val="center"/>
          </w:tcPr>
          <w:p w14:paraId="525521BB" w14:textId="571C953D" w:rsidR="004856DF" w:rsidRPr="001F7CC0" w:rsidRDefault="008B185C" w:rsidP="0053559E">
            <w:pPr>
              <w:spacing w:before="1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Assessment 1 – Portfolio of work</w:t>
            </w:r>
            <w:r w:rsidR="00D97C1A">
              <w:rPr>
                <w:rFonts w:ascii="Tahoma" w:hAnsi="Tahoma" w:cs="Tahoma"/>
              </w:rPr>
              <w:t xml:space="preserve"> (Portfolio Task 2)</w:t>
            </w:r>
          </w:p>
        </w:tc>
      </w:tr>
      <w:tr w:rsidR="00DC4C5B" w:rsidRPr="001F7CC0" w14:paraId="525521BF" w14:textId="77777777" w:rsidTr="00B99232">
        <w:trPr>
          <w:trHeight w:val="489"/>
        </w:trPr>
        <w:tc>
          <w:tcPr>
            <w:tcW w:w="2714" w:type="dxa"/>
            <w:shd w:val="clear" w:color="auto" w:fill="8547AD"/>
            <w:vAlign w:val="center"/>
          </w:tcPr>
          <w:p w14:paraId="525521BD" w14:textId="77777777" w:rsidR="00DC4C5B" w:rsidRPr="001F7CC0" w:rsidRDefault="00DC4C5B" w:rsidP="004856DF">
            <w:pPr>
              <w:spacing w:before="120"/>
              <w:rPr>
                <w:rFonts w:ascii="Tahoma" w:hAnsi="Tahoma" w:cs="Tahoma"/>
                <w:b/>
                <w:color w:val="FFFFFF"/>
              </w:rPr>
            </w:pPr>
            <w:r>
              <w:rPr>
                <w:rFonts w:ascii="Tahoma" w:hAnsi="Tahoma" w:cs="Tahoma"/>
                <w:b/>
                <w:color w:val="FFFFFF"/>
              </w:rPr>
              <w:t>Assessment date</w:t>
            </w:r>
          </w:p>
        </w:tc>
        <w:tc>
          <w:tcPr>
            <w:tcW w:w="7805" w:type="dxa"/>
            <w:gridSpan w:val="3"/>
            <w:shd w:val="clear" w:color="auto" w:fill="auto"/>
            <w:vAlign w:val="center"/>
          </w:tcPr>
          <w:p w14:paraId="525521BE" w14:textId="56FD0507" w:rsidR="00DC4C5B" w:rsidRPr="001F7CC0" w:rsidRDefault="006B30B1" w:rsidP="0053559E">
            <w:pPr>
              <w:spacing w:before="1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Weeks 3-10</w:t>
            </w:r>
          </w:p>
        </w:tc>
      </w:tr>
      <w:tr w:rsidR="003C4BD3" w:rsidRPr="001F7CC0" w14:paraId="525521C2" w14:textId="77777777" w:rsidTr="00B99232">
        <w:trPr>
          <w:trHeight w:val="489"/>
        </w:trPr>
        <w:tc>
          <w:tcPr>
            <w:tcW w:w="2714" w:type="dxa"/>
            <w:shd w:val="clear" w:color="auto" w:fill="8547AD"/>
            <w:vAlign w:val="center"/>
          </w:tcPr>
          <w:p w14:paraId="525521C0" w14:textId="77777777" w:rsidR="003C4BD3" w:rsidRPr="001F7CC0" w:rsidRDefault="003C4BD3" w:rsidP="004856DF">
            <w:pPr>
              <w:spacing w:before="120"/>
              <w:rPr>
                <w:rFonts w:ascii="Tahoma" w:hAnsi="Tahoma" w:cs="Tahoma"/>
                <w:b/>
                <w:color w:val="FFFFFF"/>
              </w:rPr>
            </w:pPr>
            <w:r w:rsidRPr="001F7CC0">
              <w:rPr>
                <w:rFonts w:ascii="Tahoma" w:hAnsi="Tahoma" w:cs="Tahoma"/>
                <w:b/>
                <w:color w:val="FFFFFF"/>
              </w:rPr>
              <w:t>Student Name</w:t>
            </w:r>
          </w:p>
        </w:tc>
        <w:tc>
          <w:tcPr>
            <w:tcW w:w="7805" w:type="dxa"/>
            <w:gridSpan w:val="3"/>
            <w:shd w:val="clear" w:color="auto" w:fill="auto"/>
            <w:vAlign w:val="center"/>
          </w:tcPr>
          <w:p w14:paraId="525521C1" w14:textId="77777777" w:rsidR="003C4BD3" w:rsidRPr="001F7CC0" w:rsidRDefault="003C4BD3" w:rsidP="004856DF">
            <w:pPr>
              <w:spacing w:before="120"/>
              <w:rPr>
                <w:rFonts w:ascii="Tahoma" w:hAnsi="Tahoma" w:cs="Tahoma"/>
              </w:rPr>
            </w:pPr>
          </w:p>
        </w:tc>
      </w:tr>
      <w:tr w:rsidR="004856DF" w:rsidRPr="001F7CC0" w14:paraId="525521C5" w14:textId="77777777" w:rsidTr="00B99232">
        <w:trPr>
          <w:trHeight w:val="489"/>
        </w:trPr>
        <w:tc>
          <w:tcPr>
            <w:tcW w:w="2714" w:type="dxa"/>
            <w:shd w:val="clear" w:color="auto" w:fill="8547AD"/>
            <w:vAlign w:val="center"/>
          </w:tcPr>
          <w:p w14:paraId="525521C3" w14:textId="77777777" w:rsidR="004856DF" w:rsidRPr="001F7CC0" w:rsidRDefault="004856DF" w:rsidP="004856DF">
            <w:pPr>
              <w:spacing w:before="120"/>
              <w:rPr>
                <w:rFonts w:ascii="Tahoma" w:hAnsi="Tahoma" w:cs="Tahoma"/>
                <w:b/>
                <w:color w:val="FFFFFF"/>
              </w:rPr>
            </w:pPr>
            <w:r>
              <w:rPr>
                <w:rFonts w:ascii="Tahoma" w:hAnsi="Tahoma" w:cs="Tahoma"/>
                <w:b/>
                <w:color w:val="FFFFFF"/>
              </w:rPr>
              <w:t>Student ID</w:t>
            </w:r>
          </w:p>
        </w:tc>
        <w:tc>
          <w:tcPr>
            <w:tcW w:w="7805" w:type="dxa"/>
            <w:gridSpan w:val="3"/>
            <w:shd w:val="clear" w:color="auto" w:fill="auto"/>
          </w:tcPr>
          <w:p w14:paraId="525521C4" w14:textId="77777777" w:rsidR="004856DF" w:rsidRPr="004856DF" w:rsidRDefault="004856DF" w:rsidP="004856DF">
            <w:pPr>
              <w:spacing w:before="120"/>
              <w:rPr>
                <w:rFonts w:ascii="Tahoma" w:hAnsi="Tahoma" w:cs="Tahoma"/>
                <w:snapToGrid w:val="0"/>
              </w:rPr>
            </w:pPr>
          </w:p>
        </w:tc>
      </w:tr>
      <w:tr w:rsidR="003C4BD3" w:rsidRPr="001F7CC0" w14:paraId="525521CD" w14:textId="77777777" w:rsidTr="00B99232">
        <w:trPr>
          <w:trHeight w:val="489"/>
        </w:trPr>
        <w:tc>
          <w:tcPr>
            <w:tcW w:w="2714" w:type="dxa"/>
            <w:shd w:val="clear" w:color="auto" w:fill="8547AD"/>
            <w:vAlign w:val="center"/>
          </w:tcPr>
          <w:p w14:paraId="525521C6" w14:textId="77777777" w:rsidR="003C4BD3" w:rsidRPr="001F7CC0" w:rsidRDefault="003C4BD3" w:rsidP="00303A66">
            <w:pPr>
              <w:spacing w:before="60" w:after="60"/>
              <w:rPr>
                <w:rFonts w:ascii="Tahoma" w:hAnsi="Tahoma" w:cs="Tahoma"/>
                <w:b/>
                <w:color w:val="FFFFFF"/>
              </w:rPr>
            </w:pPr>
            <w:r w:rsidRPr="001F7CC0">
              <w:rPr>
                <w:rFonts w:ascii="Tahoma" w:hAnsi="Tahoma" w:cs="Tahoma"/>
                <w:b/>
                <w:color w:val="FFFFFF"/>
              </w:rPr>
              <w:t>Student Declaration</w:t>
            </w:r>
          </w:p>
        </w:tc>
        <w:tc>
          <w:tcPr>
            <w:tcW w:w="7805" w:type="dxa"/>
            <w:gridSpan w:val="3"/>
            <w:shd w:val="clear" w:color="auto" w:fill="auto"/>
          </w:tcPr>
          <w:p w14:paraId="525521C7" w14:textId="77777777" w:rsidR="003C4BD3" w:rsidRPr="004856DF" w:rsidRDefault="004856DF" w:rsidP="00303A66">
            <w:pPr>
              <w:spacing w:before="60" w:after="60"/>
              <w:rPr>
                <w:rFonts w:ascii="Tahoma" w:hAnsi="Tahoma" w:cs="Tahoma"/>
                <w:snapToGrid w:val="0"/>
              </w:rPr>
            </w:pPr>
            <w:r w:rsidRPr="004856DF">
              <w:rPr>
                <w:rFonts w:ascii="Tahoma" w:hAnsi="Tahoma" w:cs="Tahoma"/>
                <w:snapToGrid w:val="0"/>
              </w:rPr>
              <w:t>I have read and understand the details of the assessment.</w:t>
            </w:r>
          </w:p>
          <w:p w14:paraId="525521C8" w14:textId="77777777" w:rsidR="004856DF" w:rsidRPr="004856DF" w:rsidRDefault="004856DF" w:rsidP="00303A66">
            <w:pPr>
              <w:spacing w:before="60" w:after="60"/>
              <w:rPr>
                <w:rFonts w:ascii="Tahoma" w:hAnsi="Tahoma" w:cs="Tahoma"/>
                <w:snapToGrid w:val="0"/>
              </w:rPr>
            </w:pPr>
            <w:r w:rsidRPr="004856DF">
              <w:rPr>
                <w:rFonts w:ascii="Tahoma" w:hAnsi="Tahoma" w:cs="Tahoma"/>
                <w:snapToGrid w:val="0"/>
              </w:rPr>
              <w:t>I have been informed of the conditions of the assessment and the appeals process.</w:t>
            </w:r>
          </w:p>
          <w:p w14:paraId="525521C9" w14:textId="77777777" w:rsidR="004856DF" w:rsidRPr="004856DF" w:rsidRDefault="004856DF" w:rsidP="00303A66">
            <w:pPr>
              <w:spacing w:before="60" w:after="60"/>
              <w:rPr>
                <w:rFonts w:ascii="Tahoma" w:hAnsi="Tahoma" w:cs="Tahoma"/>
                <w:snapToGrid w:val="0"/>
              </w:rPr>
            </w:pPr>
            <w:r w:rsidRPr="004856DF">
              <w:rPr>
                <w:rFonts w:ascii="Tahoma" w:hAnsi="Tahoma" w:cs="Tahoma"/>
                <w:snapToGrid w:val="0"/>
              </w:rPr>
              <w:t>I agree to participate in this assessment.</w:t>
            </w:r>
          </w:p>
          <w:p w14:paraId="525521CA" w14:textId="77777777" w:rsidR="004856DF" w:rsidRPr="004856DF" w:rsidRDefault="004856DF" w:rsidP="00303A66">
            <w:pPr>
              <w:spacing w:before="60" w:after="60"/>
              <w:rPr>
                <w:rFonts w:ascii="Tahoma" w:hAnsi="Tahoma" w:cs="Tahoma"/>
                <w:snapToGrid w:val="0"/>
              </w:rPr>
            </w:pPr>
            <w:r w:rsidRPr="004856DF">
              <w:rPr>
                <w:rFonts w:ascii="Tahoma" w:hAnsi="Tahoma" w:cs="Tahoma"/>
                <w:snapToGrid w:val="0"/>
              </w:rPr>
              <w:t>I certify that the attached is my own work.</w:t>
            </w:r>
          </w:p>
          <w:p w14:paraId="525521CB" w14:textId="77777777" w:rsidR="004856DF" w:rsidRPr="001F7CC0" w:rsidRDefault="004856DF" w:rsidP="00303A66">
            <w:pPr>
              <w:spacing w:before="60" w:after="60"/>
              <w:rPr>
                <w:rFonts w:ascii="Tahoma" w:hAnsi="Tahoma" w:cs="Tahoma"/>
              </w:rPr>
            </w:pPr>
          </w:p>
          <w:p w14:paraId="525521CC" w14:textId="77777777" w:rsidR="003C4BD3" w:rsidRPr="001F7CC0" w:rsidRDefault="003C4BD3" w:rsidP="00303A66">
            <w:pPr>
              <w:tabs>
                <w:tab w:val="left" w:leader="dot" w:pos="2978"/>
              </w:tabs>
              <w:spacing w:before="60" w:after="60"/>
              <w:rPr>
                <w:rFonts w:ascii="Tahoma" w:hAnsi="Tahoma" w:cs="Tahoma"/>
              </w:rPr>
            </w:pPr>
            <w:r w:rsidRPr="001F7CC0">
              <w:rPr>
                <w:rFonts w:ascii="Tahoma" w:hAnsi="Tahoma" w:cs="Tahoma"/>
              </w:rPr>
              <w:tab/>
            </w:r>
          </w:p>
        </w:tc>
      </w:tr>
      <w:tr w:rsidR="003C4BD3" w:rsidRPr="001F7CC0" w14:paraId="525521D0" w14:textId="77777777" w:rsidTr="00B99232">
        <w:trPr>
          <w:trHeight w:val="489"/>
        </w:trPr>
        <w:tc>
          <w:tcPr>
            <w:tcW w:w="2714" w:type="dxa"/>
            <w:shd w:val="clear" w:color="auto" w:fill="8547AD"/>
            <w:vAlign w:val="center"/>
          </w:tcPr>
          <w:p w14:paraId="525521CE" w14:textId="77777777" w:rsidR="003C4BD3" w:rsidRPr="001F7CC0" w:rsidRDefault="003C4BD3" w:rsidP="004856DF">
            <w:pPr>
              <w:spacing w:before="120"/>
              <w:rPr>
                <w:rFonts w:ascii="Tahoma" w:hAnsi="Tahoma" w:cs="Tahoma"/>
                <w:b/>
                <w:color w:val="FFFFFF"/>
              </w:rPr>
            </w:pPr>
            <w:r w:rsidRPr="001F7CC0">
              <w:rPr>
                <w:rFonts w:ascii="Tahoma" w:hAnsi="Tahoma" w:cs="Tahoma"/>
                <w:b/>
                <w:color w:val="FFFFFF"/>
              </w:rPr>
              <w:t>Assessors Name</w:t>
            </w:r>
          </w:p>
        </w:tc>
        <w:tc>
          <w:tcPr>
            <w:tcW w:w="7805" w:type="dxa"/>
            <w:gridSpan w:val="3"/>
            <w:shd w:val="clear" w:color="auto" w:fill="auto"/>
            <w:vAlign w:val="center"/>
          </w:tcPr>
          <w:p w14:paraId="525521CF" w14:textId="77777777" w:rsidR="003C4BD3" w:rsidRPr="001F7CC0" w:rsidRDefault="003C4BD3" w:rsidP="004856DF">
            <w:pPr>
              <w:spacing w:before="120"/>
              <w:rPr>
                <w:rFonts w:ascii="Tahoma" w:hAnsi="Tahoma" w:cs="Tahoma"/>
              </w:rPr>
            </w:pPr>
          </w:p>
        </w:tc>
      </w:tr>
      <w:tr w:rsidR="003C4BD3" w:rsidRPr="001F7CC0" w14:paraId="525521D5" w14:textId="77777777" w:rsidTr="00B99232">
        <w:trPr>
          <w:trHeight w:val="489"/>
        </w:trPr>
        <w:tc>
          <w:tcPr>
            <w:tcW w:w="2714" w:type="dxa"/>
            <w:shd w:val="clear" w:color="auto" w:fill="8547AD"/>
            <w:vAlign w:val="center"/>
          </w:tcPr>
          <w:p w14:paraId="525521D1" w14:textId="77777777" w:rsidR="003C4BD3" w:rsidRPr="001F7CC0" w:rsidRDefault="003C4BD3" w:rsidP="004856DF">
            <w:pPr>
              <w:spacing w:before="120"/>
              <w:rPr>
                <w:rFonts w:ascii="Tahoma" w:hAnsi="Tahoma" w:cs="Tahoma"/>
                <w:b/>
                <w:color w:val="FFFFFF"/>
              </w:rPr>
            </w:pPr>
            <w:r w:rsidRPr="001F7CC0">
              <w:rPr>
                <w:rFonts w:ascii="Tahoma" w:hAnsi="Tahoma" w:cs="Tahoma"/>
                <w:b/>
                <w:color w:val="FFFFFF"/>
              </w:rPr>
              <w:t>Date Due</w:t>
            </w:r>
            <w:r w:rsidR="004856DF">
              <w:rPr>
                <w:rFonts w:ascii="Tahoma" w:hAnsi="Tahoma" w:cs="Tahoma"/>
                <w:b/>
                <w:color w:val="FFFFFF"/>
              </w:rPr>
              <w:t>:</w:t>
            </w:r>
          </w:p>
        </w:tc>
        <w:tc>
          <w:tcPr>
            <w:tcW w:w="3382" w:type="dxa"/>
            <w:shd w:val="clear" w:color="auto" w:fill="auto"/>
            <w:vAlign w:val="center"/>
          </w:tcPr>
          <w:p w14:paraId="525521D2" w14:textId="17DA688B" w:rsidR="003C4BD3" w:rsidRPr="001F7CC0" w:rsidRDefault="006B30B1" w:rsidP="004856DF">
            <w:pPr>
              <w:spacing w:before="1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Week 10</w:t>
            </w:r>
          </w:p>
        </w:tc>
        <w:tc>
          <w:tcPr>
            <w:tcW w:w="1559" w:type="dxa"/>
            <w:shd w:val="clear" w:color="auto" w:fill="8547AD"/>
            <w:vAlign w:val="center"/>
          </w:tcPr>
          <w:p w14:paraId="525521D3" w14:textId="77777777" w:rsidR="003C4BD3" w:rsidRPr="001F7CC0" w:rsidRDefault="003C4BD3" w:rsidP="004856DF">
            <w:pPr>
              <w:spacing w:before="120"/>
              <w:rPr>
                <w:rFonts w:ascii="Tahoma" w:hAnsi="Tahoma" w:cs="Tahoma"/>
                <w:b/>
              </w:rPr>
            </w:pPr>
            <w:r w:rsidRPr="001F7CC0">
              <w:rPr>
                <w:rFonts w:ascii="Tahoma" w:hAnsi="Tahoma" w:cs="Tahoma"/>
                <w:b/>
                <w:color w:val="FFFFFF"/>
              </w:rPr>
              <w:t xml:space="preserve">Date </w:t>
            </w:r>
            <w:r w:rsidR="004856DF">
              <w:rPr>
                <w:rFonts w:ascii="Tahoma" w:hAnsi="Tahoma" w:cs="Tahoma"/>
                <w:b/>
                <w:color w:val="FFFFFF"/>
              </w:rPr>
              <w:t>Submitted:</w:t>
            </w:r>
          </w:p>
        </w:tc>
        <w:tc>
          <w:tcPr>
            <w:tcW w:w="2864" w:type="dxa"/>
            <w:shd w:val="clear" w:color="auto" w:fill="auto"/>
            <w:vAlign w:val="center"/>
          </w:tcPr>
          <w:p w14:paraId="525521D4" w14:textId="77777777" w:rsidR="003C4BD3" w:rsidRPr="001F7CC0" w:rsidRDefault="003C4BD3" w:rsidP="004856DF">
            <w:pPr>
              <w:spacing w:before="120"/>
              <w:rPr>
                <w:rFonts w:ascii="Tahoma" w:hAnsi="Tahoma" w:cs="Tahoma"/>
              </w:rPr>
            </w:pPr>
          </w:p>
        </w:tc>
      </w:tr>
    </w:tbl>
    <w:p w14:paraId="525521D6" w14:textId="77777777" w:rsidR="0057752C" w:rsidRDefault="00111C15" w:rsidP="002C3FA2">
      <w:pPr>
        <w:tabs>
          <w:tab w:val="left" w:pos="3195"/>
        </w:tabs>
        <w:spacing w:before="120" w:line="240" w:lineRule="auto"/>
        <w:ind w:left="-284"/>
      </w:pPr>
      <w:r>
        <w:br w:type="page"/>
      </w:r>
    </w:p>
    <w:tbl>
      <w:tblPr>
        <w:tblW w:w="10519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2"/>
        <w:gridCol w:w="22"/>
        <w:gridCol w:w="2277"/>
        <w:gridCol w:w="1105"/>
        <w:gridCol w:w="1559"/>
        <w:gridCol w:w="29"/>
        <w:gridCol w:w="2835"/>
      </w:tblGrid>
      <w:tr w:rsidR="00942FFE" w:rsidRPr="001F7CC0" w14:paraId="525521D8" w14:textId="77777777" w:rsidTr="00943CEE">
        <w:trPr>
          <w:trHeight w:val="542"/>
        </w:trPr>
        <w:tc>
          <w:tcPr>
            <w:tcW w:w="10519" w:type="dxa"/>
            <w:gridSpan w:val="7"/>
            <w:shd w:val="clear" w:color="auto" w:fill="8547AD"/>
            <w:vAlign w:val="center"/>
          </w:tcPr>
          <w:p w14:paraId="525521D7" w14:textId="77777777" w:rsidR="00942FFE" w:rsidRPr="001F7CC0" w:rsidRDefault="00942FFE" w:rsidP="00FD2AF7">
            <w:pPr>
              <w:spacing w:before="60" w:after="60"/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  <w:color w:val="FFFFFF"/>
              </w:rPr>
              <w:lastRenderedPageBreak/>
              <w:t>STUDENT FEEDBACK</w:t>
            </w:r>
          </w:p>
        </w:tc>
      </w:tr>
      <w:tr w:rsidR="00942FFE" w:rsidRPr="001F7CC0" w14:paraId="525521DD" w14:textId="77777777" w:rsidTr="00943CEE">
        <w:trPr>
          <w:trHeight w:val="542"/>
        </w:trPr>
        <w:tc>
          <w:tcPr>
            <w:tcW w:w="2692" w:type="dxa"/>
            <w:vMerge w:val="restart"/>
            <w:shd w:val="clear" w:color="auto" w:fill="8547AD"/>
            <w:vAlign w:val="center"/>
          </w:tcPr>
          <w:p w14:paraId="525521D9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  <w:b/>
                <w:color w:val="FFFFFF"/>
              </w:rPr>
            </w:pPr>
            <w:r w:rsidRPr="001F7CC0">
              <w:rPr>
                <w:rFonts w:ascii="Tahoma" w:hAnsi="Tahoma" w:cs="Tahoma"/>
                <w:b/>
                <w:color w:val="FFFFFF"/>
              </w:rPr>
              <w:t>Assessment Decision</w:t>
            </w:r>
          </w:p>
        </w:tc>
        <w:tc>
          <w:tcPr>
            <w:tcW w:w="2299" w:type="dxa"/>
            <w:gridSpan w:val="2"/>
            <w:shd w:val="clear" w:color="auto" w:fill="auto"/>
            <w:vAlign w:val="center"/>
          </w:tcPr>
          <w:p w14:paraId="525521DA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Attempt 1</w:t>
            </w:r>
          </w:p>
        </w:tc>
        <w:tc>
          <w:tcPr>
            <w:tcW w:w="2693" w:type="dxa"/>
            <w:gridSpan w:val="3"/>
            <w:shd w:val="clear" w:color="auto" w:fill="auto"/>
            <w:vAlign w:val="center"/>
          </w:tcPr>
          <w:p w14:paraId="525521DB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</w:rPr>
            </w:pPr>
            <w:r w:rsidRPr="001F7CC0">
              <w:rPr>
                <w:rFonts w:ascii="MS UI Gothic" w:eastAsia="MS UI Gothic" w:hAnsi="MS UI Gothic" w:cs="MS UI Gothic" w:hint="eastAsia"/>
                <w:bCs/>
              </w:rPr>
              <w:t>☐</w:t>
            </w:r>
            <w:r w:rsidRPr="001F7CC0">
              <w:rPr>
                <w:rFonts w:ascii="Tahoma" w:hAnsi="Tahoma" w:cs="Tahoma"/>
                <w:bCs/>
              </w:rPr>
              <w:t xml:space="preserve"> Satisfactory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525521DC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</w:rPr>
            </w:pPr>
            <w:r w:rsidRPr="001F7CC0">
              <w:rPr>
                <w:rFonts w:ascii="MS UI Gothic" w:eastAsia="MS UI Gothic" w:hAnsi="MS UI Gothic" w:cs="MS UI Gothic" w:hint="eastAsia"/>
                <w:bCs/>
              </w:rPr>
              <w:t>☐</w:t>
            </w:r>
            <w:r w:rsidRPr="001F7CC0">
              <w:rPr>
                <w:rFonts w:ascii="Tahoma" w:hAnsi="Tahoma" w:cs="Tahoma"/>
                <w:bCs/>
              </w:rPr>
              <w:t xml:space="preserve"> Not Yet Satisfactory</w:t>
            </w:r>
          </w:p>
        </w:tc>
      </w:tr>
      <w:tr w:rsidR="00942FFE" w:rsidRPr="001F7CC0" w14:paraId="525521E2" w14:textId="77777777" w:rsidTr="00943CEE">
        <w:trPr>
          <w:trHeight w:val="575"/>
        </w:trPr>
        <w:tc>
          <w:tcPr>
            <w:tcW w:w="2692" w:type="dxa"/>
            <w:vMerge/>
            <w:shd w:val="clear" w:color="auto" w:fill="8547AD"/>
            <w:vAlign w:val="center"/>
          </w:tcPr>
          <w:p w14:paraId="525521DE" w14:textId="77777777" w:rsidR="00942FFE" w:rsidRDefault="00942FFE" w:rsidP="00FD2AF7">
            <w:pPr>
              <w:spacing w:before="60" w:after="60"/>
              <w:rPr>
                <w:rFonts w:ascii="Tahoma" w:hAnsi="Tahoma" w:cs="Tahoma"/>
                <w:b/>
                <w:color w:val="FFFFFF"/>
              </w:rPr>
            </w:pPr>
          </w:p>
        </w:tc>
        <w:tc>
          <w:tcPr>
            <w:tcW w:w="2299" w:type="dxa"/>
            <w:gridSpan w:val="2"/>
            <w:shd w:val="clear" w:color="auto" w:fill="auto"/>
            <w:vAlign w:val="center"/>
          </w:tcPr>
          <w:p w14:paraId="525521DF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Attempt 2</w:t>
            </w:r>
          </w:p>
        </w:tc>
        <w:tc>
          <w:tcPr>
            <w:tcW w:w="2693" w:type="dxa"/>
            <w:gridSpan w:val="3"/>
            <w:shd w:val="clear" w:color="auto" w:fill="auto"/>
            <w:vAlign w:val="center"/>
          </w:tcPr>
          <w:p w14:paraId="525521E0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</w:rPr>
            </w:pPr>
            <w:r w:rsidRPr="001F7CC0">
              <w:rPr>
                <w:rFonts w:ascii="MS UI Gothic" w:eastAsia="MS UI Gothic" w:hAnsi="MS UI Gothic" w:cs="MS UI Gothic" w:hint="eastAsia"/>
                <w:bCs/>
              </w:rPr>
              <w:t>☐</w:t>
            </w:r>
            <w:r w:rsidRPr="001F7CC0">
              <w:rPr>
                <w:rFonts w:ascii="Tahoma" w:hAnsi="Tahoma" w:cs="Tahoma"/>
                <w:bCs/>
              </w:rPr>
              <w:t xml:space="preserve"> Satisfactory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525521E1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</w:rPr>
            </w:pPr>
            <w:r w:rsidRPr="001F7CC0">
              <w:rPr>
                <w:rFonts w:ascii="MS UI Gothic" w:eastAsia="MS UI Gothic" w:hAnsi="MS UI Gothic" w:cs="MS UI Gothic" w:hint="eastAsia"/>
                <w:bCs/>
              </w:rPr>
              <w:t>☐</w:t>
            </w:r>
            <w:r w:rsidRPr="001F7CC0">
              <w:rPr>
                <w:rFonts w:ascii="Tahoma" w:hAnsi="Tahoma" w:cs="Tahoma"/>
                <w:bCs/>
              </w:rPr>
              <w:t xml:space="preserve"> Not Yet Satisfactory</w:t>
            </w:r>
          </w:p>
        </w:tc>
      </w:tr>
      <w:tr w:rsidR="00942FFE" w:rsidRPr="001F7CC0" w14:paraId="525521E7" w14:textId="77777777" w:rsidTr="00943CEE">
        <w:trPr>
          <w:trHeight w:val="575"/>
        </w:trPr>
        <w:tc>
          <w:tcPr>
            <w:tcW w:w="2692" w:type="dxa"/>
            <w:vMerge/>
            <w:shd w:val="clear" w:color="auto" w:fill="8547AD"/>
            <w:vAlign w:val="center"/>
          </w:tcPr>
          <w:p w14:paraId="525521E3" w14:textId="77777777" w:rsidR="00942FFE" w:rsidRDefault="00942FFE" w:rsidP="00FD2AF7">
            <w:pPr>
              <w:spacing w:before="60" w:after="60"/>
              <w:rPr>
                <w:rFonts w:ascii="Tahoma" w:hAnsi="Tahoma" w:cs="Tahoma"/>
                <w:b/>
                <w:color w:val="FFFFFF"/>
              </w:rPr>
            </w:pPr>
          </w:p>
        </w:tc>
        <w:tc>
          <w:tcPr>
            <w:tcW w:w="2299" w:type="dxa"/>
            <w:gridSpan w:val="2"/>
            <w:shd w:val="clear" w:color="auto" w:fill="auto"/>
            <w:vAlign w:val="center"/>
          </w:tcPr>
          <w:p w14:paraId="525521E4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Attempt 3</w:t>
            </w:r>
          </w:p>
        </w:tc>
        <w:tc>
          <w:tcPr>
            <w:tcW w:w="2693" w:type="dxa"/>
            <w:gridSpan w:val="3"/>
            <w:shd w:val="clear" w:color="auto" w:fill="auto"/>
            <w:vAlign w:val="center"/>
          </w:tcPr>
          <w:p w14:paraId="525521E5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</w:rPr>
            </w:pPr>
            <w:r w:rsidRPr="001F7CC0">
              <w:rPr>
                <w:rFonts w:ascii="MS UI Gothic" w:eastAsia="MS UI Gothic" w:hAnsi="MS UI Gothic" w:cs="MS UI Gothic" w:hint="eastAsia"/>
                <w:bCs/>
              </w:rPr>
              <w:t>☐</w:t>
            </w:r>
            <w:r w:rsidRPr="001F7CC0">
              <w:rPr>
                <w:rFonts w:ascii="Tahoma" w:hAnsi="Tahoma" w:cs="Tahoma"/>
                <w:bCs/>
              </w:rPr>
              <w:t xml:space="preserve"> Satisfactory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525521E6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</w:rPr>
            </w:pPr>
            <w:r w:rsidRPr="001F7CC0">
              <w:rPr>
                <w:rFonts w:ascii="MS UI Gothic" w:eastAsia="MS UI Gothic" w:hAnsi="MS UI Gothic" w:cs="MS UI Gothic" w:hint="eastAsia"/>
                <w:bCs/>
              </w:rPr>
              <w:t>☐</w:t>
            </w:r>
            <w:r w:rsidRPr="001F7CC0">
              <w:rPr>
                <w:rFonts w:ascii="Tahoma" w:hAnsi="Tahoma" w:cs="Tahoma"/>
                <w:bCs/>
              </w:rPr>
              <w:t xml:space="preserve"> Not Yet Satisfactory</w:t>
            </w:r>
          </w:p>
        </w:tc>
      </w:tr>
      <w:tr w:rsidR="00942FFE" w:rsidRPr="001F7CC0" w14:paraId="525521EA" w14:textId="77777777" w:rsidTr="00943CEE">
        <w:trPr>
          <w:trHeight w:val="542"/>
        </w:trPr>
        <w:tc>
          <w:tcPr>
            <w:tcW w:w="2692" w:type="dxa"/>
            <w:shd w:val="clear" w:color="auto" w:fill="8547AD"/>
            <w:vAlign w:val="center"/>
          </w:tcPr>
          <w:p w14:paraId="525521E8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  <w:b/>
                <w:color w:val="FFFFFF"/>
              </w:rPr>
            </w:pPr>
            <w:r>
              <w:rPr>
                <w:rFonts w:ascii="Tahoma" w:hAnsi="Tahoma" w:cs="Tahoma"/>
                <w:b/>
                <w:color w:val="FFFFFF"/>
              </w:rPr>
              <w:t>Assessor Name</w:t>
            </w:r>
          </w:p>
        </w:tc>
        <w:tc>
          <w:tcPr>
            <w:tcW w:w="7827" w:type="dxa"/>
            <w:gridSpan w:val="6"/>
            <w:shd w:val="clear" w:color="auto" w:fill="auto"/>
            <w:vAlign w:val="center"/>
          </w:tcPr>
          <w:p w14:paraId="525521E9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</w:rPr>
            </w:pPr>
          </w:p>
        </w:tc>
      </w:tr>
      <w:tr w:rsidR="00942FFE" w:rsidRPr="001F7CC0" w14:paraId="525521EF" w14:textId="77777777" w:rsidTr="00943CEE">
        <w:trPr>
          <w:trHeight w:val="542"/>
        </w:trPr>
        <w:tc>
          <w:tcPr>
            <w:tcW w:w="2692" w:type="dxa"/>
            <w:shd w:val="clear" w:color="auto" w:fill="8547AD"/>
            <w:vAlign w:val="center"/>
          </w:tcPr>
          <w:p w14:paraId="525521EB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  <w:b/>
                <w:color w:val="FFFFFF"/>
              </w:rPr>
            </w:pPr>
            <w:r w:rsidRPr="001F7CC0">
              <w:rPr>
                <w:rFonts w:ascii="Tahoma" w:hAnsi="Tahoma" w:cs="Tahoma"/>
                <w:b/>
                <w:color w:val="FFFFFF"/>
              </w:rPr>
              <w:t>Assessor Signature</w:t>
            </w:r>
          </w:p>
        </w:tc>
        <w:tc>
          <w:tcPr>
            <w:tcW w:w="3404" w:type="dxa"/>
            <w:gridSpan w:val="3"/>
            <w:shd w:val="clear" w:color="auto" w:fill="auto"/>
            <w:vAlign w:val="center"/>
          </w:tcPr>
          <w:p w14:paraId="525521EC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</w:rPr>
            </w:pPr>
          </w:p>
        </w:tc>
        <w:tc>
          <w:tcPr>
            <w:tcW w:w="1559" w:type="dxa"/>
            <w:shd w:val="clear" w:color="auto" w:fill="8547AD"/>
            <w:vAlign w:val="center"/>
          </w:tcPr>
          <w:p w14:paraId="525521ED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  <w:b/>
              </w:rPr>
            </w:pPr>
            <w:r w:rsidRPr="001F7CC0">
              <w:rPr>
                <w:rFonts w:ascii="Tahoma" w:hAnsi="Tahoma" w:cs="Tahoma"/>
                <w:b/>
                <w:color w:val="FFFFFF"/>
              </w:rPr>
              <w:t>Date</w:t>
            </w:r>
            <w:r>
              <w:rPr>
                <w:rFonts w:ascii="Tahoma" w:hAnsi="Tahoma" w:cs="Tahoma"/>
                <w:b/>
                <w:color w:val="FFFFFF"/>
              </w:rPr>
              <w:t>:</w:t>
            </w:r>
          </w:p>
        </w:tc>
        <w:tc>
          <w:tcPr>
            <w:tcW w:w="2864" w:type="dxa"/>
            <w:gridSpan w:val="2"/>
            <w:shd w:val="clear" w:color="auto" w:fill="auto"/>
            <w:vAlign w:val="center"/>
          </w:tcPr>
          <w:p w14:paraId="525521EE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</w:rPr>
            </w:pPr>
          </w:p>
        </w:tc>
      </w:tr>
      <w:tr w:rsidR="00942FFE" w:rsidRPr="001F7CC0" w14:paraId="525521F1" w14:textId="77777777" w:rsidTr="00943CEE">
        <w:trPr>
          <w:trHeight w:val="542"/>
        </w:trPr>
        <w:tc>
          <w:tcPr>
            <w:tcW w:w="10519" w:type="dxa"/>
            <w:gridSpan w:val="7"/>
            <w:shd w:val="clear" w:color="auto" w:fill="8547AD"/>
            <w:vAlign w:val="center"/>
          </w:tcPr>
          <w:p w14:paraId="525521F0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  <w:b/>
              </w:rPr>
            </w:pPr>
            <w:r w:rsidRPr="001F7CC0">
              <w:rPr>
                <w:rFonts w:ascii="Tahoma" w:hAnsi="Tahoma" w:cs="Tahoma"/>
                <w:b/>
                <w:color w:val="FFFFFF"/>
              </w:rPr>
              <w:t>Feedback to student</w:t>
            </w:r>
          </w:p>
        </w:tc>
      </w:tr>
      <w:tr w:rsidR="00942FFE" w:rsidRPr="001F7CC0" w14:paraId="525521F4" w14:textId="77777777" w:rsidTr="00943CEE">
        <w:trPr>
          <w:trHeight w:val="1693"/>
        </w:trPr>
        <w:tc>
          <w:tcPr>
            <w:tcW w:w="10519" w:type="dxa"/>
            <w:gridSpan w:val="7"/>
            <w:shd w:val="clear" w:color="auto" w:fill="auto"/>
          </w:tcPr>
          <w:p w14:paraId="525521F2" w14:textId="77777777" w:rsidR="00942FFE" w:rsidRDefault="00942FFE" w:rsidP="00FD2AF7">
            <w:pPr>
              <w:tabs>
                <w:tab w:val="left" w:pos="3195"/>
              </w:tabs>
              <w:spacing w:before="120" w:line="240" w:lineRule="auto"/>
              <w:ind w:left="34"/>
            </w:pPr>
            <w:r w:rsidRPr="00005C03">
              <w:t>Feedback will be given to you in class</w:t>
            </w:r>
            <w:r>
              <w:t xml:space="preserve"> or via </w:t>
            </w:r>
            <w:r w:rsidR="00117CC1">
              <w:rPr>
                <w:sz w:val="18"/>
                <w:szCs w:val="18"/>
              </w:rPr>
              <w:t>Blackboard Learning Resource</w:t>
            </w:r>
          </w:p>
          <w:p w14:paraId="525521F3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</w:rPr>
            </w:pPr>
          </w:p>
        </w:tc>
      </w:tr>
      <w:tr w:rsidR="00942FFE" w:rsidRPr="001F7CC0" w14:paraId="525521F6" w14:textId="77777777" w:rsidTr="00943CEE">
        <w:trPr>
          <w:trHeight w:val="542"/>
        </w:trPr>
        <w:tc>
          <w:tcPr>
            <w:tcW w:w="10519" w:type="dxa"/>
            <w:gridSpan w:val="7"/>
            <w:shd w:val="clear" w:color="auto" w:fill="8547AD"/>
            <w:vAlign w:val="center"/>
          </w:tcPr>
          <w:p w14:paraId="525521F5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  <w:b/>
              </w:rPr>
            </w:pPr>
            <w:r w:rsidRPr="001F7CC0">
              <w:rPr>
                <w:rFonts w:ascii="Tahoma" w:hAnsi="Tahoma" w:cs="Tahoma"/>
                <w:b/>
                <w:color w:val="FFFFFF"/>
              </w:rPr>
              <w:t>Feedback from student</w:t>
            </w:r>
          </w:p>
        </w:tc>
      </w:tr>
      <w:tr w:rsidR="00942FFE" w:rsidRPr="001F7CC0" w14:paraId="525521F8" w14:textId="77777777" w:rsidTr="00943CEE">
        <w:trPr>
          <w:trHeight w:val="1776"/>
        </w:trPr>
        <w:tc>
          <w:tcPr>
            <w:tcW w:w="10519" w:type="dxa"/>
            <w:gridSpan w:val="7"/>
            <w:shd w:val="clear" w:color="auto" w:fill="auto"/>
          </w:tcPr>
          <w:p w14:paraId="525521F7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</w:rPr>
            </w:pPr>
          </w:p>
        </w:tc>
      </w:tr>
      <w:tr w:rsidR="00942FFE" w:rsidRPr="001F7CC0" w14:paraId="525521FD" w14:textId="77777777" w:rsidTr="00943CEE">
        <w:trPr>
          <w:trHeight w:val="512"/>
        </w:trPr>
        <w:tc>
          <w:tcPr>
            <w:tcW w:w="2714" w:type="dxa"/>
            <w:gridSpan w:val="2"/>
            <w:shd w:val="clear" w:color="auto" w:fill="8547AD"/>
            <w:vAlign w:val="center"/>
          </w:tcPr>
          <w:p w14:paraId="525521F9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</w:rPr>
            </w:pPr>
            <w:r w:rsidRPr="001F7CC0">
              <w:rPr>
                <w:rFonts w:ascii="Tahoma" w:hAnsi="Tahoma" w:cs="Tahoma"/>
                <w:b/>
                <w:color w:val="FFFFFF"/>
              </w:rPr>
              <w:t>Student signature</w:t>
            </w:r>
          </w:p>
        </w:tc>
        <w:tc>
          <w:tcPr>
            <w:tcW w:w="3382" w:type="dxa"/>
            <w:gridSpan w:val="2"/>
            <w:shd w:val="clear" w:color="auto" w:fill="auto"/>
            <w:vAlign w:val="center"/>
          </w:tcPr>
          <w:p w14:paraId="525521FA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</w:rPr>
            </w:pPr>
          </w:p>
        </w:tc>
        <w:tc>
          <w:tcPr>
            <w:tcW w:w="1559" w:type="dxa"/>
            <w:shd w:val="clear" w:color="auto" w:fill="8547AD"/>
            <w:vAlign w:val="center"/>
          </w:tcPr>
          <w:p w14:paraId="525521FB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</w:rPr>
            </w:pPr>
            <w:r w:rsidRPr="001F7CC0">
              <w:rPr>
                <w:rFonts w:ascii="Tahoma" w:hAnsi="Tahoma" w:cs="Tahoma"/>
                <w:b/>
                <w:color w:val="FFFFFF"/>
              </w:rPr>
              <w:t>Date</w:t>
            </w:r>
            <w:r>
              <w:rPr>
                <w:rFonts w:ascii="Tahoma" w:hAnsi="Tahoma" w:cs="Tahoma"/>
                <w:b/>
                <w:color w:val="FFFFFF"/>
              </w:rPr>
              <w:t>:</w:t>
            </w:r>
          </w:p>
        </w:tc>
        <w:tc>
          <w:tcPr>
            <w:tcW w:w="2864" w:type="dxa"/>
            <w:gridSpan w:val="2"/>
            <w:shd w:val="clear" w:color="auto" w:fill="auto"/>
            <w:vAlign w:val="center"/>
          </w:tcPr>
          <w:p w14:paraId="525521FC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</w:rPr>
            </w:pPr>
          </w:p>
        </w:tc>
      </w:tr>
    </w:tbl>
    <w:p w14:paraId="525521FE" w14:textId="77777777" w:rsidR="004856DF" w:rsidRDefault="004856DF" w:rsidP="002C3FA2">
      <w:pPr>
        <w:tabs>
          <w:tab w:val="left" w:pos="3195"/>
        </w:tabs>
        <w:spacing w:before="120" w:line="240" w:lineRule="auto"/>
        <w:ind w:left="-284"/>
      </w:pPr>
      <w:r>
        <w:br w:type="page"/>
      </w:r>
    </w:p>
    <w:tbl>
      <w:tblPr>
        <w:tblW w:w="10519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6"/>
        <w:gridCol w:w="7683"/>
      </w:tblGrid>
      <w:tr w:rsidR="004856DF" w14:paraId="52552200" w14:textId="77777777" w:rsidTr="00D97C1A">
        <w:trPr>
          <w:trHeight w:val="334"/>
        </w:trPr>
        <w:tc>
          <w:tcPr>
            <w:tcW w:w="10519" w:type="dxa"/>
            <w:gridSpan w:val="2"/>
            <w:tcBorders>
              <w:top w:val="single" w:sz="4" w:space="0" w:color="7030A0"/>
              <w:left w:val="single" w:sz="4" w:space="0" w:color="7030A0"/>
              <w:bottom w:val="single" w:sz="4" w:space="0" w:color="7030A0"/>
              <w:right w:val="single" w:sz="4" w:space="0" w:color="7030A0"/>
            </w:tcBorders>
            <w:shd w:val="clear" w:color="auto" w:fill="8547AD"/>
            <w:vAlign w:val="center"/>
          </w:tcPr>
          <w:p w14:paraId="525521FF" w14:textId="21CB7425" w:rsidR="004856DF" w:rsidRPr="004856DF" w:rsidRDefault="005C7EE0" w:rsidP="004856DF">
            <w:pPr>
              <w:spacing w:before="120" w:line="240" w:lineRule="auto"/>
              <w:jc w:val="center"/>
              <w:rPr>
                <w:rFonts w:ascii="Tahoma" w:hAnsi="Tahoma" w:cs="Tahoma"/>
                <w:b/>
                <w:color w:val="FFFFFF"/>
              </w:rPr>
            </w:pPr>
            <w:r>
              <w:rPr>
                <w:rFonts w:ascii="Tahoma" w:hAnsi="Tahoma" w:cs="Tahoma"/>
                <w:b/>
                <w:color w:val="FFFFFF"/>
              </w:rPr>
              <w:lastRenderedPageBreak/>
              <w:t>INFORMATION FOR INSTRUCTORS/ASSESSORS</w:t>
            </w:r>
          </w:p>
        </w:tc>
      </w:tr>
      <w:tr w:rsidR="005D2195" w:rsidRPr="005D2195" w14:paraId="52552205" w14:textId="77777777" w:rsidTr="00D97C1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2836" w:type="dxa"/>
            <w:tcBorders>
              <w:top w:val="single" w:sz="4" w:space="0" w:color="7030A0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52552203" w14:textId="77777777" w:rsidR="005D2195" w:rsidRPr="00FB223C" w:rsidRDefault="005D2195" w:rsidP="005D2195">
            <w:pPr>
              <w:spacing w:before="120"/>
              <w:rPr>
                <w:rFonts w:ascii="Tahoma" w:hAnsi="Tahoma" w:cs="Tahoma"/>
                <w:b/>
                <w:bCs/>
              </w:rPr>
            </w:pPr>
            <w:r w:rsidRPr="00FB223C">
              <w:rPr>
                <w:rFonts w:ascii="Tahoma" w:hAnsi="Tahoma" w:cs="Tahoma"/>
                <w:b/>
                <w:bCs/>
              </w:rPr>
              <w:t>Type of Assessment</w:t>
            </w:r>
          </w:p>
        </w:tc>
        <w:tc>
          <w:tcPr>
            <w:tcW w:w="7683" w:type="dxa"/>
            <w:tcBorders>
              <w:top w:val="single" w:sz="4" w:space="0" w:color="7030A0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52552204" w14:textId="7EB31589" w:rsidR="005D2195" w:rsidRPr="00B8691A" w:rsidRDefault="008B185C" w:rsidP="00D97C1A">
            <w:pPr>
              <w:spacing w:before="60" w:after="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Portfolio of work</w:t>
            </w:r>
          </w:p>
        </w:tc>
      </w:tr>
      <w:tr w:rsidR="005D2195" w:rsidRPr="005D2195" w14:paraId="52552208" w14:textId="77777777" w:rsidTr="208806C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2836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52552206" w14:textId="77777777" w:rsidR="005D2195" w:rsidRPr="00D97C1A" w:rsidRDefault="007E656F" w:rsidP="005D2195">
            <w:pPr>
              <w:spacing w:before="120"/>
              <w:rPr>
                <w:rFonts w:ascii="Tahoma" w:hAnsi="Tahoma" w:cs="Tahoma"/>
                <w:b/>
                <w:bCs/>
                <w:sz w:val="18"/>
              </w:rPr>
            </w:pPr>
            <w:r w:rsidRPr="00D97C1A">
              <w:rPr>
                <w:rFonts w:ascii="Tahoma" w:hAnsi="Tahoma" w:cs="Tahoma"/>
                <w:b/>
                <w:bCs/>
                <w:sz w:val="18"/>
              </w:rPr>
              <w:t>Submission</w:t>
            </w:r>
            <w:r w:rsidR="005D2195" w:rsidRPr="00D97C1A">
              <w:rPr>
                <w:rFonts w:ascii="Tahoma" w:hAnsi="Tahoma" w:cs="Tahoma"/>
                <w:b/>
                <w:bCs/>
                <w:sz w:val="18"/>
              </w:rPr>
              <w:t xml:space="preserve"> of Assessment</w:t>
            </w:r>
          </w:p>
        </w:tc>
        <w:tc>
          <w:tcPr>
            <w:tcW w:w="7683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52552207" w14:textId="6A7F27B6" w:rsidR="005D2195" w:rsidRPr="00B8691A" w:rsidRDefault="0055799F" w:rsidP="00D97C1A">
            <w:pPr>
              <w:spacing w:before="60" w:after="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Due Week 10</w:t>
            </w:r>
          </w:p>
        </w:tc>
      </w:tr>
      <w:tr w:rsidR="005D2195" w:rsidRPr="005D2195" w14:paraId="5255220B" w14:textId="77777777" w:rsidTr="208806C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2836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52552209" w14:textId="77777777" w:rsidR="005D2195" w:rsidRPr="00D97C1A" w:rsidRDefault="005D2195" w:rsidP="005D2195">
            <w:pPr>
              <w:spacing w:before="120"/>
              <w:rPr>
                <w:rFonts w:ascii="Tahoma" w:hAnsi="Tahoma" w:cs="Tahoma"/>
                <w:b/>
                <w:bCs/>
                <w:sz w:val="18"/>
              </w:rPr>
            </w:pPr>
            <w:r w:rsidRPr="00D97C1A">
              <w:rPr>
                <w:rFonts w:ascii="Tahoma" w:hAnsi="Tahoma" w:cs="Tahoma"/>
                <w:b/>
                <w:bCs/>
                <w:sz w:val="18"/>
              </w:rPr>
              <w:t>Location of Assessment</w:t>
            </w:r>
          </w:p>
        </w:tc>
        <w:tc>
          <w:tcPr>
            <w:tcW w:w="7683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5255220A" w14:textId="4BBEBF84" w:rsidR="005D2195" w:rsidRPr="00B8691A" w:rsidRDefault="0002011C" w:rsidP="00D97C1A">
            <w:pPr>
              <w:spacing w:before="60" w:after="60"/>
              <w:rPr>
                <w:rFonts w:ascii="Tahoma" w:hAnsi="Tahoma" w:cs="Tahoma"/>
              </w:rPr>
            </w:pPr>
            <w:r w:rsidRPr="0002011C">
              <w:rPr>
                <w:rFonts w:ascii="Tahoma" w:hAnsi="Tahoma" w:cs="Tahoma"/>
              </w:rPr>
              <w:t>Classroom</w:t>
            </w:r>
          </w:p>
        </w:tc>
      </w:tr>
      <w:tr w:rsidR="005D2195" w:rsidRPr="005D2195" w14:paraId="5255220E" w14:textId="77777777" w:rsidTr="208806C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2836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5255220C" w14:textId="77777777" w:rsidR="005D2195" w:rsidRPr="00FB223C" w:rsidRDefault="005D2195" w:rsidP="005D2195">
            <w:pPr>
              <w:spacing w:before="120"/>
              <w:rPr>
                <w:rFonts w:ascii="Tahoma" w:hAnsi="Tahoma" w:cs="Tahoma"/>
                <w:b/>
                <w:bCs/>
              </w:rPr>
            </w:pPr>
            <w:r w:rsidRPr="00FB223C">
              <w:rPr>
                <w:rFonts w:ascii="Tahoma" w:hAnsi="Tahoma" w:cs="Tahoma"/>
                <w:b/>
                <w:bCs/>
              </w:rPr>
              <w:t>Conditions</w:t>
            </w:r>
          </w:p>
        </w:tc>
        <w:tc>
          <w:tcPr>
            <w:tcW w:w="7683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4DE8AA01" w14:textId="356CC1AA" w:rsidR="0053559E" w:rsidRPr="0053559E" w:rsidRDefault="007246C2" w:rsidP="00D97C1A">
            <w:pPr>
              <w:pStyle w:val="ListParagraph"/>
              <w:numPr>
                <w:ilvl w:val="0"/>
                <w:numId w:val="13"/>
              </w:numPr>
              <w:spacing w:before="60" w:after="60"/>
              <w:ind w:left="714" w:hanging="357"/>
              <w:contextualSpacing w:val="0"/>
              <w:rPr>
                <w:rFonts w:ascii="Tahoma" w:hAnsi="Tahoma" w:cs="Tahoma"/>
              </w:rPr>
            </w:pPr>
            <w:r w:rsidRPr="0053559E">
              <w:rPr>
                <w:rFonts w:ascii="Tahoma" w:hAnsi="Tahoma" w:cs="Tahoma"/>
              </w:rPr>
              <w:t>Students</w:t>
            </w:r>
            <w:r w:rsidR="00DA3900" w:rsidRPr="0053559E">
              <w:rPr>
                <w:rFonts w:ascii="Tahoma" w:hAnsi="Tahoma" w:cs="Tahoma"/>
              </w:rPr>
              <w:t xml:space="preserve"> may complete the </w:t>
            </w:r>
            <w:r w:rsidR="0053559E" w:rsidRPr="0053559E">
              <w:rPr>
                <w:rFonts w:ascii="Tahoma" w:hAnsi="Tahoma" w:cs="Tahoma"/>
              </w:rPr>
              <w:t xml:space="preserve">written </w:t>
            </w:r>
            <w:r w:rsidR="00DA3900" w:rsidRPr="0053559E">
              <w:rPr>
                <w:rFonts w:ascii="Tahoma" w:hAnsi="Tahoma" w:cs="Tahoma"/>
              </w:rPr>
              <w:t>tasks in class or at home</w:t>
            </w:r>
            <w:r w:rsidR="0053559E" w:rsidRPr="0053559E">
              <w:rPr>
                <w:rFonts w:ascii="Tahoma" w:hAnsi="Tahoma" w:cs="Tahoma"/>
              </w:rPr>
              <w:t>.</w:t>
            </w:r>
            <w:r w:rsidR="00D67879" w:rsidRPr="0053559E">
              <w:rPr>
                <w:rFonts w:ascii="Tahoma" w:hAnsi="Tahoma" w:cs="Tahoma"/>
              </w:rPr>
              <w:t xml:space="preserve"> </w:t>
            </w:r>
          </w:p>
          <w:p w14:paraId="64FFE6DA" w14:textId="4984AFA5" w:rsidR="005D2195" w:rsidRDefault="00D67879" w:rsidP="00D97C1A">
            <w:pPr>
              <w:pStyle w:val="ListParagraph"/>
              <w:numPr>
                <w:ilvl w:val="0"/>
                <w:numId w:val="13"/>
              </w:numPr>
              <w:spacing w:before="60" w:after="60"/>
              <w:ind w:left="714" w:hanging="357"/>
              <w:contextualSpacing w:val="0"/>
              <w:rPr>
                <w:rFonts w:ascii="Tahoma" w:hAnsi="Tahoma" w:cs="Tahoma"/>
              </w:rPr>
            </w:pPr>
            <w:r w:rsidRPr="0053559E">
              <w:rPr>
                <w:rFonts w:ascii="Tahoma" w:hAnsi="Tahoma" w:cs="Tahoma"/>
              </w:rPr>
              <w:t xml:space="preserve">Students must prepare </w:t>
            </w:r>
            <w:r w:rsidR="0053559E" w:rsidRPr="0053559E">
              <w:rPr>
                <w:rFonts w:ascii="Tahoma" w:hAnsi="Tahoma" w:cs="Tahoma"/>
              </w:rPr>
              <w:t xml:space="preserve">for and participate in practical activities in class or via virtual collaboration tools under observation of the lecturer. </w:t>
            </w:r>
          </w:p>
          <w:p w14:paraId="5309589E" w14:textId="6E22C0C9" w:rsidR="00943CEE" w:rsidRDefault="00943CEE" w:rsidP="00D97C1A">
            <w:pPr>
              <w:pStyle w:val="ListParagraph"/>
              <w:numPr>
                <w:ilvl w:val="0"/>
                <w:numId w:val="13"/>
              </w:numPr>
              <w:spacing w:before="60" w:after="60"/>
              <w:ind w:left="714" w:hanging="357"/>
              <w:contextualSpacing w:val="0"/>
              <w:rPr>
                <w:rFonts w:ascii="Tahoma" w:hAnsi="Tahoma" w:cs="Tahoma"/>
              </w:rPr>
            </w:pPr>
            <w:r w:rsidRPr="0053559E">
              <w:rPr>
                <w:rFonts w:ascii="Tahoma" w:hAnsi="Tahoma" w:cs="Tahoma"/>
              </w:rPr>
              <w:t>Assessor must use the Observation Checklist</w:t>
            </w:r>
            <w:r w:rsidR="005F0440">
              <w:rPr>
                <w:rFonts w:ascii="Tahoma" w:hAnsi="Tahoma" w:cs="Tahoma"/>
              </w:rPr>
              <w:t xml:space="preserve"> and Marking Guides</w:t>
            </w:r>
            <w:r w:rsidRPr="0053559E">
              <w:rPr>
                <w:rFonts w:ascii="Tahoma" w:hAnsi="Tahoma" w:cs="Tahoma"/>
              </w:rPr>
              <w:t xml:space="preserve"> to assess student’s understanding of the concepts, participation and communications skills for this unit of competency</w:t>
            </w:r>
            <w:r w:rsidR="0053559E" w:rsidRPr="0053559E">
              <w:rPr>
                <w:rFonts w:ascii="Tahoma" w:hAnsi="Tahoma" w:cs="Tahoma"/>
              </w:rPr>
              <w:t>.</w:t>
            </w:r>
          </w:p>
          <w:p w14:paraId="04A086D7" w14:textId="161AB761" w:rsidR="0053559E" w:rsidRPr="0053559E" w:rsidRDefault="0053559E" w:rsidP="00D97C1A">
            <w:pPr>
              <w:pStyle w:val="ListParagraph"/>
              <w:numPr>
                <w:ilvl w:val="0"/>
                <w:numId w:val="13"/>
              </w:numPr>
              <w:spacing w:before="60" w:after="60"/>
              <w:ind w:left="714" w:hanging="357"/>
              <w:contextualSpacing w:val="0"/>
              <w:rPr>
                <w:rFonts w:ascii="Tahoma" w:hAnsi="Tahoma" w:cs="Tahoma"/>
              </w:rPr>
            </w:pPr>
            <w:r w:rsidRPr="208806CF">
              <w:rPr>
                <w:rFonts w:ascii="Tahoma" w:hAnsi="Tahoma" w:cs="Tahoma"/>
              </w:rPr>
              <w:t>Any documentation created/completed during the assessment must be submitted via Blackboard.</w:t>
            </w:r>
          </w:p>
          <w:p w14:paraId="5255220D" w14:textId="4160D2E1" w:rsidR="0053559E" w:rsidRPr="0053559E" w:rsidRDefault="5F409B71" w:rsidP="00D97C1A">
            <w:pPr>
              <w:pStyle w:val="ListParagraph"/>
              <w:numPr>
                <w:ilvl w:val="0"/>
                <w:numId w:val="13"/>
              </w:numPr>
              <w:spacing w:before="60" w:after="60"/>
              <w:ind w:left="714" w:hanging="357"/>
              <w:contextualSpacing w:val="0"/>
              <w:rPr>
                <w:rFonts w:ascii="Tahoma" w:eastAsia="Tahoma" w:hAnsi="Tahoma" w:cs="Tahoma"/>
              </w:rPr>
            </w:pPr>
            <w:r w:rsidRPr="208806CF">
              <w:rPr>
                <w:rFonts w:ascii="Tahoma" w:eastAsia="Tahoma" w:hAnsi="Tahoma" w:cs="Tahoma"/>
              </w:rPr>
              <w:t>In order to verify the authenticity of the student’s assessment, you may ask the student to again produce an answer to an existing question.</w:t>
            </w:r>
          </w:p>
        </w:tc>
      </w:tr>
      <w:tr w:rsidR="005D2195" w:rsidRPr="005D2195" w14:paraId="52552218" w14:textId="77777777" w:rsidTr="208806C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trHeight w:val="1525"/>
        </w:trPr>
        <w:tc>
          <w:tcPr>
            <w:tcW w:w="2836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5255220F" w14:textId="77777777" w:rsidR="005D2195" w:rsidRPr="00FB223C" w:rsidRDefault="005D2195" w:rsidP="005D2195">
            <w:pPr>
              <w:spacing w:before="120"/>
              <w:rPr>
                <w:rFonts w:ascii="Tahoma" w:hAnsi="Tahoma" w:cs="Tahoma"/>
                <w:b/>
                <w:bCs/>
              </w:rPr>
            </w:pPr>
            <w:r w:rsidRPr="00FB223C">
              <w:rPr>
                <w:rFonts w:ascii="Tahoma" w:hAnsi="Tahoma" w:cs="Tahoma"/>
                <w:b/>
                <w:bCs/>
              </w:rPr>
              <w:t>Elements and Criteria</w:t>
            </w:r>
          </w:p>
        </w:tc>
        <w:tc>
          <w:tcPr>
            <w:tcW w:w="7683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52552210" w14:textId="77777777" w:rsidR="00DA3900" w:rsidRPr="0053559E" w:rsidRDefault="00DA3900" w:rsidP="00D97C1A">
            <w:pPr>
              <w:spacing w:before="60" w:after="60"/>
              <w:rPr>
                <w:rFonts w:ascii="Tahoma" w:hAnsi="Tahoma" w:cs="Tahoma"/>
                <w:b/>
              </w:rPr>
            </w:pPr>
            <w:r w:rsidRPr="0053559E">
              <w:rPr>
                <w:rFonts w:ascii="Tahoma" w:hAnsi="Tahoma" w:cs="Tahoma"/>
                <w:b/>
              </w:rPr>
              <w:t>UoC elements:</w:t>
            </w:r>
          </w:p>
          <w:p w14:paraId="3AFDAEF1" w14:textId="33ED5EF7" w:rsidR="0053559E" w:rsidRDefault="0053559E" w:rsidP="00D97C1A">
            <w:pPr>
              <w:pStyle w:val="ListParagraph"/>
              <w:numPr>
                <w:ilvl w:val="0"/>
                <w:numId w:val="11"/>
              </w:numPr>
              <w:spacing w:before="60" w:after="60"/>
              <w:ind w:left="714" w:hanging="357"/>
              <w:contextualSpacing w:val="0"/>
              <w:rPr>
                <w:rFonts w:ascii="Tahoma" w:hAnsi="Tahoma" w:cs="Tahoma"/>
              </w:rPr>
            </w:pPr>
            <w:r w:rsidRPr="0053559E">
              <w:rPr>
                <w:rFonts w:ascii="Tahoma" w:hAnsi="Tahoma" w:cs="Tahoma"/>
              </w:rPr>
              <w:t xml:space="preserve">Identify team protocols requirements for working collaboratively in a virtual environment </w:t>
            </w:r>
          </w:p>
          <w:p w14:paraId="3460F8B5" w14:textId="428FBE73" w:rsidR="0053559E" w:rsidRDefault="0053559E" w:rsidP="00D97C1A">
            <w:pPr>
              <w:pStyle w:val="ListParagraph"/>
              <w:numPr>
                <w:ilvl w:val="0"/>
                <w:numId w:val="11"/>
              </w:numPr>
              <w:spacing w:before="60" w:after="60"/>
              <w:ind w:left="714" w:hanging="357"/>
              <w:contextualSpacing w:val="0"/>
              <w:rPr>
                <w:rFonts w:ascii="Tahoma" w:hAnsi="Tahoma" w:cs="Tahoma"/>
              </w:rPr>
            </w:pPr>
            <w:r w:rsidRPr="0053559E">
              <w:rPr>
                <w:rFonts w:ascii="Tahoma" w:hAnsi="Tahoma" w:cs="Tahoma"/>
              </w:rPr>
              <w:t>Develop protocols to work collaboratively in a virtual environment</w:t>
            </w:r>
          </w:p>
          <w:p w14:paraId="1F8A12DA" w14:textId="03C96E4B" w:rsidR="0053559E" w:rsidRDefault="0053559E" w:rsidP="00D97C1A">
            <w:pPr>
              <w:pStyle w:val="ListParagraph"/>
              <w:numPr>
                <w:ilvl w:val="0"/>
                <w:numId w:val="11"/>
              </w:numPr>
              <w:spacing w:before="60" w:after="60"/>
              <w:ind w:left="714" w:hanging="357"/>
              <w:contextualSpacing w:val="0"/>
              <w:rPr>
                <w:rFonts w:ascii="Tahoma" w:hAnsi="Tahoma" w:cs="Tahoma"/>
              </w:rPr>
            </w:pPr>
            <w:r w:rsidRPr="0053559E">
              <w:rPr>
                <w:rFonts w:ascii="Tahoma" w:hAnsi="Tahoma" w:cs="Tahoma"/>
              </w:rPr>
              <w:t>Review compliance with protocols to work collaboratively in a virtual environment</w:t>
            </w:r>
          </w:p>
          <w:p w14:paraId="1268C3E8" w14:textId="7F0D442F" w:rsidR="00ED2A82" w:rsidRPr="0053559E" w:rsidRDefault="00ED2A82" w:rsidP="00D97C1A">
            <w:pPr>
              <w:spacing w:before="60" w:after="60"/>
              <w:rPr>
                <w:rFonts w:ascii="Tahoma" w:hAnsi="Tahoma" w:cs="Tahoma"/>
                <w:b/>
              </w:rPr>
            </w:pPr>
            <w:r w:rsidRPr="0053559E">
              <w:rPr>
                <w:rFonts w:ascii="Tahoma" w:hAnsi="Tahoma" w:cs="Tahoma"/>
                <w:b/>
              </w:rPr>
              <w:t>Performance evidence:</w:t>
            </w:r>
          </w:p>
          <w:p w14:paraId="3EA05FBB" w14:textId="77777777" w:rsidR="0053559E" w:rsidRPr="0053559E" w:rsidRDefault="0053559E" w:rsidP="00D97C1A">
            <w:pPr>
              <w:spacing w:before="60" w:after="60"/>
              <w:rPr>
                <w:rFonts w:ascii="Tahoma" w:hAnsi="Tahoma" w:cs="Tahoma"/>
              </w:rPr>
            </w:pPr>
            <w:r w:rsidRPr="0053559E">
              <w:rPr>
                <w:rFonts w:ascii="Tahoma" w:hAnsi="Tahoma" w:cs="Tahoma"/>
              </w:rPr>
              <w:t>The candidate must demonstrate the ability to complete the tasks outlined in the elements, performance criteria and foundation skills of this unit, including evidence of the ability to:</w:t>
            </w:r>
          </w:p>
          <w:p w14:paraId="66B49804" w14:textId="286495BF" w:rsidR="0053559E" w:rsidRDefault="0053559E" w:rsidP="00D97C1A">
            <w:pPr>
              <w:numPr>
                <w:ilvl w:val="0"/>
                <w:numId w:val="12"/>
              </w:numPr>
              <w:spacing w:before="60" w:after="60"/>
              <w:rPr>
                <w:rFonts w:ascii="Tahoma" w:hAnsi="Tahoma" w:cs="Tahoma"/>
              </w:rPr>
            </w:pPr>
            <w:r w:rsidRPr="0053559E">
              <w:rPr>
                <w:rFonts w:ascii="Tahoma" w:hAnsi="Tahoma" w:cs="Tahoma"/>
              </w:rPr>
              <w:t>develop at least two protocols for teams working collaboratively in virtual environments that help achieve team objectives</w:t>
            </w:r>
          </w:p>
          <w:p w14:paraId="35D18ACB" w14:textId="758C3F5D" w:rsidR="0053559E" w:rsidRDefault="0053559E" w:rsidP="00D97C1A">
            <w:pPr>
              <w:numPr>
                <w:ilvl w:val="0"/>
                <w:numId w:val="12"/>
              </w:numPr>
              <w:spacing w:before="60" w:after="60"/>
              <w:rPr>
                <w:rFonts w:ascii="Tahoma" w:hAnsi="Tahoma" w:cs="Tahoma"/>
              </w:rPr>
            </w:pPr>
            <w:r w:rsidRPr="0053559E">
              <w:rPr>
                <w:rFonts w:ascii="Tahoma" w:hAnsi="Tahoma" w:cs="Tahoma"/>
              </w:rPr>
              <w:t>identify at least two communication tools and technology to support teams working collabor</w:t>
            </w:r>
            <w:r>
              <w:rPr>
                <w:rFonts w:ascii="Tahoma" w:hAnsi="Tahoma" w:cs="Tahoma"/>
              </w:rPr>
              <w:t>atively in virtual environments</w:t>
            </w:r>
          </w:p>
          <w:p w14:paraId="04C7BA6A" w14:textId="77777777" w:rsidR="0053559E" w:rsidRPr="0053559E" w:rsidRDefault="0053559E" w:rsidP="00D97C1A">
            <w:pPr>
              <w:spacing w:before="60" w:after="60"/>
              <w:rPr>
                <w:rFonts w:ascii="Tahoma" w:hAnsi="Tahoma" w:cs="Tahoma"/>
              </w:rPr>
            </w:pPr>
            <w:r w:rsidRPr="0053559E">
              <w:rPr>
                <w:rFonts w:ascii="Tahoma" w:hAnsi="Tahoma" w:cs="Tahoma"/>
              </w:rPr>
              <w:t>In the course of the above, the candidate must:</w:t>
            </w:r>
          </w:p>
          <w:p w14:paraId="13B9C917" w14:textId="4BD04BAA" w:rsidR="0053559E" w:rsidRDefault="0053559E" w:rsidP="00D97C1A">
            <w:pPr>
              <w:numPr>
                <w:ilvl w:val="0"/>
                <w:numId w:val="12"/>
              </w:numPr>
              <w:spacing w:before="60" w:after="60"/>
              <w:rPr>
                <w:rFonts w:ascii="Tahoma" w:hAnsi="Tahoma" w:cs="Tahoma"/>
              </w:rPr>
            </w:pPr>
            <w:r w:rsidRPr="0053559E">
              <w:rPr>
                <w:rFonts w:ascii="Tahoma" w:hAnsi="Tahoma" w:cs="Tahoma"/>
              </w:rPr>
              <w:t>review compliance of protocols to work collaboratively in a virtual environment</w:t>
            </w:r>
          </w:p>
          <w:p w14:paraId="10F3A21C" w14:textId="284E2ED8" w:rsidR="0053559E" w:rsidRDefault="0053559E" w:rsidP="00D97C1A">
            <w:pPr>
              <w:numPr>
                <w:ilvl w:val="0"/>
                <w:numId w:val="12"/>
              </w:numPr>
              <w:spacing w:before="60" w:after="60"/>
              <w:rPr>
                <w:rFonts w:ascii="Tahoma" w:hAnsi="Tahoma" w:cs="Tahoma"/>
              </w:rPr>
            </w:pPr>
            <w:r w:rsidRPr="0053559E">
              <w:rPr>
                <w:rFonts w:ascii="Tahoma" w:hAnsi="Tahoma" w:cs="Tahoma"/>
              </w:rPr>
              <w:t>seek and respond to feedback</w:t>
            </w:r>
          </w:p>
          <w:p w14:paraId="5A67D668" w14:textId="140DE12A" w:rsidR="0053559E" w:rsidRDefault="0053559E" w:rsidP="00D97C1A">
            <w:pPr>
              <w:numPr>
                <w:ilvl w:val="0"/>
                <w:numId w:val="12"/>
              </w:numPr>
              <w:spacing w:before="60" w:after="60"/>
              <w:rPr>
                <w:rFonts w:ascii="Tahoma" w:hAnsi="Tahoma" w:cs="Tahoma"/>
              </w:rPr>
            </w:pPr>
            <w:r w:rsidRPr="0053559E">
              <w:rPr>
                <w:rFonts w:ascii="Tahoma" w:hAnsi="Tahoma" w:cs="Tahoma"/>
              </w:rPr>
              <w:t>share knowledge and information according to work details, team objectives, organisational policies and procedures.</w:t>
            </w:r>
          </w:p>
          <w:p w14:paraId="7213C0BF" w14:textId="2C31C278" w:rsidR="0002225B" w:rsidRPr="0053559E" w:rsidRDefault="0002225B" w:rsidP="00D97C1A">
            <w:pPr>
              <w:spacing w:before="60" w:after="60"/>
              <w:rPr>
                <w:rFonts w:ascii="Tahoma" w:hAnsi="Tahoma" w:cs="Tahoma"/>
                <w:b/>
              </w:rPr>
            </w:pPr>
            <w:r w:rsidRPr="0053559E">
              <w:rPr>
                <w:rFonts w:ascii="Tahoma" w:hAnsi="Tahoma" w:cs="Tahoma"/>
                <w:b/>
              </w:rPr>
              <w:t>Knowledge Evidence:</w:t>
            </w:r>
          </w:p>
          <w:p w14:paraId="33E3E354" w14:textId="77777777" w:rsidR="0053559E" w:rsidRPr="0053559E" w:rsidRDefault="0053559E" w:rsidP="00D97C1A">
            <w:pPr>
              <w:spacing w:before="60" w:after="60"/>
              <w:rPr>
                <w:rFonts w:ascii="Tahoma" w:hAnsi="Tahoma" w:cs="Tahoma"/>
              </w:rPr>
            </w:pPr>
            <w:r w:rsidRPr="0053559E">
              <w:rPr>
                <w:rFonts w:ascii="Tahoma" w:hAnsi="Tahoma" w:cs="Tahoma"/>
              </w:rPr>
              <w:t>The candidate must be able to demonstrate knowledge to complete the tasks outlined in the elements, performance criteria and foundation skills of this unit, including knowledge of:</w:t>
            </w:r>
          </w:p>
          <w:p w14:paraId="35334CCC" w14:textId="77777777" w:rsidR="00042F9A" w:rsidRDefault="0053559E" w:rsidP="00D97C1A">
            <w:pPr>
              <w:pStyle w:val="ListParagraph"/>
              <w:numPr>
                <w:ilvl w:val="0"/>
                <w:numId w:val="9"/>
              </w:numPr>
              <w:spacing w:before="60" w:after="60"/>
              <w:contextualSpacing w:val="0"/>
              <w:rPr>
                <w:rFonts w:ascii="Tahoma" w:hAnsi="Tahoma" w:cs="Tahoma"/>
              </w:rPr>
            </w:pPr>
            <w:r w:rsidRPr="0053559E">
              <w:rPr>
                <w:rFonts w:ascii="Tahoma" w:hAnsi="Tahoma" w:cs="Tahoma"/>
              </w:rPr>
              <w:t>legislation, codes, regulations and standards, and work health and safety requirements for collaborative work arrangements</w:t>
            </w:r>
            <w:r>
              <w:rPr>
                <w:rFonts w:ascii="Tahoma" w:hAnsi="Tahoma" w:cs="Tahoma"/>
              </w:rPr>
              <w:t>\</w:t>
            </w:r>
          </w:p>
          <w:p w14:paraId="3B5D724C" w14:textId="77777777" w:rsidR="0053559E" w:rsidRDefault="0053559E" w:rsidP="00D97C1A">
            <w:pPr>
              <w:pStyle w:val="ListParagraph"/>
              <w:numPr>
                <w:ilvl w:val="0"/>
                <w:numId w:val="9"/>
              </w:numPr>
              <w:spacing w:before="60" w:after="60"/>
              <w:contextualSpacing w:val="0"/>
              <w:rPr>
                <w:rFonts w:ascii="Tahoma" w:hAnsi="Tahoma" w:cs="Tahoma"/>
              </w:rPr>
            </w:pPr>
            <w:r w:rsidRPr="0053559E">
              <w:rPr>
                <w:rFonts w:ascii="Tahoma" w:hAnsi="Tahoma" w:cs="Tahoma"/>
              </w:rPr>
              <w:lastRenderedPageBreak/>
              <w:t>organisational cyber security protocols</w:t>
            </w:r>
          </w:p>
          <w:p w14:paraId="246D5B54" w14:textId="77777777" w:rsidR="0053559E" w:rsidRPr="0053559E" w:rsidRDefault="0053559E" w:rsidP="00D97C1A">
            <w:pPr>
              <w:pStyle w:val="ListParagraph"/>
              <w:numPr>
                <w:ilvl w:val="0"/>
                <w:numId w:val="9"/>
              </w:numPr>
              <w:spacing w:before="60" w:after="60"/>
              <w:contextualSpacing w:val="0"/>
              <w:rPr>
                <w:rFonts w:ascii="Tahoma" w:hAnsi="Tahoma" w:cs="Tahoma"/>
              </w:rPr>
            </w:pPr>
            <w:r w:rsidRPr="0053559E">
              <w:rPr>
                <w:rFonts w:ascii="Tahoma" w:hAnsi="Tahoma" w:cs="Tahoma"/>
              </w:rPr>
              <w:t>protocols for virtual ways of working, including:</w:t>
            </w:r>
          </w:p>
          <w:p w14:paraId="12557564" w14:textId="77777777" w:rsidR="0053559E" w:rsidRPr="0053559E" w:rsidRDefault="0053559E" w:rsidP="00D97C1A">
            <w:pPr>
              <w:pStyle w:val="ListParagraph"/>
              <w:numPr>
                <w:ilvl w:val="1"/>
                <w:numId w:val="9"/>
              </w:numPr>
              <w:spacing w:before="60" w:after="60"/>
              <w:contextualSpacing w:val="0"/>
              <w:rPr>
                <w:rFonts w:ascii="Tahoma" w:hAnsi="Tahoma" w:cs="Tahoma"/>
              </w:rPr>
            </w:pPr>
            <w:r w:rsidRPr="0053559E">
              <w:rPr>
                <w:rFonts w:ascii="Tahoma" w:hAnsi="Tahoma" w:cs="Tahoma"/>
              </w:rPr>
              <w:t>virtual platforms used</w:t>
            </w:r>
          </w:p>
          <w:p w14:paraId="49D507B4" w14:textId="77777777" w:rsidR="0053559E" w:rsidRDefault="0053559E" w:rsidP="00D97C1A">
            <w:pPr>
              <w:pStyle w:val="ListParagraph"/>
              <w:numPr>
                <w:ilvl w:val="1"/>
                <w:numId w:val="9"/>
              </w:numPr>
              <w:spacing w:before="60" w:after="60"/>
              <w:contextualSpacing w:val="0"/>
              <w:rPr>
                <w:rFonts w:ascii="Tahoma" w:hAnsi="Tahoma" w:cs="Tahoma"/>
              </w:rPr>
            </w:pPr>
            <w:r w:rsidRPr="0053559E">
              <w:rPr>
                <w:rFonts w:ascii="Tahoma" w:hAnsi="Tahoma" w:cs="Tahoma"/>
              </w:rPr>
              <w:t>frequency of virtual platform use</w:t>
            </w:r>
          </w:p>
          <w:p w14:paraId="01BD621C" w14:textId="63772EA8" w:rsidR="0053559E" w:rsidRDefault="0053559E" w:rsidP="00D97C1A">
            <w:pPr>
              <w:pStyle w:val="ListParagraph"/>
              <w:numPr>
                <w:ilvl w:val="0"/>
                <w:numId w:val="9"/>
              </w:numPr>
              <w:spacing w:before="60" w:after="60"/>
              <w:contextualSpacing w:val="0"/>
              <w:rPr>
                <w:rFonts w:ascii="Tahoma" w:hAnsi="Tahoma" w:cs="Tahoma"/>
              </w:rPr>
            </w:pPr>
            <w:r w:rsidRPr="0053559E">
              <w:rPr>
                <w:rFonts w:ascii="Tahoma" w:hAnsi="Tahoma" w:cs="Tahoma"/>
              </w:rPr>
              <w:t>functions and features of team communication strategies</w:t>
            </w:r>
          </w:p>
          <w:p w14:paraId="59199DC1" w14:textId="37D8E190" w:rsidR="0053559E" w:rsidRDefault="0053559E" w:rsidP="00D97C1A">
            <w:pPr>
              <w:pStyle w:val="ListParagraph"/>
              <w:numPr>
                <w:ilvl w:val="0"/>
                <w:numId w:val="9"/>
              </w:numPr>
              <w:spacing w:before="60" w:after="60"/>
              <w:contextualSpacing w:val="0"/>
              <w:rPr>
                <w:rFonts w:ascii="Tahoma" w:hAnsi="Tahoma" w:cs="Tahoma"/>
              </w:rPr>
            </w:pPr>
            <w:r w:rsidRPr="0053559E">
              <w:rPr>
                <w:rFonts w:ascii="Tahoma" w:hAnsi="Tahoma" w:cs="Tahoma"/>
              </w:rPr>
              <w:t>communication techniques in virtual teams</w:t>
            </w:r>
          </w:p>
          <w:p w14:paraId="0B8B5C02" w14:textId="77777777" w:rsidR="0053559E" w:rsidRDefault="0053559E" w:rsidP="00D97C1A">
            <w:pPr>
              <w:pStyle w:val="ListParagraph"/>
              <w:numPr>
                <w:ilvl w:val="0"/>
                <w:numId w:val="9"/>
              </w:numPr>
              <w:spacing w:before="60" w:after="60"/>
              <w:contextualSpacing w:val="0"/>
              <w:rPr>
                <w:rFonts w:ascii="Tahoma" w:hAnsi="Tahoma" w:cs="Tahoma"/>
              </w:rPr>
            </w:pPr>
            <w:r w:rsidRPr="0053559E">
              <w:rPr>
                <w:rFonts w:ascii="Tahoma" w:hAnsi="Tahoma" w:cs="Tahoma"/>
              </w:rPr>
              <w:t>methods of mediating conflicting perspectives in virtual teams</w:t>
            </w:r>
          </w:p>
          <w:p w14:paraId="4CD1640A" w14:textId="77777777" w:rsidR="0053559E" w:rsidRDefault="0053559E" w:rsidP="00D97C1A">
            <w:pPr>
              <w:pStyle w:val="ListParagraph"/>
              <w:numPr>
                <w:ilvl w:val="0"/>
                <w:numId w:val="9"/>
              </w:numPr>
              <w:spacing w:before="60" w:after="60"/>
              <w:contextualSpacing w:val="0"/>
              <w:rPr>
                <w:rFonts w:ascii="Tahoma" w:hAnsi="Tahoma" w:cs="Tahoma"/>
              </w:rPr>
            </w:pPr>
            <w:r w:rsidRPr="0053559E">
              <w:rPr>
                <w:rFonts w:ascii="Tahoma" w:hAnsi="Tahoma" w:cs="Tahoma"/>
              </w:rPr>
              <w:t>roles and responsibilities of team members in promoting collaborative work environments</w:t>
            </w:r>
          </w:p>
          <w:p w14:paraId="52552217" w14:textId="042AD383" w:rsidR="0053559E" w:rsidRPr="00FD550D" w:rsidRDefault="0053559E" w:rsidP="00D97C1A">
            <w:pPr>
              <w:pStyle w:val="ListParagraph"/>
              <w:numPr>
                <w:ilvl w:val="0"/>
                <w:numId w:val="9"/>
              </w:numPr>
              <w:spacing w:before="60" w:after="60"/>
              <w:contextualSpacing w:val="0"/>
              <w:rPr>
                <w:rFonts w:ascii="Tahoma" w:hAnsi="Tahoma" w:cs="Tahoma"/>
              </w:rPr>
            </w:pPr>
            <w:r w:rsidRPr="0053559E">
              <w:rPr>
                <w:rFonts w:ascii="Tahoma" w:hAnsi="Tahoma" w:cs="Tahoma"/>
              </w:rPr>
              <w:t>c</w:t>
            </w:r>
            <w:r>
              <w:rPr>
                <w:rFonts w:ascii="Tahoma" w:hAnsi="Tahoma" w:cs="Tahoma"/>
              </w:rPr>
              <w:t>onstructive feedback techniques</w:t>
            </w:r>
          </w:p>
        </w:tc>
      </w:tr>
    </w:tbl>
    <w:p w14:paraId="562F44AE" w14:textId="77777777" w:rsidR="0053559E" w:rsidRDefault="0053559E"/>
    <w:p w14:paraId="0D914BCD" w14:textId="77777777" w:rsidR="0053559E" w:rsidRDefault="0053559E"/>
    <w:p w14:paraId="7DAB2F62" w14:textId="46F67707" w:rsidR="005C7EE0" w:rsidRPr="0053559E" w:rsidRDefault="0053559E" w:rsidP="0053559E">
      <w:pPr>
        <w:jc w:val="center"/>
        <w:rPr>
          <w:i/>
        </w:rPr>
      </w:pPr>
      <w:r>
        <w:rPr>
          <w:i/>
          <w:sz w:val="24"/>
        </w:rPr>
        <w:t>Continue to the next page</w:t>
      </w:r>
      <w:r w:rsidR="005C7EE0" w:rsidRPr="0053559E">
        <w:rPr>
          <w:i/>
        </w:rPr>
        <w:br w:type="page"/>
      </w:r>
    </w:p>
    <w:tbl>
      <w:tblPr>
        <w:tblW w:w="10519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6"/>
        <w:gridCol w:w="7683"/>
      </w:tblGrid>
      <w:tr w:rsidR="005C7EE0" w14:paraId="426D2AC7" w14:textId="77777777" w:rsidTr="4996927E">
        <w:trPr>
          <w:trHeight w:val="334"/>
        </w:trPr>
        <w:tc>
          <w:tcPr>
            <w:tcW w:w="10519" w:type="dxa"/>
            <w:gridSpan w:val="2"/>
            <w:tcBorders>
              <w:top w:val="single" w:sz="4" w:space="0" w:color="7030A0"/>
              <w:left w:val="single" w:sz="4" w:space="0" w:color="7030A0"/>
              <w:bottom w:val="single" w:sz="4" w:space="0" w:color="7030A0"/>
              <w:right w:val="single" w:sz="4" w:space="0" w:color="7030A0"/>
            </w:tcBorders>
            <w:shd w:val="clear" w:color="auto" w:fill="8547AD"/>
            <w:vAlign w:val="center"/>
          </w:tcPr>
          <w:p w14:paraId="2092FFD4" w14:textId="4EDD4256" w:rsidR="005C7EE0" w:rsidRPr="004856DF" w:rsidRDefault="005C7EE0" w:rsidP="00730D93">
            <w:pPr>
              <w:spacing w:before="120" w:line="240" w:lineRule="auto"/>
              <w:jc w:val="center"/>
              <w:rPr>
                <w:rFonts w:ascii="Tahoma" w:hAnsi="Tahoma" w:cs="Tahoma"/>
                <w:b/>
                <w:color w:val="FFFFFF"/>
              </w:rPr>
            </w:pPr>
            <w:r>
              <w:rPr>
                <w:rFonts w:ascii="Tahoma" w:hAnsi="Tahoma" w:cs="Tahoma"/>
                <w:b/>
                <w:color w:val="FFFFFF"/>
              </w:rPr>
              <w:lastRenderedPageBreak/>
              <w:t>INFORMATION FOR STUDENTS</w:t>
            </w:r>
          </w:p>
        </w:tc>
      </w:tr>
      <w:tr w:rsidR="00B81B88" w:rsidRPr="00082C61" w14:paraId="52552220" w14:textId="77777777" w:rsidTr="4996927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2836" w:type="dxa"/>
            <w:tcBorders>
              <w:top w:val="single" w:sz="4" w:space="0" w:color="7030A0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5255221C" w14:textId="77777777" w:rsidR="00B81B88" w:rsidRPr="00D327CC" w:rsidRDefault="00B81B88" w:rsidP="00FD2AF7">
            <w:pPr>
              <w:spacing w:before="120"/>
              <w:rPr>
                <w:rFonts w:ascii="Tahoma" w:hAnsi="Tahoma" w:cs="Tahoma"/>
              </w:rPr>
            </w:pPr>
            <w:r w:rsidRPr="00D327CC">
              <w:rPr>
                <w:rFonts w:ascii="Tahoma" w:hAnsi="Tahoma" w:cs="Tahoma"/>
              </w:rPr>
              <w:t>Purpose of Assessment</w:t>
            </w:r>
          </w:p>
        </w:tc>
        <w:tc>
          <w:tcPr>
            <w:tcW w:w="7683" w:type="dxa"/>
            <w:tcBorders>
              <w:top w:val="single" w:sz="4" w:space="0" w:color="7030A0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4CF592C1" w14:textId="77777777" w:rsidR="00B2499E" w:rsidRPr="00D327CC" w:rsidRDefault="00D20C68" w:rsidP="208806CF">
            <w:pPr>
              <w:spacing w:before="60" w:after="60"/>
              <w:rPr>
                <w:rFonts w:ascii="Tahoma" w:hAnsi="Tahoma" w:cs="Tahoma"/>
              </w:rPr>
            </w:pPr>
            <w:r w:rsidRPr="208806CF">
              <w:rPr>
                <w:rFonts w:ascii="Tahoma" w:hAnsi="Tahoma" w:cs="Tahoma"/>
              </w:rPr>
              <w:t>Student must be able to demonstrate the</w:t>
            </w:r>
            <w:r w:rsidR="00FE055C" w:rsidRPr="208806CF">
              <w:rPr>
                <w:rFonts w:ascii="Tahoma" w:hAnsi="Tahoma" w:cs="Tahoma"/>
              </w:rPr>
              <w:t xml:space="preserve"> understanding and skills required to</w:t>
            </w:r>
            <w:r w:rsidR="00B2499E" w:rsidRPr="208806CF">
              <w:rPr>
                <w:rFonts w:ascii="Tahoma" w:hAnsi="Tahoma" w:cs="Tahoma"/>
              </w:rPr>
              <w:t>:</w:t>
            </w:r>
          </w:p>
          <w:p w14:paraId="486E6DF8" w14:textId="77777777" w:rsidR="005F0440" w:rsidRDefault="0053559E" w:rsidP="208806CF">
            <w:pPr>
              <w:pStyle w:val="ListParagraph"/>
              <w:numPr>
                <w:ilvl w:val="0"/>
                <w:numId w:val="9"/>
              </w:numPr>
              <w:spacing w:before="60" w:after="60"/>
              <w:contextualSpacing w:val="0"/>
              <w:rPr>
                <w:rFonts w:ascii="Tahoma" w:hAnsi="Tahoma" w:cs="Tahoma"/>
              </w:rPr>
            </w:pPr>
            <w:r w:rsidRPr="208806CF">
              <w:rPr>
                <w:rFonts w:ascii="Tahoma" w:hAnsi="Tahoma" w:cs="Tahoma"/>
              </w:rPr>
              <w:t xml:space="preserve">work collaboratively in virtual Information and Communications (ICT) team environments to achieve organisational objectives. </w:t>
            </w:r>
          </w:p>
          <w:p w14:paraId="5255221F" w14:textId="4BD52D0D" w:rsidR="00B2499E" w:rsidRPr="0053559E" w:rsidRDefault="0053559E" w:rsidP="208806CF">
            <w:pPr>
              <w:pStyle w:val="ListParagraph"/>
              <w:numPr>
                <w:ilvl w:val="0"/>
                <w:numId w:val="9"/>
              </w:numPr>
              <w:spacing w:before="60" w:after="60"/>
              <w:contextualSpacing w:val="0"/>
              <w:rPr>
                <w:rFonts w:ascii="Tahoma" w:hAnsi="Tahoma" w:cs="Tahoma"/>
              </w:rPr>
            </w:pPr>
            <w:r w:rsidRPr="208806CF">
              <w:rPr>
                <w:rFonts w:ascii="Tahoma" w:hAnsi="Tahoma" w:cs="Tahoma"/>
              </w:rPr>
              <w:t>It includes contributing to performance and capability within teams, participating in team activities, exchanging knowledge and skills and providing support to team members</w:t>
            </w:r>
          </w:p>
        </w:tc>
      </w:tr>
      <w:tr w:rsidR="208806CF" w14:paraId="6340B7E6" w14:textId="77777777" w:rsidTr="4996927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2836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20239131" w14:textId="3C0BDFF0" w:rsidR="49E90DE4" w:rsidRDefault="49E90DE4" w:rsidP="208806CF">
            <w:pPr>
              <w:rPr>
                <w:rFonts w:ascii="Tahoma" w:hAnsi="Tahoma" w:cs="Tahoma"/>
              </w:rPr>
            </w:pPr>
            <w:r w:rsidRPr="208806CF">
              <w:rPr>
                <w:rFonts w:ascii="Tahoma" w:hAnsi="Tahoma" w:cs="Tahoma"/>
              </w:rPr>
              <w:t>Assessment conditions</w:t>
            </w:r>
          </w:p>
        </w:tc>
        <w:tc>
          <w:tcPr>
            <w:tcW w:w="7683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113FD5A3" w14:textId="0DCD484E" w:rsidR="49E90DE4" w:rsidRDefault="49E90DE4" w:rsidP="208806CF">
            <w:pPr>
              <w:spacing w:before="60" w:after="60"/>
              <w:rPr>
                <w:rFonts w:ascii="Tahoma" w:hAnsi="Tahoma" w:cs="Tahoma"/>
              </w:rPr>
            </w:pPr>
            <w:r w:rsidRPr="208806CF">
              <w:rPr>
                <w:rFonts w:ascii="Tahoma" w:hAnsi="Tahoma" w:cs="Tahoma"/>
              </w:rPr>
              <w:t>Complete the following assessment in class or online, no plagiarism allowed and no copying from other students otherwise a resit will be required.</w:t>
            </w:r>
          </w:p>
          <w:p w14:paraId="2BCE1260" w14:textId="2A6DDBF2" w:rsidR="49E90DE4" w:rsidRDefault="49E90DE4" w:rsidP="208806CF">
            <w:pPr>
              <w:spacing w:before="60" w:after="60"/>
              <w:rPr>
                <w:rFonts w:ascii="Tahoma" w:hAnsi="Tahoma" w:cs="Tahoma"/>
              </w:rPr>
            </w:pPr>
            <w:r w:rsidRPr="208806CF">
              <w:rPr>
                <w:rFonts w:ascii="Tahoma" w:hAnsi="Tahoma" w:cs="Tahoma"/>
              </w:rPr>
              <w:t>Arrange with your Lecturer for the date and time for completion of the practical tasks/components.</w:t>
            </w:r>
            <w:r w:rsidRPr="208806CF">
              <w:rPr>
                <w:rFonts w:ascii="Tahoma" w:hAnsi="Tahoma" w:cs="Tahoma"/>
                <w:color w:val="FF0000"/>
              </w:rPr>
              <w:t xml:space="preserve">  </w:t>
            </w:r>
          </w:p>
          <w:p w14:paraId="729D48AB" w14:textId="7014A2AE" w:rsidR="49E90DE4" w:rsidRDefault="49E90DE4" w:rsidP="208806CF">
            <w:pPr>
              <w:spacing w:before="60" w:after="60"/>
            </w:pPr>
            <w:r w:rsidRPr="00D97C1A">
              <w:rPr>
                <w:rFonts w:ascii="Tahoma" w:eastAsia="Tahoma" w:hAnsi="Tahoma" w:cs="Tahoma"/>
                <w:szCs w:val="22"/>
              </w:rPr>
              <w:t>In order to verify the authenticity of your assessment, your lecturer may ask questions to substantiate it is your own work</w:t>
            </w:r>
          </w:p>
        </w:tc>
      </w:tr>
      <w:tr w:rsidR="00B81B88" w:rsidRPr="00BB7BF8" w14:paraId="52552223" w14:textId="77777777" w:rsidTr="4996927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2836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52552221" w14:textId="77777777" w:rsidR="00B81B88" w:rsidRPr="005D2195" w:rsidRDefault="00B81B88" w:rsidP="00FD2AF7">
            <w:pPr>
              <w:spacing w:before="1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Allowable materials</w:t>
            </w:r>
          </w:p>
        </w:tc>
        <w:tc>
          <w:tcPr>
            <w:tcW w:w="7683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52552222" w14:textId="77777777" w:rsidR="00B81B88" w:rsidRPr="00BB7BF8" w:rsidRDefault="00B81B88" w:rsidP="208806CF">
            <w:pPr>
              <w:spacing w:before="60" w:after="60"/>
              <w:rPr>
                <w:rFonts w:ascii="Tahoma" w:hAnsi="Tahoma" w:cs="Tahoma"/>
              </w:rPr>
            </w:pPr>
            <w:r w:rsidRPr="208806CF">
              <w:rPr>
                <w:rFonts w:ascii="Tahoma" w:hAnsi="Tahoma" w:cs="Tahoma"/>
              </w:rPr>
              <w:t>Weekly Readings, Class notes, Weekly Activities</w:t>
            </w:r>
          </w:p>
        </w:tc>
      </w:tr>
      <w:tr w:rsidR="00B81B88" w:rsidRPr="00024167" w14:paraId="5255222A" w14:textId="77777777" w:rsidTr="4996927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2836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52552224" w14:textId="77777777" w:rsidR="00B81B88" w:rsidRDefault="00B81B88" w:rsidP="00FD2AF7">
            <w:pPr>
              <w:spacing w:before="1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Required resources</w:t>
            </w:r>
          </w:p>
        </w:tc>
        <w:tc>
          <w:tcPr>
            <w:tcW w:w="7683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0308611C" w14:textId="77777777" w:rsidR="00FA34E6" w:rsidRPr="0051141B" w:rsidRDefault="00FA34E6" w:rsidP="00FA34E6">
            <w:pPr>
              <w:spacing w:before="60" w:after="60"/>
              <w:rPr>
                <w:rFonts w:ascii="Tahoma" w:hAnsi="Tahoma" w:cs="Tahoma"/>
              </w:rPr>
            </w:pPr>
            <w:r w:rsidRPr="208806CF">
              <w:rPr>
                <w:rFonts w:ascii="Tahoma" w:hAnsi="Tahoma" w:cs="Tahoma"/>
              </w:rPr>
              <w:t>Computer with</w:t>
            </w:r>
            <w:r>
              <w:rPr>
                <w:rFonts w:ascii="Tahoma" w:hAnsi="Tahoma" w:cs="Tahoma"/>
              </w:rPr>
              <w:t xml:space="preserve"> the access to</w:t>
            </w:r>
            <w:r w:rsidRPr="208806CF">
              <w:rPr>
                <w:rFonts w:ascii="Tahoma" w:hAnsi="Tahoma" w:cs="Tahoma"/>
              </w:rPr>
              <w:t>:</w:t>
            </w:r>
          </w:p>
          <w:p w14:paraId="73822EC8" w14:textId="77777777" w:rsidR="00FA34E6" w:rsidRPr="00571FEB" w:rsidRDefault="00FA34E6" w:rsidP="00FA34E6">
            <w:pPr>
              <w:pStyle w:val="ListParagraph"/>
              <w:numPr>
                <w:ilvl w:val="0"/>
                <w:numId w:val="15"/>
              </w:numPr>
              <w:spacing w:before="60" w:after="60" w:line="240" w:lineRule="auto"/>
              <w:ind w:left="714" w:hanging="357"/>
              <w:contextualSpacing w:val="0"/>
              <w:rPr>
                <w:rFonts w:ascii="Tahoma" w:hAnsi="Tahoma" w:cs="Tahoma"/>
              </w:rPr>
            </w:pPr>
            <w:r w:rsidRPr="00571FEB">
              <w:rPr>
                <w:rFonts w:ascii="Tahoma" w:hAnsi="Tahoma" w:cs="Tahoma"/>
              </w:rPr>
              <w:t>Internet, LMS (Blackboard) and</w:t>
            </w:r>
            <w:r>
              <w:rPr>
                <w:rFonts w:ascii="Tahoma" w:hAnsi="Tahoma" w:cs="Tahoma"/>
              </w:rPr>
              <w:t xml:space="preserve"> </w:t>
            </w:r>
            <w:r w:rsidRPr="00571FEB">
              <w:rPr>
                <w:rFonts w:ascii="Tahoma" w:hAnsi="Tahoma" w:cs="Tahoma"/>
              </w:rPr>
              <w:t>Microsoft 365</w:t>
            </w:r>
          </w:p>
          <w:p w14:paraId="6449B707" w14:textId="2A91FB10" w:rsidR="00FA34E6" w:rsidRDefault="00FA34E6" w:rsidP="00FA34E6">
            <w:pPr>
              <w:pStyle w:val="ListParagraph"/>
              <w:numPr>
                <w:ilvl w:val="0"/>
                <w:numId w:val="15"/>
              </w:numPr>
              <w:spacing w:before="60" w:after="60" w:line="240" w:lineRule="auto"/>
              <w:contextualSpacing w:val="0"/>
              <w:rPr>
                <w:rFonts w:ascii="Tahoma" w:hAnsi="Tahoma" w:cs="Tahoma"/>
              </w:rPr>
            </w:pPr>
            <w:r w:rsidRPr="7A7DC89B">
              <w:rPr>
                <w:rFonts w:ascii="Tahoma" w:hAnsi="Tahoma" w:cs="Tahoma"/>
              </w:rPr>
              <w:t xml:space="preserve">Access to CITEMS Policies and Procedures via </w:t>
            </w:r>
            <w:hyperlink r:id="rId11">
              <w:r w:rsidRPr="7A7DC89B">
                <w:rPr>
                  <w:rStyle w:val="Hyperlink"/>
                  <w:rFonts w:ascii="Tahoma" w:hAnsi="Tahoma" w:cs="Tahoma"/>
                </w:rPr>
                <w:t>http://www.citems.com.au/</w:t>
              </w:r>
            </w:hyperlink>
          </w:p>
          <w:p w14:paraId="52552229" w14:textId="76EAAF83" w:rsidR="006902B4" w:rsidRPr="00C51978" w:rsidRDefault="00FA34E6" w:rsidP="00FA34E6">
            <w:pPr>
              <w:pStyle w:val="ListParagraph"/>
              <w:numPr>
                <w:ilvl w:val="0"/>
                <w:numId w:val="15"/>
              </w:numPr>
              <w:spacing w:before="60" w:after="60" w:line="240" w:lineRule="auto"/>
              <w:ind w:left="714" w:hanging="357"/>
              <w:contextualSpacing w:val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Headset and camera</w:t>
            </w:r>
          </w:p>
        </w:tc>
      </w:tr>
      <w:tr w:rsidR="00B81B88" w:rsidRPr="0051141B" w14:paraId="52552235" w14:textId="77777777" w:rsidTr="4996927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2836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5255222B" w14:textId="77777777" w:rsidR="00B81B88" w:rsidRPr="00024167" w:rsidRDefault="00B81B88" w:rsidP="00FD2AF7">
            <w:pPr>
              <w:spacing w:before="120"/>
              <w:rPr>
                <w:rFonts w:ascii="Tahoma" w:hAnsi="Tahoma" w:cs="Tahoma"/>
              </w:rPr>
            </w:pPr>
            <w:r w:rsidRPr="00024167">
              <w:rPr>
                <w:rFonts w:ascii="Tahoma" w:hAnsi="Tahoma" w:cs="Tahoma"/>
              </w:rPr>
              <w:t>Assessment Presentation and Submission</w:t>
            </w:r>
          </w:p>
        </w:tc>
        <w:tc>
          <w:tcPr>
            <w:tcW w:w="7683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5255222C" w14:textId="77777777" w:rsidR="00B81B88" w:rsidRPr="00B81B88" w:rsidRDefault="00B81B88" w:rsidP="208806CF">
            <w:pPr>
              <w:widowControl w:val="0"/>
              <w:spacing w:before="60" w:after="60" w:line="276" w:lineRule="auto"/>
              <w:ind w:right="-23"/>
              <w:contextualSpacing/>
              <w:rPr>
                <w:rFonts w:ascii="Tahoma" w:eastAsia="Arial" w:hAnsi="Tahoma" w:cs="Tahoma"/>
              </w:rPr>
            </w:pPr>
            <w:r w:rsidRPr="00B81B88">
              <w:rPr>
                <w:rFonts w:ascii="Tahoma" w:eastAsia="Arial" w:hAnsi="Tahoma" w:cs="Tahoma"/>
              </w:rPr>
              <w:t>Re</w:t>
            </w:r>
            <w:r w:rsidRPr="00B81B88">
              <w:rPr>
                <w:rFonts w:ascii="Tahoma" w:eastAsia="Arial" w:hAnsi="Tahoma" w:cs="Tahoma"/>
                <w:spacing w:val="1"/>
              </w:rPr>
              <w:t>a</w:t>
            </w:r>
            <w:r w:rsidRPr="00B81B88">
              <w:rPr>
                <w:rFonts w:ascii="Tahoma" w:eastAsia="Arial" w:hAnsi="Tahoma" w:cs="Tahoma"/>
              </w:rPr>
              <w:t>d</w:t>
            </w:r>
            <w:r w:rsidRPr="00B81B88">
              <w:rPr>
                <w:rFonts w:ascii="Tahoma" w:eastAsia="Arial" w:hAnsi="Tahoma" w:cs="Tahoma"/>
                <w:spacing w:val="1"/>
              </w:rPr>
              <w:t xml:space="preserve"> </w:t>
            </w:r>
            <w:r w:rsidRPr="00B81B88">
              <w:rPr>
                <w:rFonts w:ascii="Tahoma" w:eastAsia="Arial" w:hAnsi="Tahoma" w:cs="Tahoma"/>
                <w:spacing w:val="-1"/>
              </w:rPr>
              <w:t>t</w:t>
            </w:r>
            <w:r w:rsidRPr="00B81B88">
              <w:rPr>
                <w:rFonts w:ascii="Tahoma" w:eastAsia="Arial" w:hAnsi="Tahoma" w:cs="Tahoma"/>
                <w:spacing w:val="1"/>
              </w:rPr>
              <w:t>h</w:t>
            </w:r>
            <w:r w:rsidRPr="00B81B88">
              <w:rPr>
                <w:rFonts w:ascii="Tahoma" w:eastAsia="Arial" w:hAnsi="Tahoma" w:cs="Tahoma"/>
              </w:rPr>
              <w:t>ro</w:t>
            </w:r>
            <w:r w:rsidRPr="00B81B88">
              <w:rPr>
                <w:rFonts w:ascii="Tahoma" w:eastAsia="Arial" w:hAnsi="Tahoma" w:cs="Tahoma"/>
                <w:spacing w:val="-1"/>
              </w:rPr>
              <w:t>u</w:t>
            </w:r>
            <w:r w:rsidRPr="00B81B88">
              <w:rPr>
                <w:rFonts w:ascii="Tahoma" w:eastAsia="Arial" w:hAnsi="Tahoma" w:cs="Tahoma"/>
                <w:spacing w:val="1"/>
              </w:rPr>
              <w:t>g</w:t>
            </w:r>
            <w:r w:rsidRPr="00B81B88">
              <w:rPr>
                <w:rFonts w:ascii="Tahoma" w:eastAsia="Arial" w:hAnsi="Tahoma" w:cs="Tahoma"/>
              </w:rPr>
              <w:t>h</w:t>
            </w:r>
            <w:r w:rsidRPr="00B81B88">
              <w:rPr>
                <w:rFonts w:ascii="Tahoma" w:eastAsia="Arial" w:hAnsi="Tahoma" w:cs="Tahoma"/>
                <w:spacing w:val="-1"/>
              </w:rPr>
              <w:t xml:space="preserve"> and answer the </w:t>
            </w:r>
            <w:r w:rsidRPr="00B81B88">
              <w:rPr>
                <w:rFonts w:ascii="Tahoma" w:eastAsia="Arial" w:hAnsi="Tahoma" w:cs="Tahoma"/>
                <w:spacing w:val="1"/>
              </w:rPr>
              <w:t>fo</w:t>
            </w:r>
            <w:r w:rsidRPr="00B81B88">
              <w:rPr>
                <w:rFonts w:ascii="Tahoma" w:eastAsia="Arial" w:hAnsi="Tahoma" w:cs="Tahoma"/>
              </w:rPr>
              <w:t>l</w:t>
            </w:r>
            <w:r w:rsidRPr="00B81B88">
              <w:rPr>
                <w:rFonts w:ascii="Tahoma" w:eastAsia="Arial" w:hAnsi="Tahoma" w:cs="Tahoma"/>
                <w:spacing w:val="-1"/>
              </w:rPr>
              <w:t>l</w:t>
            </w:r>
            <w:r w:rsidRPr="00B81B88">
              <w:rPr>
                <w:rFonts w:ascii="Tahoma" w:eastAsia="Arial" w:hAnsi="Tahoma" w:cs="Tahoma"/>
                <w:spacing w:val="1"/>
              </w:rPr>
              <w:t>o</w:t>
            </w:r>
            <w:r w:rsidRPr="00B81B88">
              <w:rPr>
                <w:rFonts w:ascii="Tahoma" w:eastAsia="Arial" w:hAnsi="Tahoma" w:cs="Tahoma"/>
                <w:spacing w:val="-3"/>
              </w:rPr>
              <w:t>w</w:t>
            </w:r>
            <w:r w:rsidRPr="00B81B88">
              <w:rPr>
                <w:rFonts w:ascii="Tahoma" w:eastAsia="Arial" w:hAnsi="Tahoma" w:cs="Tahoma"/>
              </w:rPr>
              <w:t>ing</w:t>
            </w:r>
            <w:r w:rsidRPr="00B81B88">
              <w:rPr>
                <w:rFonts w:ascii="Tahoma" w:eastAsia="Arial" w:hAnsi="Tahoma" w:cs="Tahoma"/>
                <w:spacing w:val="6"/>
              </w:rPr>
              <w:t xml:space="preserve"> </w:t>
            </w:r>
            <w:r w:rsidRPr="00B81B88">
              <w:rPr>
                <w:rFonts w:ascii="Tahoma" w:eastAsia="Arial" w:hAnsi="Tahoma" w:cs="Tahoma"/>
                <w:spacing w:val="1"/>
              </w:rPr>
              <w:t>que</w:t>
            </w:r>
            <w:r w:rsidRPr="00B81B88">
              <w:rPr>
                <w:rFonts w:ascii="Tahoma" w:eastAsia="Arial" w:hAnsi="Tahoma" w:cs="Tahoma"/>
                <w:spacing w:val="-2"/>
              </w:rPr>
              <w:t>st</w:t>
            </w:r>
            <w:r w:rsidRPr="00B81B88">
              <w:rPr>
                <w:rFonts w:ascii="Tahoma" w:eastAsia="Arial" w:hAnsi="Tahoma" w:cs="Tahoma"/>
              </w:rPr>
              <w:t>io</w:t>
            </w:r>
            <w:r w:rsidRPr="00B81B88">
              <w:rPr>
                <w:rFonts w:ascii="Tahoma" w:eastAsia="Arial" w:hAnsi="Tahoma" w:cs="Tahoma"/>
                <w:spacing w:val="1"/>
              </w:rPr>
              <w:t>n</w:t>
            </w:r>
            <w:r w:rsidRPr="00B81B88">
              <w:rPr>
                <w:rFonts w:ascii="Tahoma" w:eastAsia="Arial" w:hAnsi="Tahoma" w:cs="Tahoma"/>
              </w:rPr>
              <w:t>s in each of the three sections. The resources to assist you answer the questions are located within each of the course sections and associated resources.</w:t>
            </w:r>
          </w:p>
          <w:p w14:paraId="5255222D" w14:textId="77777777" w:rsidR="00B81B88" w:rsidRPr="00C51978" w:rsidRDefault="00B81B88" w:rsidP="208806CF">
            <w:pPr>
              <w:pStyle w:val="ListParagraph"/>
              <w:widowControl w:val="0"/>
              <w:numPr>
                <w:ilvl w:val="0"/>
                <w:numId w:val="14"/>
              </w:numPr>
              <w:spacing w:before="60" w:after="60" w:line="276" w:lineRule="auto"/>
              <w:ind w:right="-23"/>
              <w:rPr>
                <w:rFonts w:ascii="Tahoma" w:eastAsia="Arial" w:hAnsi="Tahoma" w:cs="Tahoma"/>
              </w:rPr>
            </w:pPr>
            <w:r w:rsidRPr="00C51978">
              <w:rPr>
                <w:rFonts w:ascii="Tahoma" w:eastAsia="Arial" w:hAnsi="Tahoma" w:cs="Tahoma"/>
                <w:spacing w:val="1"/>
              </w:rPr>
              <w:t>P</w:t>
            </w:r>
            <w:r w:rsidRPr="00C51978">
              <w:rPr>
                <w:rFonts w:ascii="Tahoma" w:eastAsia="Arial" w:hAnsi="Tahoma" w:cs="Tahoma"/>
              </w:rPr>
              <w:t>le</w:t>
            </w:r>
            <w:r w:rsidRPr="00C51978">
              <w:rPr>
                <w:rFonts w:ascii="Tahoma" w:eastAsia="Arial" w:hAnsi="Tahoma" w:cs="Tahoma"/>
                <w:spacing w:val="1"/>
              </w:rPr>
              <w:t>a</w:t>
            </w:r>
            <w:r w:rsidRPr="00C51978">
              <w:rPr>
                <w:rFonts w:ascii="Tahoma" w:eastAsia="Arial" w:hAnsi="Tahoma" w:cs="Tahoma"/>
              </w:rPr>
              <w:t>se</w:t>
            </w:r>
            <w:r w:rsidRPr="00C51978">
              <w:rPr>
                <w:rFonts w:ascii="Tahoma" w:eastAsia="Arial" w:hAnsi="Tahoma" w:cs="Tahoma"/>
                <w:spacing w:val="-1"/>
              </w:rPr>
              <w:t xml:space="preserve"> </w:t>
            </w:r>
            <w:r w:rsidRPr="00C51978">
              <w:rPr>
                <w:rFonts w:ascii="Tahoma" w:eastAsia="Arial" w:hAnsi="Tahoma" w:cs="Tahoma"/>
                <w:spacing w:val="1"/>
              </w:rPr>
              <w:t>p</w:t>
            </w:r>
            <w:r w:rsidRPr="00C51978">
              <w:rPr>
                <w:rFonts w:ascii="Tahoma" w:eastAsia="Arial" w:hAnsi="Tahoma" w:cs="Tahoma"/>
              </w:rPr>
              <w:t>ro</w:t>
            </w:r>
            <w:r w:rsidRPr="00C51978">
              <w:rPr>
                <w:rFonts w:ascii="Tahoma" w:eastAsia="Arial" w:hAnsi="Tahoma" w:cs="Tahoma"/>
                <w:spacing w:val="-2"/>
              </w:rPr>
              <w:t>v</w:t>
            </w:r>
            <w:r w:rsidRPr="00C51978">
              <w:rPr>
                <w:rFonts w:ascii="Tahoma" w:eastAsia="Arial" w:hAnsi="Tahoma" w:cs="Tahoma"/>
              </w:rPr>
              <w:t>ide</w:t>
            </w:r>
            <w:r w:rsidRPr="00C51978">
              <w:rPr>
                <w:rFonts w:ascii="Tahoma" w:eastAsia="Arial" w:hAnsi="Tahoma" w:cs="Tahoma"/>
                <w:spacing w:val="2"/>
              </w:rPr>
              <w:t xml:space="preserve"> </w:t>
            </w:r>
            <w:r w:rsidRPr="00C51978">
              <w:rPr>
                <w:rFonts w:ascii="Tahoma" w:eastAsia="Arial" w:hAnsi="Tahoma" w:cs="Tahoma"/>
                <w:spacing w:val="1"/>
              </w:rPr>
              <w:t>d</w:t>
            </w:r>
            <w:r w:rsidRPr="00C51978">
              <w:rPr>
                <w:rFonts w:ascii="Tahoma" w:eastAsia="Arial" w:hAnsi="Tahoma" w:cs="Tahoma"/>
                <w:spacing w:val="-1"/>
              </w:rPr>
              <w:t>e</w:t>
            </w:r>
            <w:r w:rsidRPr="00C51978">
              <w:rPr>
                <w:rFonts w:ascii="Tahoma" w:eastAsia="Arial" w:hAnsi="Tahoma" w:cs="Tahoma"/>
              </w:rPr>
              <w:t>t</w:t>
            </w:r>
            <w:r w:rsidRPr="00C51978">
              <w:rPr>
                <w:rFonts w:ascii="Tahoma" w:eastAsia="Arial" w:hAnsi="Tahoma" w:cs="Tahoma"/>
                <w:spacing w:val="1"/>
              </w:rPr>
              <w:t>a</w:t>
            </w:r>
            <w:r w:rsidRPr="00C51978">
              <w:rPr>
                <w:rFonts w:ascii="Tahoma" w:eastAsia="Arial" w:hAnsi="Tahoma" w:cs="Tahoma"/>
              </w:rPr>
              <w:t>i</w:t>
            </w:r>
            <w:r w:rsidRPr="00C51978">
              <w:rPr>
                <w:rFonts w:ascii="Tahoma" w:eastAsia="Arial" w:hAnsi="Tahoma" w:cs="Tahoma"/>
                <w:spacing w:val="-1"/>
              </w:rPr>
              <w:t>le</w:t>
            </w:r>
            <w:r w:rsidRPr="00C51978">
              <w:rPr>
                <w:rFonts w:ascii="Tahoma" w:eastAsia="Arial" w:hAnsi="Tahoma" w:cs="Tahoma"/>
              </w:rPr>
              <w:t>d</w:t>
            </w:r>
            <w:r w:rsidRPr="00C51978">
              <w:rPr>
                <w:rFonts w:ascii="Tahoma" w:eastAsia="Arial" w:hAnsi="Tahoma" w:cs="Tahoma"/>
                <w:spacing w:val="1"/>
              </w:rPr>
              <w:t xml:space="preserve"> an</w:t>
            </w:r>
            <w:r w:rsidRPr="00C51978">
              <w:rPr>
                <w:rFonts w:ascii="Tahoma" w:eastAsia="Arial" w:hAnsi="Tahoma" w:cs="Tahoma"/>
              </w:rPr>
              <w:t>s</w:t>
            </w:r>
            <w:r w:rsidRPr="00C51978">
              <w:rPr>
                <w:rFonts w:ascii="Tahoma" w:eastAsia="Arial" w:hAnsi="Tahoma" w:cs="Tahoma"/>
                <w:spacing w:val="-3"/>
              </w:rPr>
              <w:t>w</w:t>
            </w:r>
            <w:r w:rsidRPr="00C51978">
              <w:rPr>
                <w:rFonts w:ascii="Tahoma" w:eastAsia="Arial" w:hAnsi="Tahoma" w:cs="Tahoma"/>
                <w:spacing w:val="1"/>
              </w:rPr>
              <w:t>e</w:t>
            </w:r>
            <w:r w:rsidRPr="00C51978">
              <w:rPr>
                <w:rFonts w:ascii="Tahoma" w:eastAsia="Arial" w:hAnsi="Tahoma" w:cs="Tahoma"/>
              </w:rPr>
              <w:t>r</w:t>
            </w:r>
            <w:r w:rsidRPr="00C51978">
              <w:rPr>
                <w:rFonts w:ascii="Tahoma" w:eastAsia="Arial" w:hAnsi="Tahoma" w:cs="Tahoma"/>
                <w:spacing w:val="1"/>
              </w:rPr>
              <w:t>s</w:t>
            </w:r>
            <w:r w:rsidRPr="00C51978">
              <w:rPr>
                <w:rFonts w:ascii="Tahoma" w:eastAsia="Arial" w:hAnsi="Tahoma" w:cs="Tahoma"/>
              </w:rPr>
              <w:t xml:space="preserve"> for your response to each question.</w:t>
            </w:r>
          </w:p>
          <w:p w14:paraId="5255222E" w14:textId="77777777" w:rsidR="00B81B88" w:rsidRPr="00C51978" w:rsidRDefault="00B81B88" w:rsidP="208806CF">
            <w:pPr>
              <w:pStyle w:val="ListParagraph"/>
              <w:widowControl w:val="0"/>
              <w:numPr>
                <w:ilvl w:val="0"/>
                <w:numId w:val="14"/>
              </w:numPr>
              <w:spacing w:before="60" w:after="60" w:line="276" w:lineRule="auto"/>
              <w:ind w:right="-23"/>
              <w:rPr>
                <w:rFonts w:ascii="Tahoma" w:eastAsia="Arial" w:hAnsi="Tahoma" w:cs="Tahoma"/>
              </w:rPr>
            </w:pPr>
            <w:r w:rsidRPr="208806CF">
              <w:rPr>
                <w:rFonts w:ascii="Tahoma" w:eastAsia="Arial" w:hAnsi="Tahoma" w:cs="Tahoma"/>
              </w:rPr>
              <w:t>Create a series of PowerPoint slides for your Presentation.</w:t>
            </w:r>
          </w:p>
          <w:p w14:paraId="5255222F" w14:textId="77777777" w:rsidR="00B81B88" w:rsidRPr="00C51978" w:rsidRDefault="00B81B88" w:rsidP="208806CF">
            <w:pPr>
              <w:pStyle w:val="ListParagraph"/>
              <w:widowControl w:val="0"/>
              <w:numPr>
                <w:ilvl w:val="0"/>
                <w:numId w:val="14"/>
              </w:numPr>
              <w:spacing w:before="60" w:after="60" w:line="276" w:lineRule="auto"/>
              <w:ind w:right="-23"/>
              <w:rPr>
                <w:rFonts w:ascii="Tahoma" w:eastAsia="Arial" w:hAnsi="Tahoma" w:cs="Tahoma"/>
              </w:rPr>
            </w:pPr>
            <w:r w:rsidRPr="00C51978">
              <w:rPr>
                <w:rFonts w:ascii="Tahoma" w:eastAsia="Arial" w:hAnsi="Tahoma" w:cs="Tahoma"/>
                <w:position w:val="-1"/>
              </w:rPr>
              <w:t>Q</w:t>
            </w:r>
            <w:r w:rsidRPr="00C51978">
              <w:rPr>
                <w:rFonts w:ascii="Tahoma" w:eastAsia="Arial" w:hAnsi="Tahoma" w:cs="Tahoma"/>
                <w:spacing w:val="1"/>
                <w:position w:val="-1"/>
              </w:rPr>
              <w:t>ue</w:t>
            </w:r>
            <w:r w:rsidRPr="00C51978">
              <w:rPr>
                <w:rFonts w:ascii="Tahoma" w:eastAsia="Arial" w:hAnsi="Tahoma" w:cs="Tahoma"/>
                <w:position w:val="-1"/>
              </w:rPr>
              <w:t>sti</w:t>
            </w:r>
            <w:r w:rsidRPr="00C51978">
              <w:rPr>
                <w:rFonts w:ascii="Tahoma" w:eastAsia="Arial" w:hAnsi="Tahoma" w:cs="Tahoma"/>
                <w:spacing w:val="-1"/>
                <w:position w:val="-1"/>
              </w:rPr>
              <w:t>o</w:t>
            </w:r>
            <w:r w:rsidRPr="00C51978">
              <w:rPr>
                <w:rFonts w:ascii="Tahoma" w:eastAsia="Arial" w:hAnsi="Tahoma" w:cs="Tahoma"/>
                <w:spacing w:val="1"/>
                <w:position w:val="-1"/>
              </w:rPr>
              <w:t>n</w:t>
            </w:r>
            <w:r w:rsidRPr="00C51978">
              <w:rPr>
                <w:rFonts w:ascii="Tahoma" w:eastAsia="Arial" w:hAnsi="Tahoma" w:cs="Tahoma"/>
                <w:position w:val="-1"/>
              </w:rPr>
              <w:t>s c</w:t>
            </w:r>
            <w:r w:rsidRPr="00C51978">
              <w:rPr>
                <w:rFonts w:ascii="Tahoma" w:eastAsia="Arial" w:hAnsi="Tahoma" w:cs="Tahoma"/>
                <w:spacing w:val="-1"/>
                <w:position w:val="-1"/>
              </w:rPr>
              <w:t>a</w:t>
            </w:r>
            <w:r w:rsidRPr="00C51978">
              <w:rPr>
                <w:rFonts w:ascii="Tahoma" w:eastAsia="Arial" w:hAnsi="Tahoma" w:cs="Tahoma"/>
                <w:position w:val="-1"/>
              </w:rPr>
              <w:t>n</w:t>
            </w:r>
            <w:r w:rsidRPr="00C51978">
              <w:rPr>
                <w:rFonts w:ascii="Tahoma" w:eastAsia="Arial" w:hAnsi="Tahoma" w:cs="Tahoma"/>
                <w:spacing w:val="1"/>
                <w:position w:val="-1"/>
              </w:rPr>
              <w:t xml:space="preserve"> </w:t>
            </w:r>
            <w:r w:rsidRPr="00C51978">
              <w:rPr>
                <w:rFonts w:ascii="Tahoma" w:eastAsia="Arial" w:hAnsi="Tahoma" w:cs="Tahoma"/>
                <w:spacing w:val="-1"/>
                <w:position w:val="-1"/>
              </w:rPr>
              <w:t>b</w:t>
            </w:r>
            <w:r w:rsidRPr="00C51978">
              <w:rPr>
                <w:rFonts w:ascii="Tahoma" w:eastAsia="Arial" w:hAnsi="Tahoma" w:cs="Tahoma"/>
                <w:position w:val="-1"/>
              </w:rPr>
              <w:t>e</w:t>
            </w:r>
            <w:r w:rsidRPr="00C51978">
              <w:rPr>
                <w:rFonts w:ascii="Tahoma" w:eastAsia="Arial" w:hAnsi="Tahoma" w:cs="Tahoma"/>
                <w:spacing w:val="1"/>
                <w:position w:val="-1"/>
              </w:rPr>
              <w:t xml:space="preserve"> </w:t>
            </w:r>
            <w:r w:rsidRPr="00C51978">
              <w:rPr>
                <w:rFonts w:ascii="Tahoma" w:eastAsia="Arial" w:hAnsi="Tahoma" w:cs="Tahoma"/>
                <w:spacing w:val="-1"/>
                <w:position w:val="-1"/>
              </w:rPr>
              <w:t>a</w:t>
            </w:r>
            <w:r w:rsidRPr="00C51978">
              <w:rPr>
                <w:rFonts w:ascii="Tahoma" w:eastAsia="Arial" w:hAnsi="Tahoma" w:cs="Tahoma"/>
                <w:spacing w:val="1"/>
                <w:position w:val="-1"/>
              </w:rPr>
              <w:t>n</w:t>
            </w:r>
            <w:r w:rsidRPr="00C51978">
              <w:rPr>
                <w:rFonts w:ascii="Tahoma" w:eastAsia="Arial" w:hAnsi="Tahoma" w:cs="Tahoma"/>
                <w:spacing w:val="-2"/>
                <w:position w:val="-1"/>
              </w:rPr>
              <w:t>s</w:t>
            </w:r>
            <w:r w:rsidRPr="00C51978">
              <w:rPr>
                <w:rFonts w:ascii="Tahoma" w:eastAsia="Arial" w:hAnsi="Tahoma" w:cs="Tahoma"/>
                <w:spacing w:val="-3"/>
                <w:position w:val="-1"/>
              </w:rPr>
              <w:t>w</w:t>
            </w:r>
            <w:r w:rsidRPr="00C51978">
              <w:rPr>
                <w:rFonts w:ascii="Tahoma" w:eastAsia="Arial" w:hAnsi="Tahoma" w:cs="Tahoma"/>
                <w:spacing w:val="1"/>
                <w:position w:val="-1"/>
              </w:rPr>
              <w:t>e</w:t>
            </w:r>
            <w:r w:rsidRPr="00C51978">
              <w:rPr>
                <w:rFonts w:ascii="Tahoma" w:eastAsia="Arial" w:hAnsi="Tahoma" w:cs="Tahoma"/>
                <w:position w:val="-1"/>
              </w:rPr>
              <w:t>red</w:t>
            </w:r>
            <w:r w:rsidRPr="00C51978">
              <w:rPr>
                <w:rFonts w:ascii="Tahoma" w:eastAsia="Arial" w:hAnsi="Tahoma" w:cs="Tahoma"/>
                <w:spacing w:val="1"/>
                <w:position w:val="-1"/>
              </w:rPr>
              <w:t xml:space="preserve"> </w:t>
            </w:r>
            <w:r w:rsidRPr="00C51978">
              <w:rPr>
                <w:rFonts w:ascii="Tahoma" w:eastAsia="Arial" w:hAnsi="Tahoma" w:cs="Tahoma"/>
                <w:position w:val="-1"/>
              </w:rPr>
              <w:t xml:space="preserve">into the Word template located on </w:t>
            </w:r>
            <w:r w:rsidR="007E656F" w:rsidRPr="00C51978">
              <w:rPr>
                <w:rFonts w:ascii="Tahoma" w:hAnsi="Tahoma" w:cs="Tahoma"/>
              </w:rPr>
              <w:t>Blackboard</w:t>
            </w:r>
            <w:r w:rsidRPr="00C51978">
              <w:rPr>
                <w:rFonts w:ascii="Tahoma" w:eastAsia="Arial" w:hAnsi="Tahoma" w:cs="Tahoma"/>
                <w:position w:val="-1"/>
              </w:rPr>
              <w:t>.</w:t>
            </w:r>
          </w:p>
          <w:p w14:paraId="52552230" w14:textId="77777777" w:rsidR="00B81B88" w:rsidRDefault="00B81B88" w:rsidP="208806CF">
            <w:pPr>
              <w:spacing w:before="60" w:after="60"/>
              <w:rPr>
                <w:rFonts w:ascii="Tahoma" w:hAnsi="Tahoma" w:cs="Tahoma"/>
              </w:rPr>
            </w:pPr>
            <w:r w:rsidRPr="208806CF">
              <w:rPr>
                <w:rFonts w:ascii="Tahoma" w:hAnsi="Tahoma" w:cs="Tahoma"/>
              </w:rPr>
              <w:t xml:space="preserve">All questions and activities should be attempted. </w:t>
            </w:r>
          </w:p>
          <w:p w14:paraId="52552231" w14:textId="77777777" w:rsidR="00B81B88" w:rsidRPr="00005C03" w:rsidRDefault="00B81B88" w:rsidP="208806CF">
            <w:pPr>
              <w:spacing w:before="60" w:after="60"/>
              <w:rPr>
                <w:rFonts w:ascii="Tahoma" w:hAnsi="Tahoma" w:cs="Tahoma"/>
              </w:rPr>
            </w:pPr>
            <w:r w:rsidRPr="208806CF">
              <w:rPr>
                <w:rFonts w:ascii="Tahoma" w:hAnsi="Tahoma" w:cs="Tahoma"/>
              </w:rPr>
              <w:t>Use of research tools and peers in formulating answers are acceptable – but work submitted must be your own work.</w:t>
            </w:r>
          </w:p>
          <w:p w14:paraId="52552232" w14:textId="77777777" w:rsidR="00B81B88" w:rsidRDefault="00B81B88" w:rsidP="208806CF">
            <w:pPr>
              <w:spacing w:before="60" w:after="60"/>
              <w:rPr>
                <w:rFonts w:ascii="Tahoma" w:hAnsi="Tahoma" w:cs="Tahoma"/>
              </w:rPr>
            </w:pPr>
            <w:r w:rsidRPr="208806CF">
              <w:rPr>
                <w:rFonts w:ascii="Tahoma" w:hAnsi="Tahoma" w:cs="Tahoma"/>
              </w:rPr>
              <w:t xml:space="preserve">For further details and links to the worksheets see the </w:t>
            </w:r>
            <w:r w:rsidR="007E656F" w:rsidRPr="208806CF">
              <w:rPr>
                <w:rFonts w:ascii="Tahoma" w:hAnsi="Tahoma" w:cs="Tahoma"/>
              </w:rPr>
              <w:t xml:space="preserve">Blackboard </w:t>
            </w:r>
            <w:r w:rsidRPr="208806CF">
              <w:rPr>
                <w:rFonts w:ascii="Tahoma" w:hAnsi="Tahoma" w:cs="Tahoma"/>
              </w:rPr>
              <w:t>course created for this unit.</w:t>
            </w:r>
          </w:p>
          <w:p w14:paraId="52552233" w14:textId="77777777" w:rsidR="00B81B88" w:rsidRDefault="00B81B88" w:rsidP="208806CF">
            <w:pPr>
              <w:spacing w:before="60" w:after="60"/>
              <w:rPr>
                <w:rFonts w:ascii="Tahoma" w:hAnsi="Tahoma" w:cs="Tahoma"/>
              </w:rPr>
            </w:pPr>
            <w:r w:rsidRPr="208806CF">
              <w:rPr>
                <w:rFonts w:ascii="Tahoma" w:hAnsi="Tahoma" w:cs="Tahoma"/>
              </w:rPr>
              <w:t xml:space="preserve">Final session worksheets are to be uploaded to the appropriate area in the </w:t>
            </w:r>
            <w:r w:rsidR="007E656F" w:rsidRPr="208806CF">
              <w:rPr>
                <w:rFonts w:ascii="Tahoma" w:hAnsi="Tahoma" w:cs="Tahoma"/>
              </w:rPr>
              <w:t xml:space="preserve">Blackboard </w:t>
            </w:r>
            <w:r w:rsidRPr="208806CF">
              <w:rPr>
                <w:rFonts w:ascii="Tahoma" w:hAnsi="Tahoma" w:cs="Tahoma"/>
              </w:rPr>
              <w:t>course created for this unit.</w:t>
            </w:r>
          </w:p>
          <w:p w14:paraId="52552234" w14:textId="523CAFB8" w:rsidR="00B81B88" w:rsidRPr="0051141B" w:rsidRDefault="00B81B88" w:rsidP="208806CF">
            <w:pPr>
              <w:spacing w:before="60" w:after="60"/>
              <w:rPr>
                <w:rFonts w:ascii="Tahoma" w:hAnsi="Tahoma" w:cs="Tahoma"/>
              </w:rPr>
            </w:pPr>
            <w:r w:rsidRPr="208806CF">
              <w:rPr>
                <w:rFonts w:ascii="Tahoma" w:hAnsi="Tahoma" w:cs="Tahoma"/>
              </w:rPr>
              <w:t xml:space="preserve">If you are marked as NYS (Not Yet Satisfactory) on your first </w:t>
            </w:r>
            <w:r w:rsidR="0068348A" w:rsidRPr="208806CF">
              <w:rPr>
                <w:rFonts w:ascii="Tahoma" w:hAnsi="Tahoma" w:cs="Tahoma"/>
              </w:rPr>
              <w:t>attempt,</w:t>
            </w:r>
            <w:r w:rsidRPr="208806CF">
              <w:rPr>
                <w:rFonts w:ascii="Tahoma" w:hAnsi="Tahoma" w:cs="Tahoma"/>
              </w:rPr>
              <w:t xml:space="preserve"> you will be provided with another opportunity to re-attempt the assessment at the discretion of the lecturer.</w:t>
            </w:r>
          </w:p>
        </w:tc>
      </w:tr>
      <w:tr w:rsidR="00633EC2" w:rsidRPr="0051141B" w14:paraId="20305314" w14:textId="77777777" w:rsidTr="4996927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2836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6AD2C888" w14:textId="445C8A2A" w:rsidR="00633EC2" w:rsidRPr="00024167" w:rsidRDefault="00633EC2" w:rsidP="00633EC2">
            <w:pPr>
              <w:spacing w:before="120"/>
              <w:rPr>
                <w:rFonts w:ascii="Tahoma" w:hAnsi="Tahoma" w:cs="Tahoma"/>
              </w:rPr>
            </w:pPr>
            <w:r w:rsidRPr="009D0FC5">
              <w:rPr>
                <w:rFonts w:ascii="Tahoma" w:hAnsi="Tahoma" w:cs="Tahoma"/>
              </w:rPr>
              <w:t>Reasonable adjustment</w:t>
            </w:r>
          </w:p>
        </w:tc>
        <w:tc>
          <w:tcPr>
            <w:tcW w:w="7683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33640C15" w14:textId="7BE04498" w:rsidR="00633EC2" w:rsidRPr="00633EC2" w:rsidRDefault="00633EC2" w:rsidP="208806CF">
            <w:pPr>
              <w:spacing w:before="60" w:after="60"/>
              <w:rPr>
                <w:rFonts w:ascii="Tahoma" w:hAnsi="Tahoma" w:cs="Tahoma"/>
              </w:rPr>
            </w:pPr>
            <w:r w:rsidRPr="208806CF">
              <w:rPr>
                <w:rFonts w:ascii="Tahoma" w:hAnsi="Tahoma" w:cs="Tahoma"/>
              </w:rPr>
              <w:t xml:space="preserve">In some circumstances, adjustments to assessments may be made for you. </w:t>
            </w:r>
            <w:r>
              <w:br/>
            </w:r>
            <w:r w:rsidRPr="208806CF">
              <w:rPr>
                <w:rFonts w:ascii="Tahoma" w:hAnsi="Tahoma" w:cs="Tahoma"/>
              </w:rPr>
              <w:t>See the DAP for more information</w:t>
            </w:r>
          </w:p>
        </w:tc>
      </w:tr>
      <w:tr w:rsidR="00B81B88" w:rsidRPr="0051141B" w14:paraId="5255223B" w14:textId="77777777" w:rsidTr="4996927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2836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52552236" w14:textId="77777777" w:rsidR="00B81B88" w:rsidRPr="00024167" w:rsidRDefault="00B81B88" w:rsidP="00FD2AF7">
            <w:pPr>
              <w:spacing w:before="1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Portfolio contents</w:t>
            </w:r>
          </w:p>
        </w:tc>
        <w:tc>
          <w:tcPr>
            <w:tcW w:w="7683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4AA0747E" w14:textId="4E8019F9" w:rsidR="00D327CC" w:rsidRDefault="00B81B88" w:rsidP="208806CF">
            <w:pPr>
              <w:spacing w:before="60" w:after="60"/>
              <w:rPr>
                <w:rFonts w:ascii="Tahoma" w:hAnsi="Tahoma" w:cs="Tahoma"/>
              </w:rPr>
            </w:pPr>
            <w:r w:rsidRPr="208806CF">
              <w:rPr>
                <w:rFonts w:ascii="Tahoma" w:hAnsi="Tahoma" w:cs="Tahoma"/>
              </w:rPr>
              <w:t>This portfolio cons</w:t>
            </w:r>
            <w:r w:rsidR="00CF39EA" w:rsidRPr="208806CF">
              <w:rPr>
                <w:rFonts w:ascii="Tahoma" w:hAnsi="Tahoma" w:cs="Tahoma"/>
              </w:rPr>
              <w:t>ists of</w:t>
            </w:r>
            <w:r w:rsidR="005F0440" w:rsidRPr="208806CF">
              <w:rPr>
                <w:rFonts w:ascii="Tahoma" w:hAnsi="Tahoma" w:cs="Tahoma"/>
              </w:rPr>
              <w:t xml:space="preserve"> 3 Portfolio Tasks</w:t>
            </w:r>
            <w:r w:rsidRPr="208806CF">
              <w:rPr>
                <w:rFonts w:ascii="Tahoma" w:hAnsi="Tahoma" w:cs="Tahoma"/>
              </w:rPr>
              <w:t>:</w:t>
            </w:r>
          </w:p>
          <w:p w14:paraId="071BFC0C" w14:textId="30FFD61E" w:rsidR="00B81B88" w:rsidRDefault="005F0440" w:rsidP="006902B4">
            <w:pPr>
              <w:pStyle w:val="ListParagraph"/>
              <w:numPr>
                <w:ilvl w:val="0"/>
                <w:numId w:val="10"/>
              </w:numPr>
              <w:spacing w:before="60" w:after="60"/>
              <w:ind w:left="714" w:hanging="357"/>
              <w:rPr>
                <w:rFonts w:ascii="Tahoma" w:hAnsi="Tahoma" w:cs="Tahoma"/>
              </w:rPr>
            </w:pPr>
            <w:r w:rsidRPr="208806CF">
              <w:rPr>
                <w:rFonts w:ascii="Tahoma" w:hAnsi="Tahoma" w:cs="Tahoma"/>
              </w:rPr>
              <w:t>Portfolio Task 1 – Identifying requirements for work in virtual environment</w:t>
            </w:r>
          </w:p>
          <w:p w14:paraId="7EDB46AA" w14:textId="2C7613CF" w:rsidR="005F0440" w:rsidRDefault="005F0440" w:rsidP="006902B4">
            <w:pPr>
              <w:pStyle w:val="ListParagraph"/>
              <w:numPr>
                <w:ilvl w:val="0"/>
                <w:numId w:val="10"/>
              </w:numPr>
              <w:spacing w:before="60" w:after="60"/>
              <w:ind w:left="714" w:hanging="357"/>
              <w:rPr>
                <w:rFonts w:ascii="Tahoma" w:hAnsi="Tahoma" w:cs="Tahoma"/>
              </w:rPr>
            </w:pPr>
            <w:r w:rsidRPr="208806CF">
              <w:rPr>
                <w:rFonts w:ascii="Tahoma" w:hAnsi="Tahoma" w:cs="Tahoma"/>
              </w:rPr>
              <w:t>Portfolio Task 2</w:t>
            </w:r>
            <w:r w:rsidR="005C2A1A" w:rsidRPr="208806CF">
              <w:rPr>
                <w:rFonts w:ascii="Tahoma" w:hAnsi="Tahoma" w:cs="Tahoma"/>
              </w:rPr>
              <w:t xml:space="preserve"> – Develop work protocols for virtual collaboration</w:t>
            </w:r>
          </w:p>
          <w:p w14:paraId="5255223A" w14:textId="46E85877" w:rsidR="005F0440" w:rsidRPr="00FB50D6" w:rsidRDefault="005F0440" w:rsidP="006902B4">
            <w:pPr>
              <w:pStyle w:val="ListParagraph"/>
              <w:numPr>
                <w:ilvl w:val="0"/>
                <w:numId w:val="10"/>
              </w:numPr>
              <w:spacing w:before="60" w:after="60"/>
              <w:ind w:left="714" w:hanging="357"/>
              <w:rPr>
                <w:rFonts w:ascii="Tahoma" w:hAnsi="Tahoma" w:cs="Tahoma"/>
              </w:rPr>
            </w:pPr>
            <w:r w:rsidRPr="208806CF">
              <w:rPr>
                <w:rFonts w:ascii="Tahoma" w:hAnsi="Tahoma" w:cs="Tahoma"/>
              </w:rPr>
              <w:t>Portfolio Task 3</w:t>
            </w:r>
            <w:r w:rsidR="005C2A1A" w:rsidRPr="208806CF">
              <w:rPr>
                <w:rFonts w:ascii="Tahoma" w:hAnsi="Tahoma" w:cs="Tahoma"/>
              </w:rPr>
              <w:t xml:space="preserve"> – Review compliance with protocols</w:t>
            </w:r>
          </w:p>
        </w:tc>
      </w:tr>
    </w:tbl>
    <w:p w14:paraId="52552243" w14:textId="463CFDAF" w:rsidR="00C900B9" w:rsidRDefault="00631915" w:rsidP="00F93EB8">
      <w:pPr>
        <w:spacing w:after="0"/>
        <w:jc w:val="center"/>
      </w:pPr>
      <w:r>
        <w:rPr>
          <w:rFonts w:ascii="Arial" w:hAnsi="Arial" w:cs="Arial"/>
          <w:i/>
        </w:rPr>
        <w:t>Continue to the next page</w:t>
      </w:r>
      <w:r w:rsidR="00C900B9">
        <w:br w:type="page"/>
      </w:r>
    </w:p>
    <w:sdt>
      <w:sdtPr>
        <w:rPr>
          <w:rFonts w:eastAsiaTheme="minorEastAsia" w:cstheme="minorBidi"/>
          <w:b w:val="0"/>
          <w:color w:val="auto"/>
          <w:sz w:val="20"/>
          <w:szCs w:val="20"/>
        </w:rPr>
        <w:id w:val="638152170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3ACC0423" w14:textId="002127E9" w:rsidR="00EA0EE5" w:rsidRDefault="00EA0EE5">
          <w:pPr>
            <w:pStyle w:val="TOCHeading"/>
          </w:pPr>
          <w:r>
            <w:t>Contents</w:t>
          </w:r>
        </w:p>
        <w:p w14:paraId="0831A24B" w14:textId="583F1DFA" w:rsidR="00D97C1A" w:rsidRDefault="00EA0EE5">
          <w:pPr>
            <w:pStyle w:val="TOC1"/>
            <w:tabs>
              <w:tab w:val="right" w:leader="dot" w:pos="10053"/>
            </w:tabs>
            <w:rPr>
              <w:noProof/>
              <w:sz w:val="22"/>
              <w:szCs w:val="22"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6584092" w:history="1">
            <w:r w:rsidR="00D97C1A" w:rsidRPr="007202F3">
              <w:rPr>
                <w:rStyle w:val="Hyperlink"/>
                <w:noProof/>
              </w:rPr>
              <w:t>Assessment Task 1 – Portfolio Task 2(Documentation Checklist)</w:t>
            </w:r>
            <w:r w:rsidR="00D97C1A">
              <w:rPr>
                <w:noProof/>
                <w:webHidden/>
              </w:rPr>
              <w:tab/>
            </w:r>
            <w:r w:rsidR="00D97C1A">
              <w:rPr>
                <w:noProof/>
                <w:webHidden/>
              </w:rPr>
              <w:fldChar w:fldCharType="begin"/>
            </w:r>
            <w:r w:rsidR="00D97C1A">
              <w:rPr>
                <w:noProof/>
                <w:webHidden/>
              </w:rPr>
              <w:instrText xml:space="preserve"> PAGEREF _Toc56584092 \h </w:instrText>
            </w:r>
            <w:r w:rsidR="00D97C1A">
              <w:rPr>
                <w:noProof/>
                <w:webHidden/>
              </w:rPr>
            </w:r>
            <w:r w:rsidR="00D97C1A">
              <w:rPr>
                <w:noProof/>
                <w:webHidden/>
              </w:rPr>
              <w:fldChar w:fldCharType="separate"/>
            </w:r>
            <w:r w:rsidR="00D97C1A">
              <w:rPr>
                <w:noProof/>
                <w:webHidden/>
              </w:rPr>
              <w:t>9</w:t>
            </w:r>
            <w:r w:rsidR="00D97C1A">
              <w:rPr>
                <w:noProof/>
                <w:webHidden/>
              </w:rPr>
              <w:fldChar w:fldCharType="end"/>
            </w:r>
          </w:hyperlink>
        </w:p>
        <w:p w14:paraId="732BD73B" w14:textId="61322596" w:rsidR="00D97C1A" w:rsidRDefault="00ED208C">
          <w:pPr>
            <w:pStyle w:val="TOC1"/>
            <w:tabs>
              <w:tab w:val="right" w:leader="dot" w:pos="10053"/>
            </w:tabs>
            <w:rPr>
              <w:noProof/>
              <w:sz w:val="22"/>
              <w:szCs w:val="22"/>
              <w:lang w:val="en-US" w:eastAsia="en-US"/>
            </w:rPr>
          </w:pPr>
          <w:hyperlink w:anchor="_Toc56584093" w:history="1">
            <w:r w:rsidR="00D97C1A" w:rsidRPr="007202F3">
              <w:rPr>
                <w:rStyle w:val="Hyperlink"/>
                <w:noProof/>
              </w:rPr>
              <w:t>Assessment Task 1 Scenario Summary</w:t>
            </w:r>
            <w:r w:rsidR="00D97C1A">
              <w:rPr>
                <w:noProof/>
                <w:webHidden/>
              </w:rPr>
              <w:tab/>
            </w:r>
            <w:r w:rsidR="00D97C1A">
              <w:rPr>
                <w:noProof/>
                <w:webHidden/>
              </w:rPr>
              <w:fldChar w:fldCharType="begin"/>
            </w:r>
            <w:r w:rsidR="00D97C1A">
              <w:rPr>
                <w:noProof/>
                <w:webHidden/>
              </w:rPr>
              <w:instrText xml:space="preserve"> PAGEREF _Toc56584093 \h </w:instrText>
            </w:r>
            <w:r w:rsidR="00D97C1A">
              <w:rPr>
                <w:noProof/>
                <w:webHidden/>
              </w:rPr>
            </w:r>
            <w:r w:rsidR="00D97C1A">
              <w:rPr>
                <w:noProof/>
                <w:webHidden/>
              </w:rPr>
              <w:fldChar w:fldCharType="separate"/>
            </w:r>
            <w:r w:rsidR="00D97C1A">
              <w:rPr>
                <w:noProof/>
                <w:webHidden/>
              </w:rPr>
              <w:t>10</w:t>
            </w:r>
            <w:r w:rsidR="00D97C1A">
              <w:rPr>
                <w:noProof/>
                <w:webHidden/>
              </w:rPr>
              <w:fldChar w:fldCharType="end"/>
            </w:r>
          </w:hyperlink>
        </w:p>
        <w:p w14:paraId="73ECF747" w14:textId="1B37508D" w:rsidR="00D97C1A" w:rsidRDefault="00ED208C">
          <w:pPr>
            <w:pStyle w:val="TOC1"/>
            <w:tabs>
              <w:tab w:val="right" w:leader="dot" w:pos="10053"/>
            </w:tabs>
            <w:rPr>
              <w:noProof/>
              <w:sz w:val="22"/>
              <w:szCs w:val="22"/>
              <w:lang w:val="en-US" w:eastAsia="en-US"/>
            </w:rPr>
          </w:pPr>
          <w:hyperlink w:anchor="_Toc56584094" w:history="1">
            <w:r w:rsidR="00D97C1A" w:rsidRPr="007202F3">
              <w:rPr>
                <w:rStyle w:val="Hyperlink"/>
                <w:noProof/>
              </w:rPr>
              <w:t>Portfolio Task 2 – Develop work protocols for virtual collaboration</w:t>
            </w:r>
            <w:r w:rsidR="00D97C1A">
              <w:rPr>
                <w:noProof/>
                <w:webHidden/>
              </w:rPr>
              <w:tab/>
            </w:r>
            <w:r w:rsidR="00D97C1A">
              <w:rPr>
                <w:noProof/>
                <w:webHidden/>
              </w:rPr>
              <w:fldChar w:fldCharType="begin"/>
            </w:r>
            <w:r w:rsidR="00D97C1A">
              <w:rPr>
                <w:noProof/>
                <w:webHidden/>
              </w:rPr>
              <w:instrText xml:space="preserve"> PAGEREF _Toc56584094 \h </w:instrText>
            </w:r>
            <w:r w:rsidR="00D97C1A">
              <w:rPr>
                <w:noProof/>
                <w:webHidden/>
              </w:rPr>
            </w:r>
            <w:r w:rsidR="00D97C1A">
              <w:rPr>
                <w:noProof/>
                <w:webHidden/>
              </w:rPr>
              <w:fldChar w:fldCharType="separate"/>
            </w:r>
            <w:r w:rsidR="00D97C1A">
              <w:rPr>
                <w:noProof/>
                <w:webHidden/>
              </w:rPr>
              <w:t>11</w:t>
            </w:r>
            <w:r w:rsidR="00D97C1A">
              <w:rPr>
                <w:noProof/>
                <w:webHidden/>
              </w:rPr>
              <w:fldChar w:fldCharType="end"/>
            </w:r>
          </w:hyperlink>
        </w:p>
        <w:p w14:paraId="64D760F1" w14:textId="0792D0C2" w:rsidR="00D97C1A" w:rsidRDefault="00ED208C">
          <w:pPr>
            <w:pStyle w:val="TOC3"/>
            <w:tabs>
              <w:tab w:val="right" w:leader="dot" w:pos="10053"/>
            </w:tabs>
            <w:rPr>
              <w:noProof/>
              <w:sz w:val="22"/>
              <w:szCs w:val="22"/>
              <w:lang w:val="en-US" w:eastAsia="en-US"/>
            </w:rPr>
          </w:pPr>
          <w:hyperlink w:anchor="_Toc56584095" w:history="1">
            <w:r w:rsidR="00D97C1A" w:rsidRPr="007202F3">
              <w:rPr>
                <w:rStyle w:val="Hyperlink"/>
                <w:noProof/>
              </w:rPr>
              <w:t>Q1 – Developing virtual collaboration protocols</w:t>
            </w:r>
            <w:r w:rsidR="00D97C1A">
              <w:rPr>
                <w:noProof/>
                <w:webHidden/>
              </w:rPr>
              <w:tab/>
            </w:r>
            <w:r w:rsidR="00D97C1A">
              <w:rPr>
                <w:noProof/>
                <w:webHidden/>
              </w:rPr>
              <w:fldChar w:fldCharType="begin"/>
            </w:r>
            <w:r w:rsidR="00D97C1A">
              <w:rPr>
                <w:noProof/>
                <w:webHidden/>
              </w:rPr>
              <w:instrText xml:space="preserve"> PAGEREF _Toc56584095 \h </w:instrText>
            </w:r>
            <w:r w:rsidR="00D97C1A">
              <w:rPr>
                <w:noProof/>
                <w:webHidden/>
              </w:rPr>
            </w:r>
            <w:r w:rsidR="00D97C1A">
              <w:rPr>
                <w:noProof/>
                <w:webHidden/>
              </w:rPr>
              <w:fldChar w:fldCharType="separate"/>
            </w:r>
            <w:r w:rsidR="00D97C1A">
              <w:rPr>
                <w:noProof/>
                <w:webHidden/>
              </w:rPr>
              <w:t>11</w:t>
            </w:r>
            <w:r w:rsidR="00D97C1A">
              <w:rPr>
                <w:noProof/>
                <w:webHidden/>
              </w:rPr>
              <w:fldChar w:fldCharType="end"/>
            </w:r>
          </w:hyperlink>
        </w:p>
        <w:p w14:paraId="35AEEB06" w14:textId="566C24C8" w:rsidR="00D97C1A" w:rsidRDefault="00ED208C">
          <w:pPr>
            <w:pStyle w:val="TOC3"/>
            <w:tabs>
              <w:tab w:val="right" w:leader="dot" w:pos="10053"/>
            </w:tabs>
            <w:rPr>
              <w:noProof/>
              <w:sz w:val="22"/>
              <w:szCs w:val="22"/>
              <w:lang w:val="en-US" w:eastAsia="en-US"/>
            </w:rPr>
          </w:pPr>
          <w:hyperlink w:anchor="_Toc56584096" w:history="1">
            <w:r w:rsidR="00D97C1A" w:rsidRPr="007202F3">
              <w:rPr>
                <w:rStyle w:val="Hyperlink"/>
                <w:noProof/>
              </w:rPr>
              <w:t>Q2 Share the information and knowledge with your team</w:t>
            </w:r>
            <w:r w:rsidR="00D97C1A">
              <w:rPr>
                <w:noProof/>
                <w:webHidden/>
              </w:rPr>
              <w:tab/>
            </w:r>
            <w:r w:rsidR="00D97C1A">
              <w:rPr>
                <w:noProof/>
                <w:webHidden/>
              </w:rPr>
              <w:fldChar w:fldCharType="begin"/>
            </w:r>
            <w:r w:rsidR="00D97C1A">
              <w:rPr>
                <w:noProof/>
                <w:webHidden/>
              </w:rPr>
              <w:instrText xml:space="preserve"> PAGEREF _Toc56584096 \h </w:instrText>
            </w:r>
            <w:r w:rsidR="00D97C1A">
              <w:rPr>
                <w:noProof/>
                <w:webHidden/>
              </w:rPr>
            </w:r>
            <w:r w:rsidR="00D97C1A">
              <w:rPr>
                <w:noProof/>
                <w:webHidden/>
              </w:rPr>
              <w:fldChar w:fldCharType="separate"/>
            </w:r>
            <w:r w:rsidR="00D97C1A">
              <w:rPr>
                <w:noProof/>
                <w:webHidden/>
              </w:rPr>
              <w:t>13</w:t>
            </w:r>
            <w:r w:rsidR="00D97C1A">
              <w:rPr>
                <w:noProof/>
                <w:webHidden/>
              </w:rPr>
              <w:fldChar w:fldCharType="end"/>
            </w:r>
          </w:hyperlink>
        </w:p>
        <w:p w14:paraId="3FC789DB" w14:textId="1489DEB6" w:rsidR="00EA0EE5" w:rsidRDefault="00EA0EE5">
          <w:r>
            <w:rPr>
              <w:b/>
              <w:bCs/>
              <w:noProof/>
            </w:rPr>
            <w:fldChar w:fldCharType="end"/>
          </w:r>
        </w:p>
      </w:sdtContent>
    </w:sdt>
    <w:p w14:paraId="143ABF50" w14:textId="2CCA2ED0" w:rsidR="00EA0EE5" w:rsidRDefault="00EA0EE5">
      <w:pPr>
        <w:rPr>
          <w:rFonts w:eastAsiaTheme="majorEastAsia" w:cstheme="majorBidi"/>
          <w:b/>
          <w:color w:val="44546A" w:themeColor="text2"/>
          <w:sz w:val="24"/>
          <w:szCs w:val="24"/>
        </w:rPr>
      </w:pPr>
      <w:r>
        <w:br w:type="page"/>
      </w:r>
    </w:p>
    <w:p w14:paraId="11220497" w14:textId="34D6CFC8" w:rsidR="000F3E64" w:rsidRDefault="00AC3669" w:rsidP="00EA0EE5">
      <w:pPr>
        <w:pStyle w:val="Heading1"/>
      </w:pPr>
      <w:bookmarkStart w:id="0" w:name="_Toc56584092"/>
      <w:r>
        <w:lastRenderedPageBreak/>
        <w:t>Assessment Task 1</w:t>
      </w:r>
      <w:r w:rsidR="00D97C1A">
        <w:t xml:space="preserve"> – Portfolio Task 2(</w:t>
      </w:r>
      <w:r>
        <w:t>D</w:t>
      </w:r>
      <w:r w:rsidRPr="000F3E64">
        <w:t xml:space="preserve">ocumentation </w:t>
      </w:r>
      <w:r>
        <w:t>C</w:t>
      </w:r>
      <w:r w:rsidRPr="000F3E64">
        <w:t>hecklist</w:t>
      </w:r>
      <w:r w:rsidR="00D97C1A">
        <w:t>)</w:t>
      </w:r>
      <w:bookmarkEnd w:id="0"/>
    </w:p>
    <w:p w14:paraId="4C0A9EAD" w14:textId="5A85E7D5" w:rsidR="000F3E64" w:rsidRPr="002D5E75" w:rsidRDefault="000F3E64" w:rsidP="000F3E64">
      <w:pPr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</w:pPr>
      <w:r w:rsidRPr="002D5E75">
        <w:rPr>
          <w:rStyle w:val="normaltextrun"/>
          <w:rFonts w:ascii="Calibri" w:hAnsi="Calibri" w:cs="Calibri"/>
          <w:color w:val="000000"/>
          <w:sz w:val="24"/>
          <w:szCs w:val="24"/>
          <w:shd w:val="clear" w:color="auto" w:fill="FFFFFF"/>
        </w:rPr>
        <w:t>Use the checklist below to ensure you have submitted all the necessary documentation for each portfolio task</w:t>
      </w:r>
      <w:r w:rsidRPr="002D5E75"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  <w:t> </w:t>
      </w:r>
    </w:p>
    <w:tbl>
      <w:tblPr>
        <w:tblW w:w="10347" w:type="dxa"/>
        <w:tblInd w:w="-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6"/>
        <w:gridCol w:w="991"/>
      </w:tblGrid>
      <w:tr w:rsidR="0035611B" w:rsidRPr="000F3E64" w14:paraId="66ADC82D" w14:textId="77777777" w:rsidTr="0035611B">
        <w:tc>
          <w:tcPr>
            <w:tcW w:w="9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547AD"/>
          </w:tcPr>
          <w:p w14:paraId="2237807A" w14:textId="05D312BB" w:rsidR="0035611B" w:rsidRPr="0035611B" w:rsidRDefault="0035611B" w:rsidP="00B12143">
            <w:pPr>
              <w:spacing w:before="60" w:after="60" w:line="240" w:lineRule="auto"/>
              <w:ind w:left="127"/>
              <w:textAlignment w:val="baseline"/>
              <w:rPr>
                <w:rFonts w:eastAsia="Times New Roman" w:cstheme="minorHAnsi"/>
                <w:b/>
                <w:bCs/>
                <w:color w:val="FFFFFF"/>
                <w:sz w:val="24"/>
                <w:szCs w:val="22"/>
                <w:lang w:eastAsia="en-US"/>
              </w:rPr>
            </w:pPr>
            <w:r w:rsidRPr="0035611B">
              <w:rPr>
                <w:rFonts w:eastAsia="Times New Roman" w:cstheme="minorHAnsi"/>
                <w:b/>
                <w:bCs/>
                <w:color w:val="FFFFFF"/>
                <w:sz w:val="24"/>
                <w:szCs w:val="22"/>
                <w:lang w:eastAsia="en-US"/>
              </w:rPr>
              <w:t xml:space="preserve">List of documents Portfolio Task </w:t>
            </w:r>
            <w:r>
              <w:rPr>
                <w:rFonts w:eastAsia="Times New Roman" w:cstheme="minorHAnsi"/>
                <w:b/>
                <w:bCs/>
                <w:color w:val="FFFFFF"/>
                <w:sz w:val="24"/>
                <w:szCs w:val="22"/>
                <w:lang w:eastAsia="en-US"/>
              </w:rPr>
              <w:t>2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547AD"/>
          </w:tcPr>
          <w:p w14:paraId="464881F1" w14:textId="77777777" w:rsidR="0035611B" w:rsidRPr="0035611B" w:rsidRDefault="0035611B" w:rsidP="0035611B">
            <w:pPr>
              <w:spacing w:before="60" w:after="60" w:line="240" w:lineRule="auto"/>
              <w:ind w:left="4"/>
              <w:jc w:val="center"/>
              <w:textAlignment w:val="baseline"/>
              <w:rPr>
                <w:rFonts w:eastAsia="Times New Roman" w:cstheme="minorHAnsi"/>
                <w:b/>
                <w:bCs/>
                <w:color w:val="FFFFFF"/>
                <w:sz w:val="24"/>
                <w:szCs w:val="22"/>
                <w:lang w:eastAsia="en-US"/>
              </w:rPr>
            </w:pPr>
            <w:r w:rsidRPr="0035611B">
              <w:rPr>
                <w:rFonts w:eastAsia="Times New Roman" w:cstheme="minorHAnsi"/>
                <w:b/>
                <w:bCs/>
                <w:color w:val="FFFFFF"/>
                <w:sz w:val="24"/>
                <w:szCs w:val="22"/>
                <w:lang w:eastAsia="en-US"/>
              </w:rPr>
              <w:t>Check </w:t>
            </w:r>
          </w:p>
        </w:tc>
      </w:tr>
      <w:tr w:rsidR="009F7567" w:rsidRPr="000F3E64" w14:paraId="5C22A458" w14:textId="77777777" w:rsidTr="0035611B">
        <w:tc>
          <w:tcPr>
            <w:tcW w:w="9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486E59" w14:textId="0AFEAE01" w:rsidR="009F7567" w:rsidRDefault="0035611B" w:rsidP="009F7567">
            <w:pPr>
              <w:spacing w:before="60" w:after="60" w:line="240" w:lineRule="auto"/>
              <w:ind w:left="127"/>
              <w:textAlignment w:val="baseline"/>
              <w:rPr>
                <w:rFonts w:eastAsia="Times New Roman" w:cstheme="minorHAnsi"/>
                <w:sz w:val="24"/>
                <w:szCs w:val="22"/>
                <w:lang w:eastAsia="en-US"/>
              </w:rPr>
            </w:pPr>
            <w:r>
              <w:rPr>
                <w:rFonts w:eastAsia="Times New Roman" w:cstheme="minorHAnsi"/>
                <w:sz w:val="24"/>
                <w:szCs w:val="22"/>
                <w:lang w:eastAsia="en-US"/>
              </w:rPr>
              <w:t>Completed Assessment Task 1</w:t>
            </w:r>
            <w:r>
              <w:rPr>
                <w:rFonts w:eastAsia="Times New Roman" w:cstheme="minorHAnsi"/>
                <w:sz w:val="24"/>
                <w:szCs w:val="22"/>
                <w:lang w:val="en-US" w:eastAsia="en-US"/>
              </w:rPr>
              <w:t xml:space="preserve"> – Portfolio Task 2 (This document)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BDF9BD" w14:textId="57469937" w:rsidR="009F7567" w:rsidRPr="000F3E64" w:rsidRDefault="009F7567" w:rsidP="009F7567">
            <w:pPr>
              <w:spacing w:before="60" w:after="60" w:line="240" w:lineRule="auto"/>
              <w:ind w:left="4"/>
              <w:jc w:val="center"/>
              <w:textAlignment w:val="baseline"/>
              <w:rPr>
                <w:rFonts w:ascii="Segoe UI Symbol" w:eastAsia="Times New Roman" w:hAnsi="Segoe UI Symbol" w:cs="Segoe UI Symbol"/>
                <w:color w:val="000000"/>
                <w:sz w:val="24"/>
                <w:szCs w:val="22"/>
                <w:shd w:val="clear" w:color="auto" w:fill="E1E3E6"/>
                <w:lang w:eastAsia="en-US"/>
              </w:rPr>
            </w:pPr>
            <w:r w:rsidRPr="0011265C">
              <w:rPr>
                <w:rFonts w:ascii="Segoe UI Symbol" w:eastAsia="Times New Roman" w:hAnsi="Segoe UI Symbol" w:cs="Segoe UI Symbol"/>
                <w:color w:val="000000"/>
                <w:sz w:val="24"/>
                <w:szCs w:val="22"/>
                <w:shd w:val="clear" w:color="auto" w:fill="E1E3E6"/>
                <w:lang w:eastAsia="en-US"/>
              </w:rPr>
              <w:t>☐</w:t>
            </w:r>
          </w:p>
        </w:tc>
      </w:tr>
      <w:tr w:rsidR="00154C77" w:rsidRPr="000F3E64" w14:paraId="04E6495C" w14:textId="77777777" w:rsidTr="0035611B">
        <w:tc>
          <w:tcPr>
            <w:tcW w:w="9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67BA12" w14:textId="43BF36F0" w:rsidR="00154C77" w:rsidRDefault="00154C77" w:rsidP="00154C77">
            <w:pPr>
              <w:spacing w:before="60" w:after="60" w:line="240" w:lineRule="auto"/>
              <w:ind w:left="127"/>
              <w:textAlignment w:val="baseline"/>
              <w:rPr>
                <w:rFonts w:eastAsia="Times New Roman" w:cstheme="minorHAnsi"/>
                <w:sz w:val="24"/>
                <w:szCs w:val="22"/>
                <w:lang w:eastAsia="en-US"/>
              </w:rPr>
            </w:pPr>
            <w:r>
              <w:rPr>
                <w:sz w:val="24"/>
                <w:szCs w:val="24"/>
              </w:rPr>
              <w:t>CITEMS New remote work protocols_v1.0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5A511B" w14:textId="121949FD" w:rsidR="00154C77" w:rsidRPr="0011265C" w:rsidRDefault="00154C77" w:rsidP="00154C77">
            <w:pPr>
              <w:spacing w:before="60" w:after="60" w:line="240" w:lineRule="auto"/>
              <w:ind w:left="4"/>
              <w:jc w:val="center"/>
              <w:textAlignment w:val="baseline"/>
              <w:rPr>
                <w:rFonts w:ascii="Segoe UI Symbol" w:eastAsia="Times New Roman" w:hAnsi="Segoe UI Symbol" w:cs="Segoe UI Symbol"/>
                <w:color w:val="000000"/>
                <w:sz w:val="24"/>
                <w:szCs w:val="22"/>
                <w:shd w:val="clear" w:color="auto" w:fill="E1E3E6"/>
                <w:lang w:eastAsia="en-US"/>
              </w:rPr>
            </w:pPr>
            <w:r w:rsidRPr="00CC4A9E">
              <w:rPr>
                <w:rFonts w:ascii="Segoe UI Symbol" w:eastAsia="Times New Roman" w:hAnsi="Segoe UI Symbol" w:cs="Segoe UI Symbol"/>
                <w:color w:val="000000"/>
                <w:sz w:val="24"/>
                <w:szCs w:val="22"/>
                <w:shd w:val="clear" w:color="auto" w:fill="E1E3E6"/>
                <w:lang w:eastAsia="en-US"/>
              </w:rPr>
              <w:t>☐</w:t>
            </w:r>
          </w:p>
        </w:tc>
      </w:tr>
      <w:tr w:rsidR="00154C77" w:rsidRPr="000F3E64" w14:paraId="0CCAA045" w14:textId="77777777" w:rsidTr="0035611B">
        <w:tc>
          <w:tcPr>
            <w:tcW w:w="9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4E5486" w14:textId="2AB7EEBA" w:rsidR="00154C77" w:rsidRDefault="00154C77" w:rsidP="00154C77">
            <w:pPr>
              <w:spacing w:before="60" w:after="60" w:line="240" w:lineRule="auto"/>
              <w:ind w:left="127"/>
              <w:textAlignment w:val="baselin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Link to shared knowledge information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0D42DA" w14:textId="6F3820E3" w:rsidR="00154C77" w:rsidRPr="0011265C" w:rsidRDefault="00154C77" w:rsidP="00154C77">
            <w:pPr>
              <w:spacing w:before="60" w:after="60" w:line="240" w:lineRule="auto"/>
              <w:ind w:left="4"/>
              <w:jc w:val="center"/>
              <w:textAlignment w:val="baseline"/>
              <w:rPr>
                <w:rFonts w:ascii="Segoe UI Symbol" w:eastAsia="Times New Roman" w:hAnsi="Segoe UI Symbol" w:cs="Segoe UI Symbol"/>
                <w:color w:val="000000"/>
                <w:sz w:val="24"/>
                <w:szCs w:val="22"/>
                <w:shd w:val="clear" w:color="auto" w:fill="E1E3E6"/>
                <w:lang w:eastAsia="en-US"/>
              </w:rPr>
            </w:pPr>
            <w:r w:rsidRPr="00CC4A9E">
              <w:rPr>
                <w:rFonts w:ascii="Segoe UI Symbol" w:eastAsia="Times New Roman" w:hAnsi="Segoe UI Symbol" w:cs="Segoe UI Symbol"/>
                <w:color w:val="000000"/>
                <w:sz w:val="24"/>
                <w:szCs w:val="22"/>
                <w:shd w:val="clear" w:color="auto" w:fill="E1E3E6"/>
                <w:lang w:eastAsia="en-US"/>
              </w:rPr>
              <w:t>☐</w:t>
            </w:r>
          </w:p>
        </w:tc>
      </w:tr>
    </w:tbl>
    <w:p w14:paraId="4A557081" w14:textId="29D97AEC" w:rsidR="0035611B" w:rsidRDefault="0035611B"/>
    <w:p w14:paraId="5E1BCBB7" w14:textId="12CCF9E8" w:rsidR="0068457C" w:rsidRDefault="0068457C" w:rsidP="000F3E64">
      <w:pPr>
        <w:rPr>
          <w:b/>
          <w:sz w:val="24"/>
        </w:rPr>
      </w:pPr>
    </w:p>
    <w:p w14:paraId="5C9BEE2E" w14:textId="77777777" w:rsidR="0068457C" w:rsidRDefault="0068457C">
      <w:pPr>
        <w:rPr>
          <w:b/>
          <w:sz w:val="24"/>
        </w:rPr>
      </w:pPr>
      <w:r>
        <w:rPr>
          <w:b/>
          <w:sz w:val="24"/>
        </w:rPr>
        <w:br w:type="page"/>
      </w:r>
    </w:p>
    <w:p w14:paraId="362ED413" w14:textId="7AC879B3" w:rsidR="00AC3669" w:rsidRDefault="007077A9" w:rsidP="00EA0EE5">
      <w:pPr>
        <w:pStyle w:val="Heading1"/>
      </w:pPr>
      <w:bookmarkStart w:id="1" w:name="_Toc56584093"/>
      <w:r w:rsidRPr="002D5E75">
        <w:lastRenderedPageBreak/>
        <w:t xml:space="preserve">Assessment Task 1 </w:t>
      </w:r>
      <w:r w:rsidR="002D5E75" w:rsidRPr="002D5E75">
        <w:t>Scenario</w:t>
      </w:r>
      <w:r w:rsidR="00F36C44">
        <w:t xml:space="preserve"> Summary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53"/>
      </w:tblGrid>
      <w:tr w:rsidR="002E3605" w14:paraId="4FDDF129" w14:textId="77777777" w:rsidTr="006E7CF5">
        <w:tc>
          <w:tcPr>
            <w:tcW w:w="10053" w:type="dxa"/>
            <w:shd w:val="clear" w:color="auto" w:fill="FFF2CC" w:themeFill="accent4" w:themeFillTint="33"/>
          </w:tcPr>
          <w:p w14:paraId="488AA925" w14:textId="16C9B96F" w:rsidR="002E3605" w:rsidRPr="006E7CF5" w:rsidRDefault="002E3605" w:rsidP="00DB3584">
            <w:pPr>
              <w:spacing w:before="60"/>
              <w:rPr>
                <w:b/>
                <w:bCs/>
                <w:sz w:val="24"/>
                <w:szCs w:val="24"/>
              </w:rPr>
            </w:pPr>
            <w:r w:rsidRPr="006E7CF5">
              <w:rPr>
                <w:b/>
                <w:bCs/>
                <w:sz w:val="24"/>
                <w:szCs w:val="24"/>
              </w:rPr>
              <w:t>Background information</w:t>
            </w:r>
          </w:p>
          <w:p w14:paraId="47F7348B" w14:textId="70020065" w:rsidR="002E3605" w:rsidRDefault="002E3605" w:rsidP="00DB3584">
            <w:pPr>
              <w:spacing w:before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You are employed by CITEMS, a Managed ICT Services provider that serves various small, medium and large size businesses around Perth Metro area.</w:t>
            </w:r>
          </w:p>
          <w:p w14:paraId="463DEC8D" w14:textId="3FD301BF" w:rsidR="002E3605" w:rsidRDefault="002E3605" w:rsidP="00DB3584">
            <w:pPr>
              <w:spacing w:before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Recently you have been promoted to a Team Lead’s role</w:t>
            </w:r>
            <w:r w:rsidR="00006769">
              <w:rPr>
                <w:sz w:val="24"/>
                <w:szCs w:val="24"/>
              </w:rPr>
              <w:t xml:space="preserve"> and a</w:t>
            </w:r>
            <w:r>
              <w:rPr>
                <w:sz w:val="24"/>
                <w:szCs w:val="24"/>
              </w:rPr>
              <w:t xml:space="preserve">s a trial to evaluate your performance, your manager has assigned two (x2) Junior </w:t>
            </w:r>
            <w:r w:rsidR="00F03B07">
              <w:rPr>
                <w:sz w:val="24"/>
                <w:szCs w:val="24"/>
              </w:rPr>
              <w:t>level employees</w:t>
            </w:r>
            <w:r>
              <w:rPr>
                <w:sz w:val="24"/>
                <w:szCs w:val="24"/>
              </w:rPr>
              <w:t xml:space="preserve"> as your subordinates. </w:t>
            </w:r>
          </w:p>
          <w:p w14:paraId="7EFF9438" w14:textId="4E0031EE" w:rsidR="002E3605" w:rsidRDefault="002E3605" w:rsidP="00DB3584">
            <w:pPr>
              <w:spacing w:before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CITEMS prides itself with flexible work options while maintaining a high level of productivity. All employees can work up to 3 days from home and remaining days in the office, this means you and your teammates are not always in the office at the same time.</w:t>
            </w:r>
          </w:p>
          <w:p w14:paraId="2DE618D0" w14:textId="77777777" w:rsidR="002E3605" w:rsidRDefault="002E3605" w:rsidP="00DB3584">
            <w:pPr>
              <w:spacing w:before="60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 ensure you maintain effective collaboration and cooperation between you and your team members, you must:</w:t>
            </w:r>
          </w:p>
          <w:p w14:paraId="6F52AFC3" w14:textId="77777777" w:rsidR="002E3605" w:rsidRDefault="002E3605" w:rsidP="00FA3C4A">
            <w:pPr>
              <w:pStyle w:val="ListParagraph"/>
              <w:numPr>
                <w:ilvl w:val="0"/>
                <w:numId w:val="18"/>
              </w:numPr>
              <w:spacing w:before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  <w:r w:rsidRPr="00F36C44">
              <w:rPr>
                <w:sz w:val="24"/>
                <w:szCs w:val="24"/>
              </w:rPr>
              <w:t>eview the relevant communication policies and procedures</w:t>
            </w:r>
            <w:r>
              <w:rPr>
                <w:sz w:val="24"/>
                <w:szCs w:val="24"/>
              </w:rPr>
              <w:t>;</w:t>
            </w:r>
          </w:p>
          <w:p w14:paraId="522DC1A0" w14:textId="77777777" w:rsidR="002E3605" w:rsidRDefault="002E3605" w:rsidP="00FA3C4A">
            <w:pPr>
              <w:pStyle w:val="ListParagraph"/>
              <w:numPr>
                <w:ilvl w:val="0"/>
                <w:numId w:val="18"/>
              </w:numPr>
              <w:spacing w:before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Put in place protocols/rules for effective teamwork in a virtual environment;</w:t>
            </w:r>
          </w:p>
          <w:p w14:paraId="6C9CA11E" w14:textId="6B596396" w:rsidR="005B7E4F" w:rsidRPr="00396BE7" w:rsidRDefault="002E3605" w:rsidP="005B7E4F">
            <w:pPr>
              <w:pStyle w:val="ListParagraph"/>
              <w:numPr>
                <w:ilvl w:val="0"/>
                <w:numId w:val="18"/>
              </w:numPr>
              <w:spacing w:before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Evaluate team’s participation practices and find areas for further improvement.</w:t>
            </w:r>
          </w:p>
        </w:tc>
      </w:tr>
    </w:tbl>
    <w:p w14:paraId="06298B78" w14:textId="5F4E72BE" w:rsidR="00A86AD6" w:rsidRDefault="00A86AD6" w:rsidP="00A86AD6">
      <w:pPr>
        <w:rPr>
          <w:sz w:val="24"/>
          <w:szCs w:val="24"/>
        </w:rPr>
      </w:pPr>
    </w:p>
    <w:p w14:paraId="4A71A89F" w14:textId="77777777" w:rsidR="00FA34E6" w:rsidRPr="00396BE7" w:rsidRDefault="00FA34E6" w:rsidP="00FA34E6">
      <w:pPr>
        <w:rPr>
          <w:b/>
          <w:bCs/>
          <w:sz w:val="24"/>
          <w:szCs w:val="24"/>
        </w:rPr>
      </w:pPr>
      <w:r w:rsidRPr="00396BE7">
        <w:rPr>
          <w:b/>
          <w:bCs/>
          <w:sz w:val="24"/>
          <w:szCs w:val="24"/>
        </w:rPr>
        <w:t>Instructions to the lecturer</w:t>
      </w:r>
    </w:p>
    <w:p w14:paraId="055EB6A7" w14:textId="77777777" w:rsidR="00FA34E6" w:rsidRDefault="00FA34E6" w:rsidP="00FA34E6">
      <w:pPr>
        <w:pStyle w:val="ListParagraph"/>
        <w:numPr>
          <w:ilvl w:val="0"/>
          <w:numId w:val="39"/>
        </w:numPr>
        <w:rPr>
          <w:sz w:val="24"/>
          <w:szCs w:val="24"/>
        </w:rPr>
      </w:pPr>
      <w:r>
        <w:rPr>
          <w:sz w:val="24"/>
          <w:szCs w:val="24"/>
        </w:rPr>
        <w:t>Direct the students to the CITEMS Wordpress Website (</w:t>
      </w:r>
      <w:hyperlink r:id="rId12" w:history="1">
        <w:r w:rsidRPr="00C30AF0">
          <w:rPr>
            <w:rStyle w:val="Hyperlink"/>
            <w:sz w:val="24"/>
            <w:szCs w:val="24"/>
          </w:rPr>
          <w:t>https://www.citems.com.au/</w:t>
        </w:r>
      </w:hyperlink>
      <w:r>
        <w:rPr>
          <w:sz w:val="24"/>
          <w:szCs w:val="24"/>
        </w:rPr>
        <w:t>) to access the company’s organisational policies and procedures.</w:t>
      </w:r>
    </w:p>
    <w:p w14:paraId="1D91E4CF" w14:textId="77777777" w:rsidR="00FA34E6" w:rsidRPr="00D00F89" w:rsidRDefault="00FA34E6" w:rsidP="00FA34E6">
      <w:pPr>
        <w:pStyle w:val="ListParagraph"/>
        <w:numPr>
          <w:ilvl w:val="0"/>
          <w:numId w:val="39"/>
        </w:numPr>
        <w:rPr>
          <w:sz w:val="24"/>
          <w:szCs w:val="24"/>
        </w:rPr>
      </w:pPr>
      <w:r>
        <w:rPr>
          <w:sz w:val="24"/>
          <w:szCs w:val="24"/>
        </w:rPr>
        <w:t>All policies, procedures and templates required for this assessment are accessible from this website under the ‘Governance’ tab &gt; ‘Administration’ &gt; ‘Policies and Procedures’</w:t>
      </w:r>
    </w:p>
    <w:p w14:paraId="29AE6EDB" w14:textId="77777777" w:rsidR="00396BE7" w:rsidRDefault="00396BE7" w:rsidP="00A86AD6">
      <w:pPr>
        <w:rPr>
          <w:sz w:val="24"/>
          <w:szCs w:val="24"/>
        </w:rPr>
      </w:pPr>
    </w:p>
    <w:p w14:paraId="3421A29D" w14:textId="77777777" w:rsidR="006E7CF5" w:rsidRDefault="00F14B1D" w:rsidP="00A86AD6">
      <w:pPr>
        <w:rPr>
          <w:sz w:val="24"/>
          <w:szCs w:val="24"/>
        </w:rPr>
      </w:pPr>
      <w:r w:rsidRPr="00F14B1D">
        <w:rPr>
          <w:b/>
          <w:bCs/>
          <w:sz w:val="24"/>
          <w:szCs w:val="24"/>
        </w:rPr>
        <w:t>Mandatory requirement:</w:t>
      </w:r>
      <w:r>
        <w:rPr>
          <w:sz w:val="24"/>
          <w:szCs w:val="24"/>
        </w:rPr>
        <w:t xml:space="preserve"> </w:t>
      </w:r>
    </w:p>
    <w:p w14:paraId="53CE4630" w14:textId="31D8E369" w:rsidR="00A86AD6" w:rsidRDefault="00A86AD6" w:rsidP="00A86AD6">
      <w:pPr>
        <w:rPr>
          <w:sz w:val="24"/>
          <w:szCs w:val="24"/>
        </w:rPr>
      </w:pPr>
      <w:r>
        <w:rPr>
          <w:sz w:val="24"/>
          <w:szCs w:val="24"/>
        </w:rPr>
        <w:t xml:space="preserve">To complete </w:t>
      </w:r>
      <w:r w:rsidR="008E7913">
        <w:rPr>
          <w:sz w:val="24"/>
          <w:szCs w:val="24"/>
        </w:rPr>
        <w:t xml:space="preserve">some parts of </w:t>
      </w:r>
      <w:r>
        <w:rPr>
          <w:sz w:val="24"/>
          <w:szCs w:val="24"/>
        </w:rPr>
        <w:t xml:space="preserve">this assessment successfully, you </w:t>
      </w:r>
      <w:r w:rsidRPr="00F14B1D">
        <w:rPr>
          <w:sz w:val="24"/>
          <w:szCs w:val="24"/>
          <w:u w:val="single"/>
        </w:rPr>
        <w:t xml:space="preserve">must select </w:t>
      </w:r>
      <w:r w:rsidR="006E7CF5">
        <w:rPr>
          <w:sz w:val="24"/>
          <w:szCs w:val="24"/>
          <w:u w:val="single"/>
        </w:rPr>
        <w:t xml:space="preserve">and work with </w:t>
      </w:r>
      <w:r w:rsidRPr="00F14B1D">
        <w:rPr>
          <w:sz w:val="24"/>
          <w:szCs w:val="24"/>
          <w:u w:val="single"/>
        </w:rPr>
        <w:t>2 team members</w:t>
      </w:r>
      <w:r>
        <w:rPr>
          <w:sz w:val="24"/>
          <w:szCs w:val="24"/>
        </w:rPr>
        <w:t xml:space="preserve">. </w:t>
      </w:r>
    </w:p>
    <w:p w14:paraId="70B97FCD" w14:textId="386DF606" w:rsidR="008E7913" w:rsidRDefault="008E7913" w:rsidP="00A86AD6">
      <w:pPr>
        <w:rPr>
          <w:sz w:val="24"/>
          <w:szCs w:val="24"/>
        </w:rPr>
      </w:pPr>
      <w:r>
        <w:rPr>
          <w:sz w:val="24"/>
          <w:szCs w:val="24"/>
        </w:rPr>
        <w:t>The tasks that require teamwork</w:t>
      </w:r>
      <w:r w:rsidR="00CF7063">
        <w:rPr>
          <w:sz w:val="24"/>
          <w:szCs w:val="24"/>
        </w:rPr>
        <w:t xml:space="preserve"> will be identified</w:t>
      </w:r>
      <w:r w:rsidR="006A1A0B">
        <w:rPr>
          <w:sz w:val="24"/>
          <w:szCs w:val="24"/>
        </w:rPr>
        <w:t xml:space="preserve"> with a note ‘</w:t>
      </w:r>
      <w:r w:rsidR="006A1A0B" w:rsidRPr="006A1A0B">
        <w:rPr>
          <w:b/>
          <w:bCs/>
          <w:sz w:val="24"/>
          <w:szCs w:val="24"/>
        </w:rPr>
        <w:t>Team task’</w:t>
      </w:r>
    </w:p>
    <w:p w14:paraId="240F096F" w14:textId="15D296F6" w:rsidR="009837E2" w:rsidRPr="00E4065D" w:rsidRDefault="009837E2" w:rsidP="00A86AD6">
      <w:pPr>
        <w:rPr>
          <w:i/>
          <w:iCs/>
          <w:sz w:val="24"/>
          <w:szCs w:val="24"/>
        </w:rPr>
      </w:pPr>
    </w:p>
    <w:p w14:paraId="30B0D05D" w14:textId="77777777" w:rsidR="000C3C24" w:rsidRDefault="000C3C24" w:rsidP="009E28E2">
      <w:pPr>
        <w:rPr>
          <w:sz w:val="24"/>
          <w:szCs w:val="24"/>
        </w:rPr>
      </w:pPr>
    </w:p>
    <w:p w14:paraId="45910E33" w14:textId="07039D29" w:rsidR="000F3E64" w:rsidRPr="009E28E2" w:rsidRDefault="000F3E64" w:rsidP="009E28E2">
      <w:pPr>
        <w:rPr>
          <w:rFonts w:eastAsiaTheme="majorEastAsia"/>
        </w:rPr>
      </w:pPr>
      <w:r w:rsidRPr="009E28E2">
        <w:br w:type="page"/>
      </w:r>
    </w:p>
    <w:p w14:paraId="355FCF8C" w14:textId="1AD97ADC" w:rsidR="00B304A2" w:rsidRPr="00EA0EE5" w:rsidRDefault="00B304A2" w:rsidP="00EA0EE5">
      <w:pPr>
        <w:pStyle w:val="Heading1"/>
      </w:pPr>
      <w:bookmarkStart w:id="2" w:name="_Toc56584094"/>
      <w:r w:rsidRPr="00EA0EE5">
        <w:lastRenderedPageBreak/>
        <w:t xml:space="preserve">Portfolio Task 2 – </w:t>
      </w:r>
      <w:r w:rsidR="008C1095" w:rsidRPr="00EA0EE5">
        <w:t>Develop work protocols for virtual collaboration</w:t>
      </w:r>
      <w:bookmarkEnd w:id="2"/>
    </w:p>
    <w:p w14:paraId="6481C488" w14:textId="16C5E4E8" w:rsidR="009F47A3" w:rsidRDefault="00A36498" w:rsidP="00D97C1A">
      <w:pPr>
        <w:pStyle w:val="Heading3"/>
      </w:pPr>
      <w:bookmarkStart w:id="3" w:name="_Toc56584095"/>
      <w:r w:rsidRPr="00290A49">
        <w:t>Q</w:t>
      </w:r>
      <w:r w:rsidR="004D3604">
        <w:t>1</w:t>
      </w:r>
      <w:r w:rsidRPr="00290A49">
        <w:t xml:space="preserve"> </w:t>
      </w:r>
      <w:r w:rsidR="00290A49" w:rsidRPr="00290A49">
        <w:t>–</w:t>
      </w:r>
      <w:r w:rsidRPr="00290A49">
        <w:t xml:space="preserve"> </w:t>
      </w:r>
      <w:r w:rsidR="00290A49" w:rsidRPr="00290A49">
        <w:t xml:space="preserve">Developing </w:t>
      </w:r>
      <w:r w:rsidR="00B72F98">
        <w:t>virtual collaboration</w:t>
      </w:r>
      <w:r w:rsidR="00C93CD4">
        <w:t xml:space="preserve"> protocols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53"/>
      </w:tblGrid>
      <w:tr w:rsidR="00E326BD" w14:paraId="292D9DAE" w14:textId="77777777" w:rsidTr="00E326BD">
        <w:tc>
          <w:tcPr>
            <w:tcW w:w="10053" w:type="dxa"/>
            <w:shd w:val="clear" w:color="auto" w:fill="FFF2CC" w:themeFill="accent4" w:themeFillTint="33"/>
          </w:tcPr>
          <w:p w14:paraId="673E95B8" w14:textId="77777777" w:rsidR="00E326BD" w:rsidRDefault="00E326BD" w:rsidP="00E326BD">
            <w:pPr>
              <w:spacing w:before="60" w:after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Background information</w:t>
            </w:r>
          </w:p>
          <w:p w14:paraId="2D2465DA" w14:textId="77777777" w:rsidR="00E326BD" w:rsidRDefault="00E326BD" w:rsidP="002B5BD3">
            <w:pPr>
              <w:spacing w:before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 a professional environment it is common to contribute towards the development of the internal Knowledgebase. If done correctly, knowledgebase can be a powerful tool that can help employees find information about products, services or a specific topic.</w:t>
            </w:r>
          </w:p>
          <w:p w14:paraId="6864271F" w14:textId="77777777" w:rsidR="00E326BD" w:rsidRDefault="00E326BD" w:rsidP="002B5BD3">
            <w:pPr>
              <w:spacing w:before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Your manager has recently carried out a spot check on the team’s knowledge sharing and noticed the following issues:</w:t>
            </w:r>
          </w:p>
          <w:p w14:paraId="653DC2AD" w14:textId="77777777" w:rsidR="00E326BD" w:rsidRPr="00A93D14" w:rsidRDefault="00E326BD" w:rsidP="002B5BD3">
            <w:pPr>
              <w:pStyle w:val="ListParagraph"/>
              <w:numPr>
                <w:ilvl w:val="0"/>
                <w:numId w:val="20"/>
              </w:numPr>
              <w:spacing w:before="120"/>
              <w:ind w:left="714" w:hanging="357"/>
              <w:contextualSpacing w:val="0"/>
              <w:rPr>
                <w:i/>
                <w:iCs/>
                <w:sz w:val="24"/>
                <w:szCs w:val="24"/>
              </w:rPr>
            </w:pPr>
            <w:r w:rsidRPr="00A93D14">
              <w:rPr>
                <w:i/>
                <w:iCs/>
                <w:sz w:val="24"/>
                <w:szCs w:val="24"/>
              </w:rPr>
              <w:t xml:space="preserve">There are many duplicate </w:t>
            </w:r>
            <w:r>
              <w:rPr>
                <w:i/>
                <w:iCs/>
                <w:sz w:val="24"/>
                <w:szCs w:val="24"/>
              </w:rPr>
              <w:t>entries and files</w:t>
            </w:r>
            <w:r w:rsidRPr="00A93D14">
              <w:rPr>
                <w:i/>
                <w:iCs/>
                <w:sz w:val="24"/>
                <w:szCs w:val="24"/>
              </w:rPr>
              <w:t xml:space="preserve"> in </w:t>
            </w:r>
            <w:r>
              <w:rPr>
                <w:i/>
                <w:iCs/>
                <w:sz w:val="24"/>
                <w:szCs w:val="24"/>
              </w:rPr>
              <w:t>the knowledgebase and on a company’s shared storage,</w:t>
            </w:r>
          </w:p>
          <w:p w14:paraId="0D624EB4" w14:textId="77777777" w:rsidR="00E326BD" w:rsidRDefault="00E326BD" w:rsidP="002B5BD3">
            <w:pPr>
              <w:pStyle w:val="ListParagraph"/>
              <w:numPr>
                <w:ilvl w:val="0"/>
                <w:numId w:val="20"/>
              </w:numPr>
              <w:spacing w:before="120"/>
              <w:ind w:left="714" w:hanging="357"/>
              <w:contextualSpacing w:val="0"/>
              <w:rPr>
                <w:i/>
                <w:iCs/>
                <w:sz w:val="24"/>
                <w:szCs w:val="24"/>
              </w:rPr>
            </w:pPr>
            <w:r w:rsidRPr="00A93D14">
              <w:rPr>
                <w:i/>
                <w:iCs/>
                <w:sz w:val="24"/>
                <w:szCs w:val="24"/>
              </w:rPr>
              <w:t xml:space="preserve">There </w:t>
            </w:r>
            <w:r>
              <w:rPr>
                <w:i/>
                <w:iCs/>
                <w:sz w:val="24"/>
                <w:szCs w:val="24"/>
              </w:rPr>
              <w:t>is a lot of documentation</w:t>
            </w:r>
            <w:r w:rsidRPr="00A93D14">
              <w:rPr>
                <w:i/>
                <w:iCs/>
                <w:sz w:val="24"/>
                <w:szCs w:val="24"/>
              </w:rPr>
              <w:t xml:space="preserve"> that contain</w:t>
            </w:r>
            <w:r>
              <w:rPr>
                <w:i/>
                <w:iCs/>
                <w:sz w:val="24"/>
                <w:szCs w:val="24"/>
              </w:rPr>
              <w:t>s</w:t>
            </w:r>
            <w:r w:rsidRPr="00A93D14">
              <w:rPr>
                <w:i/>
                <w:iCs/>
                <w:sz w:val="24"/>
                <w:szCs w:val="24"/>
              </w:rPr>
              <w:t xml:space="preserve"> incorrect </w:t>
            </w:r>
            <w:r>
              <w:rPr>
                <w:i/>
                <w:iCs/>
                <w:sz w:val="24"/>
                <w:szCs w:val="24"/>
              </w:rPr>
              <w:t>or outdated information,</w:t>
            </w:r>
          </w:p>
          <w:p w14:paraId="0F71F96E" w14:textId="77777777" w:rsidR="00E326BD" w:rsidRPr="00A93D14" w:rsidRDefault="00E326BD" w:rsidP="002B5BD3">
            <w:pPr>
              <w:pStyle w:val="ListParagraph"/>
              <w:numPr>
                <w:ilvl w:val="0"/>
                <w:numId w:val="20"/>
              </w:numPr>
              <w:spacing w:before="120"/>
              <w:ind w:left="714" w:hanging="357"/>
              <w:contextualSpacing w:val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Some articles and documents are</w:t>
            </w:r>
            <w:r w:rsidRPr="00A93D14">
              <w:rPr>
                <w:i/>
                <w:iCs/>
                <w:sz w:val="24"/>
                <w:szCs w:val="24"/>
              </w:rPr>
              <w:t xml:space="preserve"> written poorly (</w:t>
            </w:r>
            <w:r>
              <w:rPr>
                <w:i/>
                <w:iCs/>
                <w:sz w:val="24"/>
                <w:szCs w:val="24"/>
              </w:rPr>
              <w:t xml:space="preserve">e.g. contain </w:t>
            </w:r>
            <w:r w:rsidRPr="00A93D14">
              <w:rPr>
                <w:i/>
                <w:iCs/>
                <w:sz w:val="24"/>
                <w:szCs w:val="24"/>
              </w:rPr>
              <w:t>grammar mistakes</w:t>
            </w:r>
            <w:r>
              <w:rPr>
                <w:i/>
                <w:iCs/>
                <w:sz w:val="24"/>
                <w:szCs w:val="24"/>
              </w:rPr>
              <w:t xml:space="preserve"> and</w:t>
            </w:r>
            <w:r w:rsidRPr="00A93D14">
              <w:rPr>
                <w:i/>
                <w:iCs/>
                <w:sz w:val="24"/>
                <w:szCs w:val="24"/>
              </w:rPr>
              <w:t xml:space="preserve"> technical jargon, </w:t>
            </w:r>
            <w:r>
              <w:rPr>
                <w:i/>
                <w:iCs/>
                <w:sz w:val="24"/>
                <w:szCs w:val="24"/>
              </w:rPr>
              <w:t>do not contain any visual information such as screenshots</w:t>
            </w:r>
            <w:r w:rsidRPr="00A93D14">
              <w:rPr>
                <w:i/>
                <w:iCs/>
                <w:sz w:val="24"/>
                <w:szCs w:val="24"/>
              </w:rPr>
              <w:t>),</w:t>
            </w:r>
          </w:p>
          <w:p w14:paraId="227AA09E" w14:textId="77777777" w:rsidR="00E326BD" w:rsidRPr="00A93D14" w:rsidRDefault="00E326BD" w:rsidP="002B5BD3">
            <w:pPr>
              <w:pStyle w:val="ListParagraph"/>
              <w:numPr>
                <w:ilvl w:val="0"/>
                <w:numId w:val="20"/>
              </w:numPr>
              <w:spacing w:before="120"/>
              <w:ind w:left="714" w:hanging="357"/>
              <w:contextualSpacing w:val="0"/>
              <w:rPr>
                <w:i/>
                <w:iCs/>
                <w:sz w:val="24"/>
                <w:szCs w:val="24"/>
              </w:rPr>
            </w:pPr>
            <w:r w:rsidRPr="00A93D14">
              <w:rPr>
                <w:i/>
                <w:iCs/>
                <w:sz w:val="24"/>
                <w:szCs w:val="24"/>
              </w:rPr>
              <w:t xml:space="preserve">Most </w:t>
            </w:r>
            <w:r>
              <w:rPr>
                <w:i/>
                <w:iCs/>
                <w:sz w:val="24"/>
                <w:szCs w:val="24"/>
              </w:rPr>
              <w:t>documentation and articles are</w:t>
            </w:r>
            <w:r w:rsidRPr="00A93D14">
              <w:rPr>
                <w:i/>
                <w:iCs/>
                <w:sz w:val="24"/>
                <w:szCs w:val="24"/>
              </w:rPr>
              <w:t xml:space="preserve"> formatted</w:t>
            </w:r>
            <w:r>
              <w:rPr>
                <w:i/>
                <w:iCs/>
                <w:sz w:val="24"/>
                <w:szCs w:val="24"/>
              </w:rPr>
              <w:t xml:space="preserve"> using</w:t>
            </w:r>
            <w:r w:rsidRPr="00A93D14">
              <w:rPr>
                <w:i/>
                <w:iCs/>
                <w:sz w:val="24"/>
                <w:szCs w:val="24"/>
              </w:rPr>
              <w:t xml:space="preserve"> different</w:t>
            </w:r>
            <w:r>
              <w:rPr>
                <w:i/>
                <w:iCs/>
                <w:sz w:val="24"/>
                <w:szCs w:val="24"/>
              </w:rPr>
              <w:t xml:space="preserve"> styles</w:t>
            </w:r>
            <w:r w:rsidRPr="00A93D14">
              <w:rPr>
                <w:i/>
                <w:iCs/>
                <w:sz w:val="24"/>
                <w:szCs w:val="24"/>
              </w:rPr>
              <w:t>,</w:t>
            </w:r>
          </w:p>
          <w:p w14:paraId="557094F4" w14:textId="77777777" w:rsidR="00E326BD" w:rsidRDefault="00E326BD" w:rsidP="002B5BD3">
            <w:pPr>
              <w:pStyle w:val="ListParagraph"/>
              <w:numPr>
                <w:ilvl w:val="0"/>
                <w:numId w:val="20"/>
              </w:numPr>
              <w:spacing w:before="120"/>
              <w:ind w:left="714" w:hanging="357"/>
              <w:contextualSpacing w:val="0"/>
              <w:rPr>
                <w:i/>
                <w:iCs/>
                <w:sz w:val="24"/>
                <w:szCs w:val="24"/>
              </w:rPr>
            </w:pPr>
            <w:r w:rsidRPr="00A93D14">
              <w:rPr>
                <w:i/>
                <w:iCs/>
                <w:sz w:val="24"/>
                <w:szCs w:val="24"/>
              </w:rPr>
              <w:t>Some Standard Operating Procedures are not available to all Service Desk staff as they were placed in the incorrect areas on a shared storage</w:t>
            </w:r>
            <w:r>
              <w:rPr>
                <w:i/>
                <w:iCs/>
                <w:sz w:val="24"/>
                <w:szCs w:val="24"/>
              </w:rPr>
              <w:t>,</w:t>
            </w:r>
          </w:p>
          <w:p w14:paraId="5B0F4063" w14:textId="77777777" w:rsidR="00E326BD" w:rsidRDefault="00E326BD" w:rsidP="002B5BD3">
            <w:pPr>
              <w:pStyle w:val="ListParagraph"/>
              <w:numPr>
                <w:ilvl w:val="0"/>
                <w:numId w:val="20"/>
              </w:numPr>
              <w:spacing w:before="120"/>
              <w:ind w:left="714" w:hanging="357"/>
              <w:contextualSpacing w:val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Changes to Standard Operating Procedures and other important documentation are not communicated to all relevant staff in a timely manner,</w:t>
            </w:r>
          </w:p>
          <w:p w14:paraId="1E22F6C6" w14:textId="77777777" w:rsidR="00E326BD" w:rsidRPr="00F455F7" w:rsidRDefault="00E326BD" w:rsidP="002B5BD3">
            <w:pPr>
              <w:pStyle w:val="ListParagraph"/>
              <w:numPr>
                <w:ilvl w:val="0"/>
                <w:numId w:val="20"/>
              </w:numPr>
              <w:spacing w:before="120"/>
              <w:ind w:left="714" w:hanging="357"/>
              <w:contextualSpacing w:val="0"/>
              <w:rPr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Information and articles in the knowledgebase are not</w:t>
            </w:r>
            <w:r w:rsidRPr="003E0B7E">
              <w:rPr>
                <w:i/>
                <w:iCs/>
                <w:sz w:val="24"/>
                <w:szCs w:val="24"/>
              </w:rPr>
              <w:t xml:space="preserve"> tagged properly, making it difficult for employees and customers to use the search function.</w:t>
            </w:r>
          </w:p>
          <w:p w14:paraId="745BDF67" w14:textId="314ACD58" w:rsidR="00F455F7" w:rsidRDefault="00F455F7" w:rsidP="002B5BD3">
            <w:pPr>
              <w:spacing w:before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 addition to already existing policies and procedures, your manager assigned you </w:t>
            </w:r>
            <w:r w:rsidR="00F23450">
              <w:rPr>
                <w:sz w:val="24"/>
                <w:szCs w:val="24"/>
              </w:rPr>
              <w:t xml:space="preserve">and your team </w:t>
            </w:r>
            <w:r>
              <w:rPr>
                <w:sz w:val="24"/>
                <w:szCs w:val="24"/>
              </w:rPr>
              <w:t>to</w:t>
            </w:r>
            <w:r w:rsidRPr="003E0B7E">
              <w:rPr>
                <w:sz w:val="24"/>
                <w:szCs w:val="24"/>
              </w:rPr>
              <w:t xml:space="preserve"> develop</w:t>
            </w:r>
            <w:r w:rsidR="00F23450">
              <w:rPr>
                <w:sz w:val="24"/>
                <w:szCs w:val="24"/>
              </w:rPr>
              <w:t xml:space="preserve"> the</w:t>
            </w:r>
            <w:r w:rsidRPr="003E0B7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new</w:t>
            </w:r>
            <w:r w:rsidRPr="003E0B7E">
              <w:rPr>
                <w:sz w:val="24"/>
                <w:szCs w:val="24"/>
              </w:rPr>
              <w:t xml:space="preserve"> </w:t>
            </w:r>
            <w:r w:rsidR="0007562A">
              <w:rPr>
                <w:sz w:val="24"/>
                <w:szCs w:val="24"/>
              </w:rPr>
              <w:t xml:space="preserve">knowledge management </w:t>
            </w:r>
            <w:r>
              <w:rPr>
                <w:sz w:val="24"/>
                <w:szCs w:val="24"/>
              </w:rPr>
              <w:t>protocols. The purpose of these new protocols is:</w:t>
            </w:r>
          </w:p>
          <w:p w14:paraId="03965B06" w14:textId="77777777" w:rsidR="00F455F7" w:rsidRDefault="00F455F7" w:rsidP="002B5BD3">
            <w:pPr>
              <w:pStyle w:val="ListParagraph"/>
              <w:numPr>
                <w:ilvl w:val="0"/>
                <w:numId w:val="20"/>
              </w:numPr>
              <w:spacing w:before="12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  <w:r w:rsidRPr="00F455F7">
              <w:rPr>
                <w:sz w:val="24"/>
                <w:szCs w:val="24"/>
              </w:rPr>
              <w:t>o help make the knowledge sharing process more collaborative and</w:t>
            </w:r>
          </w:p>
          <w:p w14:paraId="7ACD1864" w14:textId="718F6AD5" w:rsidR="00F455F7" w:rsidRPr="00F455F7" w:rsidRDefault="00F455F7" w:rsidP="002B5BD3">
            <w:pPr>
              <w:pStyle w:val="ListParagraph"/>
              <w:numPr>
                <w:ilvl w:val="0"/>
                <w:numId w:val="20"/>
              </w:numPr>
              <w:spacing w:before="12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  <w:r w:rsidRPr="00F455F7">
              <w:rPr>
                <w:sz w:val="24"/>
                <w:szCs w:val="24"/>
              </w:rPr>
              <w:t>o help protect your company’s data and information from potential loss due to poor content management practices.</w:t>
            </w:r>
          </w:p>
        </w:tc>
      </w:tr>
    </w:tbl>
    <w:p w14:paraId="0EE37CC4" w14:textId="7DF4E90D" w:rsidR="00362E1A" w:rsidRDefault="00362E1A" w:rsidP="00F455F7">
      <w:pPr>
        <w:pStyle w:val="ListParagraph"/>
        <w:contextualSpacing w:val="0"/>
        <w:rPr>
          <w:sz w:val="24"/>
          <w:szCs w:val="24"/>
        </w:rPr>
      </w:pPr>
    </w:p>
    <w:p w14:paraId="0AA17E2D" w14:textId="0B394BBD" w:rsidR="003D5182" w:rsidRPr="00A71CC8" w:rsidRDefault="005A585D" w:rsidP="00042FB9">
      <w:pPr>
        <w:pStyle w:val="ListParagraph"/>
        <w:numPr>
          <w:ilvl w:val="0"/>
          <w:numId w:val="24"/>
        </w:numPr>
        <w:rPr>
          <w:sz w:val="24"/>
          <w:szCs w:val="24"/>
        </w:rPr>
      </w:pPr>
      <w:r w:rsidRPr="00A71CC8">
        <w:rPr>
          <w:sz w:val="24"/>
          <w:szCs w:val="24"/>
        </w:rPr>
        <w:t>R</w:t>
      </w:r>
      <w:r w:rsidR="0061410F" w:rsidRPr="00A71CC8">
        <w:rPr>
          <w:sz w:val="24"/>
          <w:szCs w:val="24"/>
        </w:rPr>
        <w:t xml:space="preserve">eview the </w:t>
      </w:r>
      <w:r w:rsidR="00A71CC8" w:rsidRPr="00A71CC8">
        <w:rPr>
          <w:sz w:val="24"/>
          <w:szCs w:val="24"/>
        </w:rPr>
        <w:t xml:space="preserve">features and functionality of the </w:t>
      </w:r>
      <w:r w:rsidR="0061410F" w:rsidRPr="00A71CC8">
        <w:rPr>
          <w:sz w:val="24"/>
          <w:szCs w:val="24"/>
        </w:rPr>
        <w:t xml:space="preserve">content </w:t>
      </w:r>
      <w:r w:rsidR="00A71CC8" w:rsidRPr="00A71CC8">
        <w:rPr>
          <w:sz w:val="24"/>
          <w:szCs w:val="24"/>
        </w:rPr>
        <w:t xml:space="preserve">and knowledge </w:t>
      </w:r>
      <w:r w:rsidR="0061410F" w:rsidRPr="00A71CC8">
        <w:rPr>
          <w:sz w:val="24"/>
          <w:szCs w:val="24"/>
        </w:rPr>
        <w:t xml:space="preserve">management systems and </w:t>
      </w:r>
      <w:r w:rsidR="00011D68" w:rsidRPr="00A71CC8">
        <w:rPr>
          <w:sz w:val="24"/>
          <w:szCs w:val="24"/>
        </w:rPr>
        <w:t xml:space="preserve">virtual collaboration </w:t>
      </w:r>
      <w:r w:rsidR="0061410F" w:rsidRPr="00A71CC8">
        <w:rPr>
          <w:sz w:val="24"/>
          <w:szCs w:val="24"/>
        </w:rPr>
        <w:t>technology used by CITEMS to understand the functionality of these systems.</w:t>
      </w:r>
      <w:r w:rsidR="00926D4A" w:rsidRPr="00A71CC8">
        <w:rPr>
          <w:sz w:val="24"/>
          <w:szCs w:val="24"/>
        </w:rPr>
        <w:t xml:space="preserve"> </w:t>
      </w:r>
      <w:r w:rsidR="00A71CC8" w:rsidRPr="00A71CC8">
        <w:rPr>
          <w:sz w:val="24"/>
          <w:szCs w:val="24"/>
        </w:rPr>
        <w:t xml:space="preserve">You can find </w:t>
      </w:r>
      <w:r w:rsidR="00D30B84">
        <w:rPr>
          <w:sz w:val="24"/>
          <w:szCs w:val="24"/>
        </w:rPr>
        <w:t xml:space="preserve">what systems are </w:t>
      </w:r>
      <w:r w:rsidR="00A71CC8" w:rsidRPr="00A71CC8">
        <w:rPr>
          <w:sz w:val="24"/>
          <w:szCs w:val="24"/>
        </w:rPr>
        <w:t xml:space="preserve">approved </w:t>
      </w:r>
      <w:r w:rsidR="00D30B84">
        <w:rPr>
          <w:sz w:val="24"/>
          <w:szCs w:val="24"/>
        </w:rPr>
        <w:t>by CITEMS</w:t>
      </w:r>
      <w:r w:rsidR="00A71CC8" w:rsidRPr="00A71CC8">
        <w:rPr>
          <w:sz w:val="24"/>
          <w:szCs w:val="24"/>
        </w:rPr>
        <w:t xml:space="preserve"> in</w:t>
      </w:r>
      <w:r w:rsidR="00D30B84">
        <w:rPr>
          <w:sz w:val="24"/>
          <w:szCs w:val="24"/>
        </w:rPr>
        <w:t xml:space="preserve"> the</w:t>
      </w:r>
      <w:r w:rsidR="00A71CC8" w:rsidRPr="00A71CC8">
        <w:rPr>
          <w:sz w:val="24"/>
          <w:szCs w:val="24"/>
        </w:rPr>
        <w:t xml:space="preserve"> </w:t>
      </w:r>
      <w:r w:rsidR="00A71CC8" w:rsidRPr="00A71CC8">
        <w:rPr>
          <w:b/>
          <w:sz w:val="24"/>
          <w:szCs w:val="24"/>
        </w:rPr>
        <w:t>CITEMS Communication Policies and Procedures</w:t>
      </w:r>
      <w:r w:rsidR="00A71CC8">
        <w:rPr>
          <w:sz w:val="24"/>
          <w:szCs w:val="24"/>
        </w:rPr>
        <w:t>.</w:t>
      </w:r>
    </w:p>
    <w:p w14:paraId="5F212FC5" w14:textId="77777777" w:rsidR="00C525B7" w:rsidRDefault="00C525B7" w:rsidP="008323E9">
      <w:pPr>
        <w:pStyle w:val="ListParagraph"/>
        <w:rPr>
          <w:sz w:val="24"/>
          <w:szCs w:val="24"/>
        </w:rPr>
      </w:pPr>
    </w:p>
    <w:p w14:paraId="0CD3343B" w14:textId="0F0CE177" w:rsidR="00AC017F" w:rsidRDefault="0053211C" w:rsidP="00AC017F">
      <w:pPr>
        <w:pStyle w:val="ListParagraph"/>
        <w:numPr>
          <w:ilvl w:val="0"/>
          <w:numId w:val="24"/>
        </w:numPr>
        <w:contextualSpacing w:val="0"/>
        <w:rPr>
          <w:sz w:val="24"/>
          <w:szCs w:val="24"/>
        </w:rPr>
      </w:pPr>
      <w:r w:rsidRPr="00EF454A">
        <w:rPr>
          <w:sz w:val="24"/>
          <w:szCs w:val="24"/>
        </w:rPr>
        <w:t>Develop</w:t>
      </w:r>
      <w:r w:rsidR="008062C3">
        <w:rPr>
          <w:sz w:val="24"/>
          <w:szCs w:val="24"/>
        </w:rPr>
        <w:t xml:space="preserve"> the information and knowledge sharing </w:t>
      </w:r>
      <w:r w:rsidR="0073731F" w:rsidRPr="00EF454A">
        <w:rPr>
          <w:sz w:val="24"/>
          <w:szCs w:val="24"/>
        </w:rPr>
        <w:t>protocols</w:t>
      </w:r>
      <w:r w:rsidR="008062C3">
        <w:rPr>
          <w:sz w:val="24"/>
          <w:szCs w:val="24"/>
        </w:rPr>
        <w:t xml:space="preserve"> that will help</w:t>
      </w:r>
      <w:r w:rsidR="002E538D" w:rsidRPr="00EF454A">
        <w:rPr>
          <w:sz w:val="24"/>
          <w:szCs w:val="24"/>
        </w:rPr>
        <w:t xml:space="preserve"> improve the</w:t>
      </w:r>
      <w:r w:rsidR="00AC1042" w:rsidRPr="00EF454A">
        <w:rPr>
          <w:sz w:val="24"/>
          <w:szCs w:val="24"/>
        </w:rPr>
        <w:t xml:space="preserve"> collaboration</w:t>
      </w:r>
      <w:r w:rsidR="00FA581F" w:rsidRPr="00EF454A">
        <w:rPr>
          <w:sz w:val="24"/>
          <w:szCs w:val="24"/>
        </w:rPr>
        <w:t xml:space="preserve"> between team members when working </w:t>
      </w:r>
      <w:r w:rsidR="00335CE1">
        <w:rPr>
          <w:sz w:val="24"/>
          <w:szCs w:val="24"/>
        </w:rPr>
        <w:t>in virtual environment</w:t>
      </w:r>
      <w:r w:rsidR="002E538D" w:rsidRPr="00EF454A">
        <w:rPr>
          <w:sz w:val="24"/>
          <w:szCs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53"/>
      </w:tblGrid>
      <w:tr w:rsidR="00B57A58" w14:paraId="15C512E4" w14:textId="77777777" w:rsidTr="00B57A58">
        <w:tc>
          <w:tcPr>
            <w:tcW w:w="10053" w:type="dxa"/>
            <w:shd w:val="clear" w:color="auto" w:fill="FFF2CC" w:themeFill="accent4" w:themeFillTint="33"/>
          </w:tcPr>
          <w:p w14:paraId="39D4E640" w14:textId="00F335D7" w:rsidR="00B57A58" w:rsidRPr="00B57A58" w:rsidRDefault="00B57A58" w:rsidP="00B57A58">
            <w:pPr>
              <w:spacing w:before="60" w:after="60"/>
              <w:rPr>
                <w:sz w:val="24"/>
                <w:szCs w:val="24"/>
              </w:rPr>
            </w:pPr>
            <w:r w:rsidRPr="00B57A58">
              <w:rPr>
                <w:sz w:val="24"/>
                <w:szCs w:val="24"/>
              </w:rPr>
              <w:lastRenderedPageBreak/>
              <w:t xml:space="preserve">The protocols </w:t>
            </w:r>
            <w:r w:rsidR="00D30B84">
              <w:rPr>
                <w:sz w:val="24"/>
                <w:szCs w:val="24"/>
              </w:rPr>
              <w:t xml:space="preserve">you develop </w:t>
            </w:r>
            <w:r w:rsidRPr="00B57A58">
              <w:rPr>
                <w:sz w:val="24"/>
                <w:szCs w:val="24"/>
              </w:rPr>
              <w:t>must explain the following information:</w:t>
            </w:r>
          </w:p>
          <w:p w14:paraId="3791EF6E" w14:textId="77777777" w:rsidR="00B57A58" w:rsidRDefault="00B57A58" w:rsidP="00B57A58">
            <w:pPr>
              <w:pStyle w:val="ListParagraph"/>
              <w:numPr>
                <w:ilvl w:val="0"/>
                <w:numId w:val="20"/>
              </w:numPr>
              <w:spacing w:before="60" w:after="60"/>
              <w:ind w:left="731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What platform/s should be used to share various types of information,</w:t>
            </w:r>
          </w:p>
          <w:p w14:paraId="1E6F9665" w14:textId="77777777" w:rsidR="00B57A58" w:rsidRDefault="00B57A58" w:rsidP="00B57A58">
            <w:pPr>
              <w:pStyle w:val="ListParagraph"/>
              <w:numPr>
                <w:ilvl w:val="0"/>
                <w:numId w:val="20"/>
              </w:numPr>
              <w:spacing w:before="60" w:after="60"/>
              <w:ind w:left="731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Provide at least 2 rules for team members to follow to help reduce or eliminate the information sharing issues found by your manager,</w:t>
            </w:r>
          </w:p>
          <w:p w14:paraId="079FBA91" w14:textId="76EDDE21" w:rsidR="00B57A58" w:rsidRPr="00B57A58" w:rsidRDefault="00B57A58" w:rsidP="00B57A58">
            <w:pPr>
              <w:pStyle w:val="ListParagraph"/>
              <w:numPr>
                <w:ilvl w:val="0"/>
                <w:numId w:val="20"/>
              </w:numPr>
              <w:spacing w:before="60" w:after="60"/>
              <w:ind w:left="731"/>
              <w:contextualSpacing w:val="0"/>
              <w:rPr>
                <w:sz w:val="24"/>
                <w:szCs w:val="24"/>
              </w:rPr>
            </w:pPr>
            <w:r w:rsidRPr="00B57A58">
              <w:rPr>
                <w:sz w:val="24"/>
                <w:szCs w:val="24"/>
              </w:rPr>
              <w:t>Provide at least 2 rules for team members to follow to help ensure information is communicated to, received and understood by all team members (consider team members who work remotely or on a different roster than you).</w:t>
            </w:r>
          </w:p>
        </w:tc>
      </w:tr>
    </w:tbl>
    <w:p w14:paraId="6CD8E12C" w14:textId="5F116823" w:rsidR="000D4EA2" w:rsidRPr="00B57A58" w:rsidRDefault="000D4EA2" w:rsidP="00B57A58">
      <w:pPr>
        <w:rPr>
          <w:sz w:val="24"/>
          <w:szCs w:val="24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0058"/>
      </w:tblGrid>
      <w:tr w:rsidR="00533920" w14:paraId="7ED35EB8" w14:textId="77777777" w:rsidTr="00730D93">
        <w:tc>
          <w:tcPr>
            <w:tcW w:w="10058" w:type="dxa"/>
          </w:tcPr>
          <w:p w14:paraId="03168E0D" w14:textId="77777777" w:rsidR="00087880" w:rsidRPr="00B57A58" w:rsidRDefault="00F30D3B" w:rsidP="00087880">
            <w:pPr>
              <w:pStyle w:val="ListParagraph"/>
              <w:numPr>
                <w:ilvl w:val="0"/>
                <w:numId w:val="20"/>
              </w:numPr>
              <w:spacing w:before="60" w:after="60"/>
              <w:rPr>
                <w:b/>
                <w:bCs/>
                <w:sz w:val="24"/>
                <w:szCs w:val="24"/>
              </w:rPr>
            </w:pPr>
            <w:r w:rsidRPr="00B57A58">
              <w:rPr>
                <w:b/>
                <w:bCs/>
                <w:sz w:val="24"/>
                <w:szCs w:val="24"/>
              </w:rPr>
              <w:t>What platforms should be used:</w:t>
            </w:r>
          </w:p>
          <w:p w14:paraId="291FF58F" w14:textId="77777777" w:rsidR="00C525B7" w:rsidRPr="00C525B7" w:rsidRDefault="00C525B7" w:rsidP="00C525B7">
            <w:pPr>
              <w:spacing w:before="60" w:after="60"/>
              <w:rPr>
                <w:b/>
                <w:bCs/>
                <w:sz w:val="24"/>
                <w:szCs w:val="24"/>
              </w:rPr>
            </w:pPr>
          </w:p>
          <w:p w14:paraId="4FFDD0FB" w14:textId="0A383398" w:rsidR="00E6466C" w:rsidRDefault="00F30D3B" w:rsidP="00FA3C4A">
            <w:pPr>
              <w:pStyle w:val="ListParagraph"/>
              <w:numPr>
                <w:ilvl w:val="0"/>
                <w:numId w:val="20"/>
              </w:numPr>
              <w:spacing w:before="60" w:after="60"/>
              <w:rPr>
                <w:b/>
                <w:bCs/>
                <w:sz w:val="24"/>
                <w:szCs w:val="24"/>
              </w:rPr>
            </w:pPr>
            <w:r w:rsidRPr="00B57A58">
              <w:rPr>
                <w:b/>
                <w:bCs/>
                <w:sz w:val="24"/>
                <w:szCs w:val="24"/>
              </w:rPr>
              <w:t>How to reduce or eliminate issues identified by manager</w:t>
            </w:r>
            <w:r w:rsidR="00E6466C">
              <w:rPr>
                <w:b/>
                <w:bCs/>
                <w:sz w:val="24"/>
                <w:szCs w:val="24"/>
              </w:rPr>
              <w:t>:</w:t>
            </w:r>
          </w:p>
          <w:p w14:paraId="59B7ED31" w14:textId="77777777" w:rsidR="00C525B7" w:rsidRPr="00C525B7" w:rsidRDefault="00C525B7" w:rsidP="00C525B7">
            <w:pPr>
              <w:spacing w:before="60" w:after="60"/>
              <w:rPr>
                <w:b/>
                <w:bCs/>
                <w:sz w:val="24"/>
                <w:szCs w:val="24"/>
              </w:rPr>
            </w:pPr>
          </w:p>
          <w:p w14:paraId="302C9290" w14:textId="77777777" w:rsidR="002C49B1" w:rsidRDefault="00F30D3B" w:rsidP="00C525B7">
            <w:pPr>
              <w:pStyle w:val="ListParagraph"/>
              <w:numPr>
                <w:ilvl w:val="0"/>
                <w:numId w:val="20"/>
              </w:numPr>
              <w:spacing w:before="60" w:after="60"/>
              <w:rPr>
                <w:b/>
                <w:bCs/>
                <w:sz w:val="24"/>
                <w:szCs w:val="24"/>
              </w:rPr>
            </w:pPr>
            <w:r w:rsidRPr="00B57A58">
              <w:rPr>
                <w:b/>
                <w:bCs/>
                <w:sz w:val="24"/>
                <w:szCs w:val="24"/>
              </w:rPr>
              <w:t>How to ensure everyone receives informatio</w:t>
            </w:r>
            <w:r w:rsidR="00E6466C">
              <w:rPr>
                <w:b/>
                <w:bCs/>
                <w:sz w:val="24"/>
                <w:szCs w:val="24"/>
              </w:rPr>
              <w:t>n:</w:t>
            </w:r>
          </w:p>
          <w:p w14:paraId="3081CE48" w14:textId="13DA138C" w:rsidR="00C525B7" w:rsidRPr="00C525B7" w:rsidRDefault="00C525B7" w:rsidP="00C525B7">
            <w:pPr>
              <w:spacing w:before="60" w:after="60"/>
              <w:rPr>
                <w:b/>
                <w:bCs/>
                <w:sz w:val="24"/>
                <w:szCs w:val="24"/>
              </w:rPr>
            </w:pPr>
          </w:p>
        </w:tc>
      </w:tr>
    </w:tbl>
    <w:p w14:paraId="530201C8" w14:textId="141A6B23" w:rsidR="002B5BD3" w:rsidRDefault="002B5BD3" w:rsidP="002B5BD3">
      <w:pPr>
        <w:pStyle w:val="ListParagraph"/>
        <w:rPr>
          <w:sz w:val="24"/>
          <w:szCs w:val="24"/>
        </w:rPr>
      </w:pPr>
    </w:p>
    <w:p w14:paraId="37E57F5F" w14:textId="77777777" w:rsidR="00802BBC" w:rsidRDefault="00B72F98" w:rsidP="002965FA">
      <w:pPr>
        <w:pStyle w:val="ListParagraph"/>
        <w:numPr>
          <w:ilvl w:val="0"/>
          <w:numId w:val="24"/>
        </w:numPr>
        <w:rPr>
          <w:sz w:val="24"/>
          <w:szCs w:val="24"/>
        </w:rPr>
      </w:pPr>
      <w:r w:rsidRPr="00322933">
        <w:rPr>
          <w:sz w:val="24"/>
          <w:szCs w:val="24"/>
        </w:rPr>
        <w:t>Develop</w:t>
      </w:r>
      <w:r w:rsidR="00363BFB" w:rsidRPr="00322933">
        <w:rPr>
          <w:sz w:val="24"/>
          <w:szCs w:val="24"/>
        </w:rPr>
        <w:t xml:space="preserve"> </w:t>
      </w:r>
      <w:r w:rsidR="002B5BD3" w:rsidRPr="00322933">
        <w:rPr>
          <w:sz w:val="24"/>
          <w:szCs w:val="24"/>
        </w:rPr>
        <w:t>the</w:t>
      </w:r>
      <w:r w:rsidR="007C69BB" w:rsidRPr="00322933">
        <w:rPr>
          <w:sz w:val="24"/>
          <w:szCs w:val="24"/>
        </w:rPr>
        <w:t xml:space="preserve"> cyber security</w:t>
      </w:r>
      <w:r w:rsidR="001D3A40" w:rsidRPr="00322933">
        <w:rPr>
          <w:sz w:val="24"/>
          <w:szCs w:val="24"/>
        </w:rPr>
        <w:t xml:space="preserve"> protocols </w:t>
      </w:r>
      <w:r w:rsidR="00843C33" w:rsidRPr="00322933">
        <w:rPr>
          <w:sz w:val="24"/>
          <w:szCs w:val="24"/>
        </w:rPr>
        <w:t xml:space="preserve">to ensure you and your team are protected when working with data and content management systems. </w:t>
      </w:r>
    </w:p>
    <w:p w14:paraId="69C4FAE3" w14:textId="081F6800" w:rsidR="00F26593" w:rsidRDefault="00802BBC" w:rsidP="00802BBC">
      <w:pPr>
        <w:pStyle w:val="ListParagraph"/>
        <w:rPr>
          <w:sz w:val="24"/>
          <w:szCs w:val="24"/>
        </w:rPr>
      </w:pPr>
      <w:r w:rsidRPr="00B57A58">
        <w:rPr>
          <w:sz w:val="24"/>
          <w:szCs w:val="24"/>
        </w:rPr>
        <w:t xml:space="preserve">The protocols must be developed in line with the CITEMS ICT Security Policies included in the </w:t>
      </w:r>
      <w:r w:rsidRPr="00377E25">
        <w:rPr>
          <w:b/>
          <w:bCs/>
          <w:sz w:val="24"/>
          <w:szCs w:val="24"/>
        </w:rPr>
        <w:t>CITEMS Communication Policies and</w:t>
      </w:r>
      <w:r w:rsidRPr="00B57A58">
        <w:rPr>
          <w:sz w:val="24"/>
          <w:szCs w:val="24"/>
        </w:rPr>
        <w:t xml:space="preserve"> </w:t>
      </w:r>
      <w:r w:rsidRPr="00377E25">
        <w:rPr>
          <w:b/>
          <w:bCs/>
          <w:sz w:val="24"/>
          <w:szCs w:val="24"/>
        </w:rPr>
        <w:t>Procedures</w:t>
      </w:r>
      <w:r w:rsidRPr="00B57A58">
        <w:rPr>
          <w:sz w:val="24"/>
          <w:szCs w:val="24"/>
        </w:rPr>
        <w:t xml:space="preserve"> document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53"/>
      </w:tblGrid>
      <w:tr w:rsidR="00B57A58" w14:paraId="783A5D00" w14:textId="77777777" w:rsidTr="00B57A58">
        <w:tc>
          <w:tcPr>
            <w:tcW w:w="10053" w:type="dxa"/>
            <w:shd w:val="clear" w:color="auto" w:fill="FFF2CC" w:themeFill="accent4" w:themeFillTint="33"/>
          </w:tcPr>
          <w:p w14:paraId="3EAF2A6A" w14:textId="6A7349E5" w:rsidR="00B57A58" w:rsidRPr="00B57A58" w:rsidRDefault="00802BBC" w:rsidP="00B57A58">
            <w:pPr>
              <w:spacing w:before="60" w:after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protocols</w:t>
            </w:r>
            <w:r w:rsidR="00D30B84">
              <w:rPr>
                <w:sz w:val="24"/>
                <w:szCs w:val="24"/>
              </w:rPr>
              <w:t xml:space="preserve"> you develop</w:t>
            </w:r>
            <w:r>
              <w:rPr>
                <w:sz w:val="24"/>
                <w:szCs w:val="24"/>
              </w:rPr>
              <w:t xml:space="preserve"> must</w:t>
            </w:r>
            <w:r w:rsidR="00B57A58" w:rsidRPr="00B57A58">
              <w:rPr>
                <w:sz w:val="24"/>
                <w:szCs w:val="24"/>
              </w:rPr>
              <w:t xml:space="preserve"> explain the following information:</w:t>
            </w:r>
          </w:p>
          <w:p w14:paraId="107062CB" w14:textId="6457F099" w:rsidR="00B57A58" w:rsidRPr="00B57A58" w:rsidRDefault="00166229" w:rsidP="00B57A58">
            <w:pPr>
              <w:pStyle w:val="ListParagraph"/>
              <w:numPr>
                <w:ilvl w:val="0"/>
                <w:numId w:val="30"/>
              </w:numPr>
              <w:spacing w:before="60" w:after="60"/>
              <w:ind w:left="731" w:hanging="371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 least 2 rules for</w:t>
            </w:r>
            <w:r w:rsidR="00B57A58">
              <w:rPr>
                <w:sz w:val="24"/>
                <w:szCs w:val="24"/>
              </w:rPr>
              <w:t xml:space="preserve"> protect</w:t>
            </w:r>
            <w:r>
              <w:rPr>
                <w:sz w:val="24"/>
                <w:szCs w:val="24"/>
              </w:rPr>
              <w:t>ing</w:t>
            </w:r>
            <w:r w:rsidR="00B57A58">
              <w:rPr>
                <w:sz w:val="24"/>
                <w:szCs w:val="24"/>
              </w:rPr>
              <w:t xml:space="preserve"> the data</w:t>
            </w:r>
            <w:r>
              <w:rPr>
                <w:sz w:val="24"/>
                <w:szCs w:val="24"/>
              </w:rPr>
              <w:t xml:space="preserve"> and user</w:t>
            </w:r>
            <w:r w:rsidR="00B57A58">
              <w:rPr>
                <w:sz w:val="24"/>
                <w:szCs w:val="24"/>
              </w:rPr>
              <w:t xml:space="preserve"> when working remotely</w:t>
            </w:r>
            <w:r w:rsidR="000E1AEF">
              <w:rPr>
                <w:sz w:val="24"/>
                <w:szCs w:val="24"/>
              </w:rPr>
              <w:t xml:space="preserve"> from a home or </w:t>
            </w:r>
            <w:r>
              <w:rPr>
                <w:sz w:val="24"/>
                <w:szCs w:val="24"/>
              </w:rPr>
              <w:t xml:space="preserve">a </w:t>
            </w:r>
            <w:r w:rsidR="000E1AEF">
              <w:rPr>
                <w:sz w:val="24"/>
                <w:szCs w:val="24"/>
              </w:rPr>
              <w:t>public network</w:t>
            </w:r>
            <w:r w:rsidR="002F0EAA">
              <w:rPr>
                <w:sz w:val="24"/>
                <w:szCs w:val="24"/>
              </w:rPr>
              <w:t xml:space="preserve"> (e.g. when participating in or setting up a virtual meeting)</w:t>
            </w:r>
            <w:r w:rsidR="00FE4BEE">
              <w:rPr>
                <w:sz w:val="24"/>
                <w:szCs w:val="24"/>
              </w:rPr>
              <w:t>,</w:t>
            </w:r>
          </w:p>
          <w:p w14:paraId="7D0310B3" w14:textId="6AC1AF62" w:rsidR="00B57A58" w:rsidRDefault="009C08BA" w:rsidP="00B57A58">
            <w:pPr>
              <w:pStyle w:val="ListParagraph"/>
              <w:numPr>
                <w:ilvl w:val="0"/>
                <w:numId w:val="30"/>
              </w:numPr>
              <w:spacing w:before="60" w:after="60"/>
              <w:ind w:left="731" w:hanging="371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How to</w:t>
            </w:r>
            <w:r w:rsidR="00B57A58" w:rsidRPr="00B57A58">
              <w:rPr>
                <w:sz w:val="24"/>
                <w:szCs w:val="24"/>
              </w:rPr>
              <w:t xml:space="preserve"> shar</w:t>
            </w:r>
            <w:r>
              <w:rPr>
                <w:sz w:val="24"/>
                <w:szCs w:val="24"/>
              </w:rPr>
              <w:t>e</w:t>
            </w:r>
            <w:r w:rsidR="00166229">
              <w:rPr>
                <w:sz w:val="24"/>
                <w:szCs w:val="24"/>
              </w:rPr>
              <w:t xml:space="preserve"> the</w:t>
            </w:r>
            <w:r w:rsidR="00B57A58" w:rsidRPr="00B57A58">
              <w:rPr>
                <w:sz w:val="24"/>
                <w:szCs w:val="24"/>
              </w:rPr>
              <w:t xml:space="preserve"> data</w:t>
            </w:r>
            <w:r w:rsidR="00166229">
              <w:rPr>
                <w:sz w:val="24"/>
                <w:szCs w:val="24"/>
              </w:rPr>
              <w:t xml:space="preserve"> or files</w:t>
            </w:r>
            <w:r w:rsidR="00B57A58" w:rsidRPr="00B57A58">
              <w:rPr>
                <w:sz w:val="24"/>
                <w:szCs w:val="24"/>
              </w:rPr>
              <w:t xml:space="preserve"> using OneDrive</w:t>
            </w:r>
            <w:r w:rsidR="00166229">
              <w:rPr>
                <w:sz w:val="24"/>
                <w:szCs w:val="24"/>
              </w:rPr>
              <w:t xml:space="preserve"> (Rules must </w:t>
            </w:r>
            <w:r w:rsidR="00B57A58" w:rsidRPr="00B57A58">
              <w:rPr>
                <w:sz w:val="24"/>
                <w:szCs w:val="24"/>
              </w:rPr>
              <w:t>allow files to be viewed but not edited or downloaded</w:t>
            </w:r>
            <w:r w:rsidR="00166229">
              <w:rPr>
                <w:sz w:val="24"/>
                <w:szCs w:val="24"/>
              </w:rPr>
              <w:t>)</w:t>
            </w:r>
            <w:r w:rsidR="00FE4BEE">
              <w:rPr>
                <w:sz w:val="24"/>
                <w:szCs w:val="24"/>
              </w:rPr>
              <w:t>,</w:t>
            </w:r>
          </w:p>
          <w:p w14:paraId="67BA7C2B" w14:textId="0DEF7452" w:rsidR="00E70812" w:rsidRPr="00B57A58" w:rsidRDefault="00FE4BEE" w:rsidP="00B57A58">
            <w:pPr>
              <w:pStyle w:val="ListParagraph"/>
              <w:numPr>
                <w:ilvl w:val="0"/>
                <w:numId w:val="30"/>
              </w:numPr>
              <w:spacing w:before="60" w:after="60"/>
              <w:ind w:left="731" w:hanging="371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At least 2 rules for </w:t>
            </w:r>
            <w:r w:rsidR="00E70812">
              <w:rPr>
                <w:sz w:val="24"/>
                <w:szCs w:val="24"/>
              </w:rPr>
              <w:t>handling or sharing confidential data</w:t>
            </w:r>
            <w:r>
              <w:rPr>
                <w:sz w:val="24"/>
                <w:szCs w:val="24"/>
              </w:rPr>
              <w:t>.</w:t>
            </w:r>
          </w:p>
        </w:tc>
      </w:tr>
    </w:tbl>
    <w:p w14:paraId="0DFDCDA2" w14:textId="77777777" w:rsidR="002F34D4" w:rsidRPr="00B57A58" w:rsidRDefault="002F34D4" w:rsidP="00B57A58">
      <w:pPr>
        <w:rPr>
          <w:sz w:val="24"/>
          <w:szCs w:val="24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0058"/>
      </w:tblGrid>
      <w:tr w:rsidR="006B685D" w14:paraId="4ABBC06A" w14:textId="77777777" w:rsidTr="00433540">
        <w:trPr>
          <w:trHeight w:val="259"/>
        </w:trPr>
        <w:tc>
          <w:tcPr>
            <w:tcW w:w="10058" w:type="dxa"/>
          </w:tcPr>
          <w:p w14:paraId="4039B9BA" w14:textId="77777777" w:rsidR="009C08BA" w:rsidRDefault="00AB0758" w:rsidP="00AB0758">
            <w:pPr>
              <w:pStyle w:val="ListParagraph"/>
              <w:numPr>
                <w:ilvl w:val="0"/>
                <w:numId w:val="20"/>
              </w:numPr>
              <w:spacing w:before="60" w:after="60"/>
              <w:rPr>
                <w:b/>
                <w:bCs/>
                <w:sz w:val="24"/>
                <w:szCs w:val="24"/>
              </w:rPr>
            </w:pPr>
            <w:r w:rsidRPr="009C08BA">
              <w:rPr>
                <w:b/>
                <w:bCs/>
                <w:sz w:val="24"/>
                <w:szCs w:val="24"/>
              </w:rPr>
              <w:t>How to protect the data and user when working remotely from a home or public network</w:t>
            </w:r>
            <w:r w:rsidR="00E6466C" w:rsidRPr="009C08BA">
              <w:rPr>
                <w:b/>
                <w:bCs/>
                <w:sz w:val="24"/>
                <w:szCs w:val="24"/>
              </w:rPr>
              <w:t>:</w:t>
            </w:r>
          </w:p>
          <w:p w14:paraId="0E63722D" w14:textId="77777777" w:rsidR="00C525B7" w:rsidRPr="00C525B7" w:rsidRDefault="00C525B7" w:rsidP="00C525B7">
            <w:pPr>
              <w:spacing w:before="60" w:after="60"/>
              <w:rPr>
                <w:b/>
                <w:bCs/>
                <w:sz w:val="24"/>
                <w:szCs w:val="24"/>
              </w:rPr>
            </w:pPr>
          </w:p>
          <w:p w14:paraId="5C046252" w14:textId="77777777" w:rsidR="00C525B7" w:rsidRDefault="005569E3" w:rsidP="00C525B7">
            <w:pPr>
              <w:pStyle w:val="ListParagraph"/>
              <w:numPr>
                <w:ilvl w:val="0"/>
                <w:numId w:val="20"/>
              </w:numPr>
              <w:spacing w:before="60" w:after="60"/>
              <w:rPr>
                <w:b/>
                <w:bCs/>
                <w:sz w:val="24"/>
                <w:szCs w:val="24"/>
              </w:rPr>
            </w:pPr>
            <w:r w:rsidRPr="009C08BA">
              <w:rPr>
                <w:b/>
                <w:bCs/>
                <w:sz w:val="24"/>
                <w:szCs w:val="24"/>
              </w:rPr>
              <w:t>How to share data/files using OneDrive to allow files to be viewed but not edited or downloaded</w:t>
            </w:r>
            <w:r w:rsidR="00E6466C" w:rsidRPr="009C08BA">
              <w:rPr>
                <w:b/>
                <w:bCs/>
                <w:sz w:val="24"/>
                <w:szCs w:val="24"/>
              </w:rPr>
              <w:t>:</w:t>
            </w:r>
          </w:p>
          <w:p w14:paraId="2F3CC592" w14:textId="77777777" w:rsidR="00C525B7" w:rsidRPr="00C525B7" w:rsidRDefault="00C525B7" w:rsidP="00C525B7">
            <w:pPr>
              <w:rPr>
                <w:b/>
                <w:bCs/>
                <w:sz w:val="24"/>
                <w:szCs w:val="24"/>
              </w:rPr>
            </w:pPr>
          </w:p>
          <w:p w14:paraId="20C758A4" w14:textId="77777777" w:rsidR="007D71A5" w:rsidRDefault="00E22E13" w:rsidP="00C525B7">
            <w:pPr>
              <w:pStyle w:val="ListParagraph"/>
              <w:numPr>
                <w:ilvl w:val="0"/>
                <w:numId w:val="20"/>
              </w:numPr>
              <w:spacing w:before="60" w:after="60"/>
              <w:rPr>
                <w:b/>
                <w:bCs/>
                <w:sz w:val="24"/>
                <w:szCs w:val="24"/>
              </w:rPr>
            </w:pPr>
            <w:r w:rsidRPr="00C525B7">
              <w:rPr>
                <w:b/>
                <w:bCs/>
                <w:sz w:val="24"/>
                <w:szCs w:val="24"/>
              </w:rPr>
              <w:t>How to</w:t>
            </w:r>
            <w:r w:rsidR="00E70812" w:rsidRPr="00C525B7">
              <w:rPr>
                <w:b/>
                <w:bCs/>
                <w:sz w:val="24"/>
                <w:szCs w:val="24"/>
              </w:rPr>
              <w:t xml:space="preserve"> handl</w:t>
            </w:r>
            <w:r w:rsidRPr="00C525B7">
              <w:rPr>
                <w:b/>
                <w:bCs/>
                <w:sz w:val="24"/>
                <w:szCs w:val="24"/>
              </w:rPr>
              <w:t>e</w:t>
            </w:r>
            <w:r w:rsidR="00E70812" w:rsidRPr="00C525B7">
              <w:rPr>
                <w:b/>
                <w:bCs/>
                <w:sz w:val="24"/>
                <w:szCs w:val="24"/>
              </w:rPr>
              <w:t xml:space="preserve"> or shar</w:t>
            </w:r>
            <w:r w:rsidRPr="00C525B7">
              <w:rPr>
                <w:b/>
                <w:bCs/>
                <w:sz w:val="24"/>
                <w:szCs w:val="24"/>
              </w:rPr>
              <w:t>e</w:t>
            </w:r>
            <w:r w:rsidR="00E70812" w:rsidRPr="00C525B7">
              <w:rPr>
                <w:b/>
                <w:bCs/>
                <w:sz w:val="24"/>
                <w:szCs w:val="24"/>
              </w:rPr>
              <w:t xml:space="preserve"> confidential data</w:t>
            </w:r>
          </w:p>
          <w:p w14:paraId="6B4B81B4" w14:textId="76908190" w:rsidR="00C525B7" w:rsidRPr="00C525B7" w:rsidRDefault="00C525B7" w:rsidP="00C525B7">
            <w:pPr>
              <w:spacing w:before="60" w:after="60"/>
              <w:rPr>
                <w:b/>
                <w:bCs/>
                <w:sz w:val="24"/>
                <w:szCs w:val="24"/>
              </w:rPr>
            </w:pPr>
          </w:p>
        </w:tc>
      </w:tr>
    </w:tbl>
    <w:p w14:paraId="7C55C462" w14:textId="3024236F" w:rsidR="006B685D" w:rsidRDefault="006B685D" w:rsidP="006B685D">
      <w:pPr>
        <w:rPr>
          <w:sz w:val="24"/>
          <w:szCs w:val="24"/>
        </w:rPr>
      </w:pPr>
    </w:p>
    <w:p w14:paraId="062437D2" w14:textId="110E1E9F" w:rsidR="00513398" w:rsidRPr="002946A2" w:rsidRDefault="00513398" w:rsidP="00D97C1A">
      <w:pPr>
        <w:pStyle w:val="Heading3"/>
      </w:pPr>
      <w:bookmarkStart w:id="4" w:name="_Toc56584096"/>
      <w:r w:rsidRPr="002946A2">
        <w:lastRenderedPageBreak/>
        <w:t>Q</w:t>
      </w:r>
      <w:r w:rsidR="000D6E30">
        <w:t>2</w:t>
      </w:r>
      <w:r w:rsidRPr="002946A2">
        <w:t xml:space="preserve"> Share the information</w:t>
      </w:r>
      <w:r w:rsidR="000F1F84">
        <w:t xml:space="preserve"> and knowledge</w:t>
      </w:r>
      <w:r w:rsidRPr="002946A2">
        <w:t xml:space="preserve"> with your team</w:t>
      </w:r>
      <w:bookmarkEnd w:id="4"/>
    </w:p>
    <w:p w14:paraId="35A60E94" w14:textId="70A860DB" w:rsidR="00DF4E0A" w:rsidRDefault="00FF6E42" w:rsidP="00935019">
      <w:pPr>
        <w:rPr>
          <w:sz w:val="24"/>
          <w:szCs w:val="24"/>
        </w:rPr>
      </w:pPr>
      <w:r w:rsidRPr="00935019">
        <w:rPr>
          <w:sz w:val="24"/>
          <w:szCs w:val="24"/>
        </w:rPr>
        <w:t>Once you have developed the new protocols, you must s</w:t>
      </w:r>
      <w:r w:rsidR="002946A2" w:rsidRPr="00935019">
        <w:rPr>
          <w:sz w:val="24"/>
          <w:szCs w:val="24"/>
        </w:rPr>
        <w:t xml:space="preserve">hare </w:t>
      </w:r>
      <w:r w:rsidRPr="00935019">
        <w:rPr>
          <w:sz w:val="24"/>
          <w:szCs w:val="24"/>
        </w:rPr>
        <w:t xml:space="preserve">the new </w:t>
      </w:r>
      <w:r w:rsidR="002946A2" w:rsidRPr="00935019">
        <w:rPr>
          <w:sz w:val="24"/>
          <w:szCs w:val="24"/>
        </w:rPr>
        <w:t>information with your</w:t>
      </w:r>
      <w:r w:rsidR="00D13881" w:rsidRPr="00935019">
        <w:rPr>
          <w:sz w:val="24"/>
          <w:szCs w:val="24"/>
        </w:rPr>
        <w:t xml:space="preserve"> virtual</w:t>
      </w:r>
      <w:r w:rsidR="002946A2" w:rsidRPr="00935019">
        <w:rPr>
          <w:sz w:val="24"/>
          <w:szCs w:val="24"/>
        </w:rPr>
        <w:t xml:space="preserve"> team</w:t>
      </w:r>
      <w:r w:rsidR="00712218" w:rsidRPr="00935019">
        <w:rPr>
          <w:sz w:val="24"/>
          <w:szCs w:val="24"/>
        </w:rPr>
        <w:t>:</w:t>
      </w:r>
    </w:p>
    <w:p w14:paraId="246C25D1" w14:textId="714901ED" w:rsidR="00935019" w:rsidRDefault="00935019" w:rsidP="00FA3C4A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What communication techniques will you use to make sure</w:t>
      </w:r>
      <w:r w:rsidR="00097085">
        <w:rPr>
          <w:sz w:val="24"/>
          <w:szCs w:val="24"/>
        </w:rPr>
        <w:t xml:space="preserve"> all team members </w:t>
      </w:r>
      <w:r w:rsidR="002F5DAB">
        <w:rPr>
          <w:sz w:val="24"/>
          <w:szCs w:val="24"/>
        </w:rPr>
        <w:t xml:space="preserve">have </w:t>
      </w:r>
      <w:r w:rsidR="00097085">
        <w:rPr>
          <w:sz w:val="24"/>
          <w:szCs w:val="24"/>
        </w:rPr>
        <w:t>receive</w:t>
      </w:r>
      <w:r w:rsidR="002F5DAB">
        <w:rPr>
          <w:sz w:val="24"/>
          <w:szCs w:val="24"/>
        </w:rPr>
        <w:t>d</w:t>
      </w:r>
      <w:r w:rsidR="00647E4C">
        <w:rPr>
          <w:sz w:val="24"/>
          <w:szCs w:val="24"/>
        </w:rPr>
        <w:t xml:space="preserve">, </w:t>
      </w:r>
      <w:r w:rsidR="002F5DAB">
        <w:rPr>
          <w:sz w:val="24"/>
          <w:szCs w:val="24"/>
        </w:rPr>
        <w:t>read</w:t>
      </w:r>
      <w:r w:rsidR="00647E4C">
        <w:rPr>
          <w:sz w:val="24"/>
          <w:szCs w:val="24"/>
        </w:rPr>
        <w:t xml:space="preserve"> and understood</w:t>
      </w:r>
      <w:r w:rsidR="00AC2C6F">
        <w:rPr>
          <w:sz w:val="24"/>
          <w:szCs w:val="24"/>
        </w:rPr>
        <w:t xml:space="preserve"> the information?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53"/>
      </w:tblGrid>
      <w:tr w:rsidR="00AC2C6F" w14:paraId="499A44BC" w14:textId="77777777" w:rsidTr="00AC2C6F">
        <w:tc>
          <w:tcPr>
            <w:tcW w:w="10053" w:type="dxa"/>
          </w:tcPr>
          <w:p w14:paraId="6E5B5E0D" w14:textId="77777777" w:rsidR="00917FBC" w:rsidRPr="00C525B7" w:rsidRDefault="00C525B7" w:rsidP="00C525B7">
            <w:pPr>
              <w:spacing w:before="60" w:after="60"/>
              <w:rPr>
                <w:i/>
                <w:iCs/>
                <w:sz w:val="24"/>
                <w:szCs w:val="24"/>
              </w:rPr>
            </w:pPr>
            <w:r w:rsidRPr="00C525B7">
              <w:rPr>
                <w:i/>
                <w:iCs/>
                <w:sz w:val="24"/>
                <w:szCs w:val="24"/>
              </w:rPr>
              <w:t>Write your answer here:</w:t>
            </w:r>
          </w:p>
          <w:p w14:paraId="4F60A4AC" w14:textId="39E70298" w:rsidR="00C525B7" w:rsidRPr="00C525B7" w:rsidRDefault="00C525B7" w:rsidP="00C525B7">
            <w:pPr>
              <w:spacing w:before="60" w:after="60"/>
              <w:rPr>
                <w:sz w:val="24"/>
                <w:szCs w:val="24"/>
              </w:rPr>
            </w:pPr>
          </w:p>
        </w:tc>
      </w:tr>
    </w:tbl>
    <w:p w14:paraId="413398BB" w14:textId="770E62CB" w:rsidR="00D97C1A" w:rsidRPr="00AC2C6F" w:rsidRDefault="00D97C1A" w:rsidP="00AC2C6F">
      <w:pPr>
        <w:rPr>
          <w:sz w:val="24"/>
          <w:szCs w:val="24"/>
        </w:rPr>
      </w:pPr>
    </w:p>
    <w:p w14:paraId="05414557" w14:textId="5FD100F3" w:rsidR="00AC2C6F" w:rsidRDefault="00C52DA7" w:rsidP="00D97C1A">
      <w:pPr>
        <w:pStyle w:val="ListParagraph"/>
        <w:numPr>
          <w:ilvl w:val="0"/>
          <w:numId w:val="23"/>
        </w:numPr>
        <w:spacing w:after="60"/>
        <w:ind w:hanging="357"/>
        <w:rPr>
          <w:sz w:val="24"/>
          <w:szCs w:val="24"/>
        </w:rPr>
      </w:pPr>
      <w:r>
        <w:rPr>
          <w:sz w:val="24"/>
          <w:szCs w:val="24"/>
        </w:rPr>
        <w:t xml:space="preserve">Share the </w:t>
      </w:r>
      <w:r w:rsidR="00923174">
        <w:rPr>
          <w:sz w:val="24"/>
          <w:szCs w:val="24"/>
        </w:rPr>
        <w:t>knowledge/</w:t>
      </w:r>
      <w:r>
        <w:rPr>
          <w:sz w:val="24"/>
          <w:szCs w:val="24"/>
        </w:rPr>
        <w:t>information</w:t>
      </w:r>
    </w:p>
    <w:p w14:paraId="543C23AA" w14:textId="77777777" w:rsidR="0063351B" w:rsidRPr="00C5702D" w:rsidRDefault="0063351B" w:rsidP="00D97C1A">
      <w:pPr>
        <w:spacing w:before="60" w:after="60"/>
        <w:ind w:left="709"/>
        <w:rPr>
          <w:sz w:val="24"/>
          <w:szCs w:val="24"/>
        </w:rPr>
      </w:pPr>
      <w:r w:rsidRPr="00C5702D">
        <w:rPr>
          <w:sz w:val="24"/>
          <w:szCs w:val="24"/>
        </w:rPr>
        <w:t>To ensure you follow organisational guidelines:</w:t>
      </w:r>
    </w:p>
    <w:p w14:paraId="223113BD" w14:textId="555AC498" w:rsidR="0063351B" w:rsidRPr="00C5702D" w:rsidRDefault="0063351B" w:rsidP="00D97C1A">
      <w:pPr>
        <w:pStyle w:val="ListParagraph"/>
        <w:numPr>
          <w:ilvl w:val="0"/>
          <w:numId w:val="25"/>
        </w:numPr>
        <w:spacing w:before="60" w:after="60"/>
        <w:ind w:left="1418"/>
        <w:contextualSpacing w:val="0"/>
        <w:rPr>
          <w:sz w:val="24"/>
          <w:szCs w:val="24"/>
        </w:rPr>
      </w:pPr>
      <w:r w:rsidRPr="00C5702D">
        <w:rPr>
          <w:sz w:val="24"/>
          <w:szCs w:val="24"/>
        </w:rPr>
        <w:t xml:space="preserve">Access the </w:t>
      </w:r>
      <w:r w:rsidR="002D6F7F">
        <w:rPr>
          <w:sz w:val="24"/>
          <w:szCs w:val="24"/>
        </w:rPr>
        <w:t>CITEMS Intranet webpage</w:t>
      </w:r>
      <w:r w:rsidRPr="00C5702D">
        <w:rPr>
          <w:sz w:val="24"/>
          <w:szCs w:val="24"/>
        </w:rPr>
        <w:t xml:space="preserve"> </w:t>
      </w:r>
      <w:hyperlink r:id="rId13" w:history="1">
        <w:r w:rsidR="002D6F7F" w:rsidRPr="00C30AF0">
          <w:rPr>
            <w:rStyle w:val="Hyperlink"/>
            <w:sz w:val="24"/>
            <w:szCs w:val="24"/>
          </w:rPr>
          <w:t>https://www.citems.com.au/</w:t>
        </w:r>
      </w:hyperlink>
      <w:r w:rsidRPr="00C5702D">
        <w:rPr>
          <w:sz w:val="24"/>
          <w:szCs w:val="24"/>
        </w:rPr>
        <w:t>,</w:t>
      </w:r>
    </w:p>
    <w:p w14:paraId="4FCF117A" w14:textId="4E9DFC40" w:rsidR="0063351B" w:rsidRPr="00C5702D" w:rsidRDefault="002D6F7F" w:rsidP="00D97C1A">
      <w:pPr>
        <w:pStyle w:val="ListParagraph"/>
        <w:numPr>
          <w:ilvl w:val="0"/>
          <w:numId w:val="25"/>
        </w:numPr>
        <w:spacing w:before="60" w:after="60"/>
        <w:ind w:left="1418"/>
        <w:contextualSpacing w:val="0"/>
        <w:rPr>
          <w:sz w:val="24"/>
          <w:szCs w:val="24"/>
        </w:rPr>
      </w:pPr>
      <w:r>
        <w:rPr>
          <w:sz w:val="24"/>
          <w:szCs w:val="24"/>
        </w:rPr>
        <w:t>In</w:t>
      </w:r>
      <w:r w:rsidR="0063351B" w:rsidRPr="00C5702D">
        <w:rPr>
          <w:sz w:val="24"/>
          <w:szCs w:val="24"/>
        </w:rPr>
        <w:t xml:space="preserve"> the</w:t>
      </w:r>
      <w:r>
        <w:rPr>
          <w:sz w:val="24"/>
          <w:szCs w:val="24"/>
        </w:rPr>
        <w:t xml:space="preserve"> ‘Governance’ tab contents, </w:t>
      </w:r>
      <w:r w:rsidR="0063351B" w:rsidRPr="00C5702D">
        <w:rPr>
          <w:sz w:val="24"/>
          <w:szCs w:val="24"/>
        </w:rPr>
        <w:t xml:space="preserve">find a document </w:t>
      </w:r>
      <w:r>
        <w:rPr>
          <w:sz w:val="24"/>
          <w:szCs w:val="24"/>
        </w:rPr>
        <w:t>‘CITEMS-Template-Policies and Procedures’</w:t>
      </w:r>
      <w:r w:rsidR="0063351B" w:rsidRPr="00C5702D">
        <w:rPr>
          <w:sz w:val="24"/>
          <w:szCs w:val="24"/>
        </w:rPr>
        <w:t>,</w:t>
      </w:r>
    </w:p>
    <w:p w14:paraId="112DB548" w14:textId="77777777" w:rsidR="002D6F7F" w:rsidRDefault="0063351B" w:rsidP="00D97C1A">
      <w:pPr>
        <w:pStyle w:val="ListParagraph"/>
        <w:numPr>
          <w:ilvl w:val="0"/>
          <w:numId w:val="25"/>
        </w:numPr>
        <w:spacing w:before="60" w:after="60"/>
        <w:ind w:left="1418"/>
        <w:contextualSpacing w:val="0"/>
        <w:rPr>
          <w:sz w:val="24"/>
          <w:szCs w:val="24"/>
        </w:rPr>
      </w:pPr>
      <w:r w:rsidRPr="00C5702D">
        <w:rPr>
          <w:sz w:val="24"/>
          <w:szCs w:val="24"/>
        </w:rPr>
        <w:t>Download the template and copy your new protocols into the document</w:t>
      </w:r>
      <w:r w:rsidR="002D6F7F">
        <w:rPr>
          <w:sz w:val="24"/>
          <w:szCs w:val="24"/>
        </w:rPr>
        <w:t>,</w:t>
      </w:r>
    </w:p>
    <w:p w14:paraId="55DE4AAA" w14:textId="001AAD1A" w:rsidR="0063351B" w:rsidRPr="00C5702D" w:rsidRDefault="002D6F7F" w:rsidP="00D97C1A">
      <w:pPr>
        <w:pStyle w:val="ListParagraph"/>
        <w:numPr>
          <w:ilvl w:val="0"/>
          <w:numId w:val="25"/>
        </w:numPr>
        <w:spacing w:before="60" w:after="60"/>
        <w:ind w:left="1418"/>
        <w:contextualSpacing w:val="0"/>
        <w:rPr>
          <w:sz w:val="24"/>
          <w:szCs w:val="24"/>
        </w:rPr>
      </w:pPr>
      <w:r>
        <w:rPr>
          <w:sz w:val="24"/>
          <w:szCs w:val="24"/>
        </w:rPr>
        <w:t>Save your document titled as ‘</w:t>
      </w:r>
      <w:r w:rsidRPr="00C5702D">
        <w:rPr>
          <w:sz w:val="24"/>
          <w:szCs w:val="24"/>
        </w:rPr>
        <w:t>CITEMS New remote work protocols_v1.0’</w:t>
      </w:r>
      <w:r>
        <w:rPr>
          <w:sz w:val="24"/>
          <w:szCs w:val="24"/>
        </w:rPr>
        <w:t>,</w:t>
      </w:r>
    </w:p>
    <w:p w14:paraId="701E44A3" w14:textId="2090CF4B" w:rsidR="0063351B" w:rsidRPr="00FD1EFC" w:rsidRDefault="0063351B" w:rsidP="00D97C1A">
      <w:pPr>
        <w:pStyle w:val="ListParagraph"/>
        <w:numPr>
          <w:ilvl w:val="0"/>
          <w:numId w:val="25"/>
        </w:numPr>
        <w:spacing w:before="60" w:after="60"/>
        <w:ind w:left="1418"/>
        <w:contextualSpacing w:val="0"/>
        <w:rPr>
          <w:sz w:val="24"/>
          <w:szCs w:val="24"/>
        </w:rPr>
      </w:pPr>
      <w:r w:rsidRPr="00FD1EFC">
        <w:rPr>
          <w:sz w:val="24"/>
          <w:szCs w:val="24"/>
        </w:rPr>
        <w:t>Share the document with your team using one of the</w:t>
      </w:r>
      <w:r w:rsidR="00FD1EFC">
        <w:rPr>
          <w:sz w:val="24"/>
          <w:szCs w:val="24"/>
        </w:rPr>
        <w:t xml:space="preserve"> </w:t>
      </w:r>
      <w:r w:rsidR="002D6F7F">
        <w:rPr>
          <w:sz w:val="24"/>
          <w:szCs w:val="24"/>
        </w:rPr>
        <w:t xml:space="preserve">approved </w:t>
      </w:r>
      <w:r w:rsidR="00FD1EFC">
        <w:rPr>
          <w:sz w:val="24"/>
          <w:szCs w:val="24"/>
        </w:rPr>
        <w:t>communication platforms</w:t>
      </w:r>
      <w:r w:rsidR="002D6F7F">
        <w:rPr>
          <w:sz w:val="24"/>
          <w:szCs w:val="24"/>
        </w:rPr>
        <w:t>/systems</w:t>
      </w:r>
      <w:r w:rsidRPr="00FD1EFC">
        <w:rPr>
          <w:sz w:val="24"/>
          <w:szCs w:val="24"/>
        </w:rPr>
        <w:t>.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0058"/>
      </w:tblGrid>
      <w:tr w:rsidR="00535EE8" w14:paraId="62BBFD0D" w14:textId="77777777" w:rsidTr="4E2652AA">
        <w:tc>
          <w:tcPr>
            <w:tcW w:w="10058" w:type="dxa"/>
          </w:tcPr>
          <w:p w14:paraId="759D8F4D" w14:textId="40F6541F" w:rsidR="00460413" w:rsidRDefault="00535EE8" w:rsidP="00C525B7">
            <w:pPr>
              <w:spacing w:before="60" w:after="60"/>
              <w:rPr>
                <w:i/>
                <w:iCs/>
                <w:sz w:val="24"/>
                <w:szCs w:val="24"/>
              </w:rPr>
            </w:pPr>
            <w:r w:rsidRPr="00535EE8">
              <w:rPr>
                <w:i/>
                <w:iCs/>
                <w:sz w:val="24"/>
                <w:szCs w:val="24"/>
              </w:rPr>
              <w:t xml:space="preserve">Insert </w:t>
            </w:r>
            <w:r w:rsidR="00395165">
              <w:rPr>
                <w:i/>
                <w:iCs/>
                <w:sz w:val="24"/>
                <w:szCs w:val="24"/>
              </w:rPr>
              <w:t>a</w:t>
            </w:r>
            <w:r w:rsidRPr="00535EE8">
              <w:rPr>
                <w:i/>
                <w:iCs/>
                <w:sz w:val="24"/>
                <w:szCs w:val="24"/>
              </w:rPr>
              <w:t xml:space="preserve"> screenshot </w:t>
            </w:r>
            <w:r w:rsidR="0097130B">
              <w:rPr>
                <w:i/>
                <w:iCs/>
                <w:sz w:val="24"/>
                <w:szCs w:val="24"/>
              </w:rPr>
              <w:t xml:space="preserve">showing the </w:t>
            </w:r>
            <w:r w:rsidR="007A1E71">
              <w:rPr>
                <w:i/>
                <w:iCs/>
                <w:sz w:val="24"/>
                <w:szCs w:val="24"/>
              </w:rPr>
              <w:t>file is shared with your team</w:t>
            </w:r>
          </w:p>
          <w:p w14:paraId="63161F4F" w14:textId="32E0D023" w:rsidR="00C525B7" w:rsidRPr="00C525B7" w:rsidRDefault="00C525B7" w:rsidP="00C525B7">
            <w:pPr>
              <w:spacing w:before="60" w:after="60"/>
              <w:rPr>
                <w:sz w:val="24"/>
                <w:szCs w:val="24"/>
              </w:rPr>
            </w:pPr>
          </w:p>
        </w:tc>
      </w:tr>
    </w:tbl>
    <w:p w14:paraId="791F970F" w14:textId="6A24C83F" w:rsidR="00535EE8" w:rsidRDefault="00535EE8" w:rsidP="00535EE8">
      <w:pPr>
        <w:pStyle w:val="ListParagraph"/>
        <w:ind w:left="1440"/>
        <w:rPr>
          <w:sz w:val="24"/>
          <w:szCs w:val="24"/>
        </w:rPr>
      </w:pPr>
    </w:p>
    <w:p w14:paraId="07A9FB99" w14:textId="7A0DED37" w:rsidR="007B7E60" w:rsidRPr="00FD0796" w:rsidRDefault="00B87232" w:rsidP="00FD0796">
      <w:pPr>
        <w:pStyle w:val="ListParagraph"/>
        <w:numPr>
          <w:ilvl w:val="0"/>
          <w:numId w:val="23"/>
        </w:numPr>
        <w:contextualSpacing w:val="0"/>
        <w:rPr>
          <w:sz w:val="24"/>
          <w:szCs w:val="24"/>
        </w:rPr>
      </w:pPr>
      <w:r>
        <w:rPr>
          <w:rFonts w:cs="Tahoma"/>
          <w:sz w:val="24"/>
          <w:szCs w:val="24"/>
        </w:rPr>
        <w:t>Review the</w:t>
      </w:r>
      <w:r w:rsidR="00897E66">
        <w:rPr>
          <w:rFonts w:cs="Tahoma"/>
          <w:sz w:val="24"/>
          <w:szCs w:val="24"/>
        </w:rPr>
        <w:t xml:space="preserve"> </w:t>
      </w:r>
      <w:r w:rsidR="00FD0796">
        <w:rPr>
          <w:rFonts w:cs="Tahoma"/>
          <w:sz w:val="24"/>
          <w:szCs w:val="24"/>
        </w:rPr>
        <w:t xml:space="preserve">new </w:t>
      </w:r>
      <w:r w:rsidR="00897E66">
        <w:rPr>
          <w:rFonts w:cs="Tahoma"/>
          <w:sz w:val="24"/>
          <w:szCs w:val="24"/>
        </w:rPr>
        <w:t>protocols developed by</w:t>
      </w:r>
      <w:r w:rsidR="002D6F7F">
        <w:rPr>
          <w:rFonts w:cs="Tahoma"/>
          <w:sz w:val="24"/>
          <w:szCs w:val="24"/>
        </w:rPr>
        <w:t xml:space="preserve"> one of</w:t>
      </w:r>
      <w:r w:rsidR="00897E66">
        <w:rPr>
          <w:rFonts w:cs="Tahoma"/>
          <w:sz w:val="24"/>
          <w:szCs w:val="24"/>
        </w:rPr>
        <w:t xml:space="preserve"> your team member</w:t>
      </w:r>
      <w:r>
        <w:rPr>
          <w:rFonts w:cs="Tahoma"/>
          <w:sz w:val="24"/>
          <w:szCs w:val="24"/>
        </w:rPr>
        <w:t>s</w:t>
      </w:r>
      <w:r w:rsidR="00FD0796">
        <w:rPr>
          <w:rFonts w:cs="Tahoma"/>
          <w:sz w:val="24"/>
          <w:szCs w:val="24"/>
        </w:rPr>
        <w:t xml:space="preserve"> and </w:t>
      </w:r>
      <w:r w:rsidR="002D6F7F">
        <w:rPr>
          <w:rFonts w:cs="Tahoma"/>
          <w:sz w:val="24"/>
          <w:szCs w:val="24"/>
        </w:rPr>
        <w:t>use their</w:t>
      </w:r>
      <w:r w:rsidR="00711BCB">
        <w:rPr>
          <w:rFonts w:cs="Tahoma"/>
          <w:sz w:val="24"/>
          <w:szCs w:val="24"/>
        </w:rPr>
        <w:t xml:space="preserve"> protocols </w:t>
      </w:r>
      <w:r w:rsidR="002D6F7F">
        <w:rPr>
          <w:rFonts w:cs="Tahoma"/>
          <w:sz w:val="24"/>
          <w:szCs w:val="24"/>
        </w:rPr>
        <w:t>to share the knowledge information</w:t>
      </w:r>
      <w:r w:rsidR="00711BCB">
        <w:rPr>
          <w:rFonts w:cs="Tahoma"/>
          <w:sz w:val="24"/>
          <w:szCs w:val="24"/>
        </w:rPr>
        <w:t xml:space="preserve"> with your team: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53"/>
      </w:tblGrid>
      <w:tr w:rsidR="00D31EF6" w14:paraId="56982947" w14:textId="77777777" w:rsidTr="00D31EF6">
        <w:tc>
          <w:tcPr>
            <w:tcW w:w="10053" w:type="dxa"/>
          </w:tcPr>
          <w:p w14:paraId="44904F5B" w14:textId="02A92721" w:rsidR="00D31EF6" w:rsidRPr="00D31EF6" w:rsidRDefault="002D6F7F" w:rsidP="00D31EF6">
            <w:pPr>
              <w:rPr>
                <w:rFonts w:cs="Tahoma"/>
                <w:i/>
                <w:iCs/>
                <w:sz w:val="24"/>
                <w:szCs w:val="24"/>
              </w:rPr>
            </w:pPr>
            <w:r>
              <w:rPr>
                <w:rFonts w:cs="Tahoma"/>
                <w:i/>
                <w:iCs/>
                <w:sz w:val="24"/>
                <w:szCs w:val="24"/>
              </w:rPr>
              <w:t>Provide</w:t>
            </w:r>
            <w:r w:rsidR="00D31EF6" w:rsidRPr="00D31EF6">
              <w:rPr>
                <w:rFonts w:cs="Tahoma"/>
                <w:i/>
                <w:iCs/>
                <w:sz w:val="24"/>
                <w:szCs w:val="24"/>
              </w:rPr>
              <w:t xml:space="preserve"> the name of the</w:t>
            </w:r>
            <w:r>
              <w:rPr>
                <w:rFonts w:cs="Tahoma"/>
                <w:i/>
                <w:iCs/>
                <w:sz w:val="24"/>
                <w:szCs w:val="24"/>
              </w:rPr>
              <w:t xml:space="preserve"> team member, whose knowledge sharing</w:t>
            </w:r>
            <w:r w:rsidR="00D31EF6" w:rsidRPr="00D31EF6">
              <w:rPr>
                <w:rFonts w:cs="Tahoma"/>
                <w:i/>
                <w:iCs/>
                <w:sz w:val="24"/>
                <w:szCs w:val="24"/>
              </w:rPr>
              <w:t xml:space="preserve"> protocols you will be following</w:t>
            </w:r>
          </w:p>
          <w:p w14:paraId="17C0B2CD" w14:textId="0B75E2F4" w:rsidR="00D31EF6" w:rsidRPr="00D31EF6" w:rsidRDefault="00D31EF6" w:rsidP="00D31EF6">
            <w:pPr>
              <w:rPr>
                <w:rFonts w:cs="Tahoma"/>
                <w:sz w:val="24"/>
                <w:szCs w:val="24"/>
              </w:rPr>
            </w:pPr>
          </w:p>
        </w:tc>
      </w:tr>
    </w:tbl>
    <w:p w14:paraId="05840555" w14:textId="6639D8E0" w:rsidR="009311EC" w:rsidRPr="00142546" w:rsidRDefault="00A30EBE" w:rsidP="00D97C1A">
      <w:pPr>
        <w:pStyle w:val="ListParagraph"/>
        <w:numPr>
          <w:ilvl w:val="1"/>
          <w:numId w:val="23"/>
        </w:numPr>
        <w:spacing w:before="60" w:after="60"/>
        <w:ind w:left="1434" w:hanging="357"/>
        <w:contextualSpacing w:val="0"/>
        <w:rPr>
          <w:rFonts w:cs="Tahoma"/>
          <w:i/>
          <w:iCs/>
          <w:sz w:val="24"/>
          <w:szCs w:val="24"/>
        </w:rPr>
      </w:pPr>
      <w:r>
        <w:rPr>
          <w:rFonts w:cs="Tahoma"/>
          <w:sz w:val="24"/>
          <w:szCs w:val="24"/>
        </w:rPr>
        <w:t>W</w:t>
      </w:r>
      <w:r w:rsidR="00711BCB">
        <w:rPr>
          <w:rFonts w:cs="Tahoma"/>
          <w:sz w:val="24"/>
          <w:szCs w:val="24"/>
        </w:rPr>
        <w:t>ith your lecturer</w:t>
      </w:r>
      <w:r>
        <w:rPr>
          <w:rFonts w:cs="Tahoma"/>
          <w:sz w:val="24"/>
          <w:szCs w:val="24"/>
        </w:rPr>
        <w:t xml:space="preserve">, discuss </w:t>
      </w:r>
      <w:r w:rsidR="00711BCB">
        <w:rPr>
          <w:rFonts w:cs="Tahoma"/>
          <w:sz w:val="24"/>
          <w:szCs w:val="24"/>
        </w:rPr>
        <w:t xml:space="preserve">what knowledge information you need to share and select a suitable platform </w:t>
      </w:r>
      <w:r w:rsidR="00711BCB" w:rsidRPr="00F0605C">
        <w:rPr>
          <w:rFonts w:cs="Tahoma"/>
          <w:sz w:val="24"/>
          <w:szCs w:val="24"/>
        </w:rPr>
        <w:t xml:space="preserve">(e.g. </w:t>
      </w:r>
      <w:r w:rsidR="00517FEA">
        <w:rPr>
          <w:rFonts w:cs="Tahoma"/>
          <w:sz w:val="24"/>
          <w:szCs w:val="24"/>
        </w:rPr>
        <w:t>your lecturer may ask you to us</w:t>
      </w:r>
      <w:r w:rsidR="00AF3EC7" w:rsidRPr="00F0605C">
        <w:rPr>
          <w:rFonts w:cs="Tahoma"/>
          <w:sz w:val="24"/>
          <w:szCs w:val="24"/>
        </w:rPr>
        <w:t>e</w:t>
      </w:r>
      <w:r w:rsidR="009311EC" w:rsidRPr="00F0605C">
        <w:rPr>
          <w:rFonts w:cs="Tahoma"/>
          <w:sz w:val="24"/>
          <w:szCs w:val="24"/>
        </w:rPr>
        <w:t xml:space="preserve"> </w:t>
      </w:r>
      <w:r w:rsidR="00517FEA">
        <w:rPr>
          <w:rFonts w:cs="Tahoma"/>
          <w:sz w:val="24"/>
          <w:szCs w:val="24"/>
        </w:rPr>
        <w:t xml:space="preserve">the </w:t>
      </w:r>
      <w:r w:rsidR="009311EC" w:rsidRPr="00F0605C">
        <w:rPr>
          <w:rFonts w:cs="Tahoma"/>
          <w:sz w:val="24"/>
          <w:szCs w:val="24"/>
        </w:rPr>
        <w:t>Freshdesk Knowledgebase</w:t>
      </w:r>
      <w:r w:rsidR="009A0CBD" w:rsidRPr="00F0605C">
        <w:rPr>
          <w:rFonts w:cs="Tahoma"/>
          <w:sz w:val="24"/>
          <w:szCs w:val="24"/>
        </w:rPr>
        <w:t xml:space="preserve"> to share a helpdesk solution</w:t>
      </w:r>
      <w:r w:rsidR="0097130B">
        <w:rPr>
          <w:rFonts w:cs="Tahoma"/>
          <w:sz w:val="24"/>
          <w:szCs w:val="24"/>
        </w:rPr>
        <w:t xml:space="preserve"> or</w:t>
      </w:r>
      <w:r w:rsidR="009A0CBD" w:rsidRPr="00F0605C">
        <w:rPr>
          <w:rFonts w:cs="Tahoma"/>
          <w:sz w:val="24"/>
          <w:szCs w:val="24"/>
        </w:rPr>
        <w:t xml:space="preserve"> use</w:t>
      </w:r>
      <w:r w:rsidR="009311EC" w:rsidRPr="00F0605C">
        <w:rPr>
          <w:rFonts w:cs="Tahoma"/>
          <w:sz w:val="24"/>
          <w:szCs w:val="24"/>
        </w:rPr>
        <w:t xml:space="preserve"> OneNote or GitHub</w:t>
      </w:r>
      <w:r w:rsidR="00AF3EC7" w:rsidRPr="00F0605C">
        <w:rPr>
          <w:rFonts w:cs="Tahoma"/>
          <w:sz w:val="24"/>
          <w:szCs w:val="24"/>
        </w:rPr>
        <w:t xml:space="preserve"> to post your knowledge article</w:t>
      </w:r>
      <w:r w:rsidR="00C16964" w:rsidRPr="00F0605C">
        <w:rPr>
          <w:rFonts w:cs="Tahoma"/>
          <w:sz w:val="24"/>
          <w:szCs w:val="24"/>
        </w:rPr>
        <w:t>/document</w:t>
      </w:r>
      <w:r w:rsidR="002D6F7F">
        <w:rPr>
          <w:rFonts w:cs="Tahoma"/>
          <w:sz w:val="24"/>
          <w:szCs w:val="24"/>
        </w:rPr>
        <w:t>/program information</w:t>
      </w:r>
      <w:r w:rsidR="009A0CBD" w:rsidRPr="00F0605C">
        <w:rPr>
          <w:rFonts w:cs="Tahoma"/>
          <w:sz w:val="24"/>
          <w:szCs w:val="24"/>
        </w:rPr>
        <w:t>, etc.)</w:t>
      </w:r>
    </w:p>
    <w:p w14:paraId="30A28180" w14:textId="1F58691F" w:rsidR="00142546" w:rsidRPr="00673858" w:rsidRDefault="00517FEA" w:rsidP="00D97C1A">
      <w:pPr>
        <w:pStyle w:val="ListParagraph"/>
        <w:numPr>
          <w:ilvl w:val="1"/>
          <w:numId w:val="23"/>
        </w:numPr>
        <w:spacing w:before="60" w:after="60"/>
        <w:contextualSpacing w:val="0"/>
        <w:rPr>
          <w:rFonts w:cs="Tahoma"/>
          <w:i/>
          <w:iCs/>
          <w:sz w:val="24"/>
          <w:szCs w:val="24"/>
        </w:rPr>
      </w:pPr>
      <w:r>
        <w:rPr>
          <w:rFonts w:cs="Tahoma"/>
          <w:sz w:val="24"/>
          <w:szCs w:val="24"/>
        </w:rPr>
        <w:t xml:space="preserve">Once the knowledge article/document is complete, </w:t>
      </w:r>
      <w:r w:rsidR="00461F4D">
        <w:rPr>
          <w:rFonts w:cs="Tahoma"/>
          <w:sz w:val="24"/>
          <w:szCs w:val="24"/>
        </w:rPr>
        <w:t>share it with your</w:t>
      </w:r>
      <w:r>
        <w:rPr>
          <w:rFonts w:cs="Tahoma"/>
          <w:sz w:val="24"/>
          <w:szCs w:val="24"/>
        </w:rPr>
        <w:t xml:space="preserve"> team.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0058"/>
      </w:tblGrid>
      <w:tr w:rsidR="00000F55" w14:paraId="409F60BC" w14:textId="77777777" w:rsidTr="4E2652AA">
        <w:tc>
          <w:tcPr>
            <w:tcW w:w="10058" w:type="dxa"/>
          </w:tcPr>
          <w:p w14:paraId="6E3F1975" w14:textId="18BEFB49" w:rsidR="00461F4D" w:rsidRDefault="0097130B" w:rsidP="00730D93">
            <w:pPr>
              <w:spacing w:before="60" w:after="6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Insert</w:t>
            </w:r>
            <w:r w:rsidR="00000F55" w:rsidRPr="00535EE8">
              <w:rPr>
                <w:i/>
                <w:iCs/>
                <w:sz w:val="24"/>
                <w:szCs w:val="24"/>
              </w:rPr>
              <w:t xml:space="preserve"> screenshot</w:t>
            </w:r>
            <w:r>
              <w:rPr>
                <w:i/>
                <w:iCs/>
                <w:sz w:val="24"/>
                <w:szCs w:val="24"/>
              </w:rPr>
              <w:t>s</w:t>
            </w:r>
            <w:r w:rsidR="00000F55" w:rsidRPr="00535EE8">
              <w:rPr>
                <w:i/>
                <w:iCs/>
                <w:sz w:val="24"/>
                <w:szCs w:val="24"/>
              </w:rPr>
              <w:t xml:space="preserve"> </w:t>
            </w:r>
            <w:r>
              <w:rPr>
                <w:i/>
                <w:iCs/>
                <w:sz w:val="24"/>
                <w:szCs w:val="24"/>
              </w:rPr>
              <w:t>showing what methods and protocols you have used or followed to share the</w:t>
            </w:r>
            <w:r w:rsidR="00C470A3">
              <w:rPr>
                <w:i/>
                <w:iCs/>
                <w:sz w:val="24"/>
                <w:szCs w:val="24"/>
              </w:rPr>
              <w:t xml:space="preserve"> knowledge </w:t>
            </w:r>
            <w:r>
              <w:rPr>
                <w:i/>
                <w:iCs/>
                <w:sz w:val="24"/>
                <w:szCs w:val="24"/>
              </w:rPr>
              <w:t>information</w:t>
            </w:r>
            <w:r w:rsidR="00C470A3">
              <w:rPr>
                <w:i/>
                <w:iCs/>
                <w:sz w:val="24"/>
                <w:szCs w:val="24"/>
              </w:rPr>
              <w:t xml:space="preserve"> with your team</w:t>
            </w:r>
          </w:p>
          <w:p w14:paraId="0C4B7288" w14:textId="26E6BA33" w:rsidR="00C470A3" w:rsidRDefault="00C470A3" w:rsidP="00730D93">
            <w:pPr>
              <w:spacing w:before="60" w:after="6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Insert links to </w:t>
            </w:r>
            <w:r w:rsidR="00A673E2">
              <w:rPr>
                <w:i/>
                <w:iCs/>
                <w:sz w:val="24"/>
                <w:szCs w:val="24"/>
              </w:rPr>
              <w:t>the documentation or knowledge information</w:t>
            </w:r>
            <w:r>
              <w:rPr>
                <w:i/>
                <w:iCs/>
                <w:sz w:val="24"/>
                <w:szCs w:val="24"/>
              </w:rPr>
              <w:t xml:space="preserve"> </w:t>
            </w:r>
            <w:r w:rsidR="00A673E2">
              <w:rPr>
                <w:i/>
                <w:iCs/>
                <w:sz w:val="24"/>
                <w:szCs w:val="24"/>
              </w:rPr>
              <w:t>shared</w:t>
            </w:r>
            <w:r>
              <w:rPr>
                <w:i/>
                <w:iCs/>
                <w:sz w:val="24"/>
                <w:szCs w:val="24"/>
              </w:rPr>
              <w:t xml:space="preserve"> by you</w:t>
            </w:r>
          </w:p>
          <w:p w14:paraId="403B5E59" w14:textId="6DF45815" w:rsidR="00B442CD" w:rsidRPr="00C525B7" w:rsidRDefault="00B442CD" w:rsidP="00C525B7">
            <w:pPr>
              <w:spacing w:before="60" w:after="60"/>
              <w:rPr>
                <w:color w:val="0000FF"/>
                <w:sz w:val="24"/>
                <w:szCs w:val="24"/>
              </w:rPr>
            </w:pPr>
          </w:p>
        </w:tc>
      </w:tr>
    </w:tbl>
    <w:p w14:paraId="591D87C1" w14:textId="77777777" w:rsidR="0097130B" w:rsidRPr="0097130B" w:rsidRDefault="0097130B" w:rsidP="0097130B">
      <w:pPr>
        <w:pStyle w:val="ListParagraph"/>
        <w:rPr>
          <w:sz w:val="24"/>
          <w:szCs w:val="24"/>
        </w:rPr>
      </w:pPr>
    </w:p>
    <w:p w14:paraId="60562FF6" w14:textId="69BB7FAA" w:rsidR="000B3687" w:rsidRPr="000B3687" w:rsidRDefault="000B3687" w:rsidP="000B3687">
      <w:pPr>
        <w:pStyle w:val="ListParagraph"/>
        <w:numPr>
          <w:ilvl w:val="0"/>
          <w:numId w:val="23"/>
        </w:numPr>
        <w:rPr>
          <w:sz w:val="24"/>
          <w:szCs w:val="24"/>
        </w:rPr>
      </w:pPr>
      <w:r w:rsidRPr="000B3687">
        <w:rPr>
          <w:rFonts w:cs="Tahoma"/>
          <w:sz w:val="24"/>
          <w:szCs w:val="24"/>
        </w:rPr>
        <w:lastRenderedPageBreak/>
        <w:t>CITEMS has implemented various strategies to enable communication within the teams.</w:t>
      </w:r>
    </w:p>
    <w:p w14:paraId="77F8A020" w14:textId="115BA1BC" w:rsidR="007640CA" w:rsidRDefault="007640CA" w:rsidP="000B3687">
      <w:pPr>
        <w:pStyle w:val="ListParagraph"/>
        <w:rPr>
          <w:sz w:val="24"/>
          <w:szCs w:val="24"/>
        </w:rPr>
      </w:pPr>
      <w:r w:rsidRPr="4E2652AA">
        <w:rPr>
          <w:sz w:val="24"/>
          <w:szCs w:val="24"/>
        </w:rPr>
        <w:t>Review the strategies listed below and describe the characteristics of each, including how, when and why you would use each:</w:t>
      </w:r>
    </w:p>
    <w:tbl>
      <w:tblPr>
        <w:tblStyle w:val="TableGrid"/>
        <w:tblW w:w="10063" w:type="dxa"/>
        <w:tblLayout w:type="fixed"/>
        <w:tblLook w:val="06A0" w:firstRow="1" w:lastRow="0" w:firstColumn="1" w:lastColumn="0" w:noHBand="1" w:noVBand="1"/>
      </w:tblPr>
      <w:tblGrid>
        <w:gridCol w:w="2122"/>
        <w:gridCol w:w="7941"/>
      </w:tblGrid>
      <w:tr w:rsidR="007640CA" w14:paraId="033D21ED" w14:textId="77777777" w:rsidTr="00DC5EA0">
        <w:tc>
          <w:tcPr>
            <w:tcW w:w="2122" w:type="dxa"/>
            <w:shd w:val="clear" w:color="auto" w:fill="DFEFF2"/>
          </w:tcPr>
          <w:p w14:paraId="1823D580" w14:textId="27B2786A" w:rsidR="007640CA" w:rsidRPr="000B3687" w:rsidRDefault="00341B52" w:rsidP="002965FA">
            <w:pPr>
              <w:spacing w:before="60" w:after="6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Work Chat</w:t>
            </w:r>
          </w:p>
        </w:tc>
        <w:tc>
          <w:tcPr>
            <w:tcW w:w="7941" w:type="dxa"/>
          </w:tcPr>
          <w:p w14:paraId="31C25C4D" w14:textId="77777777" w:rsidR="007640CA" w:rsidRPr="00C525B7" w:rsidRDefault="007640CA" w:rsidP="002965FA">
            <w:pPr>
              <w:spacing w:before="60" w:after="60"/>
              <w:rPr>
                <w:b/>
                <w:bCs/>
                <w:sz w:val="24"/>
                <w:szCs w:val="24"/>
              </w:rPr>
            </w:pPr>
            <w:r w:rsidRPr="00C525B7">
              <w:rPr>
                <w:b/>
                <w:bCs/>
                <w:sz w:val="24"/>
                <w:szCs w:val="24"/>
              </w:rPr>
              <w:t>Characteristics</w:t>
            </w:r>
          </w:p>
          <w:p w14:paraId="630478A8" w14:textId="77777777" w:rsidR="00C525B7" w:rsidRPr="00C525B7" w:rsidRDefault="00C525B7" w:rsidP="002965FA">
            <w:pPr>
              <w:spacing w:before="60" w:after="60"/>
              <w:rPr>
                <w:sz w:val="24"/>
                <w:szCs w:val="24"/>
              </w:rPr>
            </w:pPr>
          </w:p>
          <w:p w14:paraId="464B8435" w14:textId="269FFEF3" w:rsidR="007640CA" w:rsidRPr="00C525B7" w:rsidRDefault="007640CA" w:rsidP="002965FA">
            <w:pPr>
              <w:spacing w:before="60" w:after="60"/>
              <w:rPr>
                <w:b/>
                <w:bCs/>
                <w:sz w:val="24"/>
                <w:szCs w:val="24"/>
              </w:rPr>
            </w:pPr>
            <w:r w:rsidRPr="00C525B7">
              <w:rPr>
                <w:b/>
                <w:bCs/>
                <w:sz w:val="24"/>
                <w:szCs w:val="24"/>
              </w:rPr>
              <w:t>How, when and why you would use this as a communication strategy?</w:t>
            </w:r>
          </w:p>
          <w:p w14:paraId="637E66DD" w14:textId="3C33CA79" w:rsidR="007640CA" w:rsidRPr="00C525B7" w:rsidRDefault="007640CA" w:rsidP="00C525B7">
            <w:pPr>
              <w:spacing w:before="60" w:after="60"/>
              <w:rPr>
                <w:sz w:val="24"/>
                <w:szCs w:val="24"/>
              </w:rPr>
            </w:pPr>
          </w:p>
        </w:tc>
      </w:tr>
      <w:tr w:rsidR="007640CA" w14:paraId="1C259BE9" w14:textId="77777777" w:rsidTr="00DC5EA0">
        <w:tc>
          <w:tcPr>
            <w:tcW w:w="2122" w:type="dxa"/>
            <w:shd w:val="clear" w:color="auto" w:fill="DFEFF2"/>
          </w:tcPr>
          <w:p w14:paraId="5B4B3B51" w14:textId="02AAA988" w:rsidR="007640CA" w:rsidRPr="000B3687" w:rsidRDefault="007640CA" w:rsidP="002965FA">
            <w:pPr>
              <w:spacing w:before="60" w:after="60"/>
              <w:rPr>
                <w:b/>
                <w:bCs/>
                <w:sz w:val="24"/>
                <w:szCs w:val="24"/>
              </w:rPr>
            </w:pPr>
            <w:r w:rsidRPr="000B3687">
              <w:rPr>
                <w:b/>
                <w:bCs/>
                <w:sz w:val="24"/>
                <w:szCs w:val="24"/>
              </w:rPr>
              <w:t>Company emails</w:t>
            </w:r>
          </w:p>
        </w:tc>
        <w:tc>
          <w:tcPr>
            <w:tcW w:w="7941" w:type="dxa"/>
          </w:tcPr>
          <w:p w14:paraId="702F716F" w14:textId="77777777" w:rsidR="007640CA" w:rsidRPr="00C525B7" w:rsidRDefault="007640CA" w:rsidP="002965FA">
            <w:pPr>
              <w:spacing w:before="60" w:after="60"/>
              <w:rPr>
                <w:b/>
                <w:bCs/>
                <w:sz w:val="24"/>
                <w:szCs w:val="24"/>
              </w:rPr>
            </w:pPr>
            <w:r w:rsidRPr="00C525B7">
              <w:rPr>
                <w:b/>
                <w:bCs/>
                <w:sz w:val="24"/>
                <w:szCs w:val="24"/>
              </w:rPr>
              <w:t>Characteristics:</w:t>
            </w:r>
          </w:p>
          <w:p w14:paraId="4A147AB4" w14:textId="77777777" w:rsidR="00C525B7" w:rsidRPr="00C525B7" w:rsidRDefault="00C525B7" w:rsidP="002965FA">
            <w:pPr>
              <w:spacing w:before="60" w:after="60"/>
              <w:rPr>
                <w:sz w:val="24"/>
                <w:szCs w:val="24"/>
              </w:rPr>
            </w:pPr>
          </w:p>
          <w:p w14:paraId="4527C52B" w14:textId="024FCA67" w:rsidR="007640CA" w:rsidRPr="00C525B7" w:rsidRDefault="007640CA" w:rsidP="002965FA">
            <w:pPr>
              <w:spacing w:before="60" w:after="60"/>
              <w:rPr>
                <w:b/>
                <w:bCs/>
                <w:sz w:val="24"/>
                <w:szCs w:val="24"/>
              </w:rPr>
            </w:pPr>
            <w:r w:rsidRPr="00C525B7">
              <w:rPr>
                <w:b/>
                <w:bCs/>
                <w:sz w:val="24"/>
                <w:szCs w:val="24"/>
              </w:rPr>
              <w:t>How, when and why you would use this as a communication strategy?</w:t>
            </w:r>
          </w:p>
          <w:p w14:paraId="243B9090" w14:textId="54701DED" w:rsidR="007640CA" w:rsidRPr="00C525B7" w:rsidRDefault="007640CA" w:rsidP="00C525B7">
            <w:pPr>
              <w:spacing w:before="60" w:after="60"/>
              <w:rPr>
                <w:sz w:val="24"/>
                <w:szCs w:val="24"/>
              </w:rPr>
            </w:pPr>
          </w:p>
        </w:tc>
      </w:tr>
      <w:tr w:rsidR="007640CA" w14:paraId="223DFD9F" w14:textId="77777777" w:rsidTr="00DC5EA0">
        <w:tc>
          <w:tcPr>
            <w:tcW w:w="2122" w:type="dxa"/>
            <w:shd w:val="clear" w:color="auto" w:fill="DFEFF2"/>
          </w:tcPr>
          <w:p w14:paraId="69DB0AF1" w14:textId="4F81B939" w:rsidR="007640CA" w:rsidRPr="000B3687" w:rsidRDefault="007640CA" w:rsidP="002965FA">
            <w:pPr>
              <w:spacing w:before="60" w:after="60"/>
              <w:rPr>
                <w:b/>
                <w:bCs/>
                <w:sz w:val="24"/>
                <w:szCs w:val="24"/>
              </w:rPr>
            </w:pPr>
            <w:r w:rsidRPr="000B3687">
              <w:rPr>
                <w:b/>
                <w:bCs/>
                <w:sz w:val="24"/>
                <w:szCs w:val="24"/>
              </w:rPr>
              <w:t>Virtual meetings</w:t>
            </w:r>
          </w:p>
        </w:tc>
        <w:tc>
          <w:tcPr>
            <w:tcW w:w="7941" w:type="dxa"/>
          </w:tcPr>
          <w:p w14:paraId="133F9C77" w14:textId="77777777" w:rsidR="007640CA" w:rsidRPr="00C525B7" w:rsidRDefault="007640CA" w:rsidP="002965FA">
            <w:pPr>
              <w:spacing w:before="60" w:after="60"/>
              <w:rPr>
                <w:b/>
                <w:bCs/>
                <w:sz w:val="24"/>
                <w:szCs w:val="24"/>
              </w:rPr>
            </w:pPr>
            <w:r w:rsidRPr="00C525B7">
              <w:rPr>
                <w:b/>
                <w:bCs/>
                <w:sz w:val="24"/>
                <w:szCs w:val="24"/>
              </w:rPr>
              <w:t>Characteristics:</w:t>
            </w:r>
          </w:p>
          <w:p w14:paraId="5C53CEBA" w14:textId="77777777" w:rsidR="00C525B7" w:rsidRPr="00C525B7" w:rsidRDefault="00C525B7" w:rsidP="002965FA">
            <w:pPr>
              <w:spacing w:before="60" w:after="60"/>
              <w:rPr>
                <w:sz w:val="24"/>
                <w:szCs w:val="24"/>
              </w:rPr>
            </w:pPr>
          </w:p>
          <w:p w14:paraId="75E5C5E7" w14:textId="729F1775" w:rsidR="007640CA" w:rsidRPr="00C525B7" w:rsidRDefault="007640CA" w:rsidP="002965FA">
            <w:pPr>
              <w:spacing w:before="60" w:after="60"/>
              <w:rPr>
                <w:b/>
                <w:bCs/>
                <w:sz w:val="24"/>
                <w:szCs w:val="24"/>
              </w:rPr>
            </w:pPr>
            <w:r w:rsidRPr="00C525B7">
              <w:rPr>
                <w:b/>
                <w:bCs/>
                <w:sz w:val="24"/>
                <w:szCs w:val="24"/>
              </w:rPr>
              <w:t>How, when and why you would use this as a communication strategy?</w:t>
            </w:r>
          </w:p>
          <w:p w14:paraId="3C3A438B" w14:textId="098653F2" w:rsidR="00AD28EF" w:rsidRPr="00C525B7" w:rsidRDefault="00AD28EF" w:rsidP="00C525B7">
            <w:pPr>
              <w:spacing w:before="60" w:after="60"/>
              <w:rPr>
                <w:sz w:val="24"/>
                <w:szCs w:val="24"/>
              </w:rPr>
            </w:pPr>
          </w:p>
        </w:tc>
      </w:tr>
    </w:tbl>
    <w:p w14:paraId="2D9AED9A" w14:textId="5B63C108" w:rsidR="00941D6E" w:rsidRDefault="00941D6E" w:rsidP="00941D6E"/>
    <w:p w14:paraId="5C36C865" w14:textId="5F648941" w:rsidR="00A35EC9" w:rsidRPr="00D97C1A" w:rsidRDefault="00D97C1A" w:rsidP="00D97C1A">
      <w:pPr>
        <w:jc w:val="center"/>
      </w:pPr>
      <w:r>
        <w:rPr>
          <w:b/>
          <w:bCs/>
          <w:sz w:val="24"/>
          <w:szCs w:val="24"/>
        </w:rPr>
        <w:t>End of Portfolio Task 2</w:t>
      </w:r>
    </w:p>
    <w:sectPr w:rsidR="00A35EC9" w:rsidRPr="00D97C1A" w:rsidSect="00E323C1">
      <w:headerReference w:type="default" r:id="rId14"/>
      <w:footerReference w:type="default" r:id="rId15"/>
      <w:pgSz w:w="11906" w:h="16838"/>
      <w:pgMar w:top="1701" w:right="992" w:bottom="1418" w:left="851" w:header="709" w:footer="3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2239BD" w14:textId="77777777" w:rsidR="0046097D" w:rsidRDefault="0046097D" w:rsidP="00E81266">
      <w:pPr>
        <w:spacing w:after="0" w:line="240" w:lineRule="auto"/>
      </w:pPr>
      <w:r>
        <w:separator/>
      </w:r>
    </w:p>
  </w:endnote>
  <w:endnote w:type="continuationSeparator" w:id="0">
    <w:p w14:paraId="18E51E7C" w14:textId="77777777" w:rsidR="0046097D" w:rsidRDefault="0046097D" w:rsidP="00E812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 Neue Light">
    <w:altName w:val="Times New Roman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5522CE" w14:textId="77777777" w:rsidR="002965FA" w:rsidRPr="0046759C" w:rsidRDefault="002965FA" w:rsidP="00E41E7E">
    <w:pPr>
      <w:pBdr>
        <w:top w:val="single" w:sz="12" w:space="1" w:color="auto"/>
      </w:pBdr>
      <w:tabs>
        <w:tab w:val="center" w:pos="4818"/>
      </w:tabs>
      <w:spacing w:after="0"/>
      <w:ind w:right="-285"/>
      <w:rPr>
        <w:rFonts w:ascii="Arial" w:hAnsi="Arial" w:cs="Arial"/>
        <w:snapToGrid w:val="0"/>
      </w:rPr>
    </w:pPr>
    <w:r w:rsidRPr="0046759C">
      <w:rPr>
        <w:rFonts w:ascii="Arial" w:hAnsi="Arial" w:cs="Arial"/>
        <w:snapToGrid w:val="0"/>
      </w:rPr>
      <w:t>RTO Provider No. 52787</w:t>
    </w:r>
  </w:p>
  <w:p w14:paraId="525522CF" w14:textId="77777777" w:rsidR="002965FA" w:rsidRPr="0046759C" w:rsidRDefault="002965FA" w:rsidP="00C30219">
    <w:pPr>
      <w:spacing w:after="0"/>
      <w:rPr>
        <w:rFonts w:ascii="Arial" w:hAnsi="Arial" w:cs="Arial"/>
        <w:snapToGrid w:val="0"/>
      </w:rPr>
    </w:pPr>
    <w:r w:rsidRPr="0046759C">
      <w:rPr>
        <w:rFonts w:ascii="Arial" w:hAnsi="Arial" w:cs="Arial"/>
        <w:snapToGrid w:val="0"/>
      </w:rPr>
      <w:t>TAFE International WA Provider No. 52395 – CRICOS Code 00020G</w:t>
    </w:r>
  </w:p>
  <w:tbl>
    <w:tblPr>
      <w:tblW w:w="10348" w:type="dxa"/>
      <w:tblBorders>
        <w:top w:val="single" w:sz="12" w:space="0" w:color="auto"/>
        <w:bottom w:val="single" w:sz="12" w:space="0" w:color="auto"/>
      </w:tblBorders>
      <w:tblLook w:val="04A0" w:firstRow="1" w:lastRow="0" w:firstColumn="1" w:lastColumn="0" w:noHBand="0" w:noVBand="1"/>
    </w:tblPr>
    <w:tblGrid>
      <w:gridCol w:w="10348"/>
    </w:tblGrid>
    <w:tr w:rsidR="002965FA" w:rsidRPr="00C30219" w14:paraId="525522D1" w14:textId="77777777" w:rsidTr="00E41E7E">
      <w:trPr>
        <w:trHeight w:val="268"/>
      </w:trPr>
      <w:tc>
        <w:tcPr>
          <w:tcW w:w="10348" w:type="dxa"/>
          <w:tcBorders>
            <w:top w:val="single" w:sz="12" w:space="0" w:color="auto"/>
            <w:bottom w:val="nil"/>
          </w:tcBorders>
          <w:shd w:val="clear" w:color="auto" w:fill="auto"/>
        </w:tcPr>
        <w:p w14:paraId="525522D0" w14:textId="77777777" w:rsidR="002965FA" w:rsidRPr="00C30219" w:rsidRDefault="002965FA" w:rsidP="00C30219">
          <w:pPr>
            <w:rPr>
              <w:rFonts w:ascii="Arial" w:hAnsi="Arial" w:cs="Arial"/>
              <w:snapToGrid w:val="0"/>
            </w:rPr>
          </w:pPr>
          <w:r w:rsidRPr="00C30219">
            <w:rPr>
              <w:rFonts w:ascii="Arial" w:hAnsi="Arial" w:cs="Arial"/>
              <w:snapToGrid w:val="0"/>
            </w:rPr>
            <w:t>Uncontrolled when printed.  The current version of this document is available on QMS</w:t>
          </w:r>
        </w:p>
      </w:tc>
    </w:tr>
  </w:tbl>
  <w:p w14:paraId="525522D2" w14:textId="67B6BFE7" w:rsidR="002965FA" w:rsidRPr="008C678E" w:rsidRDefault="0068457C" w:rsidP="008C678E">
    <w:pPr>
      <w:pStyle w:val="Footer"/>
    </w:pPr>
    <w:r>
      <w:fldChar w:fldCharType="begin"/>
    </w:r>
    <w:r>
      <w:instrText xml:space="preserve"> PAGE  \* ArabicDash  \* MERGEFORMAT </w:instrText>
    </w:r>
    <w:r>
      <w:fldChar w:fldCharType="separate"/>
    </w:r>
    <w:r w:rsidR="00D610A4">
      <w:rPr>
        <w:noProof/>
      </w:rPr>
      <w:t>- 14 -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44142B" w14:textId="77777777" w:rsidR="0046097D" w:rsidRDefault="0046097D" w:rsidP="00E81266">
      <w:pPr>
        <w:spacing w:after="0" w:line="240" w:lineRule="auto"/>
      </w:pPr>
      <w:r>
        <w:separator/>
      </w:r>
    </w:p>
  </w:footnote>
  <w:footnote w:type="continuationSeparator" w:id="0">
    <w:p w14:paraId="4E6908CE" w14:textId="77777777" w:rsidR="0046097D" w:rsidRDefault="0046097D" w:rsidP="00E812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232" w:type="pct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0519"/>
    </w:tblGrid>
    <w:tr w:rsidR="002965FA" w14:paraId="525522CA" w14:textId="77777777" w:rsidTr="3B2A1C86">
      <w:trPr>
        <w:trHeight w:val="704"/>
      </w:trPr>
      <w:tc>
        <w:tcPr>
          <w:tcW w:w="5000" w:type="pct"/>
          <w:tcBorders>
            <w:top w:val="single" w:sz="4" w:space="0" w:color="auto"/>
            <w:left w:val="single" w:sz="4" w:space="0" w:color="FFFFFF" w:themeColor="background1"/>
            <w:bottom w:val="single" w:sz="4" w:space="0" w:color="FFFFFF" w:themeColor="background1"/>
            <w:right w:val="single" w:sz="4" w:space="0" w:color="FFFFFF" w:themeColor="background1"/>
          </w:tcBorders>
          <w:hideMark/>
        </w:tcPr>
        <w:p w14:paraId="525522C9" w14:textId="77777777" w:rsidR="002965FA" w:rsidRPr="008F4F0C" w:rsidRDefault="002965FA" w:rsidP="00300580">
          <w:pPr>
            <w:spacing w:after="0" w:line="240" w:lineRule="auto"/>
            <w:rPr>
              <w:rFonts w:cs="Calibri"/>
              <w:b/>
              <w:color w:val="404040"/>
              <w:sz w:val="28"/>
              <w:szCs w:val="28"/>
              <w:lang w:eastAsia="ja-JP"/>
            </w:rPr>
          </w:pPr>
          <w:r>
            <w:rPr>
              <w:noProof/>
              <w:lang w:val="en-US" w:eastAsia="en-US"/>
            </w:rPr>
            <w:drawing>
              <wp:anchor distT="0" distB="0" distL="114300" distR="114300" simplePos="0" relativeHeight="251660288" behindDoc="0" locked="0" layoutInCell="1" allowOverlap="1" wp14:anchorId="525522D3" wp14:editId="525522D4">
                <wp:simplePos x="0" y="0"/>
                <wp:positionH relativeFrom="column">
                  <wp:posOffset>-2540</wp:posOffset>
                </wp:positionH>
                <wp:positionV relativeFrom="paragraph">
                  <wp:posOffset>83820</wp:posOffset>
                </wp:positionV>
                <wp:extent cx="2360930" cy="428625"/>
                <wp:effectExtent l="0" t="0" r="1270" b="9525"/>
                <wp:wrapNone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6093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2965FA" w14:paraId="525522CC" w14:textId="77777777" w:rsidTr="3B2A1C86">
      <w:trPr>
        <w:trHeight w:val="704"/>
      </w:trPr>
      <w:tc>
        <w:tcPr>
          <w:tcW w:w="5000" w:type="pct"/>
          <w:tcBorders>
            <w:top w:val="single" w:sz="4" w:space="0" w:color="FFFFFF" w:themeColor="background1"/>
            <w:left w:val="single" w:sz="4" w:space="0" w:color="FFFFFF" w:themeColor="background1"/>
            <w:bottom w:val="single" w:sz="4" w:space="0" w:color="auto"/>
            <w:right w:val="single" w:sz="4" w:space="0" w:color="FFFFFF" w:themeColor="background1"/>
          </w:tcBorders>
        </w:tcPr>
        <w:p w14:paraId="525522CB" w14:textId="79D277EF" w:rsidR="002965FA" w:rsidRPr="00AB0280" w:rsidRDefault="002965FA" w:rsidP="00BC3EF8">
          <w:pPr>
            <w:spacing w:before="120" w:line="240" w:lineRule="auto"/>
            <w:rPr>
              <w:rFonts w:cs="Calibri"/>
              <w:b/>
              <w:color w:val="404040"/>
              <w:sz w:val="28"/>
              <w:szCs w:val="28"/>
            </w:rPr>
          </w:pPr>
          <w:r>
            <w:rPr>
              <w:rFonts w:cs="Calibri"/>
              <w:b/>
              <w:color w:val="404040"/>
              <w:sz w:val="28"/>
              <w:szCs w:val="28"/>
            </w:rPr>
            <w:t>Assessment Cover Sheet and Feedback Sheet</w:t>
          </w:r>
        </w:p>
      </w:tc>
    </w:tr>
  </w:tbl>
  <w:p w14:paraId="525522CD" w14:textId="77777777" w:rsidR="002965FA" w:rsidRPr="00A67AAA" w:rsidRDefault="002965FA" w:rsidP="00A67AAA">
    <w:pPr>
      <w:pStyle w:val="Header"/>
      <w:spacing w:after="0"/>
      <w:rPr>
        <w:sz w:val="10"/>
        <w:szCs w:val="1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32FF7"/>
    <w:multiLevelType w:val="hybridMultilevel"/>
    <w:tmpl w:val="A88C9A4C"/>
    <w:lvl w:ilvl="0" w:tplc="C5FA94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5095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B5A6D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22C74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94676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5E661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6DAE7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32A58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FD432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B06A93"/>
    <w:multiLevelType w:val="hybridMultilevel"/>
    <w:tmpl w:val="3640A84C"/>
    <w:lvl w:ilvl="0" w:tplc="5E80C6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1020BF"/>
    <w:multiLevelType w:val="hybridMultilevel"/>
    <w:tmpl w:val="E872E4CC"/>
    <w:lvl w:ilvl="0" w:tplc="64B83D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654D64"/>
    <w:multiLevelType w:val="hybridMultilevel"/>
    <w:tmpl w:val="779C3F1E"/>
    <w:lvl w:ilvl="0" w:tplc="1FA2CDCA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="Tahoma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655D82"/>
    <w:multiLevelType w:val="hybridMultilevel"/>
    <w:tmpl w:val="38F8053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D24E56"/>
    <w:multiLevelType w:val="hybridMultilevel"/>
    <w:tmpl w:val="0032D164"/>
    <w:lvl w:ilvl="0" w:tplc="64B83D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FBACEC6">
      <w:start w:val="1"/>
      <w:numFmt w:val="bullet"/>
      <w:lvlText w:val="-"/>
      <w:lvlJc w:val="left"/>
      <w:pPr>
        <w:ind w:left="2160" w:hanging="360"/>
      </w:pPr>
      <w:rPr>
        <w:rFonts w:ascii="Calibri" w:eastAsiaTheme="minorEastAsia" w:hAnsi="Calibri" w:cs="Calibri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AA797F"/>
    <w:multiLevelType w:val="hybridMultilevel"/>
    <w:tmpl w:val="79809C18"/>
    <w:lvl w:ilvl="0" w:tplc="C10C86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F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D55402"/>
    <w:multiLevelType w:val="hybridMultilevel"/>
    <w:tmpl w:val="1ECE4C3A"/>
    <w:lvl w:ilvl="0" w:tplc="1BFE3832"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D8252A"/>
    <w:multiLevelType w:val="hybridMultilevel"/>
    <w:tmpl w:val="D72EA914"/>
    <w:lvl w:ilvl="0" w:tplc="0F8CCB9C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  <w:b/>
        <w:bCs/>
        <w:i w:val="0"/>
        <w:iCs/>
      </w:r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5FBACEC6">
      <w:start w:val="1"/>
      <w:numFmt w:val="bullet"/>
      <w:lvlText w:val="-"/>
      <w:lvlJc w:val="left"/>
      <w:pPr>
        <w:ind w:left="2880" w:hanging="360"/>
      </w:pPr>
      <w:rPr>
        <w:rFonts w:ascii="Calibri" w:eastAsiaTheme="minorEastAsia" w:hAnsi="Calibri" w:cs="Calibri" w:hint="default"/>
      </w:r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7B03B3"/>
    <w:multiLevelType w:val="hybridMultilevel"/>
    <w:tmpl w:val="23086B7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FBACEC6">
      <w:start w:val="1"/>
      <w:numFmt w:val="bullet"/>
      <w:lvlText w:val="-"/>
      <w:lvlJc w:val="left"/>
      <w:pPr>
        <w:ind w:left="2340" w:hanging="360"/>
      </w:pPr>
      <w:rPr>
        <w:rFonts w:ascii="Calibri" w:eastAsiaTheme="minorEastAsia" w:hAnsi="Calibri" w:cs="Calibri" w:hint="default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07060B"/>
    <w:multiLevelType w:val="hybridMultilevel"/>
    <w:tmpl w:val="9702D65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4B0C19E">
      <w:start w:val="1"/>
      <w:numFmt w:val="upperLetter"/>
      <w:lvlText w:val="%3."/>
      <w:lvlJc w:val="left"/>
      <w:pPr>
        <w:ind w:left="2340" w:hanging="360"/>
      </w:pPr>
      <w:rPr>
        <w:rFonts w:hint="default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E11BA"/>
    <w:multiLevelType w:val="hybridMultilevel"/>
    <w:tmpl w:val="F84AD9DC"/>
    <w:lvl w:ilvl="0" w:tplc="58902610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D4A16"/>
    <w:multiLevelType w:val="hybridMultilevel"/>
    <w:tmpl w:val="6422C53A"/>
    <w:lvl w:ilvl="0" w:tplc="F6907D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6F5818"/>
    <w:multiLevelType w:val="hybridMultilevel"/>
    <w:tmpl w:val="7A42924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1102C7"/>
    <w:multiLevelType w:val="hybridMultilevel"/>
    <w:tmpl w:val="8506DDF8"/>
    <w:lvl w:ilvl="0" w:tplc="EEA609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FD280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2026B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322D4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4839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FC9E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9C252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3640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598E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4E6398"/>
    <w:multiLevelType w:val="hybridMultilevel"/>
    <w:tmpl w:val="F2EE3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9381647"/>
    <w:multiLevelType w:val="hybridMultilevel"/>
    <w:tmpl w:val="A6CC8A4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84362D"/>
    <w:multiLevelType w:val="hybridMultilevel"/>
    <w:tmpl w:val="437C80AE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D5F4399"/>
    <w:multiLevelType w:val="hybridMultilevel"/>
    <w:tmpl w:val="241E07D4"/>
    <w:lvl w:ilvl="0" w:tplc="9588F6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F2262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F7465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7010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38EF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7E71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2F8E8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710CC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B2400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3A051D"/>
    <w:multiLevelType w:val="hybridMultilevel"/>
    <w:tmpl w:val="A60EDA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9F52E80"/>
    <w:multiLevelType w:val="hybridMultilevel"/>
    <w:tmpl w:val="2A601068"/>
    <w:lvl w:ilvl="0" w:tplc="C5D29C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A674998"/>
    <w:multiLevelType w:val="hybridMultilevel"/>
    <w:tmpl w:val="973093D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10E00FB"/>
    <w:multiLevelType w:val="hybridMultilevel"/>
    <w:tmpl w:val="74AC8298"/>
    <w:lvl w:ilvl="0" w:tplc="933040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20EE8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A0E82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FE234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73E88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FA18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430F3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AA83D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C725B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6253CF2"/>
    <w:multiLevelType w:val="hybridMultilevel"/>
    <w:tmpl w:val="B080AE32"/>
    <w:lvl w:ilvl="0" w:tplc="24785F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482CF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A782D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70CA7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2C66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B74D5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472DD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9F02B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C434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145F60"/>
    <w:multiLevelType w:val="hybridMultilevel"/>
    <w:tmpl w:val="7A324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3B3272"/>
    <w:multiLevelType w:val="hybridMultilevel"/>
    <w:tmpl w:val="9A58BC00"/>
    <w:lvl w:ilvl="0" w:tplc="FCE6AE36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7EE18C9"/>
    <w:multiLevelType w:val="hybridMultilevel"/>
    <w:tmpl w:val="9B3E13E8"/>
    <w:lvl w:ilvl="0" w:tplc="0206F73A">
      <w:start w:val="1"/>
      <w:numFmt w:val="upperLetter"/>
      <w:lvlText w:val="%1."/>
      <w:lvlJc w:val="left"/>
      <w:pPr>
        <w:ind w:left="720" w:hanging="360"/>
      </w:pPr>
      <w:rPr>
        <w:b/>
        <w:bCs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E984503"/>
    <w:multiLevelType w:val="hybridMultilevel"/>
    <w:tmpl w:val="960A966C"/>
    <w:lvl w:ilvl="0" w:tplc="46189C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D21D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6780E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7C626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AE0F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11696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966E3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788FA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CC07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22151F9"/>
    <w:multiLevelType w:val="hybridMultilevel"/>
    <w:tmpl w:val="17DE199C"/>
    <w:lvl w:ilvl="0" w:tplc="58902610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36263A7"/>
    <w:multiLevelType w:val="hybridMultilevel"/>
    <w:tmpl w:val="A66AAD0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3B13C08"/>
    <w:multiLevelType w:val="hybridMultilevel"/>
    <w:tmpl w:val="1D4650FC"/>
    <w:lvl w:ilvl="0" w:tplc="F3BCFC48">
      <w:start w:val="1"/>
      <w:numFmt w:val="bullet"/>
      <w:lvlText w:val="-"/>
      <w:lvlJc w:val="left"/>
      <w:pPr>
        <w:ind w:left="495" w:hanging="360"/>
      </w:pPr>
      <w:rPr>
        <w:rFonts w:ascii="Calibri" w:eastAsia="Arial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21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abstractNum w:abstractNumId="31" w15:restartNumberingAfterBreak="0">
    <w:nsid w:val="673E0B8E"/>
    <w:multiLevelType w:val="hybridMultilevel"/>
    <w:tmpl w:val="C192B07C"/>
    <w:lvl w:ilvl="0" w:tplc="FFFFFFFF">
      <w:start w:val="1"/>
      <w:numFmt w:val="upperLetter"/>
      <w:lvlText w:val="%1."/>
      <w:lvlJc w:val="left"/>
      <w:pPr>
        <w:ind w:left="720" w:hanging="360"/>
      </w:pPr>
      <w:rPr>
        <w:b/>
        <w:bCs/>
      </w:r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/>
        <w:bCs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79337D2"/>
    <w:multiLevelType w:val="hybridMultilevel"/>
    <w:tmpl w:val="739A3AF0"/>
    <w:lvl w:ilvl="0" w:tplc="8934F8DC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D357D8"/>
    <w:multiLevelType w:val="hybridMultilevel"/>
    <w:tmpl w:val="8DF2FE3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D2B4EB7"/>
    <w:multiLevelType w:val="hybridMultilevel"/>
    <w:tmpl w:val="2FFC3388"/>
    <w:lvl w:ilvl="0" w:tplc="3056AC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80328A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3DE5A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E5A56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19C05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568C1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DD68F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F69E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2B85C70"/>
    <w:multiLevelType w:val="hybridMultilevel"/>
    <w:tmpl w:val="E7789F6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FBACEC6">
      <w:start w:val="1"/>
      <w:numFmt w:val="bullet"/>
      <w:lvlText w:val="-"/>
      <w:lvlJc w:val="left"/>
      <w:pPr>
        <w:ind w:left="2340" w:hanging="360"/>
      </w:pPr>
      <w:rPr>
        <w:rFonts w:ascii="Calibri" w:eastAsiaTheme="minorEastAsia" w:hAnsi="Calibri" w:cs="Calibri" w:hint="default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76D63E3"/>
    <w:multiLevelType w:val="hybridMultilevel"/>
    <w:tmpl w:val="A6E2C934"/>
    <w:lvl w:ilvl="0" w:tplc="04090001">
      <w:start w:val="1"/>
      <w:numFmt w:val="bullet"/>
      <w:lvlText w:val=""/>
      <w:lvlJc w:val="left"/>
      <w:pPr>
        <w:ind w:left="6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5" w:hanging="360"/>
      </w:pPr>
      <w:rPr>
        <w:rFonts w:ascii="Wingdings" w:hAnsi="Wingdings" w:hint="default"/>
      </w:rPr>
    </w:lvl>
  </w:abstractNum>
  <w:abstractNum w:abstractNumId="37" w15:restartNumberingAfterBreak="0">
    <w:nsid w:val="78274821"/>
    <w:multiLevelType w:val="hybridMultilevel"/>
    <w:tmpl w:val="9D3CA7B0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79656987"/>
    <w:multiLevelType w:val="hybridMultilevel"/>
    <w:tmpl w:val="8FB0BB08"/>
    <w:lvl w:ilvl="0" w:tplc="F0D82D92">
      <w:numFmt w:val="bullet"/>
      <w:lvlText w:val=""/>
      <w:lvlJc w:val="left"/>
      <w:pPr>
        <w:ind w:left="720" w:hanging="360"/>
      </w:pPr>
      <w:rPr>
        <w:rFonts w:ascii="Symbol" w:eastAsia="Calibri" w:hAnsi="Symbol" w:cs="Tahoma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18"/>
  </w:num>
  <w:num w:numId="3">
    <w:abstractNumId w:val="14"/>
  </w:num>
  <w:num w:numId="4">
    <w:abstractNumId w:val="0"/>
  </w:num>
  <w:num w:numId="5">
    <w:abstractNumId w:val="27"/>
  </w:num>
  <w:num w:numId="6">
    <w:abstractNumId w:val="22"/>
  </w:num>
  <w:num w:numId="7">
    <w:abstractNumId w:val="23"/>
  </w:num>
  <w:num w:numId="8">
    <w:abstractNumId w:val="21"/>
  </w:num>
  <w:num w:numId="9">
    <w:abstractNumId w:val="38"/>
  </w:num>
  <w:num w:numId="10">
    <w:abstractNumId w:val="5"/>
  </w:num>
  <w:num w:numId="11">
    <w:abstractNumId w:val="33"/>
  </w:num>
  <w:num w:numId="12">
    <w:abstractNumId w:val="3"/>
  </w:num>
  <w:num w:numId="13">
    <w:abstractNumId w:val="15"/>
  </w:num>
  <w:num w:numId="14">
    <w:abstractNumId w:val="36"/>
  </w:num>
  <w:num w:numId="15">
    <w:abstractNumId w:val="24"/>
  </w:num>
  <w:num w:numId="16">
    <w:abstractNumId w:val="26"/>
  </w:num>
  <w:num w:numId="17">
    <w:abstractNumId w:val="6"/>
  </w:num>
  <w:num w:numId="18">
    <w:abstractNumId w:val="1"/>
  </w:num>
  <w:num w:numId="19">
    <w:abstractNumId w:val="4"/>
  </w:num>
  <w:num w:numId="20">
    <w:abstractNumId w:val="10"/>
  </w:num>
  <w:num w:numId="21">
    <w:abstractNumId w:val="16"/>
  </w:num>
  <w:num w:numId="22">
    <w:abstractNumId w:val="31"/>
  </w:num>
  <w:num w:numId="23">
    <w:abstractNumId w:val="8"/>
  </w:num>
  <w:num w:numId="24">
    <w:abstractNumId w:val="11"/>
  </w:num>
  <w:num w:numId="25">
    <w:abstractNumId w:val="13"/>
  </w:num>
  <w:num w:numId="26">
    <w:abstractNumId w:val="25"/>
  </w:num>
  <w:num w:numId="27">
    <w:abstractNumId w:val="29"/>
  </w:num>
  <w:num w:numId="28">
    <w:abstractNumId w:val="28"/>
  </w:num>
  <w:num w:numId="29">
    <w:abstractNumId w:val="17"/>
  </w:num>
  <w:num w:numId="30">
    <w:abstractNumId w:val="7"/>
  </w:num>
  <w:num w:numId="31">
    <w:abstractNumId w:val="9"/>
  </w:num>
  <w:num w:numId="32">
    <w:abstractNumId w:val="35"/>
  </w:num>
  <w:num w:numId="33">
    <w:abstractNumId w:val="37"/>
  </w:num>
  <w:num w:numId="34">
    <w:abstractNumId w:val="20"/>
  </w:num>
  <w:num w:numId="35">
    <w:abstractNumId w:val="32"/>
  </w:num>
  <w:num w:numId="36">
    <w:abstractNumId w:val="12"/>
  </w:num>
  <w:num w:numId="37">
    <w:abstractNumId w:val="2"/>
  </w:num>
  <w:num w:numId="38">
    <w:abstractNumId w:val="30"/>
  </w:num>
  <w:num w:numId="39">
    <w:abstractNumId w:val="19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ttachedTemplate r:id="rId1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07B0"/>
    <w:rsid w:val="000003B1"/>
    <w:rsid w:val="000005A1"/>
    <w:rsid w:val="00000679"/>
    <w:rsid w:val="00000E32"/>
    <w:rsid w:val="00000F55"/>
    <w:rsid w:val="00002574"/>
    <w:rsid w:val="0000450C"/>
    <w:rsid w:val="000048CA"/>
    <w:rsid w:val="0000535D"/>
    <w:rsid w:val="00005A22"/>
    <w:rsid w:val="00005C03"/>
    <w:rsid w:val="00005D18"/>
    <w:rsid w:val="00006769"/>
    <w:rsid w:val="00006830"/>
    <w:rsid w:val="00011D68"/>
    <w:rsid w:val="00011D83"/>
    <w:rsid w:val="000122CD"/>
    <w:rsid w:val="00012EF2"/>
    <w:rsid w:val="00012FB3"/>
    <w:rsid w:val="00013338"/>
    <w:rsid w:val="000157A7"/>
    <w:rsid w:val="00015C30"/>
    <w:rsid w:val="000165D1"/>
    <w:rsid w:val="000166ED"/>
    <w:rsid w:val="0002011C"/>
    <w:rsid w:val="000208A0"/>
    <w:rsid w:val="00020CB9"/>
    <w:rsid w:val="00020FEC"/>
    <w:rsid w:val="0002225B"/>
    <w:rsid w:val="00022364"/>
    <w:rsid w:val="000229D1"/>
    <w:rsid w:val="00023E82"/>
    <w:rsid w:val="000251E0"/>
    <w:rsid w:val="00025ADE"/>
    <w:rsid w:val="00027251"/>
    <w:rsid w:val="000320F9"/>
    <w:rsid w:val="00036943"/>
    <w:rsid w:val="000403E8"/>
    <w:rsid w:val="00040A98"/>
    <w:rsid w:val="0004146D"/>
    <w:rsid w:val="00042F9A"/>
    <w:rsid w:val="0004475A"/>
    <w:rsid w:val="00045F6E"/>
    <w:rsid w:val="000475B8"/>
    <w:rsid w:val="00050C2C"/>
    <w:rsid w:val="00051137"/>
    <w:rsid w:val="000511BC"/>
    <w:rsid w:val="0005336B"/>
    <w:rsid w:val="00056B34"/>
    <w:rsid w:val="00060F30"/>
    <w:rsid w:val="0006111F"/>
    <w:rsid w:val="00061A1E"/>
    <w:rsid w:val="00062282"/>
    <w:rsid w:val="000640B2"/>
    <w:rsid w:val="000644E3"/>
    <w:rsid w:val="00065C8B"/>
    <w:rsid w:val="00066543"/>
    <w:rsid w:val="00072031"/>
    <w:rsid w:val="000726F7"/>
    <w:rsid w:val="00072965"/>
    <w:rsid w:val="0007432D"/>
    <w:rsid w:val="00074A11"/>
    <w:rsid w:val="0007560C"/>
    <w:rsid w:val="0007562A"/>
    <w:rsid w:val="00075D31"/>
    <w:rsid w:val="00076400"/>
    <w:rsid w:val="00076A65"/>
    <w:rsid w:val="00076AE1"/>
    <w:rsid w:val="00077321"/>
    <w:rsid w:val="000805A7"/>
    <w:rsid w:val="000807EA"/>
    <w:rsid w:val="0008159A"/>
    <w:rsid w:val="00081C11"/>
    <w:rsid w:val="0008248D"/>
    <w:rsid w:val="00082FB8"/>
    <w:rsid w:val="00083666"/>
    <w:rsid w:val="00084A94"/>
    <w:rsid w:val="00085805"/>
    <w:rsid w:val="00085F01"/>
    <w:rsid w:val="000872A3"/>
    <w:rsid w:val="000876C5"/>
    <w:rsid w:val="00087880"/>
    <w:rsid w:val="00090AF0"/>
    <w:rsid w:val="00090C07"/>
    <w:rsid w:val="00091D06"/>
    <w:rsid w:val="000928D0"/>
    <w:rsid w:val="00093C1A"/>
    <w:rsid w:val="0009537A"/>
    <w:rsid w:val="00095AF5"/>
    <w:rsid w:val="00097085"/>
    <w:rsid w:val="000A020D"/>
    <w:rsid w:val="000A1C7A"/>
    <w:rsid w:val="000A25BD"/>
    <w:rsid w:val="000A264D"/>
    <w:rsid w:val="000A3015"/>
    <w:rsid w:val="000A3169"/>
    <w:rsid w:val="000A4DAF"/>
    <w:rsid w:val="000A57BB"/>
    <w:rsid w:val="000A5993"/>
    <w:rsid w:val="000A59E7"/>
    <w:rsid w:val="000A6058"/>
    <w:rsid w:val="000A7FCC"/>
    <w:rsid w:val="000B0296"/>
    <w:rsid w:val="000B14FD"/>
    <w:rsid w:val="000B1501"/>
    <w:rsid w:val="000B17B2"/>
    <w:rsid w:val="000B3687"/>
    <w:rsid w:val="000B5278"/>
    <w:rsid w:val="000B5C1E"/>
    <w:rsid w:val="000C051A"/>
    <w:rsid w:val="000C1130"/>
    <w:rsid w:val="000C2FAF"/>
    <w:rsid w:val="000C3C24"/>
    <w:rsid w:val="000C4E3B"/>
    <w:rsid w:val="000C53C9"/>
    <w:rsid w:val="000C5E27"/>
    <w:rsid w:val="000C5E34"/>
    <w:rsid w:val="000C7CA0"/>
    <w:rsid w:val="000C7FCE"/>
    <w:rsid w:val="000D22EC"/>
    <w:rsid w:val="000D245F"/>
    <w:rsid w:val="000D3517"/>
    <w:rsid w:val="000D491C"/>
    <w:rsid w:val="000D4C85"/>
    <w:rsid w:val="000D4EA2"/>
    <w:rsid w:val="000D4F23"/>
    <w:rsid w:val="000D53B6"/>
    <w:rsid w:val="000D6E30"/>
    <w:rsid w:val="000D789B"/>
    <w:rsid w:val="000E1AEF"/>
    <w:rsid w:val="000E273B"/>
    <w:rsid w:val="000E2D24"/>
    <w:rsid w:val="000E3E21"/>
    <w:rsid w:val="000E4EC7"/>
    <w:rsid w:val="000E58A1"/>
    <w:rsid w:val="000E6B2E"/>
    <w:rsid w:val="000E734E"/>
    <w:rsid w:val="000E78F9"/>
    <w:rsid w:val="000E7D79"/>
    <w:rsid w:val="000E7D97"/>
    <w:rsid w:val="000F19D1"/>
    <w:rsid w:val="000F1DAB"/>
    <w:rsid w:val="000F1F84"/>
    <w:rsid w:val="000F31B6"/>
    <w:rsid w:val="000F3E64"/>
    <w:rsid w:val="000F4BA1"/>
    <w:rsid w:val="000F55F2"/>
    <w:rsid w:val="000F5A0D"/>
    <w:rsid w:val="000F6697"/>
    <w:rsid w:val="000F6AB6"/>
    <w:rsid w:val="00100D9C"/>
    <w:rsid w:val="0010182E"/>
    <w:rsid w:val="0010548C"/>
    <w:rsid w:val="00106889"/>
    <w:rsid w:val="00110E01"/>
    <w:rsid w:val="00111C15"/>
    <w:rsid w:val="00111F51"/>
    <w:rsid w:val="001156FC"/>
    <w:rsid w:val="00115CA1"/>
    <w:rsid w:val="00117CC1"/>
    <w:rsid w:val="00117D48"/>
    <w:rsid w:val="001222F4"/>
    <w:rsid w:val="001229E2"/>
    <w:rsid w:val="00123272"/>
    <w:rsid w:val="0012384A"/>
    <w:rsid w:val="0012390C"/>
    <w:rsid w:val="00127996"/>
    <w:rsid w:val="00130CA1"/>
    <w:rsid w:val="001310AB"/>
    <w:rsid w:val="00131DC5"/>
    <w:rsid w:val="001329EE"/>
    <w:rsid w:val="0013487C"/>
    <w:rsid w:val="001348F4"/>
    <w:rsid w:val="0013546F"/>
    <w:rsid w:val="0013570D"/>
    <w:rsid w:val="00136D4B"/>
    <w:rsid w:val="00137433"/>
    <w:rsid w:val="00140BB9"/>
    <w:rsid w:val="00140DF4"/>
    <w:rsid w:val="00140E83"/>
    <w:rsid w:val="00141591"/>
    <w:rsid w:val="00141CAF"/>
    <w:rsid w:val="00142546"/>
    <w:rsid w:val="00142F80"/>
    <w:rsid w:val="0014310A"/>
    <w:rsid w:val="00146629"/>
    <w:rsid w:val="00146897"/>
    <w:rsid w:val="00150BE7"/>
    <w:rsid w:val="001513E4"/>
    <w:rsid w:val="00151B90"/>
    <w:rsid w:val="00153F21"/>
    <w:rsid w:val="00154479"/>
    <w:rsid w:val="001547B4"/>
    <w:rsid w:val="00154C77"/>
    <w:rsid w:val="00155783"/>
    <w:rsid w:val="00155816"/>
    <w:rsid w:val="001578C4"/>
    <w:rsid w:val="00157CA5"/>
    <w:rsid w:val="00157E59"/>
    <w:rsid w:val="00160E0F"/>
    <w:rsid w:val="00161453"/>
    <w:rsid w:val="001624C5"/>
    <w:rsid w:val="00163117"/>
    <w:rsid w:val="001659AC"/>
    <w:rsid w:val="00166229"/>
    <w:rsid w:val="00166A01"/>
    <w:rsid w:val="00167E0E"/>
    <w:rsid w:val="00170CC9"/>
    <w:rsid w:val="0017233B"/>
    <w:rsid w:val="001724FE"/>
    <w:rsid w:val="0017665B"/>
    <w:rsid w:val="0017763A"/>
    <w:rsid w:val="001803DE"/>
    <w:rsid w:val="00180C34"/>
    <w:rsid w:val="0018152A"/>
    <w:rsid w:val="0018156C"/>
    <w:rsid w:val="0018588B"/>
    <w:rsid w:val="001872A9"/>
    <w:rsid w:val="001873B6"/>
    <w:rsid w:val="00191C48"/>
    <w:rsid w:val="00193A90"/>
    <w:rsid w:val="00195323"/>
    <w:rsid w:val="00195794"/>
    <w:rsid w:val="0019611B"/>
    <w:rsid w:val="00196F96"/>
    <w:rsid w:val="001A0284"/>
    <w:rsid w:val="001A3683"/>
    <w:rsid w:val="001A3EF0"/>
    <w:rsid w:val="001A4780"/>
    <w:rsid w:val="001A508D"/>
    <w:rsid w:val="001A60E8"/>
    <w:rsid w:val="001B0109"/>
    <w:rsid w:val="001B0213"/>
    <w:rsid w:val="001B0EBB"/>
    <w:rsid w:val="001B3BAB"/>
    <w:rsid w:val="001B5CC8"/>
    <w:rsid w:val="001B6E40"/>
    <w:rsid w:val="001B79B5"/>
    <w:rsid w:val="001C0540"/>
    <w:rsid w:val="001C0AA9"/>
    <w:rsid w:val="001C0AD6"/>
    <w:rsid w:val="001C1287"/>
    <w:rsid w:val="001C2799"/>
    <w:rsid w:val="001C2E55"/>
    <w:rsid w:val="001C5844"/>
    <w:rsid w:val="001C6A8D"/>
    <w:rsid w:val="001D0E9B"/>
    <w:rsid w:val="001D39D0"/>
    <w:rsid w:val="001D3A40"/>
    <w:rsid w:val="001D45FB"/>
    <w:rsid w:val="001D66A7"/>
    <w:rsid w:val="001D7618"/>
    <w:rsid w:val="001D764E"/>
    <w:rsid w:val="001D7FF5"/>
    <w:rsid w:val="001E0894"/>
    <w:rsid w:val="001E25BA"/>
    <w:rsid w:val="001E6C26"/>
    <w:rsid w:val="001F1324"/>
    <w:rsid w:val="001F2F7E"/>
    <w:rsid w:val="001F5942"/>
    <w:rsid w:val="001F5FFE"/>
    <w:rsid w:val="001F6C30"/>
    <w:rsid w:val="001F6D0E"/>
    <w:rsid w:val="001F703A"/>
    <w:rsid w:val="001F7353"/>
    <w:rsid w:val="002007D6"/>
    <w:rsid w:val="002057C0"/>
    <w:rsid w:val="002066C8"/>
    <w:rsid w:val="0021044C"/>
    <w:rsid w:val="00211035"/>
    <w:rsid w:val="00212D9E"/>
    <w:rsid w:val="0021465C"/>
    <w:rsid w:val="00214A0A"/>
    <w:rsid w:val="00215C46"/>
    <w:rsid w:val="002170A2"/>
    <w:rsid w:val="00217E2A"/>
    <w:rsid w:val="00217F50"/>
    <w:rsid w:val="00220934"/>
    <w:rsid w:val="00220E8A"/>
    <w:rsid w:val="00220ECF"/>
    <w:rsid w:val="0022103E"/>
    <w:rsid w:val="00221E9D"/>
    <w:rsid w:val="0022390B"/>
    <w:rsid w:val="00223DC7"/>
    <w:rsid w:val="0022462A"/>
    <w:rsid w:val="00226107"/>
    <w:rsid w:val="00226A7A"/>
    <w:rsid w:val="0022705A"/>
    <w:rsid w:val="00227B06"/>
    <w:rsid w:val="00227E38"/>
    <w:rsid w:val="00230F91"/>
    <w:rsid w:val="002311AB"/>
    <w:rsid w:val="002316A9"/>
    <w:rsid w:val="00234A70"/>
    <w:rsid w:val="002353FC"/>
    <w:rsid w:val="00235C49"/>
    <w:rsid w:val="00237AC2"/>
    <w:rsid w:val="00240C12"/>
    <w:rsid w:val="00241329"/>
    <w:rsid w:val="00241B32"/>
    <w:rsid w:val="00243682"/>
    <w:rsid w:val="00244EB5"/>
    <w:rsid w:val="002458DB"/>
    <w:rsid w:val="00245D1D"/>
    <w:rsid w:val="00247480"/>
    <w:rsid w:val="00250825"/>
    <w:rsid w:val="002526F2"/>
    <w:rsid w:val="0026067B"/>
    <w:rsid w:val="00260CBF"/>
    <w:rsid w:val="0026225C"/>
    <w:rsid w:val="0026260E"/>
    <w:rsid w:val="00262E8A"/>
    <w:rsid w:val="00262FEA"/>
    <w:rsid w:val="00263A4B"/>
    <w:rsid w:val="00263CEF"/>
    <w:rsid w:val="002641E5"/>
    <w:rsid w:val="00265227"/>
    <w:rsid w:val="0026585D"/>
    <w:rsid w:val="00271E19"/>
    <w:rsid w:val="00273E9A"/>
    <w:rsid w:val="0027418C"/>
    <w:rsid w:val="002803BF"/>
    <w:rsid w:val="00282831"/>
    <w:rsid w:val="00282CE6"/>
    <w:rsid w:val="00283243"/>
    <w:rsid w:val="00283E64"/>
    <w:rsid w:val="00284A55"/>
    <w:rsid w:val="00285CE3"/>
    <w:rsid w:val="0029069E"/>
    <w:rsid w:val="00290A49"/>
    <w:rsid w:val="002913CD"/>
    <w:rsid w:val="002936D8"/>
    <w:rsid w:val="00293BFA"/>
    <w:rsid w:val="00293FED"/>
    <w:rsid w:val="002946A2"/>
    <w:rsid w:val="002965FA"/>
    <w:rsid w:val="00296881"/>
    <w:rsid w:val="002972BD"/>
    <w:rsid w:val="002A2263"/>
    <w:rsid w:val="002A46B4"/>
    <w:rsid w:val="002A50DA"/>
    <w:rsid w:val="002A50FE"/>
    <w:rsid w:val="002A5488"/>
    <w:rsid w:val="002A5C5E"/>
    <w:rsid w:val="002B00BE"/>
    <w:rsid w:val="002B04C9"/>
    <w:rsid w:val="002B08C0"/>
    <w:rsid w:val="002B0F4D"/>
    <w:rsid w:val="002B4609"/>
    <w:rsid w:val="002B46F0"/>
    <w:rsid w:val="002B5149"/>
    <w:rsid w:val="002B5BD3"/>
    <w:rsid w:val="002B5E3A"/>
    <w:rsid w:val="002B699C"/>
    <w:rsid w:val="002B6C8B"/>
    <w:rsid w:val="002B7E35"/>
    <w:rsid w:val="002B7E79"/>
    <w:rsid w:val="002C1E95"/>
    <w:rsid w:val="002C33FB"/>
    <w:rsid w:val="002C3FA2"/>
    <w:rsid w:val="002C49B1"/>
    <w:rsid w:val="002C7B3C"/>
    <w:rsid w:val="002D174B"/>
    <w:rsid w:val="002D2F95"/>
    <w:rsid w:val="002D3767"/>
    <w:rsid w:val="002D46A7"/>
    <w:rsid w:val="002D5881"/>
    <w:rsid w:val="002D5E75"/>
    <w:rsid w:val="002D6357"/>
    <w:rsid w:val="002D6C86"/>
    <w:rsid w:val="002D6F7F"/>
    <w:rsid w:val="002D756C"/>
    <w:rsid w:val="002E26FF"/>
    <w:rsid w:val="002E2D9A"/>
    <w:rsid w:val="002E3605"/>
    <w:rsid w:val="002E3B96"/>
    <w:rsid w:val="002E4183"/>
    <w:rsid w:val="002E45D7"/>
    <w:rsid w:val="002E45FA"/>
    <w:rsid w:val="002E538D"/>
    <w:rsid w:val="002E5F2B"/>
    <w:rsid w:val="002E731A"/>
    <w:rsid w:val="002F0EAA"/>
    <w:rsid w:val="002F34D4"/>
    <w:rsid w:val="002F3A8F"/>
    <w:rsid w:val="002F5DAB"/>
    <w:rsid w:val="002F61F3"/>
    <w:rsid w:val="002F6A55"/>
    <w:rsid w:val="002F6FE0"/>
    <w:rsid w:val="00300580"/>
    <w:rsid w:val="00300614"/>
    <w:rsid w:val="003006FE"/>
    <w:rsid w:val="00301D44"/>
    <w:rsid w:val="003025D5"/>
    <w:rsid w:val="00302C7E"/>
    <w:rsid w:val="00303A66"/>
    <w:rsid w:val="00303CA7"/>
    <w:rsid w:val="0030540C"/>
    <w:rsid w:val="00310810"/>
    <w:rsid w:val="00311B0B"/>
    <w:rsid w:val="00312EF2"/>
    <w:rsid w:val="00314765"/>
    <w:rsid w:val="00314A16"/>
    <w:rsid w:val="0031531D"/>
    <w:rsid w:val="0031732A"/>
    <w:rsid w:val="003173D8"/>
    <w:rsid w:val="003207B4"/>
    <w:rsid w:val="003216FB"/>
    <w:rsid w:val="00322933"/>
    <w:rsid w:val="00324E02"/>
    <w:rsid w:val="00325FCD"/>
    <w:rsid w:val="00326F5A"/>
    <w:rsid w:val="00334606"/>
    <w:rsid w:val="00334865"/>
    <w:rsid w:val="00335CE1"/>
    <w:rsid w:val="00336D0D"/>
    <w:rsid w:val="0033782B"/>
    <w:rsid w:val="00337E68"/>
    <w:rsid w:val="00337FFC"/>
    <w:rsid w:val="00340800"/>
    <w:rsid w:val="00340AA4"/>
    <w:rsid w:val="00341B52"/>
    <w:rsid w:val="00343EF8"/>
    <w:rsid w:val="003446CC"/>
    <w:rsid w:val="00346678"/>
    <w:rsid w:val="003471B8"/>
    <w:rsid w:val="003479D8"/>
    <w:rsid w:val="00351849"/>
    <w:rsid w:val="003527DB"/>
    <w:rsid w:val="00353C3D"/>
    <w:rsid w:val="00354202"/>
    <w:rsid w:val="00354D91"/>
    <w:rsid w:val="0035578F"/>
    <w:rsid w:val="00355C0F"/>
    <w:rsid w:val="0035611B"/>
    <w:rsid w:val="0035767E"/>
    <w:rsid w:val="00360B6F"/>
    <w:rsid w:val="0036124D"/>
    <w:rsid w:val="00362E1A"/>
    <w:rsid w:val="00363376"/>
    <w:rsid w:val="00363BFB"/>
    <w:rsid w:val="003655CE"/>
    <w:rsid w:val="00365C23"/>
    <w:rsid w:val="00365FAA"/>
    <w:rsid w:val="00366923"/>
    <w:rsid w:val="00366A65"/>
    <w:rsid w:val="00367424"/>
    <w:rsid w:val="00367E95"/>
    <w:rsid w:val="00370127"/>
    <w:rsid w:val="0037078E"/>
    <w:rsid w:val="00370E1E"/>
    <w:rsid w:val="00372632"/>
    <w:rsid w:val="0037364B"/>
    <w:rsid w:val="00374E95"/>
    <w:rsid w:val="003753A7"/>
    <w:rsid w:val="003760D1"/>
    <w:rsid w:val="00377D3E"/>
    <w:rsid w:val="00377E25"/>
    <w:rsid w:val="0037BBF3"/>
    <w:rsid w:val="00380CDB"/>
    <w:rsid w:val="0038183D"/>
    <w:rsid w:val="00384B8C"/>
    <w:rsid w:val="003863EE"/>
    <w:rsid w:val="00387EE0"/>
    <w:rsid w:val="00391611"/>
    <w:rsid w:val="00395165"/>
    <w:rsid w:val="00395AA7"/>
    <w:rsid w:val="00396348"/>
    <w:rsid w:val="00396BE7"/>
    <w:rsid w:val="003A19EF"/>
    <w:rsid w:val="003A236E"/>
    <w:rsid w:val="003A4790"/>
    <w:rsid w:val="003A60B4"/>
    <w:rsid w:val="003A6B74"/>
    <w:rsid w:val="003B12D7"/>
    <w:rsid w:val="003B1D49"/>
    <w:rsid w:val="003B1DEF"/>
    <w:rsid w:val="003B4664"/>
    <w:rsid w:val="003B55B7"/>
    <w:rsid w:val="003B5650"/>
    <w:rsid w:val="003B5C49"/>
    <w:rsid w:val="003B5FAF"/>
    <w:rsid w:val="003B6964"/>
    <w:rsid w:val="003C0A80"/>
    <w:rsid w:val="003C3C83"/>
    <w:rsid w:val="003C4BD3"/>
    <w:rsid w:val="003C7713"/>
    <w:rsid w:val="003C7AE8"/>
    <w:rsid w:val="003D070D"/>
    <w:rsid w:val="003D2C58"/>
    <w:rsid w:val="003D302D"/>
    <w:rsid w:val="003D3FD5"/>
    <w:rsid w:val="003D454C"/>
    <w:rsid w:val="003D5182"/>
    <w:rsid w:val="003D5F6D"/>
    <w:rsid w:val="003E005B"/>
    <w:rsid w:val="003E0B7E"/>
    <w:rsid w:val="003E0BEE"/>
    <w:rsid w:val="003E1326"/>
    <w:rsid w:val="003E1369"/>
    <w:rsid w:val="003E1DAA"/>
    <w:rsid w:val="003E3ABA"/>
    <w:rsid w:val="003E3F8C"/>
    <w:rsid w:val="003E52FF"/>
    <w:rsid w:val="003E5C30"/>
    <w:rsid w:val="003E5CE9"/>
    <w:rsid w:val="003E7458"/>
    <w:rsid w:val="003E7D8E"/>
    <w:rsid w:val="003F20AE"/>
    <w:rsid w:val="003F2B88"/>
    <w:rsid w:val="003F4108"/>
    <w:rsid w:val="003F4F82"/>
    <w:rsid w:val="003F7730"/>
    <w:rsid w:val="00401646"/>
    <w:rsid w:val="00402880"/>
    <w:rsid w:val="0040333B"/>
    <w:rsid w:val="0040489D"/>
    <w:rsid w:val="00406278"/>
    <w:rsid w:val="0040645E"/>
    <w:rsid w:val="00406FDC"/>
    <w:rsid w:val="00410E2D"/>
    <w:rsid w:val="00410FD0"/>
    <w:rsid w:val="004115E8"/>
    <w:rsid w:val="00411615"/>
    <w:rsid w:val="0041175A"/>
    <w:rsid w:val="004130BD"/>
    <w:rsid w:val="0041368F"/>
    <w:rsid w:val="004144EC"/>
    <w:rsid w:val="00414F07"/>
    <w:rsid w:val="00422A04"/>
    <w:rsid w:val="00424919"/>
    <w:rsid w:val="00425CCB"/>
    <w:rsid w:val="00425E31"/>
    <w:rsid w:val="0043214A"/>
    <w:rsid w:val="00433540"/>
    <w:rsid w:val="00434BD6"/>
    <w:rsid w:val="004364CF"/>
    <w:rsid w:val="00437BB0"/>
    <w:rsid w:val="0044058F"/>
    <w:rsid w:val="00441CB3"/>
    <w:rsid w:val="004420E6"/>
    <w:rsid w:val="004436CE"/>
    <w:rsid w:val="00443A15"/>
    <w:rsid w:val="00443CAF"/>
    <w:rsid w:val="004444CC"/>
    <w:rsid w:val="00444999"/>
    <w:rsid w:val="00446487"/>
    <w:rsid w:val="00446DF1"/>
    <w:rsid w:val="0044746E"/>
    <w:rsid w:val="00447798"/>
    <w:rsid w:val="0045098D"/>
    <w:rsid w:val="0045208C"/>
    <w:rsid w:val="00452BDB"/>
    <w:rsid w:val="00453974"/>
    <w:rsid w:val="004541C3"/>
    <w:rsid w:val="00455057"/>
    <w:rsid w:val="004550AD"/>
    <w:rsid w:val="00455B38"/>
    <w:rsid w:val="004603F5"/>
    <w:rsid w:val="00460413"/>
    <w:rsid w:val="004604B9"/>
    <w:rsid w:val="0046097D"/>
    <w:rsid w:val="00461F4D"/>
    <w:rsid w:val="004631FB"/>
    <w:rsid w:val="00463A38"/>
    <w:rsid w:val="00463F80"/>
    <w:rsid w:val="0046759C"/>
    <w:rsid w:val="00467BFC"/>
    <w:rsid w:val="0047061C"/>
    <w:rsid w:val="004740E2"/>
    <w:rsid w:val="004745C4"/>
    <w:rsid w:val="00474810"/>
    <w:rsid w:val="00475E4E"/>
    <w:rsid w:val="004801A2"/>
    <w:rsid w:val="0048345C"/>
    <w:rsid w:val="00484CA4"/>
    <w:rsid w:val="004856DF"/>
    <w:rsid w:val="00490669"/>
    <w:rsid w:val="00490C2F"/>
    <w:rsid w:val="00490FB5"/>
    <w:rsid w:val="00492A95"/>
    <w:rsid w:val="00495D30"/>
    <w:rsid w:val="00495F39"/>
    <w:rsid w:val="00495FED"/>
    <w:rsid w:val="00496EF4"/>
    <w:rsid w:val="004A0A17"/>
    <w:rsid w:val="004A0A56"/>
    <w:rsid w:val="004A29E9"/>
    <w:rsid w:val="004A32B7"/>
    <w:rsid w:val="004A39B6"/>
    <w:rsid w:val="004A3AE0"/>
    <w:rsid w:val="004A3B44"/>
    <w:rsid w:val="004A540D"/>
    <w:rsid w:val="004A5BC1"/>
    <w:rsid w:val="004A7A25"/>
    <w:rsid w:val="004B1067"/>
    <w:rsid w:val="004B1CA7"/>
    <w:rsid w:val="004B1FAF"/>
    <w:rsid w:val="004B31E0"/>
    <w:rsid w:val="004B3DC8"/>
    <w:rsid w:val="004B5515"/>
    <w:rsid w:val="004B6309"/>
    <w:rsid w:val="004C1928"/>
    <w:rsid w:val="004C28E9"/>
    <w:rsid w:val="004C2AB6"/>
    <w:rsid w:val="004C37A4"/>
    <w:rsid w:val="004C42F1"/>
    <w:rsid w:val="004C4957"/>
    <w:rsid w:val="004C57EA"/>
    <w:rsid w:val="004C5A4B"/>
    <w:rsid w:val="004C6107"/>
    <w:rsid w:val="004C6454"/>
    <w:rsid w:val="004D0D8B"/>
    <w:rsid w:val="004D2A13"/>
    <w:rsid w:val="004D3604"/>
    <w:rsid w:val="004D38D2"/>
    <w:rsid w:val="004D4CBA"/>
    <w:rsid w:val="004D564A"/>
    <w:rsid w:val="004D5DF4"/>
    <w:rsid w:val="004D6079"/>
    <w:rsid w:val="004D6D9C"/>
    <w:rsid w:val="004E0663"/>
    <w:rsid w:val="004E066F"/>
    <w:rsid w:val="004E09B2"/>
    <w:rsid w:val="004E1563"/>
    <w:rsid w:val="004E32B4"/>
    <w:rsid w:val="004E3862"/>
    <w:rsid w:val="004E4436"/>
    <w:rsid w:val="004E6F32"/>
    <w:rsid w:val="004E70C4"/>
    <w:rsid w:val="004F0778"/>
    <w:rsid w:val="004F09C1"/>
    <w:rsid w:val="004F0DAB"/>
    <w:rsid w:val="004F206F"/>
    <w:rsid w:val="004F2D22"/>
    <w:rsid w:val="004F32B1"/>
    <w:rsid w:val="004F3626"/>
    <w:rsid w:val="004F6A55"/>
    <w:rsid w:val="00502425"/>
    <w:rsid w:val="0050250C"/>
    <w:rsid w:val="00503487"/>
    <w:rsid w:val="005038BD"/>
    <w:rsid w:val="00503C8C"/>
    <w:rsid w:val="005040EB"/>
    <w:rsid w:val="00507C2D"/>
    <w:rsid w:val="00507E9F"/>
    <w:rsid w:val="00510F4E"/>
    <w:rsid w:val="0051141B"/>
    <w:rsid w:val="0051225F"/>
    <w:rsid w:val="00512D46"/>
    <w:rsid w:val="005130EF"/>
    <w:rsid w:val="00513398"/>
    <w:rsid w:val="00513EB4"/>
    <w:rsid w:val="00517B4C"/>
    <w:rsid w:val="00517FEA"/>
    <w:rsid w:val="005200A4"/>
    <w:rsid w:val="0052196E"/>
    <w:rsid w:val="005220BF"/>
    <w:rsid w:val="0052211D"/>
    <w:rsid w:val="00522631"/>
    <w:rsid w:val="005249CD"/>
    <w:rsid w:val="005259D6"/>
    <w:rsid w:val="0052623A"/>
    <w:rsid w:val="005264DA"/>
    <w:rsid w:val="00530D87"/>
    <w:rsid w:val="00531122"/>
    <w:rsid w:val="00531233"/>
    <w:rsid w:val="00531378"/>
    <w:rsid w:val="00531A4E"/>
    <w:rsid w:val="0053211C"/>
    <w:rsid w:val="0053366E"/>
    <w:rsid w:val="00533920"/>
    <w:rsid w:val="00534D13"/>
    <w:rsid w:val="0053559E"/>
    <w:rsid w:val="00535EE8"/>
    <w:rsid w:val="00536532"/>
    <w:rsid w:val="0053734A"/>
    <w:rsid w:val="00545990"/>
    <w:rsid w:val="00550025"/>
    <w:rsid w:val="00550029"/>
    <w:rsid w:val="005504A6"/>
    <w:rsid w:val="00550C32"/>
    <w:rsid w:val="00552199"/>
    <w:rsid w:val="00553168"/>
    <w:rsid w:val="005533A7"/>
    <w:rsid w:val="005535AD"/>
    <w:rsid w:val="00554912"/>
    <w:rsid w:val="00554D50"/>
    <w:rsid w:val="00555471"/>
    <w:rsid w:val="005569E3"/>
    <w:rsid w:val="0055799F"/>
    <w:rsid w:val="00557F1E"/>
    <w:rsid w:val="00561525"/>
    <w:rsid w:val="0056304E"/>
    <w:rsid w:val="00563791"/>
    <w:rsid w:val="0056420F"/>
    <w:rsid w:val="00566C89"/>
    <w:rsid w:val="00567827"/>
    <w:rsid w:val="00570092"/>
    <w:rsid w:val="00570585"/>
    <w:rsid w:val="00571222"/>
    <w:rsid w:val="00571745"/>
    <w:rsid w:val="00573C4F"/>
    <w:rsid w:val="00575F07"/>
    <w:rsid w:val="00576440"/>
    <w:rsid w:val="00577299"/>
    <w:rsid w:val="0057752C"/>
    <w:rsid w:val="00581721"/>
    <w:rsid w:val="00581A05"/>
    <w:rsid w:val="00581E12"/>
    <w:rsid w:val="0058262C"/>
    <w:rsid w:val="00585743"/>
    <w:rsid w:val="00585956"/>
    <w:rsid w:val="005862F8"/>
    <w:rsid w:val="00591451"/>
    <w:rsid w:val="005940CE"/>
    <w:rsid w:val="00594C84"/>
    <w:rsid w:val="00594D0F"/>
    <w:rsid w:val="00595498"/>
    <w:rsid w:val="005978DF"/>
    <w:rsid w:val="005A327E"/>
    <w:rsid w:val="005A32CB"/>
    <w:rsid w:val="005A4211"/>
    <w:rsid w:val="005A585D"/>
    <w:rsid w:val="005A7AB2"/>
    <w:rsid w:val="005A7F69"/>
    <w:rsid w:val="005A7F83"/>
    <w:rsid w:val="005B007B"/>
    <w:rsid w:val="005B0137"/>
    <w:rsid w:val="005B024B"/>
    <w:rsid w:val="005B08E4"/>
    <w:rsid w:val="005B0A49"/>
    <w:rsid w:val="005B1103"/>
    <w:rsid w:val="005B1CC8"/>
    <w:rsid w:val="005B211C"/>
    <w:rsid w:val="005B3958"/>
    <w:rsid w:val="005B4A19"/>
    <w:rsid w:val="005B70CA"/>
    <w:rsid w:val="005B7B86"/>
    <w:rsid w:val="005B7E4F"/>
    <w:rsid w:val="005C0089"/>
    <w:rsid w:val="005C1458"/>
    <w:rsid w:val="005C14C2"/>
    <w:rsid w:val="005C2193"/>
    <w:rsid w:val="005C2A1A"/>
    <w:rsid w:val="005C2E26"/>
    <w:rsid w:val="005C37F2"/>
    <w:rsid w:val="005C4161"/>
    <w:rsid w:val="005C5850"/>
    <w:rsid w:val="005C7D49"/>
    <w:rsid w:val="005C7EE0"/>
    <w:rsid w:val="005D0C4D"/>
    <w:rsid w:val="005D15FE"/>
    <w:rsid w:val="005D1C4C"/>
    <w:rsid w:val="005D2195"/>
    <w:rsid w:val="005D2786"/>
    <w:rsid w:val="005D347A"/>
    <w:rsid w:val="005D4145"/>
    <w:rsid w:val="005D54A3"/>
    <w:rsid w:val="005D704B"/>
    <w:rsid w:val="005E103D"/>
    <w:rsid w:val="005E14E2"/>
    <w:rsid w:val="005E35D8"/>
    <w:rsid w:val="005E3B2E"/>
    <w:rsid w:val="005E3DA9"/>
    <w:rsid w:val="005E414A"/>
    <w:rsid w:val="005E45BC"/>
    <w:rsid w:val="005E4CEE"/>
    <w:rsid w:val="005E63EA"/>
    <w:rsid w:val="005E6A08"/>
    <w:rsid w:val="005E7B89"/>
    <w:rsid w:val="005F0440"/>
    <w:rsid w:val="005F09AD"/>
    <w:rsid w:val="005F34CE"/>
    <w:rsid w:val="005F38AD"/>
    <w:rsid w:val="005F3EFE"/>
    <w:rsid w:val="005F4897"/>
    <w:rsid w:val="005F6170"/>
    <w:rsid w:val="005F710D"/>
    <w:rsid w:val="00600DA5"/>
    <w:rsid w:val="00602934"/>
    <w:rsid w:val="00602C75"/>
    <w:rsid w:val="00604DBB"/>
    <w:rsid w:val="006057DF"/>
    <w:rsid w:val="00606493"/>
    <w:rsid w:val="006102CC"/>
    <w:rsid w:val="00610B5B"/>
    <w:rsid w:val="00611DE2"/>
    <w:rsid w:val="006139BC"/>
    <w:rsid w:val="0061410F"/>
    <w:rsid w:val="0061449E"/>
    <w:rsid w:val="00615D19"/>
    <w:rsid w:val="00617183"/>
    <w:rsid w:val="0062188F"/>
    <w:rsid w:val="00622F4C"/>
    <w:rsid w:val="0062460A"/>
    <w:rsid w:val="00627AD1"/>
    <w:rsid w:val="00630358"/>
    <w:rsid w:val="00630927"/>
    <w:rsid w:val="00630EEA"/>
    <w:rsid w:val="00631915"/>
    <w:rsid w:val="0063351B"/>
    <w:rsid w:val="00633A44"/>
    <w:rsid w:val="00633EC2"/>
    <w:rsid w:val="006340FE"/>
    <w:rsid w:val="006344D1"/>
    <w:rsid w:val="00634B60"/>
    <w:rsid w:val="0063564C"/>
    <w:rsid w:val="006369DE"/>
    <w:rsid w:val="006375C6"/>
    <w:rsid w:val="00637846"/>
    <w:rsid w:val="00637BD7"/>
    <w:rsid w:val="0064028F"/>
    <w:rsid w:val="00641B9C"/>
    <w:rsid w:val="00642A32"/>
    <w:rsid w:val="006433F1"/>
    <w:rsid w:val="00644D71"/>
    <w:rsid w:val="00645434"/>
    <w:rsid w:val="00646816"/>
    <w:rsid w:val="00647E4C"/>
    <w:rsid w:val="00650C62"/>
    <w:rsid w:val="00650E15"/>
    <w:rsid w:val="00651333"/>
    <w:rsid w:val="00651DF1"/>
    <w:rsid w:val="00653C06"/>
    <w:rsid w:val="00654194"/>
    <w:rsid w:val="006556BF"/>
    <w:rsid w:val="006564F7"/>
    <w:rsid w:val="00657D2B"/>
    <w:rsid w:val="0066132B"/>
    <w:rsid w:val="006623FF"/>
    <w:rsid w:val="00663C75"/>
    <w:rsid w:val="006647EB"/>
    <w:rsid w:val="00665799"/>
    <w:rsid w:val="00665BDF"/>
    <w:rsid w:val="00666442"/>
    <w:rsid w:val="0066667A"/>
    <w:rsid w:val="006668F6"/>
    <w:rsid w:val="00666E09"/>
    <w:rsid w:val="00667E12"/>
    <w:rsid w:val="00667F75"/>
    <w:rsid w:val="006702C4"/>
    <w:rsid w:val="00671AAD"/>
    <w:rsid w:val="00672C9B"/>
    <w:rsid w:val="00672D58"/>
    <w:rsid w:val="00673858"/>
    <w:rsid w:val="00675875"/>
    <w:rsid w:val="006774DE"/>
    <w:rsid w:val="0068348A"/>
    <w:rsid w:val="00683BF9"/>
    <w:rsid w:val="00683E04"/>
    <w:rsid w:val="0068457C"/>
    <w:rsid w:val="00684B1A"/>
    <w:rsid w:val="0068528B"/>
    <w:rsid w:val="006856B7"/>
    <w:rsid w:val="0068589A"/>
    <w:rsid w:val="00685D3E"/>
    <w:rsid w:val="00687A97"/>
    <w:rsid w:val="006902B4"/>
    <w:rsid w:val="00694F22"/>
    <w:rsid w:val="00697CE2"/>
    <w:rsid w:val="006A0A2C"/>
    <w:rsid w:val="006A1A0B"/>
    <w:rsid w:val="006A1AFD"/>
    <w:rsid w:val="006A2FD0"/>
    <w:rsid w:val="006A3D3B"/>
    <w:rsid w:val="006A5043"/>
    <w:rsid w:val="006A6B5D"/>
    <w:rsid w:val="006A7867"/>
    <w:rsid w:val="006B0625"/>
    <w:rsid w:val="006B1081"/>
    <w:rsid w:val="006B17C4"/>
    <w:rsid w:val="006B17F6"/>
    <w:rsid w:val="006B1FB5"/>
    <w:rsid w:val="006B30B1"/>
    <w:rsid w:val="006B3FA4"/>
    <w:rsid w:val="006B4C37"/>
    <w:rsid w:val="006B56C5"/>
    <w:rsid w:val="006B685D"/>
    <w:rsid w:val="006C4E06"/>
    <w:rsid w:val="006C505F"/>
    <w:rsid w:val="006C6C0E"/>
    <w:rsid w:val="006C75D3"/>
    <w:rsid w:val="006D389E"/>
    <w:rsid w:val="006D50B6"/>
    <w:rsid w:val="006D5C61"/>
    <w:rsid w:val="006D5CF3"/>
    <w:rsid w:val="006D7DEB"/>
    <w:rsid w:val="006E2EF9"/>
    <w:rsid w:val="006E36DE"/>
    <w:rsid w:val="006E5249"/>
    <w:rsid w:val="006E53CD"/>
    <w:rsid w:val="006E66C0"/>
    <w:rsid w:val="006E76AB"/>
    <w:rsid w:val="006E7803"/>
    <w:rsid w:val="006E799D"/>
    <w:rsid w:val="006E7AE5"/>
    <w:rsid w:val="006E7CF5"/>
    <w:rsid w:val="006F0EC5"/>
    <w:rsid w:val="006F1799"/>
    <w:rsid w:val="006F1CA8"/>
    <w:rsid w:val="006F43FD"/>
    <w:rsid w:val="006F4769"/>
    <w:rsid w:val="006F5922"/>
    <w:rsid w:val="00702169"/>
    <w:rsid w:val="007021FF"/>
    <w:rsid w:val="00703488"/>
    <w:rsid w:val="00703E25"/>
    <w:rsid w:val="00704C8B"/>
    <w:rsid w:val="0070556D"/>
    <w:rsid w:val="00707317"/>
    <w:rsid w:val="007077A9"/>
    <w:rsid w:val="00707A15"/>
    <w:rsid w:val="007100BD"/>
    <w:rsid w:val="00710D60"/>
    <w:rsid w:val="00711466"/>
    <w:rsid w:val="00711924"/>
    <w:rsid w:val="00711BCB"/>
    <w:rsid w:val="00712218"/>
    <w:rsid w:val="00712599"/>
    <w:rsid w:val="00712BB7"/>
    <w:rsid w:val="00713699"/>
    <w:rsid w:val="00714BCD"/>
    <w:rsid w:val="00715728"/>
    <w:rsid w:val="00716523"/>
    <w:rsid w:val="007167ED"/>
    <w:rsid w:val="00717627"/>
    <w:rsid w:val="0072238C"/>
    <w:rsid w:val="007229A2"/>
    <w:rsid w:val="0072309B"/>
    <w:rsid w:val="007246C2"/>
    <w:rsid w:val="00724EA9"/>
    <w:rsid w:val="007253E6"/>
    <w:rsid w:val="0072555F"/>
    <w:rsid w:val="00725F2A"/>
    <w:rsid w:val="00727F18"/>
    <w:rsid w:val="00730D93"/>
    <w:rsid w:val="00732DC8"/>
    <w:rsid w:val="00732E4D"/>
    <w:rsid w:val="00733E0C"/>
    <w:rsid w:val="00734075"/>
    <w:rsid w:val="007340E9"/>
    <w:rsid w:val="0073504D"/>
    <w:rsid w:val="00735860"/>
    <w:rsid w:val="00736DA4"/>
    <w:rsid w:val="0073731F"/>
    <w:rsid w:val="00737F85"/>
    <w:rsid w:val="00740353"/>
    <w:rsid w:val="00740C2C"/>
    <w:rsid w:val="00741B21"/>
    <w:rsid w:val="00741BD9"/>
    <w:rsid w:val="00742AAF"/>
    <w:rsid w:val="00742FC3"/>
    <w:rsid w:val="00743C8C"/>
    <w:rsid w:val="00744661"/>
    <w:rsid w:val="00744BC0"/>
    <w:rsid w:val="00744F24"/>
    <w:rsid w:val="00745E16"/>
    <w:rsid w:val="00746DE2"/>
    <w:rsid w:val="0074726B"/>
    <w:rsid w:val="00747C7A"/>
    <w:rsid w:val="0075070F"/>
    <w:rsid w:val="007509C8"/>
    <w:rsid w:val="007519DB"/>
    <w:rsid w:val="007525EA"/>
    <w:rsid w:val="00753BCE"/>
    <w:rsid w:val="00753ECD"/>
    <w:rsid w:val="00755CD0"/>
    <w:rsid w:val="00760787"/>
    <w:rsid w:val="00760B87"/>
    <w:rsid w:val="0076246B"/>
    <w:rsid w:val="007640CA"/>
    <w:rsid w:val="007645EA"/>
    <w:rsid w:val="007663AF"/>
    <w:rsid w:val="007669F2"/>
    <w:rsid w:val="00767C59"/>
    <w:rsid w:val="0077169A"/>
    <w:rsid w:val="00771C1B"/>
    <w:rsid w:val="00772D36"/>
    <w:rsid w:val="00772DB3"/>
    <w:rsid w:val="00773F1C"/>
    <w:rsid w:val="007742DD"/>
    <w:rsid w:val="0077443B"/>
    <w:rsid w:val="007747B7"/>
    <w:rsid w:val="00774B1B"/>
    <w:rsid w:val="00775561"/>
    <w:rsid w:val="00775F57"/>
    <w:rsid w:val="00776A9A"/>
    <w:rsid w:val="00777A59"/>
    <w:rsid w:val="00782D86"/>
    <w:rsid w:val="00783000"/>
    <w:rsid w:val="00783AF1"/>
    <w:rsid w:val="00783D52"/>
    <w:rsid w:val="00785DB0"/>
    <w:rsid w:val="007868CA"/>
    <w:rsid w:val="00792043"/>
    <w:rsid w:val="0079343D"/>
    <w:rsid w:val="00793B84"/>
    <w:rsid w:val="007977BB"/>
    <w:rsid w:val="007A00AE"/>
    <w:rsid w:val="007A173B"/>
    <w:rsid w:val="007A1CAE"/>
    <w:rsid w:val="007A1E71"/>
    <w:rsid w:val="007A2943"/>
    <w:rsid w:val="007A2A74"/>
    <w:rsid w:val="007A30A7"/>
    <w:rsid w:val="007A3A64"/>
    <w:rsid w:val="007A4864"/>
    <w:rsid w:val="007A6E98"/>
    <w:rsid w:val="007A7536"/>
    <w:rsid w:val="007A79BE"/>
    <w:rsid w:val="007B0A67"/>
    <w:rsid w:val="007B16FF"/>
    <w:rsid w:val="007B1F5F"/>
    <w:rsid w:val="007B267A"/>
    <w:rsid w:val="007B2772"/>
    <w:rsid w:val="007B4700"/>
    <w:rsid w:val="007B6683"/>
    <w:rsid w:val="007B6C5D"/>
    <w:rsid w:val="007B7714"/>
    <w:rsid w:val="007B7AE4"/>
    <w:rsid w:val="007B7E60"/>
    <w:rsid w:val="007C0736"/>
    <w:rsid w:val="007C1969"/>
    <w:rsid w:val="007C22DD"/>
    <w:rsid w:val="007C4E36"/>
    <w:rsid w:val="007C69BB"/>
    <w:rsid w:val="007C768D"/>
    <w:rsid w:val="007C7A3E"/>
    <w:rsid w:val="007D0969"/>
    <w:rsid w:val="007D160B"/>
    <w:rsid w:val="007D283F"/>
    <w:rsid w:val="007D6401"/>
    <w:rsid w:val="007D701C"/>
    <w:rsid w:val="007D71A5"/>
    <w:rsid w:val="007D7560"/>
    <w:rsid w:val="007D77FB"/>
    <w:rsid w:val="007D7AA0"/>
    <w:rsid w:val="007E017E"/>
    <w:rsid w:val="007E0CC2"/>
    <w:rsid w:val="007E2ABF"/>
    <w:rsid w:val="007E47DD"/>
    <w:rsid w:val="007E4D9C"/>
    <w:rsid w:val="007E526D"/>
    <w:rsid w:val="007E623E"/>
    <w:rsid w:val="007E656F"/>
    <w:rsid w:val="007E7A21"/>
    <w:rsid w:val="007E7B71"/>
    <w:rsid w:val="007F0103"/>
    <w:rsid w:val="007F0436"/>
    <w:rsid w:val="007F3038"/>
    <w:rsid w:val="007F418A"/>
    <w:rsid w:val="007F4367"/>
    <w:rsid w:val="007F4741"/>
    <w:rsid w:val="007F4856"/>
    <w:rsid w:val="007F4D36"/>
    <w:rsid w:val="007F647E"/>
    <w:rsid w:val="0080019A"/>
    <w:rsid w:val="0080096A"/>
    <w:rsid w:val="008010F8"/>
    <w:rsid w:val="00801363"/>
    <w:rsid w:val="00802751"/>
    <w:rsid w:val="00802BBC"/>
    <w:rsid w:val="00802F00"/>
    <w:rsid w:val="0080427A"/>
    <w:rsid w:val="008062C3"/>
    <w:rsid w:val="0081226E"/>
    <w:rsid w:val="008129FD"/>
    <w:rsid w:val="008138BC"/>
    <w:rsid w:val="0081530F"/>
    <w:rsid w:val="00815A3C"/>
    <w:rsid w:val="00821A31"/>
    <w:rsid w:val="0082317B"/>
    <w:rsid w:val="00826673"/>
    <w:rsid w:val="00827402"/>
    <w:rsid w:val="00827594"/>
    <w:rsid w:val="0083095D"/>
    <w:rsid w:val="008311BC"/>
    <w:rsid w:val="00831728"/>
    <w:rsid w:val="008323E9"/>
    <w:rsid w:val="0083354A"/>
    <w:rsid w:val="008335A6"/>
    <w:rsid w:val="00833665"/>
    <w:rsid w:val="008338CE"/>
    <w:rsid w:val="0083391C"/>
    <w:rsid w:val="00836F3C"/>
    <w:rsid w:val="00836F54"/>
    <w:rsid w:val="00837170"/>
    <w:rsid w:val="008407B0"/>
    <w:rsid w:val="00841EB9"/>
    <w:rsid w:val="00842806"/>
    <w:rsid w:val="00843348"/>
    <w:rsid w:val="00843B54"/>
    <w:rsid w:val="00843C33"/>
    <w:rsid w:val="00845B82"/>
    <w:rsid w:val="0084701C"/>
    <w:rsid w:val="00850E3F"/>
    <w:rsid w:val="00851066"/>
    <w:rsid w:val="00851769"/>
    <w:rsid w:val="0085186F"/>
    <w:rsid w:val="0085218A"/>
    <w:rsid w:val="00853422"/>
    <w:rsid w:val="008534BC"/>
    <w:rsid w:val="00853DB4"/>
    <w:rsid w:val="008543D2"/>
    <w:rsid w:val="00854616"/>
    <w:rsid w:val="008574AF"/>
    <w:rsid w:val="008600B7"/>
    <w:rsid w:val="00860B70"/>
    <w:rsid w:val="00861DC6"/>
    <w:rsid w:val="00861E2F"/>
    <w:rsid w:val="00862837"/>
    <w:rsid w:val="00862E52"/>
    <w:rsid w:val="008652E0"/>
    <w:rsid w:val="00865CDA"/>
    <w:rsid w:val="0086642B"/>
    <w:rsid w:val="00866C30"/>
    <w:rsid w:val="00867A59"/>
    <w:rsid w:val="00867EC6"/>
    <w:rsid w:val="008715A8"/>
    <w:rsid w:val="008716DB"/>
    <w:rsid w:val="00875718"/>
    <w:rsid w:val="00880764"/>
    <w:rsid w:val="00881161"/>
    <w:rsid w:val="008814FA"/>
    <w:rsid w:val="00881B0F"/>
    <w:rsid w:val="008838B0"/>
    <w:rsid w:val="00884ABF"/>
    <w:rsid w:val="0088678B"/>
    <w:rsid w:val="008876CB"/>
    <w:rsid w:val="008908B8"/>
    <w:rsid w:val="008912CB"/>
    <w:rsid w:val="00893C4E"/>
    <w:rsid w:val="00893F6F"/>
    <w:rsid w:val="00894234"/>
    <w:rsid w:val="00894561"/>
    <w:rsid w:val="00894A86"/>
    <w:rsid w:val="00896E27"/>
    <w:rsid w:val="00897E66"/>
    <w:rsid w:val="008A5CCC"/>
    <w:rsid w:val="008A6159"/>
    <w:rsid w:val="008A7025"/>
    <w:rsid w:val="008A7DEB"/>
    <w:rsid w:val="008B07D6"/>
    <w:rsid w:val="008B0F99"/>
    <w:rsid w:val="008B185C"/>
    <w:rsid w:val="008B2D5D"/>
    <w:rsid w:val="008B329D"/>
    <w:rsid w:val="008B3343"/>
    <w:rsid w:val="008B3B5B"/>
    <w:rsid w:val="008B490E"/>
    <w:rsid w:val="008B4D7C"/>
    <w:rsid w:val="008B5111"/>
    <w:rsid w:val="008B549C"/>
    <w:rsid w:val="008B61AA"/>
    <w:rsid w:val="008B6E2B"/>
    <w:rsid w:val="008C018E"/>
    <w:rsid w:val="008C1095"/>
    <w:rsid w:val="008C11FC"/>
    <w:rsid w:val="008C1296"/>
    <w:rsid w:val="008C2581"/>
    <w:rsid w:val="008C2BDD"/>
    <w:rsid w:val="008C4153"/>
    <w:rsid w:val="008C56F5"/>
    <w:rsid w:val="008C63A0"/>
    <w:rsid w:val="008C659A"/>
    <w:rsid w:val="008C678E"/>
    <w:rsid w:val="008C7059"/>
    <w:rsid w:val="008C7730"/>
    <w:rsid w:val="008C7B37"/>
    <w:rsid w:val="008D0AF4"/>
    <w:rsid w:val="008D10D7"/>
    <w:rsid w:val="008D11F7"/>
    <w:rsid w:val="008D1776"/>
    <w:rsid w:val="008D2036"/>
    <w:rsid w:val="008D2B99"/>
    <w:rsid w:val="008D36DB"/>
    <w:rsid w:val="008D6FCB"/>
    <w:rsid w:val="008E000B"/>
    <w:rsid w:val="008E1D19"/>
    <w:rsid w:val="008E25C3"/>
    <w:rsid w:val="008E2911"/>
    <w:rsid w:val="008E3BAC"/>
    <w:rsid w:val="008E3F39"/>
    <w:rsid w:val="008E63D6"/>
    <w:rsid w:val="008E6754"/>
    <w:rsid w:val="008E71D3"/>
    <w:rsid w:val="008E7913"/>
    <w:rsid w:val="008F0BB4"/>
    <w:rsid w:val="008F1E61"/>
    <w:rsid w:val="008F2481"/>
    <w:rsid w:val="008F3DDD"/>
    <w:rsid w:val="008F434A"/>
    <w:rsid w:val="008F4F0C"/>
    <w:rsid w:val="008F7466"/>
    <w:rsid w:val="00902716"/>
    <w:rsid w:val="0090349E"/>
    <w:rsid w:val="009042F1"/>
    <w:rsid w:val="009050D7"/>
    <w:rsid w:val="00905149"/>
    <w:rsid w:val="00905C4A"/>
    <w:rsid w:val="009060D0"/>
    <w:rsid w:val="00906F9F"/>
    <w:rsid w:val="00907114"/>
    <w:rsid w:val="009100A3"/>
    <w:rsid w:val="0091067D"/>
    <w:rsid w:val="00911A49"/>
    <w:rsid w:val="00912A13"/>
    <w:rsid w:val="00913FB7"/>
    <w:rsid w:val="00914D15"/>
    <w:rsid w:val="009154FF"/>
    <w:rsid w:val="00917F7E"/>
    <w:rsid w:val="00917FBC"/>
    <w:rsid w:val="00922458"/>
    <w:rsid w:val="00923174"/>
    <w:rsid w:val="009245CC"/>
    <w:rsid w:val="00926D4A"/>
    <w:rsid w:val="009311EC"/>
    <w:rsid w:val="00932E3A"/>
    <w:rsid w:val="0093442E"/>
    <w:rsid w:val="00934B69"/>
    <w:rsid w:val="00934E3F"/>
    <w:rsid w:val="00935019"/>
    <w:rsid w:val="00935075"/>
    <w:rsid w:val="009366C6"/>
    <w:rsid w:val="00937B4C"/>
    <w:rsid w:val="00937DB9"/>
    <w:rsid w:val="00937F48"/>
    <w:rsid w:val="00940A8C"/>
    <w:rsid w:val="00941D6E"/>
    <w:rsid w:val="0094279E"/>
    <w:rsid w:val="00942FFE"/>
    <w:rsid w:val="00943A14"/>
    <w:rsid w:val="00943CEE"/>
    <w:rsid w:val="009461DE"/>
    <w:rsid w:val="00950163"/>
    <w:rsid w:val="009505EF"/>
    <w:rsid w:val="00951CAD"/>
    <w:rsid w:val="0095200C"/>
    <w:rsid w:val="009542FE"/>
    <w:rsid w:val="00954BB0"/>
    <w:rsid w:val="00955AD0"/>
    <w:rsid w:val="00955FBA"/>
    <w:rsid w:val="009568E8"/>
    <w:rsid w:val="0096035B"/>
    <w:rsid w:val="009621F2"/>
    <w:rsid w:val="00962479"/>
    <w:rsid w:val="009624D3"/>
    <w:rsid w:val="00962E2A"/>
    <w:rsid w:val="00963CC9"/>
    <w:rsid w:val="00964B3C"/>
    <w:rsid w:val="009655EF"/>
    <w:rsid w:val="0096665A"/>
    <w:rsid w:val="00966D7F"/>
    <w:rsid w:val="00970281"/>
    <w:rsid w:val="0097130B"/>
    <w:rsid w:val="0097192F"/>
    <w:rsid w:val="00973F9E"/>
    <w:rsid w:val="00974C0B"/>
    <w:rsid w:val="00975548"/>
    <w:rsid w:val="0097587E"/>
    <w:rsid w:val="00975DD4"/>
    <w:rsid w:val="00975F9C"/>
    <w:rsid w:val="009760CE"/>
    <w:rsid w:val="00977723"/>
    <w:rsid w:val="00983622"/>
    <w:rsid w:val="009837E2"/>
    <w:rsid w:val="009842D3"/>
    <w:rsid w:val="009863AA"/>
    <w:rsid w:val="009872A7"/>
    <w:rsid w:val="0099048D"/>
    <w:rsid w:val="00991A98"/>
    <w:rsid w:val="00992096"/>
    <w:rsid w:val="00993067"/>
    <w:rsid w:val="00993C55"/>
    <w:rsid w:val="00996AD8"/>
    <w:rsid w:val="00996D73"/>
    <w:rsid w:val="009A0CBD"/>
    <w:rsid w:val="009A0EEA"/>
    <w:rsid w:val="009A33AC"/>
    <w:rsid w:val="009A3879"/>
    <w:rsid w:val="009A439D"/>
    <w:rsid w:val="009A5F31"/>
    <w:rsid w:val="009A652C"/>
    <w:rsid w:val="009A6E92"/>
    <w:rsid w:val="009A7293"/>
    <w:rsid w:val="009B11E8"/>
    <w:rsid w:val="009B147C"/>
    <w:rsid w:val="009B165F"/>
    <w:rsid w:val="009B2697"/>
    <w:rsid w:val="009B314D"/>
    <w:rsid w:val="009B3EF1"/>
    <w:rsid w:val="009B4C42"/>
    <w:rsid w:val="009B7970"/>
    <w:rsid w:val="009C08BA"/>
    <w:rsid w:val="009C11CB"/>
    <w:rsid w:val="009C17E9"/>
    <w:rsid w:val="009C1FA9"/>
    <w:rsid w:val="009C4A42"/>
    <w:rsid w:val="009C5411"/>
    <w:rsid w:val="009C63D3"/>
    <w:rsid w:val="009C7C2E"/>
    <w:rsid w:val="009D0F34"/>
    <w:rsid w:val="009D1067"/>
    <w:rsid w:val="009D1265"/>
    <w:rsid w:val="009D1805"/>
    <w:rsid w:val="009D1B4B"/>
    <w:rsid w:val="009D2FD0"/>
    <w:rsid w:val="009D3D8B"/>
    <w:rsid w:val="009D508C"/>
    <w:rsid w:val="009D5749"/>
    <w:rsid w:val="009D6194"/>
    <w:rsid w:val="009D72A6"/>
    <w:rsid w:val="009E064D"/>
    <w:rsid w:val="009E143F"/>
    <w:rsid w:val="009E222D"/>
    <w:rsid w:val="009E2497"/>
    <w:rsid w:val="009E257E"/>
    <w:rsid w:val="009E2658"/>
    <w:rsid w:val="009E28E2"/>
    <w:rsid w:val="009E2BF4"/>
    <w:rsid w:val="009E324B"/>
    <w:rsid w:val="009E3D5A"/>
    <w:rsid w:val="009E7888"/>
    <w:rsid w:val="009F036C"/>
    <w:rsid w:val="009F07F5"/>
    <w:rsid w:val="009F0D6E"/>
    <w:rsid w:val="009F21E9"/>
    <w:rsid w:val="009F285E"/>
    <w:rsid w:val="009F47A3"/>
    <w:rsid w:val="009F6981"/>
    <w:rsid w:val="009F7153"/>
    <w:rsid w:val="009F7567"/>
    <w:rsid w:val="00A00FD9"/>
    <w:rsid w:val="00A0186C"/>
    <w:rsid w:val="00A0192D"/>
    <w:rsid w:val="00A01D9D"/>
    <w:rsid w:val="00A02938"/>
    <w:rsid w:val="00A04910"/>
    <w:rsid w:val="00A060BC"/>
    <w:rsid w:val="00A06695"/>
    <w:rsid w:val="00A06F90"/>
    <w:rsid w:val="00A07377"/>
    <w:rsid w:val="00A07E08"/>
    <w:rsid w:val="00A13131"/>
    <w:rsid w:val="00A13ED6"/>
    <w:rsid w:val="00A149D6"/>
    <w:rsid w:val="00A1681E"/>
    <w:rsid w:val="00A2010D"/>
    <w:rsid w:val="00A21A3C"/>
    <w:rsid w:val="00A22ED6"/>
    <w:rsid w:val="00A25A59"/>
    <w:rsid w:val="00A268DC"/>
    <w:rsid w:val="00A30EBE"/>
    <w:rsid w:val="00A32533"/>
    <w:rsid w:val="00A3500D"/>
    <w:rsid w:val="00A353DD"/>
    <w:rsid w:val="00A3597F"/>
    <w:rsid w:val="00A35EC9"/>
    <w:rsid w:val="00A36498"/>
    <w:rsid w:val="00A3695D"/>
    <w:rsid w:val="00A40460"/>
    <w:rsid w:val="00A40D3E"/>
    <w:rsid w:val="00A40F6E"/>
    <w:rsid w:val="00A41A6B"/>
    <w:rsid w:val="00A4433C"/>
    <w:rsid w:val="00A45841"/>
    <w:rsid w:val="00A45919"/>
    <w:rsid w:val="00A468EA"/>
    <w:rsid w:val="00A46F37"/>
    <w:rsid w:val="00A470B9"/>
    <w:rsid w:val="00A47CEF"/>
    <w:rsid w:val="00A50C62"/>
    <w:rsid w:val="00A51B3B"/>
    <w:rsid w:val="00A5274F"/>
    <w:rsid w:val="00A53036"/>
    <w:rsid w:val="00A534C9"/>
    <w:rsid w:val="00A53697"/>
    <w:rsid w:val="00A549B0"/>
    <w:rsid w:val="00A55455"/>
    <w:rsid w:val="00A55806"/>
    <w:rsid w:val="00A56CDD"/>
    <w:rsid w:val="00A56EB6"/>
    <w:rsid w:val="00A608FF"/>
    <w:rsid w:val="00A6652F"/>
    <w:rsid w:val="00A66794"/>
    <w:rsid w:val="00A673E2"/>
    <w:rsid w:val="00A67AAA"/>
    <w:rsid w:val="00A67EDE"/>
    <w:rsid w:val="00A70142"/>
    <w:rsid w:val="00A71CC8"/>
    <w:rsid w:val="00A722E1"/>
    <w:rsid w:val="00A725CB"/>
    <w:rsid w:val="00A72655"/>
    <w:rsid w:val="00A72D66"/>
    <w:rsid w:val="00A72F95"/>
    <w:rsid w:val="00A7411D"/>
    <w:rsid w:val="00A76465"/>
    <w:rsid w:val="00A7797B"/>
    <w:rsid w:val="00A8024D"/>
    <w:rsid w:val="00A808D8"/>
    <w:rsid w:val="00A83369"/>
    <w:rsid w:val="00A86AD6"/>
    <w:rsid w:val="00A86B18"/>
    <w:rsid w:val="00A8793F"/>
    <w:rsid w:val="00A9044E"/>
    <w:rsid w:val="00A912FD"/>
    <w:rsid w:val="00A93BAE"/>
    <w:rsid w:val="00A93D14"/>
    <w:rsid w:val="00A93F95"/>
    <w:rsid w:val="00A94252"/>
    <w:rsid w:val="00A94812"/>
    <w:rsid w:val="00A95353"/>
    <w:rsid w:val="00A96A4F"/>
    <w:rsid w:val="00A96AD0"/>
    <w:rsid w:val="00A97DC9"/>
    <w:rsid w:val="00AA0415"/>
    <w:rsid w:val="00AA2741"/>
    <w:rsid w:val="00AA397C"/>
    <w:rsid w:val="00AA42E2"/>
    <w:rsid w:val="00AA49AD"/>
    <w:rsid w:val="00AA4FE3"/>
    <w:rsid w:val="00AA595B"/>
    <w:rsid w:val="00AA7D5A"/>
    <w:rsid w:val="00AB0280"/>
    <w:rsid w:val="00AB0758"/>
    <w:rsid w:val="00AB2FF6"/>
    <w:rsid w:val="00AB346A"/>
    <w:rsid w:val="00AB3D2B"/>
    <w:rsid w:val="00AB49C6"/>
    <w:rsid w:val="00AB4EBF"/>
    <w:rsid w:val="00AB6567"/>
    <w:rsid w:val="00AB78EB"/>
    <w:rsid w:val="00AC017F"/>
    <w:rsid w:val="00AC0185"/>
    <w:rsid w:val="00AC0318"/>
    <w:rsid w:val="00AC1042"/>
    <w:rsid w:val="00AC2BCA"/>
    <w:rsid w:val="00AC2C6F"/>
    <w:rsid w:val="00AC2C77"/>
    <w:rsid w:val="00AC3669"/>
    <w:rsid w:val="00AC3920"/>
    <w:rsid w:val="00AC39CC"/>
    <w:rsid w:val="00AC4D2E"/>
    <w:rsid w:val="00AC4E6B"/>
    <w:rsid w:val="00AC643B"/>
    <w:rsid w:val="00AC7A22"/>
    <w:rsid w:val="00AD0D65"/>
    <w:rsid w:val="00AD1B63"/>
    <w:rsid w:val="00AD1DDA"/>
    <w:rsid w:val="00AD28EF"/>
    <w:rsid w:val="00AD3B0A"/>
    <w:rsid w:val="00AD3BE8"/>
    <w:rsid w:val="00AE102E"/>
    <w:rsid w:val="00AE11A0"/>
    <w:rsid w:val="00AE29B4"/>
    <w:rsid w:val="00AE3CDF"/>
    <w:rsid w:val="00AE3DCA"/>
    <w:rsid w:val="00AE62D8"/>
    <w:rsid w:val="00AF0450"/>
    <w:rsid w:val="00AF05CA"/>
    <w:rsid w:val="00AF32A9"/>
    <w:rsid w:val="00AF3E52"/>
    <w:rsid w:val="00AF3EC7"/>
    <w:rsid w:val="00AF4321"/>
    <w:rsid w:val="00AF6B8B"/>
    <w:rsid w:val="00AF6BEC"/>
    <w:rsid w:val="00B011B9"/>
    <w:rsid w:val="00B01DFB"/>
    <w:rsid w:val="00B027AF"/>
    <w:rsid w:val="00B034BA"/>
    <w:rsid w:val="00B037AD"/>
    <w:rsid w:val="00B05EAF"/>
    <w:rsid w:val="00B10B6A"/>
    <w:rsid w:val="00B123A8"/>
    <w:rsid w:val="00B13808"/>
    <w:rsid w:val="00B1547C"/>
    <w:rsid w:val="00B16B87"/>
    <w:rsid w:val="00B216D0"/>
    <w:rsid w:val="00B222D6"/>
    <w:rsid w:val="00B2499E"/>
    <w:rsid w:val="00B254A1"/>
    <w:rsid w:val="00B259B5"/>
    <w:rsid w:val="00B27B05"/>
    <w:rsid w:val="00B30242"/>
    <w:rsid w:val="00B303AF"/>
    <w:rsid w:val="00B304A2"/>
    <w:rsid w:val="00B30F4A"/>
    <w:rsid w:val="00B31192"/>
    <w:rsid w:val="00B317DC"/>
    <w:rsid w:val="00B31DE2"/>
    <w:rsid w:val="00B33B9A"/>
    <w:rsid w:val="00B371AD"/>
    <w:rsid w:val="00B411E8"/>
    <w:rsid w:val="00B41B02"/>
    <w:rsid w:val="00B42733"/>
    <w:rsid w:val="00B42E3F"/>
    <w:rsid w:val="00B442CD"/>
    <w:rsid w:val="00B44525"/>
    <w:rsid w:val="00B445B5"/>
    <w:rsid w:val="00B45952"/>
    <w:rsid w:val="00B47C56"/>
    <w:rsid w:val="00B52547"/>
    <w:rsid w:val="00B52700"/>
    <w:rsid w:val="00B54625"/>
    <w:rsid w:val="00B55B8C"/>
    <w:rsid w:val="00B57238"/>
    <w:rsid w:val="00B57A58"/>
    <w:rsid w:val="00B57B5B"/>
    <w:rsid w:val="00B57E6A"/>
    <w:rsid w:val="00B57EA9"/>
    <w:rsid w:val="00B608F1"/>
    <w:rsid w:val="00B6468E"/>
    <w:rsid w:val="00B64A4D"/>
    <w:rsid w:val="00B64D3C"/>
    <w:rsid w:val="00B67C3E"/>
    <w:rsid w:val="00B7161C"/>
    <w:rsid w:val="00B71F94"/>
    <w:rsid w:val="00B728F6"/>
    <w:rsid w:val="00B72BE0"/>
    <w:rsid w:val="00B72F98"/>
    <w:rsid w:val="00B774C7"/>
    <w:rsid w:val="00B77C80"/>
    <w:rsid w:val="00B77F9A"/>
    <w:rsid w:val="00B80F56"/>
    <w:rsid w:val="00B81185"/>
    <w:rsid w:val="00B81B88"/>
    <w:rsid w:val="00B82D3E"/>
    <w:rsid w:val="00B83569"/>
    <w:rsid w:val="00B83B35"/>
    <w:rsid w:val="00B8450C"/>
    <w:rsid w:val="00B85BF0"/>
    <w:rsid w:val="00B8691A"/>
    <w:rsid w:val="00B86EDC"/>
    <w:rsid w:val="00B87232"/>
    <w:rsid w:val="00B919C1"/>
    <w:rsid w:val="00B92B2F"/>
    <w:rsid w:val="00B97FAF"/>
    <w:rsid w:val="00B99232"/>
    <w:rsid w:val="00BB251B"/>
    <w:rsid w:val="00BB6097"/>
    <w:rsid w:val="00BB74A4"/>
    <w:rsid w:val="00BB7B07"/>
    <w:rsid w:val="00BB7BF8"/>
    <w:rsid w:val="00BB7E3E"/>
    <w:rsid w:val="00BC0D90"/>
    <w:rsid w:val="00BC1B81"/>
    <w:rsid w:val="00BC3EF8"/>
    <w:rsid w:val="00BC458B"/>
    <w:rsid w:val="00BC5DF4"/>
    <w:rsid w:val="00BC6AC0"/>
    <w:rsid w:val="00BC7C2F"/>
    <w:rsid w:val="00BD01BE"/>
    <w:rsid w:val="00BD079B"/>
    <w:rsid w:val="00BD106C"/>
    <w:rsid w:val="00BD13A0"/>
    <w:rsid w:val="00BD1973"/>
    <w:rsid w:val="00BD2127"/>
    <w:rsid w:val="00BD2E76"/>
    <w:rsid w:val="00BD380D"/>
    <w:rsid w:val="00BD3886"/>
    <w:rsid w:val="00BD5EB5"/>
    <w:rsid w:val="00BD73D1"/>
    <w:rsid w:val="00BE0B69"/>
    <w:rsid w:val="00BE1946"/>
    <w:rsid w:val="00BE21D0"/>
    <w:rsid w:val="00BE2B82"/>
    <w:rsid w:val="00BE3EA7"/>
    <w:rsid w:val="00BE5E63"/>
    <w:rsid w:val="00BF033A"/>
    <w:rsid w:val="00BF04EF"/>
    <w:rsid w:val="00BF0A56"/>
    <w:rsid w:val="00BF22B6"/>
    <w:rsid w:val="00BF3914"/>
    <w:rsid w:val="00BF3AE5"/>
    <w:rsid w:val="00BF52B9"/>
    <w:rsid w:val="00BF59C3"/>
    <w:rsid w:val="00BF5BAF"/>
    <w:rsid w:val="00BF7B70"/>
    <w:rsid w:val="00C003D9"/>
    <w:rsid w:val="00C00DA9"/>
    <w:rsid w:val="00C0260B"/>
    <w:rsid w:val="00C04334"/>
    <w:rsid w:val="00C10040"/>
    <w:rsid w:val="00C1272A"/>
    <w:rsid w:val="00C1306E"/>
    <w:rsid w:val="00C13D7E"/>
    <w:rsid w:val="00C13E53"/>
    <w:rsid w:val="00C15183"/>
    <w:rsid w:val="00C16022"/>
    <w:rsid w:val="00C1668B"/>
    <w:rsid w:val="00C16964"/>
    <w:rsid w:val="00C16F1C"/>
    <w:rsid w:val="00C172ED"/>
    <w:rsid w:val="00C17A0F"/>
    <w:rsid w:val="00C17A9F"/>
    <w:rsid w:val="00C17F01"/>
    <w:rsid w:val="00C220F9"/>
    <w:rsid w:val="00C23CF1"/>
    <w:rsid w:val="00C258F9"/>
    <w:rsid w:val="00C269B4"/>
    <w:rsid w:val="00C30219"/>
    <w:rsid w:val="00C31CF6"/>
    <w:rsid w:val="00C31EDD"/>
    <w:rsid w:val="00C34976"/>
    <w:rsid w:val="00C358EB"/>
    <w:rsid w:val="00C37A90"/>
    <w:rsid w:val="00C409A3"/>
    <w:rsid w:val="00C40A1D"/>
    <w:rsid w:val="00C420C5"/>
    <w:rsid w:val="00C42592"/>
    <w:rsid w:val="00C438F2"/>
    <w:rsid w:val="00C44071"/>
    <w:rsid w:val="00C4413B"/>
    <w:rsid w:val="00C45092"/>
    <w:rsid w:val="00C45124"/>
    <w:rsid w:val="00C4623F"/>
    <w:rsid w:val="00C46920"/>
    <w:rsid w:val="00C470A3"/>
    <w:rsid w:val="00C50632"/>
    <w:rsid w:val="00C50911"/>
    <w:rsid w:val="00C51978"/>
    <w:rsid w:val="00C52022"/>
    <w:rsid w:val="00C525B7"/>
    <w:rsid w:val="00C52B9A"/>
    <w:rsid w:val="00C52DA7"/>
    <w:rsid w:val="00C53054"/>
    <w:rsid w:val="00C54DC8"/>
    <w:rsid w:val="00C551F7"/>
    <w:rsid w:val="00C55681"/>
    <w:rsid w:val="00C5662D"/>
    <w:rsid w:val="00C5702D"/>
    <w:rsid w:val="00C570F1"/>
    <w:rsid w:val="00C574C8"/>
    <w:rsid w:val="00C57A48"/>
    <w:rsid w:val="00C5EBF9"/>
    <w:rsid w:val="00C6105A"/>
    <w:rsid w:val="00C6151A"/>
    <w:rsid w:val="00C63BEB"/>
    <w:rsid w:val="00C644A3"/>
    <w:rsid w:val="00C652DA"/>
    <w:rsid w:val="00C7186F"/>
    <w:rsid w:val="00C72893"/>
    <w:rsid w:val="00C7311F"/>
    <w:rsid w:val="00C74AEC"/>
    <w:rsid w:val="00C8009F"/>
    <w:rsid w:val="00C80DB8"/>
    <w:rsid w:val="00C81BB9"/>
    <w:rsid w:val="00C850F6"/>
    <w:rsid w:val="00C8538F"/>
    <w:rsid w:val="00C87BA5"/>
    <w:rsid w:val="00C87F65"/>
    <w:rsid w:val="00C900B9"/>
    <w:rsid w:val="00C901A5"/>
    <w:rsid w:val="00C921C1"/>
    <w:rsid w:val="00C939E1"/>
    <w:rsid w:val="00C93CD4"/>
    <w:rsid w:val="00C9419E"/>
    <w:rsid w:val="00C94C08"/>
    <w:rsid w:val="00C94DCD"/>
    <w:rsid w:val="00C953BB"/>
    <w:rsid w:val="00C95A75"/>
    <w:rsid w:val="00C962EE"/>
    <w:rsid w:val="00C9662C"/>
    <w:rsid w:val="00C96A14"/>
    <w:rsid w:val="00C96DAB"/>
    <w:rsid w:val="00C9787E"/>
    <w:rsid w:val="00CA005D"/>
    <w:rsid w:val="00CA1260"/>
    <w:rsid w:val="00CA20D3"/>
    <w:rsid w:val="00CA2353"/>
    <w:rsid w:val="00CA2FAE"/>
    <w:rsid w:val="00CA6574"/>
    <w:rsid w:val="00CA69D8"/>
    <w:rsid w:val="00CA6E5A"/>
    <w:rsid w:val="00CA7218"/>
    <w:rsid w:val="00CA7C4F"/>
    <w:rsid w:val="00CB1641"/>
    <w:rsid w:val="00CB1B57"/>
    <w:rsid w:val="00CB2C2F"/>
    <w:rsid w:val="00CB2CAD"/>
    <w:rsid w:val="00CB372A"/>
    <w:rsid w:val="00CB5F31"/>
    <w:rsid w:val="00CB6EE2"/>
    <w:rsid w:val="00CB7416"/>
    <w:rsid w:val="00CB767B"/>
    <w:rsid w:val="00CB76E5"/>
    <w:rsid w:val="00CC13B0"/>
    <w:rsid w:val="00CC25AD"/>
    <w:rsid w:val="00CC3B6F"/>
    <w:rsid w:val="00CC3C39"/>
    <w:rsid w:val="00CC61F6"/>
    <w:rsid w:val="00CC7197"/>
    <w:rsid w:val="00CC75F7"/>
    <w:rsid w:val="00CC7BF2"/>
    <w:rsid w:val="00CD02CB"/>
    <w:rsid w:val="00CD038F"/>
    <w:rsid w:val="00CD0CB5"/>
    <w:rsid w:val="00CD1F12"/>
    <w:rsid w:val="00CD2742"/>
    <w:rsid w:val="00CD3CEC"/>
    <w:rsid w:val="00CD3DA7"/>
    <w:rsid w:val="00CD4643"/>
    <w:rsid w:val="00CD7664"/>
    <w:rsid w:val="00CE22B3"/>
    <w:rsid w:val="00CE5975"/>
    <w:rsid w:val="00CE5F0E"/>
    <w:rsid w:val="00CE6A41"/>
    <w:rsid w:val="00CF2269"/>
    <w:rsid w:val="00CF2394"/>
    <w:rsid w:val="00CF23B0"/>
    <w:rsid w:val="00CF39EA"/>
    <w:rsid w:val="00CF3DCA"/>
    <w:rsid w:val="00CF3DE0"/>
    <w:rsid w:val="00CF47F6"/>
    <w:rsid w:val="00CF532B"/>
    <w:rsid w:val="00CF6617"/>
    <w:rsid w:val="00CF7063"/>
    <w:rsid w:val="00CF719A"/>
    <w:rsid w:val="00D00237"/>
    <w:rsid w:val="00D03736"/>
    <w:rsid w:val="00D04D9C"/>
    <w:rsid w:val="00D0577D"/>
    <w:rsid w:val="00D07164"/>
    <w:rsid w:val="00D07E44"/>
    <w:rsid w:val="00D109E7"/>
    <w:rsid w:val="00D12EDA"/>
    <w:rsid w:val="00D13881"/>
    <w:rsid w:val="00D155BC"/>
    <w:rsid w:val="00D16366"/>
    <w:rsid w:val="00D16C8F"/>
    <w:rsid w:val="00D17694"/>
    <w:rsid w:val="00D207DD"/>
    <w:rsid w:val="00D20C68"/>
    <w:rsid w:val="00D20C9D"/>
    <w:rsid w:val="00D25720"/>
    <w:rsid w:val="00D308BF"/>
    <w:rsid w:val="00D30B84"/>
    <w:rsid w:val="00D30E41"/>
    <w:rsid w:val="00D3152E"/>
    <w:rsid w:val="00D31EF6"/>
    <w:rsid w:val="00D324C6"/>
    <w:rsid w:val="00D327CC"/>
    <w:rsid w:val="00D32BE2"/>
    <w:rsid w:val="00D32E5B"/>
    <w:rsid w:val="00D33A47"/>
    <w:rsid w:val="00D348A9"/>
    <w:rsid w:val="00D34EF6"/>
    <w:rsid w:val="00D35C07"/>
    <w:rsid w:val="00D35C4A"/>
    <w:rsid w:val="00D366B0"/>
    <w:rsid w:val="00D371EB"/>
    <w:rsid w:val="00D414C7"/>
    <w:rsid w:val="00D42E07"/>
    <w:rsid w:val="00D4355A"/>
    <w:rsid w:val="00D43A47"/>
    <w:rsid w:val="00D44174"/>
    <w:rsid w:val="00D446CB"/>
    <w:rsid w:val="00D453D4"/>
    <w:rsid w:val="00D47617"/>
    <w:rsid w:val="00D500B4"/>
    <w:rsid w:val="00D5015E"/>
    <w:rsid w:val="00D50C9E"/>
    <w:rsid w:val="00D5459A"/>
    <w:rsid w:val="00D56E6F"/>
    <w:rsid w:val="00D5734F"/>
    <w:rsid w:val="00D610A4"/>
    <w:rsid w:val="00D67879"/>
    <w:rsid w:val="00D67D1A"/>
    <w:rsid w:val="00D70416"/>
    <w:rsid w:val="00D727AB"/>
    <w:rsid w:val="00D73454"/>
    <w:rsid w:val="00D73FD3"/>
    <w:rsid w:val="00D74D53"/>
    <w:rsid w:val="00D75299"/>
    <w:rsid w:val="00D7679E"/>
    <w:rsid w:val="00D77B3A"/>
    <w:rsid w:val="00D8053B"/>
    <w:rsid w:val="00D809AA"/>
    <w:rsid w:val="00D80C89"/>
    <w:rsid w:val="00D80F01"/>
    <w:rsid w:val="00D81301"/>
    <w:rsid w:val="00D841F0"/>
    <w:rsid w:val="00D84A46"/>
    <w:rsid w:val="00D84CA1"/>
    <w:rsid w:val="00D84F85"/>
    <w:rsid w:val="00D90866"/>
    <w:rsid w:val="00D91007"/>
    <w:rsid w:val="00D91211"/>
    <w:rsid w:val="00D91258"/>
    <w:rsid w:val="00D91A82"/>
    <w:rsid w:val="00D94B0E"/>
    <w:rsid w:val="00D95934"/>
    <w:rsid w:val="00D960B2"/>
    <w:rsid w:val="00D960E8"/>
    <w:rsid w:val="00D97C1A"/>
    <w:rsid w:val="00DA0155"/>
    <w:rsid w:val="00DA01F5"/>
    <w:rsid w:val="00DA04F4"/>
    <w:rsid w:val="00DA2263"/>
    <w:rsid w:val="00DA3900"/>
    <w:rsid w:val="00DA4158"/>
    <w:rsid w:val="00DB148C"/>
    <w:rsid w:val="00DB2613"/>
    <w:rsid w:val="00DB3584"/>
    <w:rsid w:val="00DB4DFC"/>
    <w:rsid w:val="00DC1ACE"/>
    <w:rsid w:val="00DC2853"/>
    <w:rsid w:val="00DC44C2"/>
    <w:rsid w:val="00DC47F2"/>
    <w:rsid w:val="00DC4C5B"/>
    <w:rsid w:val="00DC5EA0"/>
    <w:rsid w:val="00DD2137"/>
    <w:rsid w:val="00DD2251"/>
    <w:rsid w:val="00DD3179"/>
    <w:rsid w:val="00DD50BB"/>
    <w:rsid w:val="00DD50CB"/>
    <w:rsid w:val="00DD5388"/>
    <w:rsid w:val="00DE4F4C"/>
    <w:rsid w:val="00DE57A5"/>
    <w:rsid w:val="00DE6600"/>
    <w:rsid w:val="00DE6C6A"/>
    <w:rsid w:val="00DE6D8F"/>
    <w:rsid w:val="00DE7957"/>
    <w:rsid w:val="00DF00BA"/>
    <w:rsid w:val="00DF1AF3"/>
    <w:rsid w:val="00DF1C82"/>
    <w:rsid w:val="00DF281F"/>
    <w:rsid w:val="00DF4597"/>
    <w:rsid w:val="00DF4E0A"/>
    <w:rsid w:val="00DF5970"/>
    <w:rsid w:val="00DF6448"/>
    <w:rsid w:val="00DF6775"/>
    <w:rsid w:val="00E0172C"/>
    <w:rsid w:val="00E028E5"/>
    <w:rsid w:val="00E03375"/>
    <w:rsid w:val="00E0622B"/>
    <w:rsid w:val="00E07C78"/>
    <w:rsid w:val="00E10A80"/>
    <w:rsid w:val="00E11692"/>
    <w:rsid w:val="00E1290C"/>
    <w:rsid w:val="00E12C15"/>
    <w:rsid w:val="00E12E7B"/>
    <w:rsid w:val="00E12E9D"/>
    <w:rsid w:val="00E13432"/>
    <w:rsid w:val="00E17460"/>
    <w:rsid w:val="00E17B60"/>
    <w:rsid w:val="00E20016"/>
    <w:rsid w:val="00E206C4"/>
    <w:rsid w:val="00E220D3"/>
    <w:rsid w:val="00E22D17"/>
    <w:rsid w:val="00E22E13"/>
    <w:rsid w:val="00E2556A"/>
    <w:rsid w:val="00E260D0"/>
    <w:rsid w:val="00E26491"/>
    <w:rsid w:val="00E26806"/>
    <w:rsid w:val="00E27C8E"/>
    <w:rsid w:val="00E323C1"/>
    <w:rsid w:val="00E326BD"/>
    <w:rsid w:val="00E33151"/>
    <w:rsid w:val="00E33247"/>
    <w:rsid w:val="00E33380"/>
    <w:rsid w:val="00E34491"/>
    <w:rsid w:val="00E34691"/>
    <w:rsid w:val="00E36897"/>
    <w:rsid w:val="00E36F73"/>
    <w:rsid w:val="00E4065D"/>
    <w:rsid w:val="00E41E7E"/>
    <w:rsid w:val="00E42C9E"/>
    <w:rsid w:val="00E43693"/>
    <w:rsid w:val="00E43810"/>
    <w:rsid w:val="00E43B16"/>
    <w:rsid w:val="00E440D9"/>
    <w:rsid w:val="00E44547"/>
    <w:rsid w:val="00E44C23"/>
    <w:rsid w:val="00E47D61"/>
    <w:rsid w:val="00E53C68"/>
    <w:rsid w:val="00E5463F"/>
    <w:rsid w:val="00E5695A"/>
    <w:rsid w:val="00E575E2"/>
    <w:rsid w:val="00E6019B"/>
    <w:rsid w:val="00E60CAC"/>
    <w:rsid w:val="00E61525"/>
    <w:rsid w:val="00E61A71"/>
    <w:rsid w:val="00E62415"/>
    <w:rsid w:val="00E643C7"/>
    <w:rsid w:val="00E6466C"/>
    <w:rsid w:val="00E65B2F"/>
    <w:rsid w:val="00E665BC"/>
    <w:rsid w:val="00E670FD"/>
    <w:rsid w:val="00E6768B"/>
    <w:rsid w:val="00E70426"/>
    <w:rsid w:val="00E70812"/>
    <w:rsid w:val="00E70D9E"/>
    <w:rsid w:val="00E711E4"/>
    <w:rsid w:val="00E71399"/>
    <w:rsid w:val="00E723F2"/>
    <w:rsid w:val="00E729E9"/>
    <w:rsid w:val="00E7417C"/>
    <w:rsid w:val="00E74D18"/>
    <w:rsid w:val="00E77637"/>
    <w:rsid w:val="00E777AF"/>
    <w:rsid w:val="00E77CA1"/>
    <w:rsid w:val="00E8033A"/>
    <w:rsid w:val="00E81266"/>
    <w:rsid w:val="00E824AE"/>
    <w:rsid w:val="00E82AEC"/>
    <w:rsid w:val="00E83E80"/>
    <w:rsid w:val="00E84EE0"/>
    <w:rsid w:val="00E86166"/>
    <w:rsid w:val="00E877AB"/>
    <w:rsid w:val="00E879F3"/>
    <w:rsid w:val="00E91799"/>
    <w:rsid w:val="00E9381E"/>
    <w:rsid w:val="00E93856"/>
    <w:rsid w:val="00E93CD6"/>
    <w:rsid w:val="00E93D42"/>
    <w:rsid w:val="00E93E7C"/>
    <w:rsid w:val="00E9447B"/>
    <w:rsid w:val="00E97B69"/>
    <w:rsid w:val="00E97B7E"/>
    <w:rsid w:val="00EA0ADA"/>
    <w:rsid w:val="00EA0EE5"/>
    <w:rsid w:val="00EA2916"/>
    <w:rsid w:val="00EA2B8F"/>
    <w:rsid w:val="00EA327B"/>
    <w:rsid w:val="00EA3DED"/>
    <w:rsid w:val="00EA4462"/>
    <w:rsid w:val="00EA4D6C"/>
    <w:rsid w:val="00EA606C"/>
    <w:rsid w:val="00EA6236"/>
    <w:rsid w:val="00EA65A6"/>
    <w:rsid w:val="00EA6E13"/>
    <w:rsid w:val="00EB033A"/>
    <w:rsid w:val="00EB10BB"/>
    <w:rsid w:val="00EB18BF"/>
    <w:rsid w:val="00EB38B2"/>
    <w:rsid w:val="00EB6E2F"/>
    <w:rsid w:val="00EC05F5"/>
    <w:rsid w:val="00EC0740"/>
    <w:rsid w:val="00EC0A6D"/>
    <w:rsid w:val="00EC13F9"/>
    <w:rsid w:val="00EC2723"/>
    <w:rsid w:val="00EC481A"/>
    <w:rsid w:val="00EC4F5A"/>
    <w:rsid w:val="00ED0A93"/>
    <w:rsid w:val="00ED0E47"/>
    <w:rsid w:val="00ED1018"/>
    <w:rsid w:val="00ED102E"/>
    <w:rsid w:val="00ED2019"/>
    <w:rsid w:val="00ED208C"/>
    <w:rsid w:val="00ED2A82"/>
    <w:rsid w:val="00ED2FA4"/>
    <w:rsid w:val="00ED31BA"/>
    <w:rsid w:val="00EE1114"/>
    <w:rsid w:val="00EE120E"/>
    <w:rsid w:val="00EE12C6"/>
    <w:rsid w:val="00EE1BAA"/>
    <w:rsid w:val="00EE2CDC"/>
    <w:rsid w:val="00EE3629"/>
    <w:rsid w:val="00EE3F5C"/>
    <w:rsid w:val="00EE5B4E"/>
    <w:rsid w:val="00EE7607"/>
    <w:rsid w:val="00EF0092"/>
    <w:rsid w:val="00EF3165"/>
    <w:rsid w:val="00EF3AE8"/>
    <w:rsid w:val="00EF3B14"/>
    <w:rsid w:val="00EF4327"/>
    <w:rsid w:val="00EF454A"/>
    <w:rsid w:val="00EF65F7"/>
    <w:rsid w:val="00EF7B3A"/>
    <w:rsid w:val="00F0069A"/>
    <w:rsid w:val="00F0086B"/>
    <w:rsid w:val="00F00A3B"/>
    <w:rsid w:val="00F01AE0"/>
    <w:rsid w:val="00F03B07"/>
    <w:rsid w:val="00F0514E"/>
    <w:rsid w:val="00F0605C"/>
    <w:rsid w:val="00F06EA3"/>
    <w:rsid w:val="00F0715E"/>
    <w:rsid w:val="00F07F0C"/>
    <w:rsid w:val="00F10094"/>
    <w:rsid w:val="00F10126"/>
    <w:rsid w:val="00F12079"/>
    <w:rsid w:val="00F14011"/>
    <w:rsid w:val="00F144EC"/>
    <w:rsid w:val="00F14B1D"/>
    <w:rsid w:val="00F1529E"/>
    <w:rsid w:val="00F15DAE"/>
    <w:rsid w:val="00F1765E"/>
    <w:rsid w:val="00F2058E"/>
    <w:rsid w:val="00F21156"/>
    <w:rsid w:val="00F2257E"/>
    <w:rsid w:val="00F22E6A"/>
    <w:rsid w:val="00F23450"/>
    <w:rsid w:val="00F2360A"/>
    <w:rsid w:val="00F23BC9"/>
    <w:rsid w:val="00F26593"/>
    <w:rsid w:val="00F27906"/>
    <w:rsid w:val="00F27D4B"/>
    <w:rsid w:val="00F307F6"/>
    <w:rsid w:val="00F309B4"/>
    <w:rsid w:val="00F30D3B"/>
    <w:rsid w:val="00F30F9A"/>
    <w:rsid w:val="00F311D4"/>
    <w:rsid w:val="00F332E6"/>
    <w:rsid w:val="00F33D77"/>
    <w:rsid w:val="00F35F4F"/>
    <w:rsid w:val="00F36477"/>
    <w:rsid w:val="00F36C44"/>
    <w:rsid w:val="00F3791B"/>
    <w:rsid w:val="00F4010F"/>
    <w:rsid w:val="00F40BD5"/>
    <w:rsid w:val="00F426F8"/>
    <w:rsid w:val="00F428DA"/>
    <w:rsid w:val="00F42B5B"/>
    <w:rsid w:val="00F44402"/>
    <w:rsid w:val="00F455F7"/>
    <w:rsid w:val="00F4642B"/>
    <w:rsid w:val="00F46A27"/>
    <w:rsid w:val="00F46A4A"/>
    <w:rsid w:val="00F4713A"/>
    <w:rsid w:val="00F47AA6"/>
    <w:rsid w:val="00F51799"/>
    <w:rsid w:val="00F5191B"/>
    <w:rsid w:val="00F51ACC"/>
    <w:rsid w:val="00F53C63"/>
    <w:rsid w:val="00F54C1A"/>
    <w:rsid w:val="00F54E2E"/>
    <w:rsid w:val="00F553D2"/>
    <w:rsid w:val="00F56041"/>
    <w:rsid w:val="00F5695F"/>
    <w:rsid w:val="00F61FA1"/>
    <w:rsid w:val="00F62EAF"/>
    <w:rsid w:val="00F62F0A"/>
    <w:rsid w:val="00F632B1"/>
    <w:rsid w:val="00F7114F"/>
    <w:rsid w:val="00F71B64"/>
    <w:rsid w:val="00F72532"/>
    <w:rsid w:val="00F730CE"/>
    <w:rsid w:val="00F7569F"/>
    <w:rsid w:val="00F77399"/>
    <w:rsid w:val="00F777F6"/>
    <w:rsid w:val="00F810D8"/>
    <w:rsid w:val="00F81789"/>
    <w:rsid w:val="00F81997"/>
    <w:rsid w:val="00F84E04"/>
    <w:rsid w:val="00F855EB"/>
    <w:rsid w:val="00F877FC"/>
    <w:rsid w:val="00F90615"/>
    <w:rsid w:val="00F91442"/>
    <w:rsid w:val="00F915FC"/>
    <w:rsid w:val="00F92E13"/>
    <w:rsid w:val="00F93C18"/>
    <w:rsid w:val="00F93EB8"/>
    <w:rsid w:val="00F9520A"/>
    <w:rsid w:val="00F96936"/>
    <w:rsid w:val="00F97582"/>
    <w:rsid w:val="00F97CC0"/>
    <w:rsid w:val="00FA17D2"/>
    <w:rsid w:val="00FA30D8"/>
    <w:rsid w:val="00FA34E6"/>
    <w:rsid w:val="00FA3C4A"/>
    <w:rsid w:val="00FA581F"/>
    <w:rsid w:val="00FA7737"/>
    <w:rsid w:val="00FB1DC3"/>
    <w:rsid w:val="00FB223C"/>
    <w:rsid w:val="00FB3496"/>
    <w:rsid w:val="00FB3BDF"/>
    <w:rsid w:val="00FB429E"/>
    <w:rsid w:val="00FB4F32"/>
    <w:rsid w:val="00FB50D6"/>
    <w:rsid w:val="00FC2132"/>
    <w:rsid w:val="00FC21B0"/>
    <w:rsid w:val="00FC48F3"/>
    <w:rsid w:val="00FC5D70"/>
    <w:rsid w:val="00FC5E22"/>
    <w:rsid w:val="00FC622A"/>
    <w:rsid w:val="00FC7831"/>
    <w:rsid w:val="00FD0796"/>
    <w:rsid w:val="00FD1EFC"/>
    <w:rsid w:val="00FD2AF7"/>
    <w:rsid w:val="00FD3AC5"/>
    <w:rsid w:val="00FD3CBC"/>
    <w:rsid w:val="00FD550D"/>
    <w:rsid w:val="00FD6F8C"/>
    <w:rsid w:val="00FE055C"/>
    <w:rsid w:val="00FE065C"/>
    <w:rsid w:val="00FE071B"/>
    <w:rsid w:val="00FE0B85"/>
    <w:rsid w:val="00FE1E07"/>
    <w:rsid w:val="00FE3428"/>
    <w:rsid w:val="00FE369C"/>
    <w:rsid w:val="00FE445E"/>
    <w:rsid w:val="00FE467A"/>
    <w:rsid w:val="00FE48F2"/>
    <w:rsid w:val="00FE4B4F"/>
    <w:rsid w:val="00FE4BEE"/>
    <w:rsid w:val="00FE569C"/>
    <w:rsid w:val="00FF05D4"/>
    <w:rsid w:val="00FF066D"/>
    <w:rsid w:val="00FF0E64"/>
    <w:rsid w:val="00FF10CA"/>
    <w:rsid w:val="00FF1CBC"/>
    <w:rsid w:val="00FF3685"/>
    <w:rsid w:val="00FF3963"/>
    <w:rsid w:val="00FF4A29"/>
    <w:rsid w:val="00FF65FD"/>
    <w:rsid w:val="00FF6B0B"/>
    <w:rsid w:val="00FF6E42"/>
    <w:rsid w:val="00FF73A1"/>
    <w:rsid w:val="01F7FBD0"/>
    <w:rsid w:val="02AFE16B"/>
    <w:rsid w:val="02C93569"/>
    <w:rsid w:val="03488819"/>
    <w:rsid w:val="0377ED34"/>
    <w:rsid w:val="03EF0C88"/>
    <w:rsid w:val="04D54CED"/>
    <w:rsid w:val="04F83932"/>
    <w:rsid w:val="06151FDA"/>
    <w:rsid w:val="061AE3B4"/>
    <w:rsid w:val="0626D891"/>
    <w:rsid w:val="067064F5"/>
    <w:rsid w:val="07BEC2EB"/>
    <w:rsid w:val="08D638C1"/>
    <w:rsid w:val="097C716F"/>
    <w:rsid w:val="09A73B6E"/>
    <w:rsid w:val="09AB9F95"/>
    <w:rsid w:val="09EED3AF"/>
    <w:rsid w:val="0A45299A"/>
    <w:rsid w:val="0DC609F2"/>
    <w:rsid w:val="0DF87A27"/>
    <w:rsid w:val="0F818C42"/>
    <w:rsid w:val="0FADFA5B"/>
    <w:rsid w:val="0FBE9479"/>
    <w:rsid w:val="10E95456"/>
    <w:rsid w:val="1119F073"/>
    <w:rsid w:val="112FF507"/>
    <w:rsid w:val="114C32B7"/>
    <w:rsid w:val="1153B001"/>
    <w:rsid w:val="130381D9"/>
    <w:rsid w:val="149B60D9"/>
    <w:rsid w:val="15F86C01"/>
    <w:rsid w:val="16D97B9A"/>
    <w:rsid w:val="1747E13F"/>
    <w:rsid w:val="17B98431"/>
    <w:rsid w:val="1830683A"/>
    <w:rsid w:val="183117F8"/>
    <w:rsid w:val="189865D0"/>
    <w:rsid w:val="1AD9B74E"/>
    <w:rsid w:val="1B1ADF83"/>
    <w:rsid w:val="1B2227FC"/>
    <w:rsid w:val="1B3D2899"/>
    <w:rsid w:val="1B418998"/>
    <w:rsid w:val="1B796889"/>
    <w:rsid w:val="1CA0191C"/>
    <w:rsid w:val="1D738F91"/>
    <w:rsid w:val="1DD9C048"/>
    <w:rsid w:val="1E56655D"/>
    <w:rsid w:val="1EF20593"/>
    <w:rsid w:val="1FBFF25E"/>
    <w:rsid w:val="1FEA8DA5"/>
    <w:rsid w:val="201E1508"/>
    <w:rsid w:val="208806CF"/>
    <w:rsid w:val="20C1ACEB"/>
    <w:rsid w:val="210A5CA7"/>
    <w:rsid w:val="21683C23"/>
    <w:rsid w:val="216A28E5"/>
    <w:rsid w:val="218B8EF2"/>
    <w:rsid w:val="21FDC87E"/>
    <w:rsid w:val="2257585E"/>
    <w:rsid w:val="22C3B980"/>
    <w:rsid w:val="23363630"/>
    <w:rsid w:val="233FF941"/>
    <w:rsid w:val="23400F6F"/>
    <w:rsid w:val="237D7392"/>
    <w:rsid w:val="244770D0"/>
    <w:rsid w:val="24604116"/>
    <w:rsid w:val="25475B1B"/>
    <w:rsid w:val="26613CC0"/>
    <w:rsid w:val="26857124"/>
    <w:rsid w:val="26ADBC0A"/>
    <w:rsid w:val="27B04098"/>
    <w:rsid w:val="27E6D536"/>
    <w:rsid w:val="27FC01C4"/>
    <w:rsid w:val="27FDE592"/>
    <w:rsid w:val="283D9C07"/>
    <w:rsid w:val="284B1CAD"/>
    <w:rsid w:val="285159AD"/>
    <w:rsid w:val="28A08593"/>
    <w:rsid w:val="2A482BC9"/>
    <w:rsid w:val="2ACDB326"/>
    <w:rsid w:val="2BCD7493"/>
    <w:rsid w:val="2C0F380F"/>
    <w:rsid w:val="2C4B4263"/>
    <w:rsid w:val="2C51E1E4"/>
    <w:rsid w:val="2CB27EEE"/>
    <w:rsid w:val="2E000220"/>
    <w:rsid w:val="2EA50C9A"/>
    <w:rsid w:val="2EEE70BB"/>
    <w:rsid w:val="306BFEEC"/>
    <w:rsid w:val="3103820A"/>
    <w:rsid w:val="310ED801"/>
    <w:rsid w:val="3140EFD9"/>
    <w:rsid w:val="322279D8"/>
    <w:rsid w:val="32B54999"/>
    <w:rsid w:val="331DADA5"/>
    <w:rsid w:val="34901B45"/>
    <w:rsid w:val="35641D10"/>
    <w:rsid w:val="364C9436"/>
    <w:rsid w:val="366B0C45"/>
    <w:rsid w:val="36B6FE38"/>
    <w:rsid w:val="37C9F722"/>
    <w:rsid w:val="39FE2078"/>
    <w:rsid w:val="3A3EF91B"/>
    <w:rsid w:val="3A58CF9D"/>
    <w:rsid w:val="3AC09619"/>
    <w:rsid w:val="3ADDF7C2"/>
    <w:rsid w:val="3B2A1C86"/>
    <w:rsid w:val="3BDB1680"/>
    <w:rsid w:val="3BF71FFA"/>
    <w:rsid w:val="3D063346"/>
    <w:rsid w:val="3D94CC02"/>
    <w:rsid w:val="3EB996B2"/>
    <w:rsid w:val="3F1F8315"/>
    <w:rsid w:val="3F8A59B5"/>
    <w:rsid w:val="3F8B3249"/>
    <w:rsid w:val="3FA03C4F"/>
    <w:rsid w:val="403D32E1"/>
    <w:rsid w:val="40AA5BBD"/>
    <w:rsid w:val="4108FD76"/>
    <w:rsid w:val="41263E99"/>
    <w:rsid w:val="4198D7EC"/>
    <w:rsid w:val="41AC45E8"/>
    <w:rsid w:val="41ACFA75"/>
    <w:rsid w:val="42170B67"/>
    <w:rsid w:val="421E8F99"/>
    <w:rsid w:val="425503BB"/>
    <w:rsid w:val="4260FB40"/>
    <w:rsid w:val="42D2E98A"/>
    <w:rsid w:val="42E4046D"/>
    <w:rsid w:val="4313905F"/>
    <w:rsid w:val="436AD6D7"/>
    <w:rsid w:val="43E28CF3"/>
    <w:rsid w:val="44578898"/>
    <w:rsid w:val="44C1D35F"/>
    <w:rsid w:val="47E50407"/>
    <w:rsid w:val="4889330C"/>
    <w:rsid w:val="48C661AE"/>
    <w:rsid w:val="49666199"/>
    <w:rsid w:val="4996927E"/>
    <w:rsid w:val="49AA647B"/>
    <w:rsid w:val="49E90DE4"/>
    <w:rsid w:val="49E966DB"/>
    <w:rsid w:val="4AF73F0A"/>
    <w:rsid w:val="4B60DF65"/>
    <w:rsid w:val="4B8F6BD7"/>
    <w:rsid w:val="4CA7364B"/>
    <w:rsid w:val="4D8C7837"/>
    <w:rsid w:val="4E2652AA"/>
    <w:rsid w:val="4F55988F"/>
    <w:rsid w:val="50A283CB"/>
    <w:rsid w:val="519859B0"/>
    <w:rsid w:val="52D3401B"/>
    <w:rsid w:val="532020CC"/>
    <w:rsid w:val="53CE28D6"/>
    <w:rsid w:val="53E06D23"/>
    <w:rsid w:val="54DED86A"/>
    <w:rsid w:val="54DF0B5B"/>
    <w:rsid w:val="5582B2C2"/>
    <w:rsid w:val="55DBAB40"/>
    <w:rsid w:val="5615465C"/>
    <w:rsid w:val="56566CDA"/>
    <w:rsid w:val="56E2714A"/>
    <w:rsid w:val="580E53C4"/>
    <w:rsid w:val="586490E7"/>
    <w:rsid w:val="5A01CD37"/>
    <w:rsid w:val="5A091C39"/>
    <w:rsid w:val="5A54C9C4"/>
    <w:rsid w:val="5A6C7978"/>
    <w:rsid w:val="5A91FF8D"/>
    <w:rsid w:val="5B53953C"/>
    <w:rsid w:val="5E4A4652"/>
    <w:rsid w:val="5F409B71"/>
    <w:rsid w:val="5F9868F0"/>
    <w:rsid w:val="5FD72104"/>
    <w:rsid w:val="6167E576"/>
    <w:rsid w:val="61D8D27C"/>
    <w:rsid w:val="62557C02"/>
    <w:rsid w:val="62EC99F6"/>
    <w:rsid w:val="63033AFA"/>
    <w:rsid w:val="63CB09FB"/>
    <w:rsid w:val="63F02814"/>
    <w:rsid w:val="65C9151A"/>
    <w:rsid w:val="66B10378"/>
    <w:rsid w:val="67EDBA4E"/>
    <w:rsid w:val="6817E1EC"/>
    <w:rsid w:val="68E5A7CD"/>
    <w:rsid w:val="6998AABE"/>
    <w:rsid w:val="6A578372"/>
    <w:rsid w:val="6A6C7D9B"/>
    <w:rsid w:val="6A810531"/>
    <w:rsid w:val="6B294915"/>
    <w:rsid w:val="6C3E63F2"/>
    <w:rsid w:val="6CB20A2B"/>
    <w:rsid w:val="6CF3B0C7"/>
    <w:rsid w:val="6D26D0C1"/>
    <w:rsid w:val="6D540D82"/>
    <w:rsid w:val="6D5EF72E"/>
    <w:rsid w:val="6D619370"/>
    <w:rsid w:val="6D6B480C"/>
    <w:rsid w:val="6DE672F5"/>
    <w:rsid w:val="6F5F2378"/>
    <w:rsid w:val="6F94B7E2"/>
    <w:rsid w:val="6FEFE728"/>
    <w:rsid w:val="710453A3"/>
    <w:rsid w:val="718EFC9F"/>
    <w:rsid w:val="71E7F887"/>
    <w:rsid w:val="74118153"/>
    <w:rsid w:val="74D605EC"/>
    <w:rsid w:val="7531D152"/>
    <w:rsid w:val="7541C89D"/>
    <w:rsid w:val="75455744"/>
    <w:rsid w:val="75CAEF04"/>
    <w:rsid w:val="75F887C1"/>
    <w:rsid w:val="7626E3B9"/>
    <w:rsid w:val="7674D770"/>
    <w:rsid w:val="76824FCC"/>
    <w:rsid w:val="770C5007"/>
    <w:rsid w:val="793914DD"/>
    <w:rsid w:val="793C1A4F"/>
    <w:rsid w:val="7A53103D"/>
    <w:rsid w:val="7A61CDDD"/>
    <w:rsid w:val="7ABE8CA4"/>
    <w:rsid w:val="7B6EE37C"/>
    <w:rsid w:val="7BF571EF"/>
    <w:rsid w:val="7CCDAA02"/>
    <w:rsid w:val="7CFCE3BC"/>
    <w:rsid w:val="7D90C6DF"/>
    <w:rsid w:val="7DD33D42"/>
    <w:rsid w:val="7E0253DE"/>
    <w:rsid w:val="7E3BA15B"/>
    <w:rsid w:val="7E96ED82"/>
    <w:rsid w:val="7EB11F54"/>
    <w:rsid w:val="7EE0D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2552193"/>
  <w15:docId w15:val="{66995BB3-BBD4-43BE-AFA0-FCBA5636B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AU" w:eastAsia="en-AU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22EC"/>
  </w:style>
  <w:style w:type="paragraph" w:styleId="Heading1">
    <w:name w:val="heading 1"/>
    <w:basedOn w:val="Normal"/>
    <w:next w:val="Normal"/>
    <w:link w:val="Heading1Char"/>
    <w:uiPriority w:val="9"/>
    <w:qFormat/>
    <w:rsid w:val="00D44174"/>
    <w:pPr>
      <w:keepNext/>
      <w:keepLines/>
      <w:spacing w:before="120" w:line="240" w:lineRule="auto"/>
      <w:outlineLvl w:val="0"/>
    </w:pPr>
    <w:rPr>
      <w:rFonts w:eastAsiaTheme="majorEastAsia" w:cstheme="majorBidi"/>
      <w:b/>
      <w:color w:val="1F3864" w:themeColor="accent5" w:themeShade="8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00B9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0CBF"/>
    <w:pPr>
      <w:keepNext/>
      <w:keepLines/>
      <w:spacing w:before="40" w:line="240" w:lineRule="auto"/>
      <w:outlineLvl w:val="2"/>
    </w:pPr>
    <w:rPr>
      <w:rFonts w:eastAsiaTheme="majorEastAsia" w:cstheme="majorBidi"/>
      <w:b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900B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00B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00B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00B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00B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00B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E81266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E81266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E81266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E81266"/>
    <w:rPr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12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81266"/>
    <w:rPr>
      <w:rFonts w:ascii="Tahoma" w:hAnsi="Tahoma" w:cs="Tahoma"/>
      <w:sz w:val="16"/>
      <w:szCs w:val="16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D44174"/>
    <w:rPr>
      <w:rFonts w:eastAsiaTheme="majorEastAsia" w:cstheme="majorBidi"/>
      <w:b/>
      <w:color w:val="1F3864" w:themeColor="accent5" w:themeShade="80"/>
      <w:sz w:val="28"/>
      <w:szCs w:val="32"/>
    </w:rPr>
  </w:style>
  <w:style w:type="paragraph" w:styleId="ListParagraph">
    <w:name w:val="List Paragraph"/>
    <w:basedOn w:val="Normal"/>
    <w:uiPriority w:val="34"/>
    <w:qFormat/>
    <w:rsid w:val="007D283F"/>
    <w:pPr>
      <w:ind w:left="720"/>
      <w:contextualSpacing/>
    </w:pPr>
  </w:style>
  <w:style w:type="paragraph" w:styleId="BodyTextIndent">
    <w:name w:val="Body Text Indent"/>
    <w:basedOn w:val="Normal"/>
    <w:link w:val="BodyTextIndentChar"/>
    <w:semiHidden/>
    <w:unhideWhenUsed/>
    <w:rsid w:val="0052196E"/>
    <w:pPr>
      <w:spacing w:after="0" w:line="240" w:lineRule="auto"/>
      <w:ind w:left="567"/>
    </w:pPr>
    <w:rPr>
      <w:rFonts w:ascii="Arial" w:eastAsia="Times New Roman" w:hAnsi="Arial"/>
      <w:lang w:val="x-none"/>
    </w:rPr>
  </w:style>
  <w:style w:type="character" w:customStyle="1" w:styleId="BodyTextIndentChar">
    <w:name w:val="Body Text Indent Char"/>
    <w:link w:val="BodyTextIndent"/>
    <w:semiHidden/>
    <w:rsid w:val="0052196E"/>
    <w:rPr>
      <w:rFonts w:ascii="Arial" w:eastAsia="Times New Roman" w:hAnsi="Arial"/>
      <w:sz w:val="22"/>
      <w:lang w:val="x-none" w:eastAsia="en-US"/>
    </w:rPr>
  </w:style>
  <w:style w:type="table" w:styleId="TableGrid">
    <w:name w:val="Table Grid"/>
    <w:basedOn w:val="TableNormal"/>
    <w:uiPriority w:val="39"/>
    <w:rsid w:val="00314A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570585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Hyperlink">
    <w:name w:val="Hyperlink"/>
    <w:uiPriority w:val="99"/>
    <w:unhideWhenUsed/>
    <w:rsid w:val="00A56EB6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260CBF"/>
    <w:rPr>
      <w:rFonts w:eastAsiaTheme="majorEastAsia" w:cstheme="majorBidi"/>
      <w:b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900B9"/>
    <w:rPr>
      <w:rFonts w:asciiTheme="majorHAnsi" w:eastAsiaTheme="majorEastAsia" w:hAnsiTheme="majorHAnsi" w:cstheme="majorBidi"/>
      <w:sz w:val="22"/>
      <w:szCs w:val="22"/>
    </w:rPr>
  </w:style>
  <w:style w:type="character" w:styleId="CommentReference">
    <w:name w:val="annotation reference"/>
    <w:uiPriority w:val="99"/>
    <w:semiHidden/>
    <w:unhideWhenUsed/>
    <w:rsid w:val="0072238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2238C"/>
    <w:pPr>
      <w:spacing w:line="240" w:lineRule="auto"/>
    </w:pPr>
  </w:style>
  <w:style w:type="character" w:customStyle="1" w:styleId="CommentTextChar">
    <w:name w:val="Comment Text Char"/>
    <w:link w:val="CommentText"/>
    <w:uiPriority w:val="99"/>
    <w:semiHidden/>
    <w:rsid w:val="0072238C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2238C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72238C"/>
    <w:rPr>
      <w:b/>
      <w:bCs/>
      <w:lang w:eastAsia="en-US"/>
    </w:rPr>
  </w:style>
  <w:style w:type="character" w:styleId="PlaceholderText">
    <w:name w:val="Placeholder Text"/>
    <w:uiPriority w:val="99"/>
    <w:semiHidden/>
    <w:rsid w:val="00633A44"/>
    <w:rPr>
      <w:color w:val="808080"/>
    </w:rPr>
  </w:style>
  <w:style w:type="table" w:customStyle="1" w:styleId="TableGrid1">
    <w:name w:val="Table Grid1"/>
    <w:basedOn w:val="TableNormal"/>
    <w:next w:val="TableGrid"/>
    <w:rsid w:val="00922458"/>
    <w:rPr>
      <w:rFonts w:ascii="Times New Roman" w:eastAsia="Times New Roman" w:hAnsi="Times New Roman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rsid w:val="007B16FF"/>
    <w:pPr>
      <w:suppressAutoHyphens/>
      <w:spacing w:after="180" w:line="312" w:lineRule="auto"/>
    </w:pPr>
    <w:rPr>
      <w:rFonts w:ascii="Helvetica Neue Light" w:eastAsia="Arial Unicode MS" w:hAnsi="Helvetica Neue Light" w:cs="Arial Unicode MS"/>
      <w:color w:val="000000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843B54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900B9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00B9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00B9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00B9"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00B9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00B9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900B9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C900B9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00B9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00B9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900B9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C900B9"/>
    <w:rPr>
      <w:b/>
      <w:bCs/>
    </w:rPr>
  </w:style>
  <w:style w:type="character" w:styleId="Emphasis">
    <w:name w:val="Emphasis"/>
    <w:basedOn w:val="DefaultParagraphFont"/>
    <w:uiPriority w:val="20"/>
    <w:qFormat/>
    <w:rsid w:val="00C900B9"/>
    <w:rPr>
      <w:i/>
      <w:iCs/>
    </w:rPr>
  </w:style>
  <w:style w:type="paragraph" w:styleId="NoSpacing">
    <w:name w:val="No Spacing"/>
    <w:link w:val="NoSpacingChar"/>
    <w:uiPriority w:val="1"/>
    <w:qFormat/>
    <w:rsid w:val="00C900B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900B9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00B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00B9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00B9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C900B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C900B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C900B9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C900B9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C900B9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unhideWhenUsed/>
    <w:qFormat/>
    <w:rsid w:val="00C900B9"/>
    <w:pPr>
      <w:outlineLvl w:val="9"/>
    </w:pPr>
  </w:style>
  <w:style w:type="character" w:customStyle="1" w:styleId="NoSpacingChar">
    <w:name w:val="No Spacing Char"/>
    <w:link w:val="NoSpacing"/>
    <w:uiPriority w:val="1"/>
    <w:rsid w:val="002316A9"/>
  </w:style>
  <w:style w:type="character" w:customStyle="1" w:styleId="TextBox">
    <w:name w:val="TextBox"/>
    <w:basedOn w:val="DefaultParagraphFont"/>
    <w:uiPriority w:val="1"/>
    <w:rsid w:val="00777A59"/>
    <w:rPr>
      <w:rFonts w:asciiTheme="minorHAnsi" w:hAnsiTheme="minorHAnsi"/>
      <w:color w:val="000000" w:themeColor="text1"/>
      <w:sz w:val="2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0715E"/>
    <w:rPr>
      <w:color w:val="605E5C"/>
      <w:shd w:val="clear" w:color="auto" w:fill="E1DFDD"/>
    </w:rPr>
  </w:style>
  <w:style w:type="character" w:customStyle="1" w:styleId="normaltextrun">
    <w:name w:val="normaltextrun"/>
    <w:basedOn w:val="DefaultParagraphFont"/>
    <w:rsid w:val="000F3E64"/>
  </w:style>
  <w:style w:type="character" w:customStyle="1" w:styleId="eop">
    <w:name w:val="eop"/>
    <w:basedOn w:val="DefaultParagraphFont"/>
    <w:rsid w:val="000F3E64"/>
  </w:style>
  <w:style w:type="paragraph" w:customStyle="1" w:styleId="paragraph">
    <w:name w:val="paragraph"/>
    <w:basedOn w:val="Normal"/>
    <w:rsid w:val="000F3E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EA0EE5"/>
    <w:pPr>
      <w:spacing w:after="100"/>
      <w:ind w:left="400"/>
    </w:pPr>
  </w:style>
  <w:style w:type="paragraph" w:styleId="TOC1">
    <w:name w:val="toc 1"/>
    <w:basedOn w:val="Normal"/>
    <w:next w:val="Normal"/>
    <w:autoRedefine/>
    <w:uiPriority w:val="39"/>
    <w:unhideWhenUsed/>
    <w:rsid w:val="00EA0EE5"/>
    <w:pPr>
      <w:spacing w:after="100"/>
    </w:p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C921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09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2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5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4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3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9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8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1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2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06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10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04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0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45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7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2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citems.com.au/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citems.com.au/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citems.com.au/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0%20S1%202017\Portfolio%20Assessment%20Cover%20and%20Feedback%20Sheet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s xmlns="478d409e-a518-4a0e-8e11-4423b5118792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A387A6A5F150438AB789FA73477179" ma:contentTypeVersion="13" ma:contentTypeDescription="Create a new document." ma:contentTypeScope="" ma:versionID="fdcfc3d1927a66f6a9a74ac5838ff44c">
  <xsd:schema xmlns:xsd="http://www.w3.org/2001/XMLSchema" xmlns:xs="http://www.w3.org/2001/XMLSchema" xmlns:p="http://schemas.microsoft.com/office/2006/metadata/properties" xmlns:ns2="478d409e-a518-4a0e-8e11-4423b5118792" xmlns:ns3="339acee6-c10d-4fa9-b653-6ffa3ad6072a" targetNamespace="http://schemas.microsoft.com/office/2006/metadata/properties" ma:root="true" ma:fieldsID="60253e2524309f6916fd38a3e2afaaea" ns2:_="" ns3:_="">
    <xsd:import namespace="478d409e-a518-4a0e-8e11-4423b5118792"/>
    <xsd:import namespace="339acee6-c10d-4fa9-b653-6ffa3ad6072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Location" minOccurs="0"/>
                <xsd:element ref="ns2:Not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8d409e-a518-4a0e-8e11-4423b511879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Notes" ma:index="20" nillable="true" ma:displayName="Notes" ma:description="Notes related to recent change in the document." ma:format="Dropdown" ma:internalName="Notes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9acee6-c10d-4fa9-b653-6ffa3ad6072a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4606750-4A8E-4A9D-8B90-A4402661CAF9}">
  <ds:schemaRefs>
    <ds:schemaRef ds:uri="http://schemas.microsoft.com/office/2006/metadata/properties"/>
    <ds:schemaRef ds:uri="http://schemas.microsoft.com/office/infopath/2007/PartnerControls"/>
    <ds:schemaRef ds:uri="478d409e-a518-4a0e-8e11-4423b5118792"/>
  </ds:schemaRefs>
</ds:datastoreItem>
</file>

<file path=customXml/itemProps2.xml><?xml version="1.0" encoding="utf-8"?>
<ds:datastoreItem xmlns:ds="http://schemas.openxmlformats.org/officeDocument/2006/customXml" ds:itemID="{48B66C36-BF1A-4823-BFE4-FF6E41B8E48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90B6661-77DF-4D57-9661-EE616F14B0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78d409e-a518-4a0e-8e11-4423b5118792"/>
    <ds:schemaRef ds:uri="339acee6-c10d-4fa9-b653-6ffa3ad6072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D4BFFB2-94BF-489A-A8DB-E28FFE1DE8F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Portfolio Assessment Cover and Feedback Sheet Template.dotx</Template>
  <TotalTime>28</TotalTime>
  <Pages>12</Pages>
  <Words>2253</Words>
  <Characters>12846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Portfolio Assessment Cover and Feedback Sheet</vt:lpstr>
    </vt:vector>
  </TitlesOfParts>
  <Company>SMTAFE</Company>
  <LinksUpToDate>false</LinksUpToDate>
  <CharactersWithSpaces>15069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Portfolio Assessment Cover and Feedback Sheet</dc:title>
  <dc:creator>Natalie Yan</dc:creator>
  <cp:lastModifiedBy>Natalie Yang</cp:lastModifiedBy>
  <cp:revision>1536</cp:revision>
  <cp:lastPrinted>2016-09-20T01:36:00Z</cp:lastPrinted>
  <dcterms:created xsi:type="dcterms:W3CDTF">2020-05-11T01:39:00Z</dcterms:created>
  <dcterms:modified xsi:type="dcterms:W3CDTF">2021-06-28T07:33:00Z</dcterms:modified>
  <cp:contentStatus>2016/00594Doc2016/065559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tate Code">
    <vt:lpwstr> </vt:lpwstr>
  </property>
  <property fmtid="{D5CDD505-2E9C-101B-9397-08002B2CF9AE}" pid="3" name="National Code">
    <vt:lpwstr> </vt:lpwstr>
  </property>
  <property fmtid="{D5CDD505-2E9C-101B-9397-08002B2CF9AE}" pid="4" name="Group">
    <vt:lpwstr> </vt:lpwstr>
  </property>
  <property fmtid="{D5CDD505-2E9C-101B-9397-08002B2CF9AE}" pid="5" name="ContentTypeId">
    <vt:lpwstr>0x01010008A387A6A5F150438AB789FA73477179</vt:lpwstr>
  </property>
  <property fmtid="{D5CDD505-2E9C-101B-9397-08002B2CF9AE}" pid="6" name="_dlc_DocIdItemGuid">
    <vt:lpwstr>47c2a834-ee94-43ab-bf29-da100ff510c8</vt:lpwstr>
  </property>
  <property fmtid="{D5CDD505-2E9C-101B-9397-08002B2CF9AE}" pid="7" name="_dlc_policyId">
    <vt:lpwstr>0x0101003EAC6212CCDFFA4C8AB5AE0D238B5B5E|1299530433</vt:lpwstr>
  </property>
  <property fmtid="{D5CDD505-2E9C-101B-9397-08002B2CF9AE}" pid="8" name="ItemRetentionFormula">
    <vt:lpwstr>&lt;formula id="Microsoft.Office.RecordsManagement.PolicyFeatures.Expiration.Formula.BuiltIn"&gt;&lt;number&gt;18&lt;/number&gt;&lt;property&gt;LastApprovalDate&lt;/property&gt;&lt;propertyId&gt;44e5e08a-6887-4229-bf71-23a6a685459a&lt;/propertyId&gt;&lt;period&gt;months&lt;/period&gt;&lt;/formula&gt;</vt:lpwstr>
  </property>
  <property fmtid="{D5CDD505-2E9C-101B-9397-08002B2CF9AE}" pid="9" name="Section">
    <vt:lpwstr>17;#Teaching and Learning|d383d1ef-b265-4b96-b318-f2d2058a5d42</vt:lpwstr>
  </property>
  <property fmtid="{D5CDD505-2E9C-101B-9397-08002B2CF9AE}" pid="10" name="LaunchPad">
    <vt:lpwstr>5;#Lecturers|27325bb9-6ec2-4bf7-b8e6-2a58592e801c</vt:lpwstr>
  </property>
  <property fmtid="{D5CDD505-2E9C-101B-9397-08002B2CF9AE}" pid="11" name="SpecificSection">
    <vt:lpwstr>17;#Teaching and Learning|d383d1ef-b265-4b96-b318-f2d2058a5d42</vt:lpwstr>
  </property>
  <property fmtid="{D5CDD505-2E9C-101B-9397-08002B2CF9AE}" pid="12" name="_NewReviewCycle">
    <vt:lpwstr/>
  </property>
  <property fmtid="{D5CDD505-2E9C-101B-9397-08002B2CF9AE}" pid="13" name="_AdHocReviewCycleID">
    <vt:i4>-122530498</vt:i4>
  </property>
  <property fmtid="{D5CDD505-2E9C-101B-9397-08002B2CF9AE}" pid="14" name="_EmailSubject">
    <vt:lpwstr>CEP Assessment Task 2 Version 2</vt:lpwstr>
  </property>
  <property fmtid="{D5CDD505-2E9C-101B-9397-08002B2CF9AE}" pid="15" name="_AuthorEmail">
    <vt:lpwstr>Natalie.Yan@smtafe.wa.edu.au</vt:lpwstr>
  </property>
  <property fmtid="{D5CDD505-2E9C-101B-9397-08002B2CF9AE}" pid="16" name="_AuthorEmailDisplayName">
    <vt:lpwstr>Natalie Yan</vt:lpwstr>
  </property>
  <property fmtid="{D5CDD505-2E9C-101B-9397-08002B2CF9AE}" pid="17" name="_PreviousAdHocReviewCycleID">
    <vt:i4>329384456</vt:i4>
  </property>
  <property fmtid="{D5CDD505-2E9C-101B-9397-08002B2CF9AE}" pid="18" name="_ReviewingToolsShownOnce">
    <vt:lpwstr/>
  </property>
</Properties>
</file>