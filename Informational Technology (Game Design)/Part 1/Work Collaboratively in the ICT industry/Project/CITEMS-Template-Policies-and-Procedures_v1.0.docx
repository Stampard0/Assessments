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D862" w14:textId="31802E32" w:rsidR="00C8759D" w:rsidRDefault="00C8759D" w:rsidP="00441225">
      <w:pPr>
        <w:spacing w:before="0" w:after="360" w:line="259" w:lineRule="auto"/>
      </w:pP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173252513"/>
        <w:docPartObj>
          <w:docPartGallery w:val="Table of Contents"/>
          <w:docPartUnique/>
        </w:docPartObj>
      </w:sdtPr>
      <w:sdtEndPr>
        <w:rPr>
          <w:bCs/>
          <w:noProof/>
          <w:color w:val="262626" w:themeColor="text1" w:themeTint="D9"/>
        </w:rPr>
      </w:sdtEndPr>
      <w:sdtContent>
        <w:p w14:paraId="46E33FDF" w14:textId="068FFDD4" w:rsidR="00C8759D" w:rsidRDefault="00C8759D">
          <w:pPr>
            <w:pStyle w:val="TOCHeading"/>
          </w:pPr>
          <w:r>
            <w:t>Contents</w:t>
          </w:r>
        </w:p>
        <w:p w14:paraId="0D50001F" w14:textId="475A2AFC" w:rsidR="005A6DB6" w:rsidRDefault="00C8759D">
          <w:pPr>
            <w:pStyle w:val="TOC1"/>
            <w:tabs>
              <w:tab w:val="right" w:leader="dot" w:pos="10250"/>
            </w:tabs>
            <w:rPr>
              <w:rFonts w:eastAsiaTheme="minorEastAsia"/>
              <w:noProof/>
              <w:color w:val="auto"/>
              <w:sz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39695" w:history="1">
            <w:r w:rsidR="005A6DB6" w:rsidRPr="005B63A9">
              <w:rPr>
                <w:rStyle w:val="Hyperlink"/>
                <w:noProof/>
              </w:rPr>
              <w:t>Purpose</w:t>
            </w:r>
            <w:r w:rsidR="005A6DB6">
              <w:rPr>
                <w:noProof/>
                <w:webHidden/>
              </w:rPr>
              <w:tab/>
            </w:r>
            <w:r w:rsidR="005A6DB6">
              <w:rPr>
                <w:noProof/>
                <w:webHidden/>
              </w:rPr>
              <w:fldChar w:fldCharType="begin"/>
            </w:r>
            <w:r w:rsidR="005A6DB6">
              <w:rPr>
                <w:noProof/>
                <w:webHidden/>
              </w:rPr>
              <w:instrText xml:space="preserve"> PAGEREF _Toc54639695 \h </w:instrText>
            </w:r>
            <w:r w:rsidR="005A6DB6">
              <w:rPr>
                <w:noProof/>
                <w:webHidden/>
              </w:rPr>
            </w:r>
            <w:r w:rsidR="005A6DB6">
              <w:rPr>
                <w:noProof/>
                <w:webHidden/>
              </w:rPr>
              <w:fldChar w:fldCharType="separate"/>
            </w:r>
            <w:r w:rsidR="005A6DB6">
              <w:rPr>
                <w:noProof/>
                <w:webHidden/>
              </w:rPr>
              <w:t>2</w:t>
            </w:r>
            <w:r w:rsidR="005A6DB6">
              <w:rPr>
                <w:noProof/>
                <w:webHidden/>
              </w:rPr>
              <w:fldChar w:fldCharType="end"/>
            </w:r>
          </w:hyperlink>
        </w:p>
        <w:p w14:paraId="51214B06" w14:textId="6F95D50F" w:rsidR="005A6DB6" w:rsidRDefault="00DB7693">
          <w:pPr>
            <w:pStyle w:val="TOC1"/>
            <w:tabs>
              <w:tab w:val="right" w:leader="dot" w:pos="10250"/>
            </w:tabs>
            <w:rPr>
              <w:rFonts w:eastAsiaTheme="minorEastAsia"/>
              <w:noProof/>
              <w:color w:val="auto"/>
              <w:sz w:val="22"/>
              <w:lang w:val="en-AU" w:eastAsia="en-AU"/>
            </w:rPr>
          </w:pPr>
          <w:hyperlink w:anchor="_Toc54639696" w:history="1">
            <w:r w:rsidR="005A6DB6" w:rsidRPr="005B63A9">
              <w:rPr>
                <w:rStyle w:val="Hyperlink"/>
                <w:noProof/>
              </w:rPr>
              <w:t>&lt;Heading 1 – Replace with your own text&gt;</w:t>
            </w:r>
            <w:r w:rsidR="005A6DB6">
              <w:rPr>
                <w:noProof/>
                <w:webHidden/>
              </w:rPr>
              <w:tab/>
            </w:r>
            <w:r w:rsidR="005A6DB6">
              <w:rPr>
                <w:noProof/>
                <w:webHidden/>
              </w:rPr>
              <w:fldChar w:fldCharType="begin"/>
            </w:r>
            <w:r w:rsidR="005A6DB6">
              <w:rPr>
                <w:noProof/>
                <w:webHidden/>
              </w:rPr>
              <w:instrText xml:space="preserve"> PAGEREF _Toc54639696 \h </w:instrText>
            </w:r>
            <w:r w:rsidR="005A6DB6">
              <w:rPr>
                <w:noProof/>
                <w:webHidden/>
              </w:rPr>
            </w:r>
            <w:r w:rsidR="005A6DB6">
              <w:rPr>
                <w:noProof/>
                <w:webHidden/>
              </w:rPr>
              <w:fldChar w:fldCharType="separate"/>
            </w:r>
            <w:r w:rsidR="005A6DB6">
              <w:rPr>
                <w:noProof/>
                <w:webHidden/>
              </w:rPr>
              <w:t>2</w:t>
            </w:r>
            <w:r w:rsidR="005A6DB6">
              <w:rPr>
                <w:noProof/>
                <w:webHidden/>
              </w:rPr>
              <w:fldChar w:fldCharType="end"/>
            </w:r>
          </w:hyperlink>
        </w:p>
        <w:p w14:paraId="05481401" w14:textId="37F8E310" w:rsidR="005A6DB6" w:rsidRDefault="00DB7693">
          <w:pPr>
            <w:pStyle w:val="TOC1"/>
            <w:tabs>
              <w:tab w:val="right" w:leader="dot" w:pos="10250"/>
            </w:tabs>
            <w:rPr>
              <w:rFonts w:eastAsiaTheme="minorEastAsia"/>
              <w:noProof/>
              <w:color w:val="auto"/>
              <w:sz w:val="22"/>
              <w:lang w:val="en-AU" w:eastAsia="en-AU"/>
            </w:rPr>
          </w:pPr>
          <w:hyperlink w:anchor="_Toc54639697" w:history="1">
            <w:r w:rsidR="005A6DB6" w:rsidRPr="005B63A9">
              <w:rPr>
                <w:rStyle w:val="Hyperlink"/>
                <w:noProof/>
              </w:rPr>
              <w:t>&lt;Heading 2 – Replace with your own text&gt;</w:t>
            </w:r>
            <w:r w:rsidR="005A6DB6">
              <w:rPr>
                <w:noProof/>
                <w:webHidden/>
              </w:rPr>
              <w:tab/>
            </w:r>
            <w:r w:rsidR="005A6DB6">
              <w:rPr>
                <w:noProof/>
                <w:webHidden/>
              </w:rPr>
              <w:fldChar w:fldCharType="begin"/>
            </w:r>
            <w:r w:rsidR="005A6DB6">
              <w:rPr>
                <w:noProof/>
                <w:webHidden/>
              </w:rPr>
              <w:instrText xml:space="preserve"> PAGEREF _Toc54639697 \h </w:instrText>
            </w:r>
            <w:r w:rsidR="005A6DB6">
              <w:rPr>
                <w:noProof/>
                <w:webHidden/>
              </w:rPr>
            </w:r>
            <w:r w:rsidR="005A6DB6">
              <w:rPr>
                <w:noProof/>
                <w:webHidden/>
              </w:rPr>
              <w:fldChar w:fldCharType="separate"/>
            </w:r>
            <w:r w:rsidR="005A6DB6">
              <w:rPr>
                <w:noProof/>
                <w:webHidden/>
              </w:rPr>
              <w:t>2</w:t>
            </w:r>
            <w:r w:rsidR="005A6DB6">
              <w:rPr>
                <w:noProof/>
                <w:webHidden/>
              </w:rPr>
              <w:fldChar w:fldCharType="end"/>
            </w:r>
          </w:hyperlink>
        </w:p>
        <w:p w14:paraId="17162A1A" w14:textId="39341047" w:rsidR="00C8759D" w:rsidRDefault="00C8759D">
          <w:r>
            <w:rPr>
              <w:b/>
              <w:bCs/>
              <w:noProof/>
            </w:rPr>
            <w:fldChar w:fldCharType="end"/>
          </w:r>
        </w:p>
      </w:sdtContent>
    </w:sdt>
    <w:p w14:paraId="60BC6554" w14:textId="16C7847B" w:rsidR="00C8759D" w:rsidRPr="00C8759D" w:rsidRDefault="00C8759D">
      <w:pPr>
        <w:spacing w:before="0" w:after="160" w:line="259" w:lineRule="auto"/>
      </w:pPr>
      <w:r>
        <w:br w:type="page"/>
      </w:r>
    </w:p>
    <w:p w14:paraId="5F13DC4D" w14:textId="04A916B2" w:rsidR="00CF04AA" w:rsidRDefault="005407AA" w:rsidP="00DB7693">
      <w:pPr>
        <w:pStyle w:val="Heading1"/>
        <w:tabs>
          <w:tab w:val="left" w:pos="3782"/>
        </w:tabs>
        <w:spacing w:before="600"/>
      </w:pPr>
      <w:bookmarkStart w:id="0" w:name="_Toc54639695"/>
      <w:r>
        <w:lastRenderedPageBreak/>
        <w:t>Purpose</w:t>
      </w:r>
      <w:bookmarkEnd w:id="0"/>
      <w:r w:rsidR="00DB7693">
        <w:tab/>
      </w:r>
    </w:p>
    <w:p w14:paraId="094FC71D" w14:textId="3AABCFDD" w:rsidR="00CF04AA" w:rsidRDefault="005407AA" w:rsidP="00CF04AA">
      <w:r>
        <w:t>&lt;Briefly describe the purpose of this d</w:t>
      </w:r>
      <w:bookmarkStart w:id="1" w:name="_GoBack"/>
      <w:bookmarkEnd w:id="1"/>
      <w:r>
        <w:t>ocument&gt;</w:t>
      </w:r>
    </w:p>
    <w:p w14:paraId="1EBDCB1E" w14:textId="6D68AC52" w:rsidR="00441225" w:rsidRDefault="00441225" w:rsidP="00CF04AA"/>
    <w:p w14:paraId="63A7A52C" w14:textId="77777777" w:rsidR="005A6DB6" w:rsidRDefault="005A6DB6" w:rsidP="00CF04AA"/>
    <w:p w14:paraId="35991AB4" w14:textId="17E185E7" w:rsidR="00DB29D8" w:rsidRDefault="005A6DB6" w:rsidP="00DB29D8">
      <w:pPr>
        <w:pStyle w:val="Heading1"/>
      </w:pPr>
      <w:bookmarkStart w:id="2" w:name="_Toc54639696"/>
      <w:r>
        <w:t>&lt;</w:t>
      </w:r>
      <w:r w:rsidR="005407AA">
        <w:t>Heading 1</w:t>
      </w:r>
      <w:r>
        <w:t xml:space="preserve"> – Replace with your own text&gt;</w:t>
      </w:r>
      <w:bookmarkEnd w:id="2"/>
    </w:p>
    <w:p w14:paraId="2DD9B786" w14:textId="04F1B7E7" w:rsidR="005407AA" w:rsidRDefault="005407AA" w:rsidP="005407AA">
      <w:r>
        <w:t>&lt;</w:t>
      </w:r>
      <w:r w:rsidR="005A6DB6">
        <w:t>Type your text here&gt;</w:t>
      </w:r>
    </w:p>
    <w:p w14:paraId="216BB8BA" w14:textId="3C9A7816" w:rsidR="005407AA" w:rsidRDefault="005407AA" w:rsidP="005407AA"/>
    <w:p w14:paraId="0CFDA688" w14:textId="79EA6E45" w:rsidR="005407AA" w:rsidRDefault="005407AA" w:rsidP="005407AA"/>
    <w:p w14:paraId="3195361E" w14:textId="18AAD98D" w:rsidR="005407AA" w:rsidRDefault="005A6DB6" w:rsidP="005A6DB6">
      <w:pPr>
        <w:pStyle w:val="Heading1"/>
      </w:pPr>
      <w:bookmarkStart w:id="3" w:name="_Toc54639697"/>
      <w:r>
        <w:t>&lt;</w:t>
      </w:r>
      <w:r w:rsidR="005407AA">
        <w:t>Heading 2</w:t>
      </w:r>
      <w:r>
        <w:t xml:space="preserve"> – Replace with your own text&gt;</w:t>
      </w:r>
      <w:bookmarkEnd w:id="3"/>
    </w:p>
    <w:p w14:paraId="3A424F35" w14:textId="3D31BAA4" w:rsidR="005A6DB6" w:rsidRDefault="005A6DB6" w:rsidP="005407AA">
      <w:r>
        <w:t>&lt;Type your text here&gt;</w:t>
      </w:r>
    </w:p>
    <w:p w14:paraId="37D1F9B9" w14:textId="77777777" w:rsidR="005A6DB6" w:rsidRPr="005407AA" w:rsidRDefault="005A6DB6" w:rsidP="005407AA"/>
    <w:sectPr w:rsidR="005A6DB6" w:rsidRPr="005407AA" w:rsidSect="00BD331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354" w:right="900" w:bottom="720" w:left="1080" w:header="68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C6036" w14:textId="77777777" w:rsidR="0008068C" w:rsidRDefault="0008068C" w:rsidP="005A20E2">
      <w:pPr>
        <w:spacing w:after="0"/>
      </w:pPr>
      <w:r>
        <w:separator/>
      </w:r>
    </w:p>
    <w:p w14:paraId="2F03B56F" w14:textId="77777777" w:rsidR="0008068C" w:rsidRDefault="0008068C"/>
    <w:p w14:paraId="3C54378B" w14:textId="77777777" w:rsidR="0008068C" w:rsidRDefault="0008068C" w:rsidP="009B4773"/>
    <w:p w14:paraId="05E3AFA2" w14:textId="77777777" w:rsidR="0008068C" w:rsidRDefault="0008068C" w:rsidP="00513832"/>
  </w:endnote>
  <w:endnote w:type="continuationSeparator" w:id="0">
    <w:p w14:paraId="3DDDBE37" w14:textId="77777777" w:rsidR="0008068C" w:rsidRDefault="0008068C" w:rsidP="005A20E2">
      <w:pPr>
        <w:spacing w:after="0"/>
      </w:pPr>
      <w:r>
        <w:continuationSeparator/>
      </w:r>
    </w:p>
    <w:p w14:paraId="7ED70B4F" w14:textId="77777777" w:rsidR="0008068C" w:rsidRDefault="0008068C"/>
    <w:p w14:paraId="1AD9D2E8" w14:textId="77777777" w:rsidR="0008068C" w:rsidRDefault="0008068C" w:rsidP="009B4773"/>
    <w:p w14:paraId="317CD5D7" w14:textId="77777777" w:rsidR="0008068C" w:rsidRDefault="0008068C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987CA" w14:textId="77777777" w:rsidR="00B57756" w:rsidRPr="003639D2" w:rsidRDefault="00B57756" w:rsidP="003639D2">
    <w:pPr>
      <w:pStyle w:val="Footer"/>
    </w:pPr>
    <w:r w:rsidRPr="003639D2">
      <w:tab/>
    </w:r>
    <w:r w:rsidRPr="003639D2">
      <w:fldChar w:fldCharType="begin"/>
    </w:r>
    <w:r w:rsidRPr="003639D2">
      <w:instrText xml:space="preserve"> PAGE   \* MERGEFORMAT </w:instrText>
    </w:r>
    <w:r w:rsidRPr="003639D2">
      <w:fldChar w:fldCharType="separate"/>
    </w:r>
    <w:r w:rsidRPr="003639D2">
      <w:t>1</w:t>
    </w:r>
    <w:r w:rsidRPr="003639D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FE555" w14:textId="77777777" w:rsidR="005854DB" w:rsidRPr="00F8411A" w:rsidRDefault="005854DB" w:rsidP="005854DB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>
      <w:t>2</w:t>
    </w:r>
    <w:r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B0EEE" w14:textId="77777777" w:rsidR="0008068C" w:rsidRDefault="0008068C" w:rsidP="005A20E2">
      <w:pPr>
        <w:spacing w:after="0"/>
      </w:pPr>
      <w:r>
        <w:separator/>
      </w:r>
    </w:p>
    <w:p w14:paraId="56E8B2E0" w14:textId="77777777" w:rsidR="0008068C" w:rsidRDefault="0008068C"/>
    <w:p w14:paraId="3823233A" w14:textId="77777777" w:rsidR="0008068C" w:rsidRDefault="0008068C" w:rsidP="009B4773"/>
    <w:p w14:paraId="370B3878" w14:textId="77777777" w:rsidR="0008068C" w:rsidRDefault="0008068C" w:rsidP="00513832"/>
  </w:footnote>
  <w:footnote w:type="continuationSeparator" w:id="0">
    <w:p w14:paraId="50833397" w14:textId="77777777" w:rsidR="0008068C" w:rsidRDefault="0008068C" w:rsidP="005A20E2">
      <w:pPr>
        <w:spacing w:after="0"/>
      </w:pPr>
      <w:r>
        <w:continuationSeparator/>
      </w:r>
    </w:p>
    <w:p w14:paraId="545F139A" w14:textId="77777777" w:rsidR="0008068C" w:rsidRDefault="0008068C"/>
    <w:p w14:paraId="5E7FDC6D" w14:textId="77777777" w:rsidR="0008068C" w:rsidRDefault="0008068C" w:rsidP="009B4773"/>
    <w:p w14:paraId="6A38277F" w14:textId="77777777" w:rsidR="0008068C" w:rsidRDefault="0008068C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34E3D" w14:textId="1EFCAC6A" w:rsidR="003639D2" w:rsidRPr="003639D2" w:rsidRDefault="00DB7693" w:rsidP="003639D2">
    <w:pPr>
      <w:pStyle w:val="Heading2-Custom"/>
    </w:pPr>
    <w:sdt>
      <w:sdtPr>
        <w:alias w:val="Title"/>
        <w:tag w:val=""/>
        <w:id w:val="-611985797"/>
        <w:placeholder>
          <w:docPart w:val="1BF39DA9264A4628B6DDC44CD0CD96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3377C8">
          <w:t>CITE Managed Services</w:t>
        </w:r>
      </w:sdtContent>
    </w:sdt>
  </w:p>
  <w:p w14:paraId="532D67EE" w14:textId="59508100" w:rsidR="005854DB" w:rsidRPr="004534EE" w:rsidRDefault="00DB7693" w:rsidP="00441225">
    <w:pPr>
      <w:pStyle w:val="Header"/>
      <w:spacing w:after="240"/>
      <w:rPr>
        <w:b/>
        <w:bCs/>
      </w:rPr>
    </w:pPr>
    <w:sdt>
      <w:sdtPr>
        <w:rPr>
          <w:b/>
          <w:bCs/>
        </w:rPr>
        <w:alias w:val="Subtitle"/>
        <w:tag w:val=""/>
        <w:id w:val="-2023313307"/>
        <w:placeholder>
          <w:docPart w:val="D07971A21565468D995D0BE7DAC6EAD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>
          <w:rPr>
            <w:b/>
            <w:bCs/>
          </w:rPr>
          <w:t>&lt;Insert the title of your document here&gt;</w:t>
        </w:r>
      </w:sdtContent>
    </w:sdt>
    <w:r w:rsidR="003D6AFD" w:rsidRPr="004534EE">
      <w:rPr>
        <w:b/>
        <w:bCs/>
      </w:rPr>
      <w:t xml:space="preserve"> </w:t>
    </w:r>
    <w:r w:rsidR="005854DB" w:rsidRPr="004534EE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01C93908" wp14:editId="1F9D8AA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7FD54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C93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" fillcolor="#107082" stroked="f">
              <v:fill opacity="9766f"/>
              <v:textbox inset="20mm,8mm">
                <w:txbxContent>
                  <w:p w14:paraId="7BB7FD54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AADA" w14:textId="0A9A78A5" w:rsidR="005854DB" w:rsidRPr="00DF5242" w:rsidRDefault="00DF5242" w:rsidP="00DF5242">
    <w:pPr>
      <w:pStyle w:val="Title"/>
      <w:spacing w:before="240" w:after="240"/>
      <w:contextualSpacing w:val="0"/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16DD93" wp14:editId="0E97D44B">
              <wp:simplePos x="0" y="0"/>
              <wp:positionH relativeFrom="column">
                <wp:posOffset>702945</wp:posOffset>
              </wp:positionH>
              <wp:positionV relativeFrom="paragraph">
                <wp:posOffset>641540</wp:posOffset>
              </wp:positionV>
              <wp:extent cx="4939665" cy="106680"/>
              <wp:effectExtent l="0" t="0" r="13335" b="2667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665" cy="10668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5A1C53" id="Rectangle 7" o:spid="_x0000_s1026" style="position:absolute;margin-left:55.35pt;margin-top:50.5pt;width:388.95pt;height: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" fillcolor="#f0cda1 [3204]" strokecolor="#ac6c1b [1604]" strokeweight="1pt"/>
          </w:pict>
        </mc:Fallback>
      </mc:AlternateContent>
    </w:r>
    <w:r w:rsidRPr="00DF5242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6EDD791A" wp14:editId="2940537E">
              <wp:simplePos x="0" y="0"/>
              <wp:positionH relativeFrom="column">
                <wp:posOffset>-673925</wp:posOffset>
              </wp:positionH>
              <wp:positionV relativeFrom="paragraph">
                <wp:posOffset>-63665</wp:posOffset>
              </wp:positionV>
              <wp:extent cx="7753985" cy="1448410"/>
              <wp:effectExtent l="0" t="0" r="18415" b="1905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985" cy="144841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0598CC" id="Rectangle 6" o:spid="_x0000_s1026" style="position:absolute;margin-left:-53.05pt;margin-top:-5pt;width:610.55pt;height:114.05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" fillcolor="#107082 [3205]" strokecolor="#083740 [1605]" strokeweight="1pt"/>
          </w:pict>
        </mc:Fallback>
      </mc:AlternateContent>
    </w:r>
    <w:r w:rsidRPr="00DF5242"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2B9ABBB" wp14:editId="31F9E5C8">
              <wp:simplePos x="0" y="0"/>
              <wp:positionH relativeFrom="column">
                <wp:posOffset>-685800</wp:posOffset>
              </wp:positionH>
              <wp:positionV relativeFrom="paragraph">
                <wp:posOffset>-419925</wp:posOffset>
              </wp:positionV>
              <wp:extent cx="7753985" cy="1805050"/>
              <wp:effectExtent l="0" t="0" r="18415" b="241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985" cy="18050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E82A66" id="Rectangle 5" o:spid="_x0000_s1026" style="position:absolute;margin-left:-54pt;margin-top:-33.05pt;width:610.55pt;height:142.15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" fillcolor="black [3200]" strokecolor="black [1600]" strokeweight="1pt"/>
          </w:pict>
        </mc:Fallback>
      </mc:AlternateContent>
    </w:r>
    <w:r w:rsidRPr="00DF5242">
      <w:t>CITE Managed Services</w:t>
    </w:r>
  </w:p>
  <w:p w14:paraId="65C4CEAC" w14:textId="6991CE46" w:rsidR="00DF5242" w:rsidRPr="0081263C" w:rsidRDefault="006D7F80" w:rsidP="00DF5242">
    <w:pPr>
      <w:pStyle w:val="Subtitle"/>
      <w:spacing w:before="0"/>
      <w:rPr>
        <w:sz w:val="36"/>
        <w:szCs w:val="18"/>
      </w:rPr>
    </w:pPr>
    <w:r>
      <w:rPr>
        <w:sz w:val="36"/>
        <w:szCs w:val="18"/>
      </w:rPr>
      <w:t>&lt;Insert the title of your document here&gt;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03D426E"/>
    <w:multiLevelType w:val="hybridMultilevel"/>
    <w:tmpl w:val="688E79EE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07082" w:themeColor="accent2"/>
        <w:u w:color="F0CDA1" w:themeColor="accen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25C3B"/>
    <w:multiLevelType w:val="hybridMultilevel"/>
    <w:tmpl w:val="2E9EC3B2"/>
    <w:lvl w:ilvl="0" w:tplc="8BDE2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107082" w:themeColor="accent2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04C4A"/>
    <w:multiLevelType w:val="hybridMultilevel"/>
    <w:tmpl w:val="15E8B9D8"/>
    <w:lvl w:ilvl="0" w:tplc="8BDE2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107082" w:themeColor="accent2"/>
      </w:rPr>
    </w:lvl>
    <w:lvl w:ilvl="1" w:tplc="2022325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07697A" w:themeColor="accent3" w:themeTint="E6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579C2"/>
    <w:multiLevelType w:val="hybridMultilevel"/>
    <w:tmpl w:val="EB34EC1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07082" w:themeColor="accent2"/>
        <w:u w:color="F0CDA1" w:themeColor="accent1"/>
      </w:rPr>
    </w:lvl>
    <w:lvl w:ilvl="1" w:tplc="7B3058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80819"/>
    <w:multiLevelType w:val="hybridMultilevel"/>
    <w:tmpl w:val="9E8E2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97568"/>
    <w:multiLevelType w:val="hybridMultilevel"/>
    <w:tmpl w:val="2E96937A"/>
    <w:lvl w:ilvl="0" w:tplc="5B60E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7697A" w:themeColor="accent3" w:themeTint="E6"/>
      </w:rPr>
    </w:lvl>
    <w:lvl w:ilvl="1" w:tplc="7B3058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63ECA"/>
    <w:multiLevelType w:val="hybridMultilevel"/>
    <w:tmpl w:val="1676E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41F17"/>
    <w:multiLevelType w:val="hybridMultilevel"/>
    <w:tmpl w:val="FA30C620"/>
    <w:lvl w:ilvl="0" w:tplc="5B60E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7697A" w:themeColor="accent3" w:themeTint="E6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0406E"/>
    <w:multiLevelType w:val="hybridMultilevel"/>
    <w:tmpl w:val="4A6A3548"/>
    <w:lvl w:ilvl="0" w:tplc="E1F4CA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7697A" w:themeColor="accent3" w:themeTint="E6"/>
      </w:rPr>
    </w:lvl>
    <w:lvl w:ilvl="1" w:tplc="2022325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07697A" w:themeColor="accent3" w:themeTint="E6"/>
      </w:rPr>
    </w:lvl>
    <w:lvl w:ilvl="2" w:tplc="58E01460">
      <w:start w:val="1"/>
      <w:numFmt w:val="bullet"/>
      <w:lvlText w:val="-"/>
      <w:lvlJc w:val="left"/>
      <w:pPr>
        <w:ind w:left="2160" w:hanging="180"/>
      </w:pPr>
      <w:rPr>
        <w:rFonts w:ascii="Calibri" w:eastAsiaTheme="minorEastAsia" w:hAnsi="Calibri" w:cs="Calibri" w:hint="default"/>
        <w:b/>
        <w:bCs/>
        <w:color w:val="0B9CB7" w:themeColor="accent3" w:themeTint="BF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55B39"/>
    <w:multiLevelType w:val="hybridMultilevel"/>
    <w:tmpl w:val="CA8AC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071D3"/>
    <w:multiLevelType w:val="hybridMultilevel"/>
    <w:tmpl w:val="00180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670F9"/>
    <w:multiLevelType w:val="hybridMultilevel"/>
    <w:tmpl w:val="7C5A024A"/>
    <w:lvl w:ilvl="0" w:tplc="E1F4CA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7697A" w:themeColor="accent3" w:themeTint="E6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21DA163A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107082" w:themeColor="accent2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95611"/>
    <w:multiLevelType w:val="hybridMultilevel"/>
    <w:tmpl w:val="0A582142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53EBA"/>
    <w:multiLevelType w:val="hybridMultilevel"/>
    <w:tmpl w:val="39443C16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67322"/>
    <w:multiLevelType w:val="hybridMultilevel"/>
    <w:tmpl w:val="529CB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130DD"/>
    <w:multiLevelType w:val="hybridMultilevel"/>
    <w:tmpl w:val="86BEC2FA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15"/>
  </w:num>
  <w:num w:numId="7">
    <w:abstractNumId w:val="0"/>
  </w:num>
  <w:num w:numId="8">
    <w:abstractNumId w:val="7"/>
  </w:num>
  <w:num w:numId="9">
    <w:abstractNumId w:val="22"/>
  </w:num>
  <w:num w:numId="10">
    <w:abstractNumId w:val="8"/>
  </w:num>
  <w:num w:numId="11">
    <w:abstractNumId w:val="10"/>
  </w:num>
  <w:num w:numId="12">
    <w:abstractNumId w:val="19"/>
  </w:num>
  <w:num w:numId="13">
    <w:abstractNumId w:val="18"/>
  </w:num>
  <w:num w:numId="14">
    <w:abstractNumId w:val="14"/>
  </w:num>
  <w:num w:numId="15">
    <w:abstractNumId w:val="20"/>
  </w:num>
  <w:num w:numId="16">
    <w:abstractNumId w:val="13"/>
  </w:num>
  <w:num w:numId="17">
    <w:abstractNumId w:val="6"/>
  </w:num>
  <w:num w:numId="18">
    <w:abstractNumId w:val="21"/>
  </w:num>
  <w:num w:numId="19">
    <w:abstractNumId w:val="12"/>
  </w:num>
  <w:num w:numId="20">
    <w:abstractNumId w:val="9"/>
  </w:num>
  <w:num w:numId="21">
    <w:abstractNumId w:val="16"/>
  </w:num>
  <w:num w:numId="22">
    <w:abstractNumId w:val="17"/>
  </w:num>
  <w:num w:numId="23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C8"/>
    <w:rsid w:val="0000092E"/>
    <w:rsid w:val="00001602"/>
    <w:rsid w:val="00002D56"/>
    <w:rsid w:val="0000723E"/>
    <w:rsid w:val="00012A83"/>
    <w:rsid w:val="00017C3C"/>
    <w:rsid w:val="00021F2E"/>
    <w:rsid w:val="00025897"/>
    <w:rsid w:val="00026EAE"/>
    <w:rsid w:val="0003123C"/>
    <w:rsid w:val="00032A10"/>
    <w:rsid w:val="00037F0A"/>
    <w:rsid w:val="00043FFE"/>
    <w:rsid w:val="00044074"/>
    <w:rsid w:val="0004430C"/>
    <w:rsid w:val="00066DE2"/>
    <w:rsid w:val="0006760E"/>
    <w:rsid w:val="00076102"/>
    <w:rsid w:val="00077931"/>
    <w:rsid w:val="0008068C"/>
    <w:rsid w:val="000808DB"/>
    <w:rsid w:val="00084E91"/>
    <w:rsid w:val="00084F3F"/>
    <w:rsid w:val="000900B6"/>
    <w:rsid w:val="000A317D"/>
    <w:rsid w:val="000A649E"/>
    <w:rsid w:val="000A7626"/>
    <w:rsid w:val="000B2D28"/>
    <w:rsid w:val="000B5DA2"/>
    <w:rsid w:val="000C1C28"/>
    <w:rsid w:val="000C2E46"/>
    <w:rsid w:val="000C5872"/>
    <w:rsid w:val="000D24F9"/>
    <w:rsid w:val="000E0979"/>
    <w:rsid w:val="000E1544"/>
    <w:rsid w:val="000E4B8A"/>
    <w:rsid w:val="000F47C0"/>
    <w:rsid w:val="00112DE1"/>
    <w:rsid w:val="001155CE"/>
    <w:rsid w:val="00121892"/>
    <w:rsid w:val="001225D9"/>
    <w:rsid w:val="0012403E"/>
    <w:rsid w:val="00124370"/>
    <w:rsid w:val="0014574B"/>
    <w:rsid w:val="001457FC"/>
    <w:rsid w:val="00151CD2"/>
    <w:rsid w:val="00160392"/>
    <w:rsid w:val="00164319"/>
    <w:rsid w:val="001A16DA"/>
    <w:rsid w:val="001A5429"/>
    <w:rsid w:val="001C1582"/>
    <w:rsid w:val="001D1C22"/>
    <w:rsid w:val="001D311D"/>
    <w:rsid w:val="001E11F1"/>
    <w:rsid w:val="001E1E58"/>
    <w:rsid w:val="001E553A"/>
    <w:rsid w:val="001F0D62"/>
    <w:rsid w:val="001F144D"/>
    <w:rsid w:val="002034D8"/>
    <w:rsid w:val="00203A4F"/>
    <w:rsid w:val="00203EFF"/>
    <w:rsid w:val="00206719"/>
    <w:rsid w:val="00207A17"/>
    <w:rsid w:val="00210882"/>
    <w:rsid w:val="0021096B"/>
    <w:rsid w:val="00211A73"/>
    <w:rsid w:val="00215B7E"/>
    <w:rsid w:val="00223906"/>
    <w:rsid w:val="00226CA3"/>
    <w:rsid w:val="00240312"/>
    <w:rsid w:val="00247B17"/>
    <w:rsid w:val="00252E4A"/>
    <w:rsid w:val="002642A8"/>
    <w:rsid w:val="00277922"/>
    <w:rsid w:val="00282FD3"/>
    <w:rsid w:val="00286B6C"/>
    <w:rsid w:val="00292D3C"/>
    <w:rsid w:val="002955AB"/>
    <w:rsid w:val="002A137B"/>
    <w:rsid w:val="002A2376"/>
    <w:rsid w:val="002D1C6B"/>
    <w:rsid w:val="002F6B58"/>
    <w:rsid w:val="0031130D"/>
    <w:rsid w:val="00314391"/>
    <w:rsid w:val="00314A6F"/>
    <w:rsid w:val="0031707E"/>
    <w:rsid w:val="00327B43"/>
    <w:rsid w:val="00330362"/>
    <w:rsid w:val="00334394"/>
    <w:rsid w:val="003377C8"/>
    <w:rsid w:val="00344246"/>
    <w:rsid w:val="00347AF5"/>
    <w:rsid w:val="0035157F"/>
    <w:rsid w:val="00354094"/>
    <w:rsid w:val="003605DD"/>
    <w:rsid w:val="00360F98"/>
    <w:rsid w:val="00362478"/>
    <w:rsid w:val="003639D2"/>
    <w:rsid w:val="00374421"/>
    <w:rsid w:val="00375CA6"/>
    <w:rsid w:val="00390C1F"/>
    <w:rsid w:val="00396BA9"/>
    <w:rsid w:val="003A1203"/>
    <w:rsid w:val="003B5758"/>
    <w:rsid w:val="003C01B2"/>
    <w:rsid w:val="003D1F1E"/>
    <w:rsid w:val="003D59A7"/>
    <w:rsid w:val="003D6AFD"/>
    <w:rsid w:val="003E78A7"/>
    <w:rsid w:val="003F0714"/>
    <w:rsid w:val="003F13B0"/>
    <w:rsid w:val="003F5F4A"/>
    <w:rsid w:val="00400171"/>
    <w:rsid w:val="0040125A"/>
    <w:rsid w:val="00403423"/>
    <w:rsid w:val="004248D0"/>
    <w:rsid w:val="004262DD"/>
    <w:rsid w:val="0042646F"/>
    <w:rsid w:val="0043162C"/>
    <w:rsid w:val="00435096"/>
    <w:rsid w:val="004411FB"/>
    <w:rsid w:val="00441225"/>
    <w:rsid w:val="00443212"/>
    <w:rsid w:val="004525DE"/>
    <w:rsid w:val="004534EE"/>
    <w:rsid w:val="0046640F"/>
    <w:rsid w:val="004806EB"/>
    <w:rsid w:val="00493EC0"/>
    <w:rsid w:val="00495909"/>
    <w:rsid w:val="0049751E"/>
    <w:rsid w:val="004B3912"/>
    <w:rsid w:val="004B5251"/>
    <w:rsid w:val="004C0453"/>
    <w:rsid w:val="004C432D"/>
    <w:rsid w:val="004C7B3E"/>
    <w:rsid w:val="004F7812"/>
    <w:rsid w:val="005061D3"/>
    <w:rsid w:val="00513832"/>
    <w:rsid w:val="005227E0"/>
    <w:rsid w:val="00526C37"/>
    <w:rsid w:val="00531093"/>
    <w:rsid w:val="00533047"/>
    <w:rsid w:val="00533376"/>
    <w:rsid w:val="005407AA"/>
    <w:rsid w:val="00544248"/>
    <w:rsid w:val="00554C41"/>
    <w:rsid w:val="00561821"/>
    <w:rsid w:val="00566CC3"/>
    <w:rsid w:val="00567626"/>
    <w:rsid w:val="00576C6F"/>
    <w:rsid w:val="00577B45"/>
    <w:rsid w:val="00580ABE"/>
    <w:rsid w:val="005854DB"/>
    <w:rsid w:val="005919AF"/>
    <w:rsid w:val="0059332D"/>
    <w:rsid w:val="00593AD9"/>
    <w:rsid w:val="005A20E2"/>
    <w:rsid w:val="005A6DB6"/>
    <w:rsid w:val="005B0495"/>
    <w:rsid w:val="005B6A1A"/>
    <w:rsid w:val="005C7E0C"/>
    <w:rsid w:val="005D2146"/>
    <w:rsid w:val="005E3FFD"/>
    <w:rsid w:val="005F16FE"/>
    <w:rsid w:val="005F6388"/>
    <w:rsid w:val="00615B5D"/>
    <w:rsid w:val="0062258A"/>
    <w:rsid w:val="006312C1"/>
    <w:rsid w:val="006329E1"/>
    <w:rsid w:val="00633E73"/>
    <w:rsid w:val="006344EF"/>
    <w:rsid w:val="00655308"/>
    <w:rsid w:val="0065567C"/>
    <w:rsid w:val="00664450"/>
    <w:rsid w:val="006661E9"/>
    <w:rsid w:val="006856F9"/>
    <w:rsid w:val="00685B4E"/>
    <w:rsid w:val="00690F41"/>
    <w:rsid w:val="006936EB"/>
    <w:rsid w:val="00696EE3"/>
    <w:rsid w:val="006B048A"/>
    <w:rsid w:val="006B2383"/>
    <w:rsid w:val="006B4042"/>
    <w:rsid w:val="006B5B1E"/>
    <w:rsid w:val="006C4D5C"/>
    <w:rsid w:val="006D0144"/>
    <w:rsid w:val="006D0D4E"/>
    <w:rsid w:val="006D134D"/>
    <w:rsid w:val="006D7F80"/>
    <w:rsid w:val="006E3FC8"/>
    <w:rsid w:val="006F38DB"/>
    <w:rsid w:val="007157EF"/>
    <w:rsid w:val="0073670F"/>
    <w:rsid w:val="00740FCE"/>
    <w:rsid w:val="00753E67"/>
    <w:rsid w:val="00755398"/>
    <w:rsid w:val="0078010D"/>
    <w:rsid w:val="0078034E"/>
    <w:rsid w:val="00784AB5"/>
    <w:rsid w:val="00790ADD"/>
    <w:rsid w:val="007B17C4"/>
    <w:rsid w:val="007B1F5A"/>
    <w:rsid w:val="007B3AB6"/>
    <w:rsid w:val="007B5AFF"/>
    <w:rsid w:val="007C136F"/>
    <w:rsid w:val="007C380E"/>
    <w:rsid w:val="007C5AF4"/>
    <w:rsid w:val="007D40E3"/>
    <w:rsid w:val="007D5767"/>
    <w:rsid w:val="007F793B"/>
    <w:rsid w:val="00804D53"/>
    <w:rsid w:val="00807385"/>
    <w:rsid w:val="00811B46"/>
    <w:rsid w:val="0081263C"/>
    <w:rsid w:val="00813EC8"/>
    <w:rsid w:val="00817F8C"/>
    <w:rsid w:val="008202E7"/>
    <w:rsid w:val="00820F04"/>
    <w:rsid w:val="0082491D"/>
    <w:rsid w:val="0083428B"/>
    <w:rsid w:val="00842A71"/>
    <w:rsid w:val="00852239"/>
    <w:rsid w:val="008523EE"/>
    <w:rsid w:val="0085612B"/>
    <w:rsid w:val="00876F99"/>
    <w:rsid w:val="008820B3"/>
    <w:rsid w:val="00886169"/>
    <w:rsid w:val="008917BF"/>
    <w:rsid w:val="00893980"/>
    <w:rsid w:val="0089410F"/>
    <w:rsid w:val="008965F6"/>
    <w:rsid w:val="00896A81"/>
    <w:rsid w:val="008A2B5E"/>
    <w:rsid w:val="008B60B8"/>
    <w:rsid w:val="008C172C"/>
    <w:rsid w:val="008D3386"/>
    <w:rsid w:val="008D6D7B"/>
    <w:rsid w:val="008F704C"/>
    <w:rsid w:val="008F7589"/>
    <w:rsid w:val="0090206C"/>
    <w:rsid w:val="00902998"/>
    <w:rsid w:val="00912C1B"/>
    <w:rsid w:val="00912DCE"/>
    <w:rsid w:val="009162B1"/>
    <w:rsid w:val="00917CCF"/>
    <w:rsid w:val="0092125E"/>
    <w:rsid w:val="00924319"/>
    <w:rsid w:val="00933D7E"/>
    <w:rsid w:val="009355C2"/>
    <w:rsid w:val="00952A7A"/>
    <w:rsid w:val="00960669"/>
    <w:rsid w:val="00961126"/>
    <w:rsid w:val="00974BF8"/>
    <w:rsid w:val="00991115"/>
    <w:rsid w:val="009A2F5C"/>
    <w:rsid w:val="009A3B33"/>
    <w:rsid w:val="009A45A0"/>
    <w:rsid w:val="009B35B5"/>
    <w:rsid w:val="009B3A56"/>
    <w:rsid w:val="009B4773"/>
    <w:rsid w:val="009B76F9"/>
    <w:rsid w:val="009D0A6B"/>
    <w:rsid w:val="009D2556"/>
    <w:rsid w:val="009D5348"/>
    <w:rsid w:val="00A371D8"/>
    <w:rsid w:val="00A630FD"/>
    <w:rsid w:val="00A67285"/>
    <w:rsid w:val="00A723CA"/>
    <w:rsid w:val="00A74908"/>
    <w:rsid w:val="00A82934"/>
    <w:rsid w:val="00A91213"/>
    <w:rsid w:val="00A9422D"/>
    <w:rsid w:val="00A960DC"/>
    <w:rsid w:val="00AA29B1"/>
    <w:rsid w:val="00AA387F"/>
    <w:rsid w:val="00AA66D7"/>
    <w:rsid w:val="00AC3653"/>
    <w:rsid w:val="00AC5059"/>
    <w:rsid w:val="00AC6B65"/>
    <w:rsid w:val="00AE0241"/>
    <w:rsid w:val="00AE5008"/>
    <w:rsid w:val="00AF22CB"/>
    <w:rsid w:val="00B05A66"/>
    <w:rsid w:val="00B12D81"/>
    <w:rsid w:val="00B26302"/>
    <w:rsid w:val="00B37B3B"/>
    <w:rsid w:val="00B44C47"/>
    <w:rsid w:val="00B57756"/>
    <w:rsid w:val="00B57F4F"/>
    <w:rsid w:val="00B7636D"/>
    <w:rsid w:val="00B80CF1"/>
    <w:rsid w:val="00B841B0"/>
    <w:rsid w:val="00BA2A38"/>
    <w:rsid w:val="00BA31C4"/>
    <w:rsid w:val="00BB02E6"/>
    <w:rsid w:val="00BD0C60"/>
    <w:rsid w:val="00BD3316"/>
    <w:rsid w:val="00BE0B9F"/>
    <w:rsid w:val="00C070B1"/>
    <w:rsid w:val="00C14B4C"/>
    <w:rsid w:val="00C17BCF"/>
    <w:rsid w:val="00C22C3E"/>
    <w:rsid w:val="00C3246A"/>
    <w:rsid w:val="00C42270"/>
    <w:rsid w:val="00C65564"/>
    <w:rsid w:val="00C71C15"/>
    <w:rsid w:val="00C763FA"/>
    <w:rsid w:val="00C8759D"/>
    <w:rsid w:val="00C978C0"/>
    <w:rsid w:val="00CA61D8"/>
    <w:rsid w:val="00CB07F3"/>
    <w:rsid w:val="00CB16F1"/>
    <w:rsid w:val="00CD1D98"/>
    <w:rsid w:val="00CD7696"/>
    <w:rsid w:val="00CF04AA"/>
    <w:rsid w:val="00CF1267"/>
    <w:rsid w:val="00CF2864"/>
    <w:rsid w:val="00D10237"/>
    <w:rsid w:val="00D13200"/>
    <w:rsid w:val="00D157FF"/>
    <w:rsid w:val="00D213BF"/>
    <w:rsid w:val="00D26769"/>
    <w:rsid w:val="00D27AF8"/>
    <w:rsid w:val="00D37028"/>
    <w:rsid w:val="00D47004"/>
    <w:rsid w:val="00D516CA"/>
    <w:rsid w:val="00D64C80"/>
    <w:rsid w:val="00D6543F"/>
    <w:rsid w:val="00D74E0C"/>
    <w:rsid w:val="00D759DB"/>
    <w:rsid w:val="00D8068C"/>
    <w:rsid w:val="00D82829"/>
    <w:rsid w:val="00D9167B"/>
    <w:rsid w:val="00D94688"/>
    <w:rsid w:val="00DA2225"/>
    <w:rsid w:val="00DA2D18"/>
    <w:rsid w:val="00DB29D8"/>
    <w:rsid w:val="00DB5A2E"/>
    <w:rsid w:val="00DB7693"/>
    <w:rsid w:val="00DC0528"/>
    <w:rsid w:val="00DC1104"/>
    <w:rsid w:val="00DC7466"/>
    <w:rsid w:val="00DC7E1C"/>
    <w:rsid w:val="00DE65A2"/>
    <w:rsid w:val="00DF2DCC"/>
    <w:rsid w:val="00DF5242"/>
    <w:rsid w:val="00E01D0E"/>
    <w:rsid w:val="00E06489"/>
    <w:rsid w:val="00E1406D"/>
    <w:rsid w:val="00E16215"/>
    <w:rsid w:val="00E31650"/>
    <w:rsid w:val="00E330CE"/>
    <w:rsid w:val="00E35169"/>
    <w:rsid w:val="00E44C6B"/>
    <w:rsid w:val="00E50E7C"/>
    <w:rsid w:val="00E53724"/>
    <w:rsid w:val="00E53ABF"/>
    <w:rsid w:val="00E552C8"/>
    <w:rsid w:val="00E75006"/>
    <w:rsid w:val="00E76003"/>
    <w:rsid w:val="00E81059"/>
    <w:rsid w:val="00E84350"/>
    <w:rsid w:val="00E85863"/>
    <w:rsid w:val="00E8660B"/>
    <w:rsid w:val="00E91AE4"/>
    <w:rsid w:val="00E94F60"/>
    <w:rsid w:val="00EA1DCD"/>
    <w:rsid w:val="00EA431D"/>
    <w:rsid w:val="00EA697C"/>
    <w:rsid w:val="00EC4BCD"/>
    <w:rsid w:val="00EF0618"/>
    <w:rsid w:val="00F217D3"/>
    <w:rsid w:val="00F33F5E"/>
    <w:rsid w:val="00F41E1D"/>
    <w:rsid w:val="00F60840"/>
    <w:rsid w:val="00F64C72"/>
    <w:rsid w:val="00F75B86"/>
    <w:rsid w:val="00F77933"/>
    <w:rsid w:val="00F8411A"/>
    <w:rsid w:val="00F8516F"/>
    <w:rsid w:val="00F96F5E"/>
    <w:rsid w:val="00FA0273"/>
    <w:rsid w:val="00FB1673"/>
    <w:rsid w:val="00FB315C"/>
    <w:rsid w:val="00FB41E2"/>
    <w:rsid w:val="00FC1405"/>
    <w:rsid w:val="00FC7E10"/>
    <w:rsid w:val="00FD0240"/>
    <w:rsid w:val="00FD16F0"/>
    <w:rsid w:val="00FE7275"/>
    <w:rsid w:val="00FE7B5E"/>
    <w:rsid w:val="00FF0913"/>
    <w:rsid w:val="00FF1E1C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69C7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DB"/>
    <w:pPr>
      <w:spacing w:before="120" w:after="120" w:line="288" w:lineRule="auto"/>
    </w:pPr>
    <w:rPr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BD3316"/>
    <w:pPr>
      <w:tabs>
        <w:tab w:val="left" w:pos="9781"/>
      </w:tabs>
      <w:spacing w:after="100"/>
      <w:ind w:left="360" w:right="157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6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7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5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6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ing2-Custom">
    <w:name w:val="Heading 2 - Custom"/>
    <w:basedOn w:val="Heading2"/>
    <w:next w:val="Normal"/>
    <w:link w:val="Heading2-CustomChar"/>
    <w:uiPriority w:val="99"/>
    <w:qFormat/>
    <w:rsid w:val="00531093"/>
    <w:pPr>
      <w:spacing w:after="240"/>
    </w:pPr>
    <w:rPr>
      <w:color w:val="107082" w:themeColor="accent2"/>
      <w:sz w:val="28"/>
    </w:rPr>
  </w:style>
  <w:style w:type="character" w:customStyle="1" w:styleId="Heading2-CustomChar">
    <w:name w:val="Heading 2 - Custom Char"/>
    <w:basedOn w:val="DefaultParagraphFont"/>
    <w:link w:val="Heading2-Custom"/>
    <w:uiPriority w:val="99"/>
    <w:rsid w:val="00531093"/>
    <w:rPr>
      <w:rFonts w:asciiTheme="majorHAnsi" w:hAnsiTheme="majorHAnsi"/>
      <w:b/>
      <w:color w:val="107082" w:themeColor="accent2"/>
      <w:sz w:val="28"/>
      <w:szCs w:val="36"/>
    </w:rPr>
  </w:style>
  <w:style w:type="table" w:styleId="GridTable4-Accent2">
    <w:name w:val="Grid Table 4 Accent 2"/>
    <w:basedOn w:val="TableNormal"/>
    <w:uiPriority w:val="49"/>
    <w:rsid w:val="00C22C3E"/>
    <w:pPr>
      <w:spacing w:after="0" w:line="240" w:lineRule="auto"/>
    </w:pPr>
    <w:tblPr>
      <w:tblStyleRowBandSize w:val="1"/>
      <w:tblStyleColBandSize w:val="1"/>
      <w:tblBorders>
        <w:top w:val="single" w:sz="4" w:space="0" w:color="3CCBE7" w:themeColor="accent2" w:themeTint="99"/>
        <w:left w:val="single" w:sz="4" w:space="0" w:color="3CCBE7" w:themeColor="accent2" w:themeTint="99"/>
        <w:bottom w:val="single" w:sz="4" w:space="0" w:color="3CCBE7" w:themeColor="accent2" w:themeTint="99"/>
        <w:right w:val="single" w:sz="4" w:space="0" w:color="3CCBE7" w:themeColor="accent2" w:themeTint="99"/>
        <w:insideH w:val="single" w:sz="4" w:space="0" w:color="3CCBE7" w:themeColor="accent2" w:themeTint="99"/>
        <w:insideV w:val="single" w:sz="4" w:space="0" w:color="3CCB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7082" w:themeColor="accent2"/>
          <w:left w:val="single" w:sz="4" w:space="0" w:color="107082" w:themeColor="accent2"/>
          <w:bottom w:val="single" w:sz="4" w:space="0" w:color="107082" w:themeColor="accent2"/>
          <w:right w:val="single" w:sz="4" w:space="0" w:color="107082" w:themeColor="accent2"/>
          <w:insideH w:val="nil"/>
          <w:insideV w:val="nil"/>
        </w:tcBorders>
        <w:shd w:val="clear" w:color="auto" w:fill="107082" w:themeFill="accent2"/>
      </w:tcPr>
    </w:tblStylePr>
    <w:tblStylePr w:type="lastRow">
      <w:rPr>
        <w:b/>
        <w:bCs/>
      </w:rPr>
      <w:tblPr/>
      <w:tcPr>
        <w:tcBorders>
          <w:top w:val="double" w:sz="4" w:space="0" w:color="1070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DF7" w:themeFill="accent2" w:themeFillTint="33"/>
      </w:tcPr>
    </w:tblStylePr>
    <w:tblStylePr w:type="band1Horz">
      <w:tblPr/>
      <w:tcPr>
        <w:shd w:val="clear" w:color="auto" w:fill="BEEDF7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F6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002187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F39DA9264A4628B6DDC44CD0CD9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9C74-BE53-474D-8C09-242954DB8271}"/>
      </w:docPartPr>
      <w:docPartBody>
        <w:p w:rsidR="00D27F9C" w:rsidRDefault="000C2E83">
          <w:pPr>
            <w:pStyle w:val="1BF39DA9264A4628B6DDC44CD0CD96CC"/>
          </w:pPr>
          <w:r w:rsidRPr="00207A17">
            <w:t>Let the local or regional press know you are opening and when.</w:t>
          </w:r>
        </w:p>
      </w:docPartBody>
    </w:docPart>
    <w:docPart>
      <w:docPartPr>
        <w:name w:val="D07971A21565468D995D0BE7DAC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9B747-1670-4411-87EC-F64AFB3DCEF0}"/>
      </w:docPartPr>
      <w:docPartBody>
        <w:p w:rsidR="00D27F9C" w:rsidRDefault="00CC412F" w:rsidP="00CC412F">
          <w:pPr>
            <w:pStyle w:val="D07971A21565468D995D0BE7DAC6EAD3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2F"/>
    <w:rsid w:val="000C2E83"/>
    <w:rsid w:val="004903C6"/>
    <w:rsid w:val="00CC412F"/>
    <w:rsid w:val="00D27F9C"/>
    <w:rsid w:val="00E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F7DB1285B42448D4DB11AB556C79C">
    <w:name w:val="ACEF7DB1285B42448D4DB11AB556C79C"/>
  </w:style>
  <w:style w:type="paragraph" w:customStyle="1" w:styleId="35A053FB02924120B9EBCFC913270C80">
    <w:name w:val="35A053FB02924120B9EBCFC913270C80"/>
  </w:style>
  <w:style w:type="paragraph" w:customStyle="1" w:styleId="A3067553A85D4A9A81FBBCDA4386E28A">
    <w:name w:val="A3067553A85D4A9A81FBBCDA4386E28A"/>
  </w:style>
  <w:style w:type="paragraph" w:customStyle="1" w:styleId="8F7680C011C44954A858C7EB819BD14A">
    <w:name w:val="8F7680C011C44954A858C7EB819BD14A"/>
  </w:style>
  <w:style w:type="paragraph" w:customStyle="1" w:styleId="B8F4D15768D84776A2221B11FD829015">
    <w:name w:val="B8F4D15768D84776A2221B11FD829015"/>
  </w:style>
  <w:style w:type="paragraph" w:customStyle="1" w:styleId="1DD0217893F64A51AE2E01519080E5AD">
    <w:name w:val="1DD0217893F64A51AE2E01519080E5AD"/>
  </w:style>
  <w:style w:type="paragraph" w:customStyle="1" w:styleId="CF72D1B3FA354F5FB095E2894AF8B25A">
    <w:name w:val="CF72D1B3FA354F5FB095E2894AF8B25A"/>
  </w:style>
  <w:style w:type="paragraph" w:customStyle="1" w:styleId="5F0991468E684726BA9D42AEF0DC14F6">
    <w:name w:val="5F0991468E684726BA9D42AEF0DC14F6"/>
  </w:style>
  <w:style w:type="paragraph" w:customStyle="1" w:styleId="DF40EAE68E704C38A1AF004CED9EE6E8">
    <w:name w:val="DF40EAE68E704C38A1AF004CED9EE6E8"/>
  </w:style>
  <w:style w:type="paragraph" w:customStyle="1" w:styleId="F126808E4073422AA419B50BA9C98A91">
    <w:name w:val="F126808E4073422AA419B50BA9C98A91"/>
  </w:style>
  <w:style w:type="paragraph" w:customStyle="1" w:styleId="EC60F2D964A2413DB3CB29E5CE29B334">
    <w:name w:val="EC60F2D964A2413DB3CB29E5CE29B334"/>
  </w:style>
  <w:style w:type="paragraph" w:customStyle="1" w:styleId="2D93915C46E648CF8A595D0EFBB7DD14">
    <w:name w:val="2D93915C46E648CF8A595D0EFBB7DD14"/>
  </w:style>
  <w:style w:type="paragraph" w:customStyle="1" w:styleId="6E7959CE56EE42A4959186A196CD9006">
    <w:name w:val="6E7959CE56EE42A4959186A196CD9006"/>
  </w:style>
  <w:style w:type="paragraph" w:customStyle="1" w:styleId="2E6AA63F0AA14C869EFD5FED2B209F73">
    <w:name w:val="2E6AA63F0AA14C869EFD5FED2B209F73"/>
  </w:style>
  <w:style w:type="paragraph" w:customStyle="1" w:styleId="FC1FC91505994586AB7F94C6FC34B514">
    <w:name w:val="FC1FC91505994586AB7F94C6FC34B514"/>
  </w:style>
  <w:style w:type="paragraph" w:customStyle="1" w:styleId="72C284F0180145668236646892921968">
    <w:name w:val="72C284F0180145668236646892921968"/>
  </w:style>
  <w:style w:type="paragraph" w:customStyle="1" w:styleId="9E25DAC87C9C4006B6482FC3FD76B805">
    <w:name w:val="9E25DAC87C9C4006B6482FC3FD76B805"/>
  </w:style>
  <w:style w:type="paragraph" w:customStyle="1" w:styleId="020A525F8060486BA4EB501515D0D673">
    <w:name w:val="020A525F8060486BA4EB501515D0D673"/>
  </w:style>
  <w:style w:type="paragraph" w:customStyle="1" w:styleId="F7CB963E17D14F368364662A9CAB5F84">
    <w:name w:val="F7CB963E17D14F368364662A9CAB5F84"/>
  </w:style>
  <w:style w:type="paragraph" w:customStyle="1" w:styleId="757357BB83D24BA2B4E04B7386D8EB68">
    <w:name w:val="757357BB83D24BA2B4E04B7386D8EB68"/>
  </w:style>
  <w:style w:type="paragraph" w:customStyle="1" w:styleId="B62B29FDDB8045889898DEF14A6ADC09">
    <w:name w:val="B62B29FDDB8045889898DEF14A6ADC09"/>
  </w:style>
  <w:style w:type="paragraph" w:customStyle="1" w:styleId="2E4D3B1E05F3469B8B7E00064E3A1BAA">
    <w:name w:val="2E4D3B1E05F3469B8B7E00064E3A1BAA"/>
  </w:style>
  <w:style w:type="paragraph" w:customStyle="1" w:styleId="4B3DBF936FCF4166B771A8FD361649D9">
    <w:name w:val="4B3DBF936FCF4166B771A8FD361649D9"/>
  </w:style>
  <w:style w:type="paragraph" w:customStyle="1" w:styleId="76EB7F2DC53F4C90A13DEC05F5952481">
    <w:name w:val="76EB7F2DC53F4C90A13DEC05F5952481"/>
  </w:style>
  <w:style w:type="paragraph" w:customStyle="1" w:styleId="D1ACD6C479704CA6A0F96DAABB3734BF">
    <w:name w:val="D1ACD6C479704CA6A0F96DAABB3734BF"/>
  </w:style>
  <w:style w:type="paragraph" w:customStyle="1" w:styleId="117D35BABCC74ABAB637449ACF835B61">
    <w:name w:val="117D35BABCC74ABAB637449ACF835B61"/>
  </w:style>
  <w:style w:type="paragraph" w:customStyle="1" w:styleId="7AD91E39805B4486B50183577713AF81">
    <w:name w:val="7AD91E39805B4486B50183577713AF81"/>
  </w:style>
  <w:style w:type="paragraph" w:customStyle="1" w:styleId="2AF6DA2BDE7F45C5B5CBBF92730E8829">
    <w:name w:val="2AF6DA2BDE7F45C5B5CBBF92730E8829"/>
  </w:style>
  <w:style w:type="paragraph" w:customStyle="1" w:styleId="04A19E9DD5264A8897012D52CC866CB4">
    <w:name w:val="04A19E9DD5264A8897012D52CC866CB4"/>
  </w:style>
  <w:style w:type="paragraph" w:customStyle="1" w:styleId="EA4C2BD4771C4573B4C9BE341176D2D9">
    <w:name w:val="EA4C2BD4771C4573B4C9BE341176D2D9"/>
  </w:style>
  <w:style w:type="paragraph" w:customStyle="1" w:styleId="D8BB68C378C144D9AE5B7981B1D47653">
    <w:name w:val="D8BB68C378C144D9AE5B7981B1D47653"/>
  </w:style>
  <w:style w:type="paragraph" w:customStyle="1" w:styleId="81190B01F92240C6A0F51644B64BCAC5">
    <w:name w:val="81190B01F92240C6A0F51644B64BCAC5"/>
  </w:style>
  <w:style w:type="paragraph" w:customStyle="1" w:styleId="F9FB36254C3144F4BCA614557FAE09B1">
    <w:name w:val="F9FB36254C3144F4BCA614557FAE09B1"/>
  </w:style>
  <w:style w:type="paragraph" w:customStyle="1" w:styleId="494FDA5D5FE34F5C995072E967E36847">
    <w:name w:val="494FDA5D5FE34F5C995072E967E36847"/>
  </w:style>
  <w:style w:type="paragraph" w:customStyle="1" w:styleId="092AD3E08ECA4965BB09C324AD332980">
    <w:name w:val="092AD3E08ECA4965BB09C324AD332980"/>
  </w:style>
  <w:style w:type="paragraph" w:customStyle="1" w:styleId="A59F82EF5FCC468FA76E9ED952D7F7B9">
    <w:name w:val="A59F82EF5FCC468FA76E9ED952D7F7B9"/>
  </w:style>
  <w:style w:type="paragraph" w:customStyle="1" w:styleId="25BEE4ED126646E0B20EBB2C387F594A">
    <w:name w:val="25BEE4ED126646E0B20EBB2C387F594A"/>
  </w:style>
  <w:style w:type="paragraph" w:customStyle="1" w:styleId="76ECDC0F789D4C97B45BEF91B7E6012F">
    <w:name w:val="76ECDC0F789D4C97B45BEF91B7E6012F"/>
  </w:style>
  <w:style w:type="paragraph" w:customStyle="1" w:styleId="EDD1F21831484228BEC3972A5D7A01A3">
    <w:name w:val="EDD1F21831484228BEC3972A5D7A01A3"/>
  </w:style>
  <w:style w:type="paragraph" w:customStyle="1" w:styleId="64E6CD5636134692B46F19CDB54609D8">
    <w:name w:val="64E6CD5636134692B46F19CDB54609D8"/>
  </w:style>
  <w:style w:type="paragraph" w:customStyle="1" w:styleId="C8E75CE0DE744F3388B739EC3EA0468E">
    <w:name w:val="C8E75CE0DE744F3388B739EC3EA0468E"/>
  </w:style>
  <w:style w:type="paragraph" w:customStyle="1" w:styleId="A272D86FDDC34515986741F4D2ECCC1E">
    <w:name w:val="A272D86FDDC34515986741F4D2ECCC1E"/>
  </w:style>
  <w:style w:type="paragraph" w:customStyle="1" w:styleId="ACE7774E2870466BA7902A50EB76704E">
    <w:name w:val="ACE7774E2870466BA7902A50EB76704E"/>
  </w:style>
  <w:style w:type="paragraph" w:customStyle="1" w:styleId="033EFE6BF96E49959C592F3C53E33184">
    <w:name w:val="033EFE6BF96E49959C592F3C53E33184"/>
  </w:style>
  <w:style w:type="paragraph" w:customStyle="1" w:styleId="D64A5191F455447FBDE98A0263301761">
    <w:name w:val="D64A5191F455447FBDE98A0263301761"/>
  </w:style>
  <w:style w:type="paragraph" w:customStyle="1" w:styleId="E2A1FC1011A54FC18067DD248A97E77B">
    <w:name w:val="E2A1FC1011A54FC18067DD248A97E77B"/>
  </w:style>
  <w:style w:type="paragraph" w:customStyle="1" w:styleId="CEF0A8EECDCF44EFBFA0D369CE8800AF">
    <w:name w:val="CEF0A8EECDCF44EFBFA0D369CE8800AF"/>
  </w:style>
  <w:style w:type="paragraph" w:customStyle="1" w:styleId="83968B3A115449E3B88C92EB93B427E4">
    <w:name w:val="83968B3A115449E3B88C92EB93B427E4"/>
  </w:style>
  <w:style w:type="paragraph" w:customStyle="1" w:styleId="D2E220ECB9FF4246B6D5DF297B503406">
    <w:name w:val="D2E220ECB9FF4246B6D5DF297B503406"/>
  </w:style>
  <w:style w:type="paragraph" w:customStyle="1" w:styleId="9239F07CA6444816A33FF76C78D10404">
    <w:name w:val="9239F07CA6444816A33FF76C78D10404"/>
  </w:style>
  <w:style w:type="paragraph" w:customStyle="1" w:styleId="38C473523CAD45C9AC288127552D01A8">
    <w:name w:val="38C473523CAD45C9AC288127552D01A8"/>
  </w:style>
  <w:style w:type="paragraph" w:customStyle="1" w:styleId="86631866A7DA46C49B172DB3E2CD2F44">
    <w:name w:val="86631866A7DA46C49B172DB3E2CD2F44"/>
  </w:style>
  <w:style w:type="paragraph" w:customStyle="1" w:styleId="D8F027C666334272AD39A38D13E5D246">
    <w:name w:val="D8F027C666334272AD39A38D13E5D246"/>
  </w:style>
  <w:style w:type="paragraph" w:customStyle="1" w:styleId="4B09723A12D446839714DF3096DDCFD0">
    <w:name w:val="4B09723A12D446839714DF3096DDCFD0"/>
  </w:style>
  <w:style w:type="paragraph" w:customStyle="1" w:styleId="828F500C9A3C4A818FD96A0B3C7CA58C">
    <w:name w:val="828F500C9A3C4A818FD96A0B3C7CA58C"/>
  </w:style>
  <w:style w:type="paragraph" w:customStyle="1" w:styleId="2789958125CE48519F7332A3E2C6B0AF">
    <w:name w:val="2789958125CE48519F7332A3E2C6B0AF"/>
  </w:style>
  <w:style w:type="paragraph" w:customStyle="1" w:styleId="B10D0D709E62491AAD8ED00AC845F0FD">
    <w:name w:val="B10D0D709E62491AAD8ED00AC845F0FD"/>
  </w:style>
  <w:style w:type="paragraph" w:customStyle="1" w:styleId="38B1B0656C284079A4840EB0E361AF12">
    <w:name w:val="38B1B0656C284079A4840EB0E361AF12"/>
  </w:style>
  <w:style w:type="paragraph" w:customStyle="1" w:styleId="8675281145AD4FD1AFACE0036EC80CBD">
    <w:name w:val="8675281145AD4FD1AFACE0036EC80CBD"/>
  </w:style>
  <w:style w:type="paragraph" w:customStyle="1" w:styleId="BCC513B3BDE04EFA82CB80CC1CD47265">
    <w:name w:val="BCC513B3BDE04EFA82CB80CC1CD47265"/>
  </w:style>
  <w:style w:type="paragraph" w:customStyle="1" w:styleId="7C561D13FD744080A2A8102D3F7A48A8">
    <w:name w:val="7C561D13FD744080A2A8102D3F7A48A8"/>
  </w:style>
  <w:style w:type="paragraph" w:customStyle="1" w:styleId="CA502D3F57514AC4A1A8F429EDE681D3">
    <w:name w:val="CA502D3F57514AC4A1A8F429EDE681D3"/>
  </w:style>
  <w:style w:type="paragraph" w:customStyle="1" w:styleId="A39D97636C844C12BCBD9306BF68D007">
    <w:name w:val="A39D97636C844C12BCBD9306BF68D007"/>
  </w:style>
  <w:style w:type="paragraph" w:customStyle="1" w:styleId="93E94D7ACFDB471DB89B76D2E5F0C6DF">
    <w:name w:val="93E94D7ACFDB471DB89B76D2E5F0C6DF"/>
  </w:style>
  <w:style w:type="paragraph" w:customStyle="1" w:styleId="EB242177AFB34F469F82FEBD53DB7CFD">
    <w:name w:val="EB242177AFB34F469F82FEBD53DB7CFD"/>
  </w:style>
  <w:style w:type="paragraph" w:customStyle="1" w:styleId="978AAA893B8A4A5E8CE90701450E5968">
    <w:name w:val="978AAA893B8A4A5E8CE90701450E5968"/>
  </w:style>
  <w:style w:type="paragraph" w:customStyle="1" w:styleId="647A647C2EBF440D8B52AB16B01DF6AE">
    <w:name w:val="647A647C2EBF440D8B52AB16B01DF6AE"/>
  </w:style>
  <w:style w:type="paragraph" w:customStyle="1" w:styleId="0F0247D921F44FC2B5CA93B8DC322EC3">
    <w:name w:val="0F0247D921F44FC2B5CA93B8DC322EC3"/>
  </w:style>
  <w:style w:type="paragraph" w:customStyle="1" w:styleId="97E072DA5589448B89EB6342718C5DC8">
    <w:name w:val="97E072DA5589448B89EB6342718C5DC8"/>
  </w:style>
  <w:style w:type="paragraph" w:customStyle="1" w:styleId="1CEE88AD91BF489D82CC54DA047B4816">
    <w:name w:val="1CEE88AD91BF489D82CC54DA047B4816"/>
  </w:style>
  <w:style w:type="paragraph" w:customStyle="1" w:styleId="86ECEA076A714E1BADC02C1C00B603F1">
    <w:name w:val="86ECEA076A714E1BADC02C1C00B603F1"/>
  </w:style>
  <w:style w:type="paragraph" w:customStyle="1" w:styleId="5EA42F1ABCCE454A8A708D6E488F248C">
    <w:name w:val="5EA42F1ABCCE454A8A708D6E488F248C"/>
  </w:style>
  <w:style w:type="paragraph" w:customStyle="1" w:styleId="58E3CA69A0B74463BFF1CA382F11BC70">
    <w:name w:val="58E3CA69A0B74463BFF1CA382F11BC70"/>
  </w:style>
  <w:style w:type="paragraph" w:customStyle="1" w:styleId="C63E6E6CCD6A4EED9ABA8AE88FC5E6A7">
    <w:name w:val="C63E6E6CCD6A4EED9ABA8AE88FC5E6A7"/>
  </w:style>
  <w:style w:type="paragraph" w:customStyle="1" w:styleId="05C4E4E67D344E7A8D01AD310096A302">
    <w:name w:val="05C4E4E67D344E7A8D01AD310096A302"/>
  </w:style>
  <w:style w:type="paragraph" w:customStyle="1" w:styleId="5E474DE370384424971D5D674727A468">
    <w:name w:val="5E474DE370384424971D5D674727A468"/>
  </w:style>
  <w:style w:type="paragraph" w:customStyle="1" w:styleId="E68104DC4361464FBAAAEE7C4CE05134">
    <w:name w:val="E68104DC4361464FBAAAEE7C4CE05134"/>
  </w:style>
  <w:style w:type="paragraph" w:customStyle="1" w:styleId="5C809F11F59B4E97BD6EE02C14939F7B">
    <w:name w:val="5C809F11F59B4E97BD6EE02C14939F7B"/>
  </w:style>
  <w:style w:type="paragraph" w:customStyle="1" w:styleId="12434A18011C40BEBA3F1D1256BBF338">
    <w:name w:val="12434A18011C40BEBA3F1D1256BBF338"/>
  </w:style>
  <w:style w:type="paragraph" w:customStyle="1" w:styleId="4769F20250FE4AF8B37B44909A9E0560">
    <w:name w:val="4769F20250FE4AF8B37B44909A9E0560"/>
  </w:style>
  <w:style w:type="paragraph" w:customStyle="1" w:styleId="E67C30A21F384AED8496114ADE285465">
    <w:name w:val="E67C30A21F384AED8496114ADE285465"/>
  </w:style>
  <w:style w:type="paragraph" w:customStyle="1" w:styleId="6FBEF0AC51834FD695655A55FA6B1C4F">
    <w:name w:val="6FBEF0AC51834FD695655A55FA6B1C4F"/>
  </w:style>
  <w:style w:type="paragraph" w:customStyle="1" w:styleId="EA4ABF320B8F4F3C8B0FFB183F9739DE">
    <w:name w:val="EA4ABF320B8F4F3C8B0FFB183F9739DE"/>
  </w:style>
  <w:style w:type="paragraph" w:customStyle="1" w:styleId="1A7D6CF581EB48AA930FB21999C94EBD">
    <w:name w:val="1A7D6CF581EB48AA930FB21999C94EBD"/>
  </w:style>
  <w:style w:type="paragraph" w:customStyle="1" w:styleId="61B2E1C1839345AE9B36C6EB4F19BBF0">
    <w:name w:val="61B2E1C1839345AE9B36C6EB4F19BBF0"/>
  </w:style>
  <w:style w:type="paragraph" w:customStyle="1" w:styleId="1D949EB63E9E47F6A12D2B8C8C16179E">
    <w:name w:val="1D949EB63E9E47F6A12D2B8C8C16179E"/>
  </w:style>
  <w:style w:type="paragraph" w:customStyle="1" w:styleId="953113304B0A428CBC34F3C7D57711BA">
    <w:name w:val="953113304B0A428CBC34F3C7D57711BA"/>
  </w:style>
  <w:style w:type="paragraph" w:customStyle="1" w:styleId="4876D8DCCAE445D98025345C4A5C4175">
    <w:name w:val="4876D8DCCAE445D98025345C4A5C4175"/>
  </w:style>
  <w:style w:type="paragraph" w:customStyle="1" w:styleId="E549F5AF64CE4E938CC0FAE6B174BB67">
    <w:name w:val="E549F5AF64CE4E938CC0FAE6B174BB67"/>
  </w:style>
  <w:style w:type="paragraph" w:customStyle="1" w:styleId="1A8615B2200145DD87487CA0E6D130AA">
    <w:name w:val="1A8615B2200145DD87487CA0E6D130AA"/>
  </w:style>
  <w:style w:type="paragraph" w:customStyle="1" w:styleId="1BF39DA9264A4628B6DDC44CD0CD96CC">
    <w:name w:val="1BF39DA9264A4628B6DDC44CD0CD96CC"/>
  </w:style>
  <w:style w:type="paragraph" w:customStyle="1" w:styleId="3704BBCB56204C93A1AF5DA7522C6CCC">
    <w:name w:val="3704BBCB56204C93A1AF5DA7522C6CCC"/>
  </w:style>
  <w:style w:type="paragraph" w:customStyle="1" w:styleId="6B0853ABA08541F194053A6E640B074D">
    <w:name w:val="6B0853ABA08541F194053A6E640B074D"/>
  </w:style>
  <w:style w:type="paragraph" w:customStyle="1" w:styleId="6C0C16178A2B4FDE8BC22D2969D2695A">
    <w:name w:val="6C0C16178A2B4FDE8BC22D2969D2695A"/>
  </w:style>
  <w:style w:type="paragraph" w:customStyle="1" w:styleId="17469C305D3F40EAAE2B465F9295F2B8">
    <w:name w:val="17469C305D3F40EAAE2B465F9295F2B8"/>
  </w:style>
  <w:style w:type="paragraph" w:customStyle="1" w:styleId="5C3D732FECCD409AAC2C08FD2A91653B">
    <w:name w:val="5C3D732FECCD409AAC2C08FD2A91653B"/>
  </w:style>
  <w:style w:type="paragraph" w:customStyle="1" w:styleId="C50EE3C4BD33444ABB03227779AA40BB">
    <w:name w:val="C50EE3C4BD33444ABB03227779AA40BB"/>
  </w:style>
  <w:style w:type="paragraph" w:customStyle="1" w:styleId="9AEA56AD047F4FF4B0BE8A0F59D36E3A">
    <w:name w:val="9AEA56AD047F4FF4B0BE8A0F59D36E3A"/>
  </w:style>
  <w:style w:type="paragraph" w:customStyle="1" w:styleId="911A0E4F6DE34C40B1539AD8F3815A85">
    <w:name w:val="911A0E4F6DE34C40B1539AD8F3815A85"/>
    <w:rsid w:val="00CC412F"/>
  </w:style>
  <w:style w:type="paragraph" w:customStyle="1" w:styleId="D07971A21565468D995D0BE7DAC6EAD3">
    <w:name w:val="D07971A21565468D995D0BE7DAC6EAD3"/>
    <w:rsid w:val="00CC412F"/>
  </w:style>
  <w:style w:type="paragraph" w:customStyle="1" w:styleId="F686F753ECE444ECBB612A3ACD59ACF5">
    <w:name w:val="F686F753ECE444ECBB612A3ACD59ACF5"/>
    <w:rsid w:val="00D27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28E9E1ADE0E419168BE1B61D705BE" ma:contentTypeVersion="4" ma:contentTypeDescription="Create a new document." ma:contentTypeScope="" ma:versionID="cd60f54de40f44204c186a139b41179f">
  <xsd:schema xmlns:xsd="http://www.w3.org/2001/XMLSchema" xmlns:xs="http://www.w3.org/2001/XMLSchema" xmlns:p="http://schemas.microsoft.com/office/2006/metadata/properties" xmlns:ns2="4651433c-2a86-489b-9806-65df540f9e6c" xmlns:ns3="bcf4e958-9370-4d24-9eed-becb2bc3818b" targetNamespace="http://schemas.microsoft.com/office/2006/metadata/properties" ma:root="true" ma:fieldsID="80251f64698d24127e3e12bd38d1fa9d" ns2:_="" ns3:_="">
    <xsd:import namespace="4651433c-2a86-489b-9806-65df540f9e6c"/>
    <xsd:import namespace="bcf4e958-9370-4d24-9eed-becb2bc38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433c-2a86-489b-9806-65df540f9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4e958-9370-4d24-9eed-becb2bc38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94A0D25-6935-4E7E-A14E-3432172D3FC8}"/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EB2DF3-1D88-43A9-98E1-072FE062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checklist.dotx</Template>
  <TotalTime>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CITE Managed Services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CITE Managed Services</dc:title>
  <dc:subject/>
  <dc:creator/>
  <cp:keywords/>
  <dc:description/>
  <cp:lastModifiedBy/>
  <cp:revision>1</cp:revision>
  <dcterms:created xsi:type="dcterms:W3CDTF">2020-10-19T06:13:00Z</dcterms:created>
  <dcterms:modified xsi:type="dcterms:W3CDTF">2020-10-26T13:27:00Z</dcterms:modified>
  <cp:contentStatus>&lt;Insert the title of your document here&gt;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0x0101002D628E9E1ADE0E419168BE1B61D705BE</vt:lpwstr>
  </property>
</Properties>
</file>