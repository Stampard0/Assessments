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D862" w14:textId="31802E32" w:rsidR="00C8759D" w:rsidRDefault="00C8759D" w:rsidP="00441225">
      <w:pPr>
        <w:spacing w:before="0" w:after="360" w:line="259" w:lineRule="auto"/>
      </w:pPr>
    </w:p>
    <w:p w14:paraId="1222A5B7" w14:textId="77777777" w:rsidR="0019368C" w:rsidRDefault="0019368C" w:rsidP="0019368C">
      <w:pPr>
        <w:pStyle w:val="Heading1"/>
      </w:pPr>
      <w:bookmarkStart w:id="0" w:name="_Toc56695910"/>
      <w:r>
        <w:t>Team roster and communications plan</w:t>
      </w:r>
      <w:bookmarkEnd w:id="0"/>
    </w:p>
    <w:p w14:paraId="563C15AD" w14:textId="77777777" w:rsidR="0019368C" w:rsidRDefault="0019368C" w:rsidP="0019368C">
      <w:r>
        <w:t>Once the team has been established, all team members must discuss and agree upon their communication roles.</w:t>
      </w:r>
    </w:p>
    <w:p w14:paraId="0C65E60C" w14:textId="292273CB" w:rsidR="00291645" w:rsidRDefault="0019368C">
      <w:r>
        <w:t>The section below is to be filled in and retained for record keeping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3574"/>
        <w:gridCol w:w="4110"/>
      </w:tblGrid>
      <w:tr w:rsidR="00291645" w14:paraId="1D33C739" w14:textId="77777777" w:rsidTr="00291645">
        <w:tc>
          <w:tcPr>
            <w:tcW w:w="2517" w:type="dxa"/>
            <w:shd w:val="clear" w:color="auto" w:fill="107082" w:themeFill="accent2"/>
          </w:tcPr>
          <w:p w14:paraId="6F91552A" w14:textId="77777777" w:rsidR="00291645" w:rsidRPr="00BE0B9F" w:rsidRDefault="00291645" w:rsidP="00737AB8">
            <w:pPr>
              <w:spacing w:before="60" w:after="60"/>
              <w:rPr>
                <w:b/>
                <w:bCs/>
                <w:color w:val="FFFFFF" w:themeColor="background1"/>
                <w:sz w:val="22"/>
                <w:szCs w:val="20"/>
              </w:rPr>
            </w:pPr>
            <w:r w:rsidRPr="00BE0B9F">
              <w:rPr>
                <w:b/>
                <w:bCs/>
                <w:color w:val="FFFFFF" w:themeColor="background1"/>
                <w:sz w:val="22"/>
                <w:szCs w:val="20"/>
              </w:rPr>
              <w:t>Team name</w:t>
            </w:r>
          </w:p>
        </w:tc>
        <w:tc>
          <w:tcPr>
            <w:tcW w:w="7684" w:type="dxa"/>
            <w:gridSpan w:val="2"/>
          </w:tcPr>
          <w:p w14:paraId="357D2651" w14:textId="77777777" w:rsidR="00291645" w:rsidRPr="00BE0B9F" w:rsidRDefault="00291645" w:rsidP="00737AB8">
            <w:pPr>
              <w:spacing w:before="60" w:after="60"/>
              <w:rPr>
                <w:i/>
                <w:iCs/>
                <w:color w:val="107082" w:themeColor="accent2"/>
                <w:sz w:val="22"/>
                <w:szCs w:val="20"/>
              </w:rPr>
            </w:pP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t>Type in your team name here</w:t>
            </w:r>
          </w:p>
        </w:tc>
      </w:tr>
      <w:tr w:rsidR="00291645" w14:paraId="52F82F49" w14:textId="77777777" w:rsidTr="00291645">
        <w:tc>
          <w:tcPr>
            <w:tcW w:w="2517" w:type="dxa"/>
            <w:shd w:val="clear" w:color="auto" w:fill="107082" w:themeFill="accent2"/>
          </w:tcPr>
          <w:p w14:paraId="666E885B" w14:textId="77777777" w:rsidR="00291645" w:rsidRPr="00BE0B9F" w:rsidRDefault="00291645" w:rsidP="00737AB8">
            <w:pPr>
              <w:spacing w:before="60" w:after="60"/>
              <w:rPr>
                <w:b/>
                <w:bCs/>
                <w:color w:val="FFFFFF" w:themeColor="background1"/>
                <w:sz w:val="22"/>
                <w:szCs w:val="20"/>
              </w:rPr>
            </w:pPr>
            <w:r w:rsidRPr="00BE0B9F">
              <w:rPr>
                <w:b/>
                <w:bCs/>
                <w:color w:val="FFFFFF" w:themeColor="background1"/>
                <w:sz w:val="22"/>
                <w:szCs w:val="20"/>
              </w:rPr>
              <w:t>Team meeting purpose</w:t>
            </w:r>
          </w:p>
        </w:tc>
        <w:tc>
          <w:tcPr>
            <w:tcW w:w="7684" w:type="dxa"/>
            <w:gridSpan w:val="2"/>
          </w:tcPr>
          <w:p w14:paraId="3972032B" w14:textId="77777777" w:rsidR="00291645" w:rsidRPr="00BE0B9F" w:rsidRDefault="00291645" w:rsidP="00737AB8">
            <w:pPr>
              <w:spacing w:before="60" w:after="60"/>
              <w:rPr>
                <w:i/>
                <w:iCs/>
                <w:color w:val="107082" w:themeColor="accent2"/>
                <w:sz w:val="22"/>
                <w:szCs w:val="20"/>
              </w:rPr>
            </w:pP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t>What is the overall goal of your planned team meetings?</w:t>
            </w: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br/>
              <w:t>What do you wish to achieve through these meetings?</w:t>
            </w:r>
          </w:p>
          <w:p w14:paraId="65F068FA" w14:textId="77777777" w:rsidR="00291645" w:rsidRPr="00BE0B9F" w:rsidRDefault="00291645" w:rsidP="00737AB8">
            <w:pPr>
              <w:spacing w:before="60" w:after="60"/>
              <w:rPr>
                <w:i/>
                <w:iCs/>
                <w:color w:val="107082" w:themeColor="accent2"/>
                <w:sz w:val="22"/>
                <w:szCs w:val="20"/>
              </w:rPr>
            </w:pPr>
          </w:p>
        </w:tc>
      </w:tr>
      <w:tr w:rsidR="00291645" w14:paraId="422A8142" w14:textId="77777777" w:rsidTr="00291645">
        <w:tc>
          <w:tcPr>
            <w:tcW w:w="2517" w:type="dxa"/>
            <w:vMerge w:val="restart"/>
            <w:shd w:val="clear" w:color="auto" w:fill="107082" w:themeFill="accent2"/>
          </w:tcPr>
          <w:p w14:paraId="163AF603" w14:textId="77777777" w:rsidR="00291645" w:rsidRPr="00BE0B9F" w:rsidRDefault="00291645" w:rsidP="00737AB8">
            <w:pPr>
              <w:spacing w:before="60" w:after="60"/>
              <w:rPr>
                <w:b/>
                <w:bCs/>
                <w:color w:val="FFFFFF" w:themeColor="background1"/>
                <w:sz w:val="22"/>
                <w:szCs w:val="20"/>
              </w:rPr>
            </w:pPr>
            <w:r w:rsidRPr="00BE0B9F">
              <w:rPr>
                <w:b/>
                <w:bCs/>
                <w:color w:val="FFFFFF" w:themeColor="background1"/>
                <w:sz w:val="22"/>
                <w:szCs w:val="20"/>
              </w:rPr>
              <w:t>Team roles</w:t>
            </w:r>
          </w:p>
        </w:tc>
        <w:tc>
          <w:tcPr>
            <w:tcW w:w="3574" w:type="dxa"/>
            <w:shd w:val="clear" w:color="auto" w:fill="107082" w:themeFill="accent2"/>
          </w:tcPr>
          <w:p w14:paraId="6EFC998B" w14:textId="77777777" w:rsidR="00291645" w:rsidRPr="00BE0B9F" w:rsidRDefault="00291645" w:rsidP="00737AB8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2"/>
                <w:szCs w:val="20"/>
              </w:rPr>
            </w:pPr>
            <w:r w:rsidRPr="00BE0B9F">
              <w:rPr>
                <w:b/>
                <w:bCs/>
                <w:color w:val="FFFFFF" w:themeColor="background1"/>
                <w:sz w:val="22"/>
                <w:szCs w:val="20"/>
              </w:rPr>
              <w:t>Role</w:t>
            </w:r>
          </w:p>
        </w:tc>
        <w:tc>
          <w:tcPr>
            <w:tcW w:w="4110" w:type="dxa"/>
            <w:shd w:val="clear" w:color="auto" w:fill="107082" w:themeFill="accent2"/>
          </w:tcPr>
          <w:p w14:paraId="6B9B5C22" w14:textId="77777777" w:rsidR="00291645" w:rsidRPr="00BE0B9F" w:rsidRDefault="00291645" w:rsidP="00737AB8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2"/>
                <w:szCs w:val="20"/>
              </w:rPr>
            </w:pPr>
            <w:r w:rsidRPr="00BE0B9F">
              <w:rPr>
                <w:b/>
                <w:bCs/>
                <w:color w:val="FFFFFF" w:themeColor="background1"/>
                <w:sz w:val="22"/>
                <w:szCs w:val="20"/>
              </w:rPr>
              <w:t>Assigned to / Name</w:t>
            </w:r>
          </w:p>
        </w:tc>
      </w:tr>
      <w:tr w:rsidR="00291645" w14:paraId="48CCB456" w14:textId="77777777" w:rsidTr="00291645">
        <w:tc>
          <w:tcPr>
            <w:tcW w:w="2517" w:type="dxa"/>
            <w:vMerge/>
            <w:shd w:val="clear" w:color="auto" w:fill="107082" w:themeFill="accent2"/>
          </w:tcPr>
          <w:p w14:paraId="73AD9305" w14:textId="77777777" w:rsidR="00291645" w:rsidRPr="00BE0B9F" w:rsidRDefault="00291645" w:rsidP="00737AB8">
            <w:pPr>
              <w:spacing w:before="60" w:after="60"/>
              <w:rPr>
                <w:sz w:val="22"/>
                <w:szCs w:val="20"/>
              </w:rPr>
            </w:pPr>
          </w:p>
        </w:tc>
        <w:tc>
          <w:tcPr>
            <w:tcW w:w="3574" w:type="dxa"/>
            <w:shd w:val="clear" w:color="auto" w:fill="DFEFF2" w:themeFill="background2" w:themeFillTint="33"/>
          </w:tcPr>
          <w:p w14:paraId="64EE230C" w14:textId="77777777" w:rsidR="00291645" w:rsidRPr="00BE0B9F" w:rsidRDefault="00291645" w:rsidP="00737AB8">
            <w:pPr>
              <w:spacing w:before="60" w:after="60"/>
              <w:rPr>
                <w:color w:val="auto"/>
                <w:sz w:val="22"/>
                <w:szCs w:val="20"/>
              </w:rPr>
            </w:pPr>
            <w:r w:rsidRPr="00BE0B9F">
              <w:rPr>
                <w:color w:val="auto"/>
                <w:sz w:val="22"/>
                <w:szCs w:val="20"/>
              </w:rPr>
              <w:t>Team Leader</w:t>
            </w:r>
          </w:p>
        </w:tc>
        <w:tc>
          <w:tcPr>
            <w:tcW w:w="4110" w:type="dxa"/>
          </w:tcPr>
          <w:p w14:paraId="1EC3637F" w14:textId="77777777" w:rsidR="00291645" w:rsidRPr="00BE0B9F" w:rsidRDefault="00291645" w:rsidP="00737AB8">
            <w:pPr>
              <w:spacing w:before="60" w:after="60"/>
              <w:rPr>
                <w:i/>
                <w:iCs/>
                <w:color w:val="107082" w:themeColor="accent2"/>
                <w:sz w:val="22"/>
                <w:szCs w:val="20"/>
              </w:rPr>
            </w:pP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t>Name of the team member</w:t>
            </w:r>
          </w:p>
        </w:tc>
      </w:tr>
      <w:tr w:rsidR="00291645" w14:paraId="5DE2A55C" w14:textId="77777777" w:rsidTr="00291645">
        <w:tc>
          <w:tcPr>
            <w:tcW w:w="2517" w:type="dxa"/>
            <w:vMerge/>
            <w:shd w:val="clear" w:color="auto" w:fill="107082" w:themeFill="accent2"/>
          </w:tcPr>
          <w:p w14:paraId="702F1FBB" w14:textId="77777777" w:rsidR="00291645" w:rsidRPr="00BE0B9F" w:rsidRDefault="00291645" w:rsidP="00737AB8">
            <w:pPr>
              <w:spacing w:before="60" w:after="60"/>
              <w:rPr>
                <w:sz w:val="22"/>
                <w:szCs w:val="20"/>
              </w:rPr>
            </w:pPr>
          </w:p>
        </w:tc>
        <w:tc>
          <w:tcPr>
            <w:tcW w:w="3574" w:type="dxa"/>
            <w:shd w:val="clear" w:color="auto" w:fill="DFEFF2" w:themeFill="background2" w:themeFillTint="33"/>
          </w:tcPr>
          <w:p w14:paraId="5AE136A1" w14:textId="77777777" w:rsidR="00291645" w:rsidRPr="00BE0B9F" w:rsidRDefault="00291645" w:rsidP="00737AB8">
            <w:pPr>
              <w:spacing w:before="60" w:after="60"/>
              <w:rPr>
                <w:color w:val="auto"/>
                <w:sz w:val="22"/>
                <w:szCs w:val="20"/>
              </w:rPr>
            </w:pPr>
            <w:r w:rsidRPr="00BE0B9F">
              <w:rPr>
                <w:color w:val="auto"/>
                <w:sz w:val="22"/>
                <w:szCs w:val="20"/>
              </w:rPr>
              <w:t>Communications Coordinator</w:t>
            </w:r>
          </w:p>
        </w:tc>
        <w:tc>
          <w:tcPr>
            <w:tcW w:w="4110" w:type="dxa"/>
          </w:tcPr>
          <w:p w14:paraId="0CF99555" w14:textId="77777777" w:rsidR="00291645" w:rsidRPr="00BE0B9F" w:rsidRDefault="00291645" w:rsidP="00737AB8">
            <w:pPr>
              <w:spacing w:before="60" w:after="60"/>
              <w:rPr>
                <w:sz w:val="22"/>
                <w:szCs w:val="20"/>
              </w:rPr>
            </w:pP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t>Name of the team member</w:t>
            </w:r>
          </w:p>
        </w:tc>
      </w:tr>
      <w:tr w:rsidR="00291645" w14:paraId="39693683" w14:textId="77777777" w:rsidTr="00291645">
        <w:tc>
          <w:tcPr>
            <w:tcW w:w="2517" w:type="dxa"/>
            <w:vMerge/>
            <w:shd w:val="clear" w:color="auto" w:fill="107082" w:themeFill="accent2"/>
          </w:tcPr>
          <w:p w14:paraId="5AEE9F33" w14:textId="77777777" w:rsidR="00291645" w:rsidRPr="00BE0B9F" w:rsidRDefault="00291645" w:rsidP="00737AB8">
            <w:pPr>
              <w:spacing w:before="60" w:after="60"/>
              <w:rPr>
                <w:sz w:val="22"/>
                <w:szCs w:val="20"/>
              </w:rPr>
            </w:pPr>
          </w:p>
        </w:tc>
        <w:tc>
          <w:tcPr>
            <w:tcW w:w="3574" w:type="dxa"/>
            <w:shd w:val="clear" w:color="auto" w:fill="DFEFF2" w:themeFill="background2" w:themeFillTint="33"/>
          </w:tcPr>
          <w:p w14:paraId="0F5E4D22" w14:textId="77777777" w:rsidR="00291645" w:rsidRPr="00BE0B9F" w:rsidRDefault="00291645" w:rsidP="00737AB8">
            <w:pPr>
              <w:spacing w:before="60" w:after="60"/>
              <w:rPr>
                <w:color w:val="auto"/>
                <w:sz w:val="22"/>
                <w:szCs w:val="20"/>
              </w:rPr>
            </w:pPr>
            <w:r w:rsidRPr="00BE0B9F">
              <w:rPr>
                <w:color w:val="auto"/>
                <w:sz w:val="22"/>
                <w:szCs w:val="20"/>
              </w:rPr>
              <w:t>Time and Record Keeper</w:t>
            </w:r>
          </w:p>
        </w:tc>
        <w:tc>
          <w:tcPr>
            <w:tcW w:w="4110" w:type="dxa"/>
          </w:tcPr>
          <w:p w14:paraId="2FC1D084" w14:textId="77777777" w:rsidR="00291645" w:rsidRPr="00BE0B9F" w:rsidRDefault="00291645" w:rsidP="00737AB8">
            <w:pPr>
              <w:spacing w:before="60" w:after="60"/>
              <w:rPr>
                <w:sz w:val="22"/>
                <w:szCs w:val="20"/>
              </w:rPr>
            </w:pP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t>Name of the team member</w:t>
            </w:r>
          </w:p>
        </w:tc>
      </w:tr>
      <w:tr w:rsidR="00291645" w14:paraId="023A8958" w14:textId="77777777" w:rsidTr="00291645">
        <w:tc>
          <w:tcPr>
            <w:tcW w:w="6091" w:type="dxa"/>
            <w:gridSpan w:val="2"/>
            <w:shd w:val="clear" w:color="auto" w:fill="A1D0D9" w:themeFill="background2" w:themeFillTint="99"/>
          </w:tcPr>
          <w:p w14:paraId="145D2246" w14:textId="77777777" w:rsidR="00291645" w:rsidRPr="00BE0B9F" w:rsidRDefault="00291645" w:rsidP="00737AB8">
            <w:pPr>
              <w:spacing w:before="60" w:after="60"/>
              <w:rPr>
                <w:b/>
                <w:bCs/>
                <w:color w:val="auto"/>
                <w:sz w:val="22"/>
                <w:szCs w:val="20"/>
              </w:rPr>
            </w:pPr>
            <w:r w:rsidRPr="00BE0B9F">
              <w:rPr>
                <w:b/>
                <w:bCs/>
                <w:color w:val="auto"/>
                <w:sz w:val="22"/>
                <w:szCs w:val="20"/>
              </w:rPr>
              <w:t>Agreed team meeting days (Mon-Fri)</w:t>
            </w:r>
          </w:p>
        </w:tc>
        <w:tc>
          <w:tcPr>
            <w:tcW w:w="4110" w:type="dxa"/>
          </w:tcPr>
          <w:p w14:paraId="53F8935F" w14:textId="77777777" w:rsidR="00291645" w:rsidRPr="00BE0B9F" w:rsidRDefault="00291645" w:rsidP="00737AB8">
            <w:pPr>
              <w:spacing w:before="60" w:after="60"/>
              <w:rPr>
                <w:i/>
                <w:iCs/>
                <w:color w:val="107082" w:themeColor="accent2"/>
                <w:sz w:val="22"/>
                <w:szCs w:val="20"/>
              </w:rPr>
            </w:pP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t>Weekday</w:t>
            </w:r>
          </w:p>
        </w:tc>
      </w:tr>
      <w:tr w:rsidR="00291645" w14:paraId="2C2035CE" w14:textId="77777777" w:rsidTr="00291645">
        <w:tc>
          <w:tcPr>
            <w:tcW w:w="6091" w:type="dxa"/>
            <w:gridSpan w:val="2"/>
            <w:shd w:val="clear" w:color="auto" w:fill="A1D0D9" w:themeFill="background2" w:themeFillTint="99"/>
          </w:tcPr>
          <w:p w14:paraId="1AB3A2AD" w14:textId="77777777" w:rsidR="00291645" w:rsidRPr="00BE0B9F" w:rsidRDefault="00291645" w:rsidP="00737AB8">
            <w:pPr>
              <w:spacing w:before="60" w:after="60"/>
              <w:rPr>
                <w:b/>
                <w:bCs/>
                <w:color w:val="auto"/>
                <w:sz w:val="22"/>
                <w:szCs w:val="20"/>
              </w:rPr>
            </w:pPr>
            <w:r w:rsidRPr="00BE0B9F">
              <w:rPr>
                <w:b/>
                <w:bCs/>
                <w:color w:val="auto"/>
                <w:sz w:val="22"/>
                <w:szCs w:val="20"/>
              </w:rPr>
              <w:t>Agreed team meeting time (08:00am – 5.30pm)</w:t>
            </w:r>
          </w:p>
        </w:tc>
        <w:tc>
          <w:tcPr>
            <w:tcW w:w="4110" w:type="dxa"/>
          </w:tcPr>
          <w:p w14:paraId="7874990B" w14:textId="77777777" w:rsidR="00291645" w:rsidRPr="00BE0B9F" w:rsidRDefault="00291645" w:rsidP="00737AB8">
            <w:pPr>
              <w:spacing w:before="60" w:after="60"/>
              <w:rPr>
                <w:i/>
                <w:iCs/>
                <w:color w:val="107082" w:themeColor="accent2"/>
                <w:sz w:val="22"/>
                <w:szCs w:val="20"/>
              </w:rPr>
            </w:pPr>
            <w:r w:rsidRPr="00BE0B9F">
              <w:rPr>
                <w:i/>
                <w:iCs/>
                <w:color w:val="107082" w:themeColor="accent2"/>
                <w:sz w:val="22"/>
                <w:szCs w:val="20"/>
              </w:rPr>
              <w:t>Time</w:t>
            </w:r>
            <w:bookmarkStart w:id="1" w:name="_GoBack"/>
            <w:bookmarkEnd w:id="1"/>
          </w:p>
        </w:tc>
      </w:tr>
    </w:tbl>
    <w:p w14:paraId="6ABCEE95" w14:textId="77777777" w:rsidR="00291645" w:rsidRPr="0040125A" w:rsidRDefault="00291645" w:rsidP="00291645"/>
    <w:p w14:paraId="37D1F9B9" w14:textId="77777777" w:rsidR="005A6DB6" w:rsidRPr="005407AA" w:rsidRDefault="005A6DB6" w:rsidP="005407AA"/>
    <w:sectPr w:rsidR="005A6DB6" w:rsidRPr="005407AA" w:rsidSect="00BD331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354" w:right="900" w:bottom="720" w:left="1080" w:header="68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B7A7B" w14:textId="77777777" w:rsidR="00367F5A" w:rsidRDefault="00367F5A" w:rsidP="005A20E2">
      <w:pPr>
        <w:spacing w:after="0"/>
      </w:pPr>
      <w:r>
        <w:separator/>
      </w:r>
    </w:p>
    <w:p w14:paraId="7F86AE00" w14:textId="77777777" w:rsidR="00367F5A" w:rsidRDefault="00367F5A"/>
    <w:p w14:paraId="6CCE36B9" w14:textId="77777777" w:rsidR="00367F5A" w:rsidRDefault="00367F5A" w:rsidP="009B4773"/>
    <w:p w14:paraId="3E1659CF" w14:textId="77777777" w:rsidR="00367F5A" w:rsidRDefault="00367F5A" w:rsidP="00513832"/>
  </w:endnote>
  <w:endnote w:type="continuationSeparator" w:id="0">
    <w:p w14:paraId="210ECFB0" w14:textId="77777777" w:rsidR="00367F5A" w:rsidRDefault="00367F5A" w:rsidP="005A20E2">
      <w:pPr>
        <w:spacing w:after="0"/>
      </w:pPr>
      <w:r>
        <w:continuationSeparator/>
      </w:r>
    </w:p>
    <w:p w14:paraId="5042692E" w14:textId="77777777" w:rsidR="00367F5A" w:rsidRDefault="00367F5A"/>
    <w:p w14:paraId="1EC9E62D" w14:textId="77777777" w:rsidR="00367F5A" w:rsidRDefault="00367F5A" w:rsidP="009B4773"/>
    <w:p w14:paraId="4290055E" w14:textId="77777777" w:rsidR="00367F5A" w:rsidRDefault="00367F5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987CA" w14:textId="77777777"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Pr="003639D2">
      <w:t>1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E555" w14:textId="77777777"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>
      <w:t>2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4D7FC" w14:textId="77777777" w:rsidR="00367F5A" w:rsidRDefault="00367F5A" w:rsidP="005A20E2">
      <w:pPr>
        <w:spacing w:after="0"/>
      </w:pPr>
      <w:r>
        <w:separator/>
      </w:r>
    </w:p>
    <w:p w14:paraId="574E95EB" w14:textId="77777777" w:rsidR="00367F5A" w:rsidRDefault="00367F5A"/>
    <w:p w14:paraId="7CDA3B20" w14:textId="77777777" w:rsidR="00367F5A" w:rsidRDefault="00367F5A" w:rsidP="009B4773"/>
    <w:p w14:paraId="5B1B23E6" w14:textId="77777777" w:rsidR="00367F5A" w:rsidRDefault="00367F5A" w:rsidP="00513832"/>
  </w:footnote>
  <w:footnote w:type="continuationSeparator" w:id="0">
    <w:p w14:paraId="30A88EA8" w14:textId="77777777" w:rsidR="00367F5A" w:rsidRDefault="00367F5A" w:rsidP="005A20E2">
      <w:pPr>
        <w:spacing w:after="0"/>
      </w:pPr>
      <w:r>
        <w:continuationSeparator/>
      </w:r>
    </w:p>
    <w:p w14:paraId="4D758D96" w14:textId="77777777" w:rsidR="00367F5A" w:rsidRDefault="00367F5A"/>
    <w:p w14:paraId="31C58311" w14:textId="77777777" w:rsidR="00367F5A" w:rsidRDefault="00367F5A" w:rsidP="009B4773"/>
    <w:p w14:paraId="0141F946" w14:textId="77777777" w:rsidR="00367F5A" w:rsidRDefault="00367F5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34E3D" w14:textId="1EFCAC6A" w:rsidR="003639D2" w:rsidRPr="003639D2" w:rsidRDefault="00367F5A" w:rsidP="003639D2">
    <w:pPr>
      <w:pStyle w:val="Heading2-Custom"/>
    </w:pPr>
    <w:sdt>
      <w:sdtPr>
        <w:alias w:val="Title"/>
        <w:tag w:val=""/>
        <w:id w:val="-611985797"/>
        <w:placeholder>
          <w:docPart w:val="1BF39DA9264A4628B6DDC44CD0CD96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3377C8">
          <w:t>CITE Managed Services</w:t>
        </w:r>
      </w:sdtContent>
    </w:sdt>
  </w:p>
  <w:p w14:paraId="532D67EE" w14:textId="59508100" w:rsidR="005854DB" w:rsidRPr="004534EE" w:rsidRDefault="00367F5A" w:rsidP="00441225">
    <w:pPr>
      <w:pStyle w:val="Header"/>
      <w:spacing w:after="240"/>
      <w:rPr>
        <w:b/>
        <w:bCs/>
      </w:rPr>
    </w:pPr>
    <w:sdt>
      <w:sdtPr>
        <w:rPr>
          <w:b/>
          <w:bCs/>
        </w:rPr>
        <w:alias w:val="Subtitle"/>
        <w:tag w:val=""/>
        <w:id w:val="-2023313307"/>
        <w:placeholder>
          <w:docPart w:val="D07971A21565468D995D0BE7DAC6EAD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DB7693">
          <w:rPr>
            <w:b/>
            <w:bCs/>
          </w:rPr>
          <w:t>&lt;Insert the title of your document here&gt;</w:t>
        </w:r>
      </w:sdtContent>
    </w:sdt>
    <w:r w:rsidR="003D6AFD" w:rsidRPr="004534EE">
      <w:rPr>
        <w:b/>
        <w:bCs/>
      </w:rPr>
      <w:t xml:space="preserve"> </w:t>
    </w:r>
    <w:r w:rsidR="005854DB" w:rsidRPr="004534EE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01C93908" wp14:editId="1F9D8A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7FD54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93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" fillcolor="#107082" stroked="f">
              <v:fill opacity="9766f"/>
              <v:textbox inset="20mm,8mm">
                <w:txbxContent>
                  <w:p w14:paraId="7BB7FD54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AADA" w14:textId="7DCB5E20" w:rsidR="005854DB" w:rsidRPr="00DF5242" w:rsidRDefault="00DE6B6A" w:rsidP="00DF5242">
    <w:pPr>
      <w:pStyle w:val="Title"/>
      <w:spacing w:before="240" w:after="240"/>
      <w:contextualSpacing w:val="0"/>
    </w:pPr>
    <w:r w:rsidRPr="00DF5242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6EDD791A" wp14:editId="0B7AF83F">
              <wp:simplePos x="0" y="0"/>
              <wp:positionH relativeFrom="column">
                <wp:posOffset>-688365</wp:posOffset>
              </wp:positionH>
              <wp:positionV relativeFrom="paragraph">
                <wp:posOffset>-41555</wp:posOffset>
              </wp:positionV>
              <wp:extent cx="7753985" cy="1448410"/>
              <wp:effectExtent l="0" t="0" r="18415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985" cy="144841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69ED61" id="Rectangle 6" o:spid="_x0000_s1026" style="position:absolute;margin-left:-54.2pt;margin-top:-3.25pt;width:610.55pt;height:114.05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" fillcolor="#107082 [3205]" strokecolor="#083740 [1605]" strokeweight="1pt"/>
          </w:pict>
        </mc:Fallback>
      </mc:AlternateContent>
    </w:r>
    <w:r w:rsidR="00DF5242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16DD93" wp14:editId="56FA56E9">
              <wp:simplePos x="0" y="0"/>
              <wp:positionH relativeFrom="column">
                <wp:posOffset>702945</wp:posOffset>
              </wp:positionH>
              <wp:positionV relativeFrom="paragraph">
                <wp:posOffset>641540</wp:posOffset>
              </wp:positionV>
              <wp:extent cx="4939665" cy="106680"/>
              <wp:effectExtent l="0" t="0" r="13335" b="2667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665" cy="1066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7CA8FF" id="Rectangle 7" o:spid="_x0000_s1026" style="position:absolute;margin-left:55.35pt;margin-top:50.5pt;width:388.95pt;height: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" fillcolor="#f0cda1 [3204]" strokecolor="#ac6c1b [1604]" strokeweight="1pt"/>
          </w:pict>
        </mc:Fallback>
      </mc:AlternateContent>
    </w:r>
    <w:r w:rsidR="00DF5242" w:rsidRPr="00DF5242"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2B9ABBB" wp14:editId="31F9E5C8">
              <wp:simplePos x="0" y="0"/>
              <wp:positionH relativeFrom="column">
                <wp:posOffset>-685800</wp:posOffset>
              </wp:positionH>
              <wp:positionV relativeFrom="paragraph">
                <wp:posOffset>-419925</wp:posOffset>
              </wp:positionV>
              <wp:extent cx="7753985" cy="1805050"/>
              <wp:effectExtent l="0" t="0" r="18415" b="241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985" cy="18050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E82A66" id="Rectangle 5" o:spid="_x0000_s1026" style="position:absolute;margin-left:-54pt;margin-top:-33.05pt;width:610.55pt;height:142.1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" fillcolor="black [3200]" strokecolor="black [1600]" strokeweight="1pt"/>
          </w:pict>
        </mc:Fallback>
      </mc:AlternateContent>
    </w:r>
    <w:r w:rsidR="00DF5242" w:rsidRPr="00DF5242">
      <w:t>CITE Managed Services</w:t>
    </w:r>
  </w:p>
  <w:p w14:paraId="65C4CEAC" w14:textId="2D86C187" w:rsidR="00DF5242" w:rsidRPr="0081263C" w:rsidRDefault="00DE6B6A" w:rsidP="00DF5242">
    <w:pPr>
      <w:pStyle w:val="Subtitle"/>
      <w:spacing w:before="0"/>
      <w:rPr>
        <w:sz w:val="36"/>
        <w:szCs w:val="18"/>
      </w:rPr>
    </w:pPr>
    <w:r>
      <w:rPr>
        <w:sz w:val="36"/>
        <w:szCs w:val="18"/>
      </w:rPr>
      <w:t>Team Roster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03D426E"/>
    <w:multiLevelType w:val="hybridMultilevel"/>
    <w:tmpl w:val="688E79EE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25C3B"/>
    <w:multiLevelType w:val="hybridMultilevel"/>
    <w:tmpl w:val="2E9EC3B2"/>
    <w:lvl w:ilvl="0" w:tplc="8BDE2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107082" w:themeColor="accent2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04C4A"/>
    <w:multiLevelType w:val="hybridMultilevel"/>
    <w:tmpl w:val="15E8B9D8"/>
    <w:lvl w:ilvl="0" w:tplc="8BDE2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107082" w:themeColor="accent2"/>
      </w:rPr>
    </w:lvl>
    <w:lvl w:ilvl="1" w:tplc="202232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07697A" w:themeColor="accent3" w:themeTint="E6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579C2"/>
    <w:multiLevelType w:val="hybridMultilevel"/>
    <w:tmpl w:val="EB34EC1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7B3058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80819"/>
    <w:multiLevelType w:val="hybridMultilevel"/>
    <w:tmpl w:val="9E8E2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97568"/>
    <w:multiLevelType w:val="hybridMultilevel"/>
    <w:tmpl w:val="2E96937A"/>
    <w:lvl w:ilvl="0" w:tplc="5B60E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7B3058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63ECA"/>
    <w:multiLevelType w:val="hybridMultilevel"/>
    <w:tmpl w:val="1676E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41F17"/>
    <w:multiLevelType w:val="hybridMultilevel"/>
    <w:tmpl w:val="FA30C620"/>
    <w:lvl w:ilvl="0" w:tplc="5B60E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0406E"/>
    <w:multiLevelType w:val="hybridMultilevel"/>
    <w:tmpl w:val="4A6A3548"/>
    <w:lvl w:ilvl="0" w:tplc="E1F4CA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202232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07697A" w:themeColor="accent3" w:themeTint="E6"/>
      </w:rPr>
    </w:lvl>
    <w:lvl w:ilvl="2" w:tplc="58E01460">
      <w:start w:val="1"/>
      <w:numFmt w:val="bullet"/>
      <w:lvlText w:val="-"/>
      <w:lvlJc w:val="left"/>
      <w:pPr>
        <w:ind w:left="2160" w:hanging="180"/>
      </w:pPr>
      <w:rPr>
        <w:rFonts w:ascii="Calibri" w:eastAsiaTheme="minorEastAsia" w:hAnsi="Calibri" w:cs="Calibri" w:hint="default"/>
        <w:b/>
        <w:bCs/>
        <w:color w:val="0B9CB7" w:themeColor="accent3" w:themeTint="BF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55B39"/>
    <w:multiLevelType w:val="hybridMultilevel"/>
    <w:tmpl w:val="CA8AC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071D3"/>
    <w:multiLevelType w:val="hybridMultilevel"/>
    <w:tmpl w:val="00180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670F9"/>
    <w:multiLevelType w:val="hybridMultilevel"/>
    <w:tmpl w:val="7C5A024A"/>
    <w:lvl w:ilvl="0" w:tplc="E1F4CA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21DA163A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107082" w:themeColor="accent2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95611"/>
    <w:multiLevelType w:val="hybridMultilevel"/>
    <w:tmpl w:val="0A582142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53EBA"/>
    <w:multiLevelType w:val="hybridMultilevel"/>
    <w:tmpl w:val="39443C16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67322"/>
    <w:multiLevelType w:val="hybridMultilevel"/>
    <w:tmpl w:val="529CB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130DD"/>
    <w:multiLevelType w:val="hybridMultilevel"/>
    <w:tmpl w:val="86BEC2FA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15"/>
  </w:num>
  <w:num w:numId="7">
    <w:abstractNumId w:val="0"/>
  </w:num>
  <w:num w:numId="8">
    <w:abstractNumId w:val="7"/>
  </w:num>
  <w:num w:numId="9">
    <w:abstractNumId w:val="22"/>
  </w:num>
  <w:num w:numId="10">
    <w:abstractNumId w:val="8"/>
  </w:num>
  <w:num w:numId="11">
    <w:abstractNumId w:val="10"/>
  </w:num>
  <w:num w:numId="12">
    <w:abstractNumId w:val="19"/>
  </w:num>
  <w:num w:numId="13">
    <w:abstractNumId w:val="18"/>
  </w:num>
  <w:num w:numId="14">
    <w:abstractNumId w:val="14"/>
  </w:num>
  <w:num w:numId="15">
    <w:abstractNumId w:val="20"/>
  </w:num>
  <w:num w:numId="16">
    <w:abstractNumId w:val="13"/>
  </w:num>
  <w:num w:numId="17">
    <w:abstractNumId w:val="6"/>
  </w:num>
  <w:num w:numId="18">
    <w:abstractNumId w:val="21"/>
  </w:num>
  <w:num w:numId="19">
    <w:abstractNumId w:val="12"/>
  </w:num>
  <w:num w:numId="20">
    <w:abstractNumId w:val="9"/>
  </w:num>
  <w:num w:numId="21">
    <w:abstractNumId w:val="16"/>
  </w:num>
  <w:num w:numId="22">
    <w:abstractNumId w:val="17"/>
  </w:num>
  <w:num w:numId="23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C8"/>
    <w:rsid w:val="0000092E"/>
    <w:rsid w:val="00001602"/>
    <w:rsid w:val="00002D56"/>
    <w:rsid w:val="0000723E"/>
    <w:rsid w:val="00012A83"/>
    <w:rsid w:val="00017C3C"/>
    <w:rsid w:val="00021F2E"/>
    <w:rsid w:val="00025897"/>
    <w:rsid w:val="00026EAE"/>
    <w:rsid w:val="0003123C"/>
    <w:rsid w:val="00032A10"/>
    <w:rsid w:val="00037F0A"/>
    <w:rsid w:val="00043FFE"/>
    <w:rsid w:val="00044074"/>
    <w:rsid w:val="0004430C"/>
    <w:rsid w:val="00066DE2"/>
    <w:rsid w:val="0006760E"/>
    <w:rsid w:val="00076102"/>
    <w:rsid w:val="00077931"/>
    <w:rsid w:val="0008068C"/>
    <w:rsid w:val="000808DB"/>
    <w:rsid w:val="00084E91"/>
    <w:rsid w:val="00084F3F"/>
    <w:rsid w:val="000900B6"/>
    <w:rsid w:val="000A317D"/>
    <w:rsid w:val="000A649E"/>
    <w:rsid w:val="000A7626"/>
    <w:rsid w:val="000B2D28"/>
    <w:rsid w:val="000B5DA2"/>
    <w:rsid w:val="000C1C28"/>
    <w:rsid w:val="000C2E46"/>
    <w:rsid w:val="000C5872"/>
    <w:rsid w:val="000D24F9"/>
    <w:rsid w:val="000E0979"/>
    <w:rsid w:val="000E1544"/>
    <w:rsid w:val="000E4B8A"/>
    <w:rsid w:val="000F47C0"/>
    <w:rsid w:val="00112DE1"/>
    <w:rsid w:val="001155CE"/>
    <w:rsid w:val="00121892"/>
    <w:rsid w:val="001225D9"/>
    <w:rsid w:val="0012403E"/>
    <w:rsid w:val="00124370"/>
    <w:rsid w:val="0014574B"/>
    <w:rsid w:val="001457FC"/>
    <w:rsid w:val="00151CD2"/>
    <w:rsid w:val="00160392"/>
    <w:rsid w:val="00164319"/>
    <w:rsid w:val="0019368C"/>
    <w:rsid w:val="001A16DA"/>
    <w:rsid w:val="001A5429"/>
    <w:rsid w:val="001C1582"/>
    <w:rsid w:val="001D1C22"/>
    <w:rsid w:val="001D311D"/>
    <w:rsid w:val="001E11F1"/>
    <w:rsid w:val="001E1E58"/>
    <w:rsid w:val="001E553A"/>
    <w:rsid w:val="001F0D62"/>
    <w:rsid w:val="001F144D"/>
    <w:rsid w:val="002034D8"/>
    <w:rsid w:val="00203A4F"/>
    <w:rsid w:val="00203EFF"/>
    <w:rsid w:val="00206719"/>
    <w:rsid w:val="00207A17"/>
    <w:rsid w:val="00210882"/>
    <w:rsid w:val="0021096B"/>
    <w:rsid w:val="00211A73"/>
    <w:rsid w:val="00215B7E"/>
    <w:rsid w:val="00223906"/>
    <w:rsid w:val="00226CA3"/>
    <w:rsid w:val="00240312"/>
    <w:rsid w:val="00247B17"/>
    <w:rsid w:val="00252E4A"/>
    <w:rsid w:val="002642A8"/>
    <w:rsid w:val="00277922"/>
    <w:rsid w:val="00282FD3"/>
    <w:rsid w:val="00286B6C"/>
    <w:rsid w:val="00291645"/>
    <w:rsid w:val="00292D3C"/>
    <w:rsid w:val="002955AB"/>
    <w:rsid w:val="002A137B"/>
    <w:rsid w:val="002A2376"/>
    <w:rsid w:val="002D1C6B"/>
    <w:rsid w:val="002F6B58"/>
    <w:rsid w:val="0031130D"/>
    <w:rsid w:val="00314391"/>
    <w:rsid w:val="00314A6F"/>
    <w:rsid w:val="0031707E"/>
    <w:rsid w:val="00327B43"/>
    <w:rsid w:val="00330362"/>
    <w:rsid w:val="00334394"/>
    <w:rsid w:val="003377C8"/>
    <w:rsid w:val="00344246"/>
    <w:rsid w:val="00347AF5"/>
    <w:rsid w:val="0035157F"/>
    <w:rsid w:val="00354094"/>
    <w:rsid w:val="003605DD"/>
    <w:rsid w:val="00360F98"/>
    <w:rsid w:val="00362478"/>
    <w:rsid w:val="003639D2"/>
    <w:rsid w:val="00367F5A"/>
    <w:rsid w:val="00374421"/>
    <w:rsid w:val="00375CA6"/>
    <w:rsid w:val="00390C1F"/>
    <w:rsid w:val="00396BA9"/>
    <w:rsid w:val="003A1203"/>
    <w:rsid w:val="003B5758"/>
    <w:rsid w:val="003C01B2"/>
    <w:rsid w:val="003D1F1E"/>
    <w:rsid w:val="003D59A7"/>
    <w:rsid w:val="003D6AFD"/>
    <w:rsid w:val="003E78A7"/>
    <w:rsid w:val="003F0714"/>
    <w:rsid w:val="003F13B0"/>
    <w:rsid w:val="003F5F4A"/>
    <w:rsid w:val="00400171"/>
    <w:rsid w:val="0040125A"/>
    <w:rsid w:val="00403423"/>
    <w:rsid w:val="004248D0"/>
    <w:rsid w:val="004262DD"/>
    <w:rsid w:val="0042646F"/>
    <w:rsid w:val="0043162C"/>
    <w:rsid w:val="00435096"/>
    <w:rsid w:val="004411FB"/>
    <w:rsid w:val="00441225"/>
    <w:rsid w:val="00443212"/>
    <w:rsid w:val="004525DE"/>
    <w:rsid w:val="004534EE"/>
    <w:rsid w:val="0046640F"/>
    <w:rsid w:val="004806EB"/>
    <w:rsid w:val="00493EC0"/>
    <w:rsid w:val="00495909"/>
    <w:rsid w:val="0049751E"/>
    <w:rsid w:val="004B3912"/>
    <w:rsid w:val="004B5251"/>
    <w:rsid w:val="004C0453"/>
    <w:rsid w:val="004C432D"/>
    <w:rsid w:val="004C7B3E"/>
    <w:rsid w:val="004F7812"/>
    <w:rsid w:val="005061D3"/>
    <w:rsid w:val="00513832"/>
    <w:rsid w:val="005227E0"/>
    <w:rsid w:val="00526C37"/>
    <w:rsid w:val="00531093"/>
    <w:rsid w:val="00533047"/>
    <w:rsid w:val="00533376"/>
    <w:rsid w:val="005407AA"/>
    <w:rsid w:val="00544248"/>
    <w:rsid w:val="00554C41"/>
    <w:rsid w:val="00561821"/>
    <w:rsid w:val="00566CC3"/>
    <w:rsid w:val="00567626"/>
    <w:rsid w:val="00576C6F"/>
    <w:rsid w:val="00577B45"/>
    <w:rsid w:val="00580ABE"/>
    <w:rsid w:val="005854DB"/>
    <w:rsid w:val="005919AF"/>
    <w:rsid w:val="0059332D"/>
    <w:rsid w:val="00593AD9"/>
    <w:rsid w:val="005A20E2"/>
    <w:rsid w:val="005A6DB6"/>
    <w:rsid w:val="005B0495"/>
    <w:rsid w:val="005B6A1A"/>
    <w:rsid w:val="005C7E0C"/>
    <w:rsid w:val="005D2146"/>
    <w:rsid w:val="005E3FFD"/>
    <w:rsid w:val="005F16FE"/>
    <w:rsid w:val="005F6388"/>
    <w:rsid w:val="00615B5D"/>
    <w:rsid w:val="0062258A"/>
    <w:rsid w:val="006312C1"/>
    <w:rsid w:val="006329E1"/>
    <w:rsid w:val="00633E73"/>
    <w:rsid w:val="006344EF"/>
    <w:rsid w:val="00655308"/>
    <w:rsid w:val="0065567C"/>
    <w:rsid w:val="00664450"/>
    <w:rsid w:val="006661E9"/>
    <w:rsid w:val="006856F9"/>
    <w:rsid w:val="00685B4E"/>
    <w:rsid w:val="00690F41"/>
    <w:rsid w:val="006936EB"/>
    <w:rsid w:val="00696EE3"/>
    <w:rsid w:val="006B048A"/>
    <w:rsid w:val="006B2383"/>
    <w:rsid w:val="006B4042"/>
    <w:rsid w:val="006B5B1E"/>
    <w:rsid w:val="006C4D5C"/>
    <w:rsid w:val="006D0144"/>
    <w:rsid w:val="006D0D4E"/>
    <w:rsid w:val="006D134D"/>
    <w:rsid w:val="006D7F80"/>
    <w:rsid w:val="006E3FC8"/>
    <w:rsid w:val="006F38DB"/>
    <w:rsid w:val="007157EF"/>
    <w:rsid w:val="0073670F"/>
    <w:rsid w:val="00740FCE"/>
    <w:rsid w:val="00753E67"/>
    <w:rsid w:val="00755398"/>
    <w:rsid w:val="0078010D"/>
    <w:rsid w:val="0078034E"/>
    <w:rsid w:val="00784AB5"/>
    <w:rsid w:val="00790ADD"/>
    <w:rsid w:val="007B17C4"/>
    <w:rsid w:val="007B1F5A"/>
    <w:rsid w:val="007B3AB6"/>
    <w:rsid w:val="007B5AFF"/>
    <w:rsid w:val="007C136F"/>
    <w:rsid w:val="007C380E"/>
    <w:rsid w:val="007C5AF4"/>
    <w:rsid w:val="007D40E3"/>
    <w:rsid w:val="007D5767"/>
    <w:rsid w:val="007F793B"/>
    <w:rsid w:val="00804D53"/>
    <w:rsid w:val="00807385"/>
    <w:rsid w:val="00811B46"/>
    <w:rsid w:val="0081263C"/>
    <w:rsid w:val="00813EC8"/>
    <w:rsid w:val="00817F8C"/>
    <w:rsid w:val="008202E7"/>
    <w:rsid w:val="00820F04"/>
    <w:rsid w:val="0082491D"/>
    <w:rsid w:val="0083428B"/>
    <w:rsid w:val="00842A71"/>
    <w:rsid w:val="00852239"/>
    <w:rsid w:val="008523EE"/>
    <w:rsid w:val="0085612B"/>
    <w:rsid w:val="00876F99"/>
    <w:rsid w:val="008820B3"/>
    <w:rsid w:val="00886169"/>
    <w:rsid w:val="008917BF"/>
    <w:rsid w:val="00893980"/>
    <w:rsid w:val="0089410F"/>
    <w:rsid w:val="008965F6"/>
    <w:rsid w:val="00896A81"/>
    <w:rsid w:val="008A2B5E"/>
    <w:rsid w:val="008B60B8"/>
    <w:rsid w:val="008C172C"/>
    <w:rsid w:val="008D3386"/>
    <w:rsid w:val="008D6D7B"/>
    <w:rsid w:val="008F704C"/>
    <w:rsid w:val="008F7589"/>
    <w:rsid w:val="0090206C"/>
    <w:rsid w:val="00902998"/>
    <w:rsid w:val="00912C1B"/>
    <w:rsid w:val="00912DCE"/>
    <w:rsid w:val="009162B1"/>
    <w:rsid w:val="00917CCF"/>
    <w:rsid w:val="0092125E"/>
    <w:rsid w:val="00924319"/>
    <w:rsid w:val="00933D7E"/>
    <w:rsid w:val="009355C2"/>
    <w:rsid w:val="00952A7A"/>
    <w:rsid w:val="00960669"/>
    <w:rsid w:val="00961126"/>
    <w:rsid w:val="00974BF8"/>
    <w:rsid w:val="00991115"/>
    <w:rsid w:val="009A2F5C"/>
    <w:rsid w:val="009A3B33"/>
    <w:rsid w:val="009A45A0"/>
    <w:rsid w:val="009B35B5"/>
    <w:rsid w:val="009B3A56"/>
    <w:rsid w:val="009B4773"/>
    <w:rsid w:val="009B76F9"/>
    <w:rsid w:val="009D0A6B"/>
    <w:rsid w:val="009D2556"/>
    <w:rsid w:val="009D5348"/>
    <w:rsid w:val="00A371D8"/>
    <w:rsid w:val="00A630FD"/>
    <w:rsid w:val="00A67285"/>
    <w:rsid w:val="00A723CA"/>
    <w:rsid w:val="00A74908"/>
    <w:rsid w:val="00A82934"/>
    <w:rsid w:val="00A91213"/>
    <w:rsid w:val="00A9422D"/>
    <w:rsid w:val="00A960DC"/>
    <w:rsid w:val="00AA29B1"/>
    <w:rsid w:val="00AA387F"/>
    <w:rsid w:val="00AA66D7"/>
    <w:rsid w:val="00AC3653"/>
    <w:rsid w:val="00AC5059"/>
    <w:rsid w:val="00AC6B65"/>
    <w:rsid w:val="00AE0241"/>
    <w:rsid w:val="00AE5008"/>
    <w:rsid w:val="00AF22CB"/>
    <w:rsid w:val="00B05A66"/>
    <w:rsid w:val="00B12D81"/>
    <w:rsid w:val="00B26302"/>
    <w:rsid w:val="00B37B3B"/>
    <w:rsid w:val="00B44C47"/>
    <w:rsid w:val="00B57756"/>
    <w:rsid w:val="00B57F4F"/>
    <w:rsid w:val="00B7636D"/>
    <w:rsid w:val="00B80CF1"/>
    <w:rsid w:val="00B841B0"/>
    <w:rsid w:val="00BA2A38"/>
    <w:rsid w:val="00BA31C4"/>
    <w:rsid w:val="00BB02E6"/>
    <w:rsid w:val="00BD0C60"/>
    <w:rsid w:val="00BD3316"/>
    <w:rsid w:val="00BE0B9F"/>
    <w:rsid w:val="00C070B1"/>
    <w:rsid w:val="00C14B4C"/>
    <w:rsid w:val="00C17BCF"/>
    <w:rsid w:val="00C22C3E"/>
    <w:rsid w:val="00C3246A"/>
    <w:rsid w:val="00C42270"/>
    <w:rsid w:val="00C65564"/>
    <w:rsid w:val="00C71C15"/>
    <w:rsid w:val="00C763FA"/>
    <w:rsid w:val="00C8759D"/>
    <w:rsid w:val="00C978C0"/>
    <w:rsid w:val="00CA61D8"/>
    <w:rsid w:val="00CB07F3"/>
    <w:rsid w:val="00CB16F1"/>
    <w:rsid w:val="00CD1D98"/>
    <w:rsid w:val="00CD7696"/>
    <w:rsid w:val="00CF04AA"/>
    <w:rsid w:val="00CF1267"/>
    <w:rsid w:val="00CF2864"/>
    <w:rsid w:val="00D10237"/>
    <w:rsid w:val="00D13200"/>
    <w:rsid w:val="00D157FF"/>
    <w:rsid w:val="00D213BF"/>
    <w:rsid w:val="00D26769"/>
    <w:rsid w:val="00D27AF8"/>
    <w:rsid w:val="00D37028"/>
    <w:rsid w:val="00D47004"/>
    <w:rsid w:val="00D516CA"/>
    <w:rsid w:val="00D64C80"/>
    <w:rsid w:val="00D6543F"/>
    <w:rsid w:val="00D74E0C"/>
    <w:rsid w:val="00D759DB"/>
    <w:rsid w:val="00D8068C"/>
    <w:rsid w:val="00D82829"/>
    <w:rsid w:val="00D9167B"/>
    <w:rsid w:val="00D94688"/>
    <w:rsid w:val="00DA2225"/>
    <w:rsid w:val="00DA2D18"/>
    <w:rsid w:val="00DB29D8"/>
    <w:rsid w:val="00DB5A2E"/>
    <w:rsid w:val="00DB7693"/>
    <w:rsid w:val="00DC0528"/>
    <w:rsid w:val="00DC1104"/>
    <w:rsid w:val="00DC7466"/>
    <w:rsid w:val="00DC7E1C"/>
    <w:rsid w:val="00DE65A2"/>
    <w:rsid w:val="00DE6B6A"/>
    <w:rsid w:val="00DF2DCC"/>
    <w:rsid w:val="00DF5242"/>
    <w:rsid w:val="00E01D0E"/>
    <w:rsid w:val="00E06489"/>
    <w:rsid w:val="00E1406D"/>
    <w:rsid w:val="00E16215"/>
    <w:rsid w:val="00E31650"/>
    <w:rsid w:val="00E330CE"/>
    <w:rsid w:val="00E35169"/>
    <w:rsid w:val="00E44C6B"/>
    <w:rsid w:val="00E50E7C"/>
    <w:rsid w:val="00E53724"/>
    <w:rsid w:val="00E53ABF"/>
    <w:rsid w:val="00E552C8"/>
    <w:rsid w:val="00E75006"/>
    <w:rsid w:val="00E76003"/>
    <w:rsid w:val="00E81059"/>
    <w:rsid w:val="00E84350"/>
    <w:rsid w:val="00E85863"/>
    <w:rsid w:val="00E8660B"/>
    <w:rsid w:val="00E91AE4"/>
    <w:rsid w:val="00E94F60"/>
    <w:rsid w:val="00EA1DCD"/>
    <w:rsid w:val="00EA431D"/>
    <w:rsid w:val="00EA697C"/>
    <w:rsid w:val="00EC4BCD"/>
    <w:rsid w:val="00EF0618"/>
    <w:rsid w:val="00F217D3"/>
    <w:rsid w:val="00F33F5E"/>
    <w:rsid w:val="00F41E1D"/>
    <w:rsid w:val="00F60840"/>
    <w:rsid w:val="00F64C72"/>
    <w:rsid w:val="00F75B86"/>
    <w:rsid w:val="00F77933"/>
    <w:rsid w:val="00F8411A"/>
    <w:rsid w:val="00F8516F"/>
    <w:rsid w:val="00F96F5E"/>
    <w:rsid w:val="00FA0273"/>
    <w:rsid w:val="00FB1673"/>
    <w:rsid w:val="00FB315C"/>
    <w:rsid w:val="00FB41E2"/>
    <w:rsid w:val="00FC1405"/>
    <w:rsid w:val="00FC7E10"/>
    <w:rsid w:val="00FD0240"/>
    <w:rsid w:val="00FD16F0"/>
    <w:rsid w:val="00FE7275"/>
    <w:rsid w:val="00FE7B5E"/>
    <w:rsid w:val="00FF0913"/>
    <w:rsid w:val="00FF1E1C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9C7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DB"/>
    <w:pPr>
      <w:spacing w:before="120" w:after="120" w:line="288" w:lineRule="auto"/>
    </w:pPr>
    <w:rPr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BD3316"/>
    <w:pPr>
      <w:tabs>
        <w:tab w:val="left" w:pos="9781"/>
      </w:tabs>
      <w:spacing w:after="100"/>
      <w:ind w:left="360" w:right="157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6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6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ing2-Custom">
    <w:name w:val="Heading 2 - Custom"/>
    <w:basedOn w:val="Heading2"/>
    <w:next w:val="Normal"/>
    <w:link w:val="Heading2-CustomChar"/>
    <w:uiPriority w:val="99"/>
    <w:qFormat/>
    <w:rsid w:val="00531093"/>
    <w:pPr>
      <w:spacing w:after="240"/>
    </w:pPr>
    <w:rPr>
      <w:color w:val="107082" w:themeColor="accent2"/>
      <w:sz w:val="28"/>
    </w:rPr>
  </w:style>
  <w:style w:type="character" w:customStyle="1" w:styleId="Heading2-CustomChar">
    <w:name w:val="Heading 2 - Custom Char"/>
    <w:basedOn w:val="DefaultParagraphFont"/>
    <w:link w:val="Heading2-Custom"/>
    <w:uiPriority w:val="99"/>
    <w:rsid w:val="00531093"/>
    <w:rPr>
      <w:rFonts w:asciiTheme="majorHAnsi" w:hAnsiTheme="majorHAnsi"/>
      <w:b/>
      <w:color w:val="107082" w:themeColor="accent2"/>
      <w:sz w:val="28"/>
      <w:szCs w:val="36"/>
    </w:rPr>
  </w:style>
  <w:style w:type="table" w:styleId="GridTable4-Accent2">
    <w:name w:val="Grid Table 4 Accent 2"/>
    <w:basedOn w:val="TableNormal"/>
    <w:uiPriority w:val="49"/>
    <w:rsid w:val="00C22C3E"/>
    <w:pPr>
      <w:spacing w:after="0" w:line="240" w:lineRule="auto"/>
    </w:pPr>
    <w:tblPr>
      <w:tblStyleRowBandSize w:val="1"/>
      <w:tblStyleColBandSize w:val="1"/>
      <w:tblBorders>
        <w:top w:val="single" w:sz="4" w:space="0" w:color="3CCBE7" w:themeColor="accent2" w:themeTint="99"/>
        <w:left w:val="single" w:sz="4" w:space="0" w:color="3CCBE7" w:themeColor="accent2" w:themeTint="99"/>
        <w:bottom w:val="single" w:sz="4" w:space="0" w:color="3CCBE7" w:themeColor="accent2" w:themeTint="99"/>
        <w:right w:val="single" w:sz="4" w:space="0" w:color="3CCBE7" w:themeColor="accent2" w:themeTint="99"/>
        <w:insideH w:val="single" w:sz="4" w:space="0" w:color="3CCBE7" w:themeColor="accent2" w:themeTint="99"/>
        <w:insideV w:val="single" w:sz="4" w:space="0" w:color="3CCB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7082" w:themeColor="accent2"/>
          <w:left w:val="single" w:sz="4" w:space="0" w:color="107082" w:themeColor="accent2"/>
          <w:bottom w:val="single" w:sz="4" w:space="0" w:color="107082" w:themeColor="accent2"/>
          <w:right w:val="single" w:sz="4" w:space="0" w:color="107082" w:themeColor="accent2"/>
          <w:insideH w:val="nil"/>
          <w:insideV w:val="nil"/>
        </w:tcBorders>
        <w:shd w:val="clear" w:color="auto" w:fill="107082" w:themeFill="accent2"/>
      </w:tcPr>
    </w:tblStylePr>
    <w:tblStylePr w:type="lastRow">
      <w:rPr>
        <w:b/>
        <w:bCs/>
      </w:rPr>
      <w:tblPr/>
      <w:tcPr>
        <w:tcBorders>
          <w:top w:val="double" w:sz="4" w:space="0" w:color="1070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DF7" w:themeFill="accent2" w:themeFillTint="33"/>
      </w:tcPr>
    </w:tblStylePr>
    <w:tblStylePr w:type="band1Horz">
      <w:tblPr/>
      <w:tcPr>
        <w:shd w:val="clear" w:color="auto" w:fill="BEEDF7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F6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002187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F39DA9264A4628B6DDC44CD0CD9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9C74-BE53-474D-8C09-242954DB8271}"/>
      </w:docPartPr>
      <w:docPartBody>
        <w:p w:rsidR="00D27F9C" w:rsidRDefault="000C2E83">
          <w:pPr>
            <w:pStyle w:val="1BF39DA9264A4628B6DDC44CD0CD96CC"/>
          </w:pPr>
          <w:r w:rsidRPr="00207A17">
            <w:t>Let the local or regional press know you are opening and when.</w:t>
          </w:r>
        </w:p>
      </w:docPartBody>
    </w:docPart>
    <w:docPart>
      <w:docPartPr>
        <w:name w:val="D07971A21565468D995D0BE7DAC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9B747-1670-4411-87EC-F64AFB3DCEF0}"/>
      </w:docPartPr>
      <w:docPartBody>
        <w:p w:rsidR="00D27F9C" w:rsidRDefault="00CC412F" w:rsidP="00CC412F">
          <w:pPr>
            <w:pStyle w:val="D07971A21565468D995D0BE7DAC6EAD3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2F"/>
    <w:rsid w:val="000C2E83"/>
    <w:rsid w:val="004903C6"/>
    <w:rsid w:val="008A55D1"/>
    <w:rsid w:val="00CC412F"/>
    <w:rsid w:val="00D27F9C"/>
    <w:rsid w:val="00E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F7DB1285B42448D4DB11AB556C79C">
    <w:name w:val="ACEF7DB1285B42448D4DB11AB556C79C"/>
  </w:style>
  <w:style w:type="paragraph" w:customStyle="1" w:styleId="35A053FB02924120B9EBCFC913270C80">
    <w:name w:val="35A053FB02924120B9EBCFC913270C80"/>
  </w:style>
  <w:style w:type="paragraph" w:customStyle="1" w:styleId="A3067553A85D4A9A81FBBCDA4386E28A">
    <w:name w:val="A3067553A85D4A9A81FBBCDA4386E28A"/>
  </w:style>
  <w:style w:type="paragraph" w:customStyle="1" w:styleId="8F7680C011C44954A858C7EB819BD14A">
    <w:name w:val="8F7680C011C44954A858C7EB819BD14A"/>
  </w:style>
  <w:style w:type="paragraph" w:customStyle="1" w:styleId="B8F4D15768D84776A2221B11FD829015">
    <w:name w:val="B8F4D15768D84776A2221B11FD829015"/>
  </w:style>
  <w:style w:type="paragraph" w:customStyle="1" w:styleId="1DD0217893F64A51AE2E01519080E5AD">
    <w:name w:val="1DD0217893F64A51AE2E01519080E5AD"/>
  </w:style>
  <w:style w:type="paragraph" w:customStyle="1" w:styleId="CF72D1B3FA354F5FB095E2894AF8B25A">
    <w:name w:val="CF72D1B3FA354F5FB095E2894AF8B25A"/>
  </w:style>
  <w:style w:type="paragraph" w:customStyle="1" w:styleId="5F0991468E684726BA9D42AEF0DC14F6">
    <w:name w:val="5F0991468E684726BA9D42AEF0DC14F6"/>
  </w:style>
  <w:style w:type="paragraph" w:customStyle="1" w:styleId="DF40EAE68E704C38A1AF004CED9EE6E8">
    <w:name w:val="DF40EAE68E704C38A1AF004CED9EE6E8"/>
  </w:style>
  <w:style w:type="paragraph" w:customStyle="1" w:styleId="F126808E4073422AA419B50BA9C98A91">
    <w:name w:val="F126808E4073422AA419B50BA9C98A91"/>
  </w:style>
  <w:style w:type="paragraph" w:customStyle="1" w:styleId="EC60F2D964A2413DB3CB29E5CE29B334">
    <w:name w:val="EC60F2D964A2413DB3CB29E5CE29B334"/>
  </w:style>
  <w:style w:type="paragraph" w:customStyle="1" w:styleId="2D93915C46E648CF8A595D0EFBB7DD14">
    <w:name w:val="2D93915C46E648CF8A595D0EFBB7DD14"/>
  </w:style>
  <w:style w:type="paragraph" w:customStyle="1" w:styleId="6E7959CE56EE42A4959186A196CD9006">
    <w:name w:val="6E7959CE56EE42A4959186A196CD9006"/>
  </w:style>
  <w:style w:type="paragraph" w:customStyle="1" w:styleId="2E6AA63F0AA14C869EFD5FED2B209F73">
    <w:name w:val="2E6AA63F0AA14C869EFD5FED2B209F73"/>
  </w:style>
  <w:style w:type="paragraph" w:customStyle="1" w:styleId="FC1FC91505994586AB7F94C6FC34B514">
    <w:name w:val="FC1FC91505994586AB7F94C6FC34B514"/>
  </w:style>
  <w:style w:type="paragraph" w:customStyle="1" w:styleId="72C284F0180145668236646892921968">
    <w:name w:val="72C284F0180145668236646892921968"/>
  </w:style>
  <w:style w:type="paragraph" w:customStyle="1" w:styleId="9E25DAC87C9C4006B6482FC3FD76B805">
    <w:name w:val="9E25DAC87C9C4006B6482FC3FD76B805"/>
  </w:style>
  <w:style w:type="paragraph" w:customStyle="1" w:styleId="020A525F8060486BA4EB501515D0D673">
    <w:name w:val="020A525F8060486BA4EB501515D0D673"/>
  </w:style>
  <w:style w:type="paragraph" w:customStyle="1" w:styleId="F7CB963E17D14F368364662A9CAB5F84">
    <w:name w:val="F7CB963E17D14F368364662A9CAB5F84"/>
  </w:style>
  <w:style w:type="paragraph" w:customStyle="1" w:styleId="757357BB83D24BA2B4E04B7386D8EB68">
    <w:name w:val="757357BB83D24BA2B4E04B7386D8EB68"/>
  </w:style>
  <w:style w:type="paragraph" w:customStyle="1" w:styleId="B62B29FDDB8045889898DEF14A6ADC09">
    <w:name w:val="B62B29FDDB8045889898DEF14A6ADC09"/>
  </w:style>
  <w:style w:type="paragraph" w:customStyle="1" w:styleId="2E4D3B1E05F3469B8B7E00064E3A1BAA">
    <w:name w:val="2E4D3B1E05F3469B8B7E00064E3A1BAA"/>
  </w:style>
  <w:style w:type="paragraph" w:customStyle="1" w:styleId="4B3DBF936FCF4166B771A8FD361649D9">
    <w:name w:val="4B3DBF936FCF4166B771A8FD361649D9"/>
  </w:style>
  <w:style w:type="paragraph" w:customStyle="1" w:styleId="76EB7F2DC53F4C90A13DEC05F5952481">
    <w:name w:val="76EB7F2DC53F4C90A13DEC05F5952481"/>
  </w:style>
  <w:style w:type="paragraph" w:customStyle="1" w:styleId="D1ACD6C479704CA6A0F96DAABB3734BF">
    <w:name w:val="D1ACD6C479704CA6A0F96DAABB3734BF"/>
  </w:style>
  <w:style w:type="paragraph" w:customStyle="1" w:styleId="117D35BABCC74ABAB637449ACF835B61">
    <w:name w:val="117D35BABCC74ABAB637449ACF835B61"/>
  </w:style>
  <w:style w:type="paragraph" w:customStyle="1" w:styleId="7AD91E39805B4486B50183577713AF81">
    <w:name w:val="7AD91E39805B4486B50183577713AF81"/>
  </w:style>
  <w:style w:type="paragraph" w:customStyle="1" w:styleId="2AF6DA2BDE7F45C5B5CBBF92730E8829">
    <w:name w:val="2AF6DA2BDE7F45C5B5CBBF92730E8829"/>
  </w:style>
  <w:style w:type="paragraph" w:customStyle="1" w:styleId="04A19E9DD5264A8897012D52CC866CB4">
    <w:name w:val="04A19E9DD5264A8897012D52CC866CB4"/>
  </w:style>
  <w:style w:type="paragraph" w:customStyle="1" w:styleId="EA4C2BD4771C4573B4C9BE341176D2D9">
    <w:name w:val="EA4C2BD4771C4573B4C9BE341176D2D9"/>
  </w:style>
  <w:style w:type="paragraph" w:customStyle="1" w:styleId="D8BB68C378C144D9AE5B7981B1D47653">
    <w:name w:val="D8BB68C378C144D9AE5B7981B1D47653"/>
  </w:style>
  <w:style w:type="paragraph" w:customStyle="1" w:styleId="81190B01F92240C6A0F51644B64BCAC5">
    <w:name w:val="81190B01F92240C6A0F51644B64BCAC5"/>
  </w:style>
  <w:style w:type="paragraph" w:customStyle="1" w:styleId="F9FB36254C3144F4BCA614557FAE09B1">
    <w:name w:val="F9FB36254C3144F4BCA614557FAE09B1"/>
  </w:style>
  <w:style w:type="paragraph" w:customStyle="1" w:styleId="494FDA5D5FE34F5C995072E967E36847">
    <w:name w:val="494FDA5D5FE34F5C995072E967E36847"/>
  </w:style>
  <w:style w:type="paragraph" w:customStyle="1" w:styleId="092AD3E08ECA4965BB09C324AD332980">
    <w:name w:val="092AD3E08ECA4965BB09C324AD332980"/>
  </w:style>
  <w:style w:type="paragraph" w:customStyle="1" w:styleId="A59F82EF5FCC468FA76E9ED952D7F7B9">
    <w:name w:val="A59F82EF5FCC468FA76E9ED952D7F7B9"/>
  </w:style>
  <w:style w:type="paragraph" w:customStyle="1" w:styleId="25BEE4ED126646E0B20EBB2C387F594A">
    <w:name w:val="25BEE4ED126646E0B20EBB2C387F594A"/>
  </w:style>
  <w:style w:type="paragraph" w:customStyle="1" w:styleId="76ECDC0F789D4C97B45BEF91B7E6012F">
    <w:name w:val="76ECDC0F789D4C97B45BEF91B7E6012F"/>
  </w:style>
  <w:style w:type="paragraph" w:customStyle="1" w:styleId="EDD1F21831484228BEC3972A5D7A01A3">
    <w:name w:val="EDD1F21831484228BEC3972A5D7A01A3"/>
  </w:style>
  <w:style w:type="paragraph" w:customStyle="1" w:styleId="64E6CD5636134692B46F19CDB54609D8">
    <w:name w:val="64E6CD5636134692B46F19CDB54609D8"/>
  </w:style>
  <w:style w:type="paragraph" w:customStyle="1" w:styleId="C8E75CE0DE744F3388B739EC3EA0468E">
    <w:name w:val="C8E75CE0DE744F3388B739EC3EA0468E"/>
  </w:style>
  <w:style w:type="paragraph" w:customStyle="1" w:styleId="A272D86FDDC34515986741F4D2ECCC1E">
    <w:name w:val="A272D86FDDC34515986741F4D2ECCC1E"/>
  </w:style>
  <w:style w:type="paragraph" w:customStyle="1" w:styleId="ACE7774E2870466BA7902A50EB76704E">
    <w:name w:val="ACE7774E2870466BA7902A50EB76704E"/>
  </w:style>
  <w:style w:type="paragraph" w:customStyle="1" w:styleId="033EFE6BF96E49959C592F3C53E33184">
    <w:name w:val="033EFE6BF96E49959C592F3C53E33184"/>
  </w:style>
  <w:style w:type="paragraph" w:customStyle="1" w:styleId="D64A5191F455447FBDE98A0263301761">
    <w:name w:val="D64A5191F455447FBDE98A0263301761"/>
  </w:style>
  <w:style w:type="paragraph" w:customStyle="1" w:styleId="E2A1FC1011A54FC18067DD248A97E77B">
    <w:name w:val="E2A1FC1011A54FC18067DD248A97E77B"/>
  </w:style>
  <w:style w:type="paragraph" w:customStyle="1" w:styleId="CEF0A8EECDCF44EFBFA0D369CE8800AF">
    <w:name w:val="CEF0A8EECDCF44EFBFA0D369CE8800AF"/>
  </w:style>
  <w:style w:type="paragraph" w:customStyle="1" w:styleId="83968B3A115449E3B88C92EB93B427E4">
    <w:name w:val="83968B3A115449E3B88C92EB93B427E4"/>
  </w:style>
  <w:style w:type="paragraph" w:customStyle="1" w:styleId="D2E220ECB9FF4246B6D5DF297B503406">
    <w:name w:val="D2E220ECB9FF4246B6D5DF297B503406"/>
  </w:style>
  <w:style w:type="paragraph" w:customStyle="1" w:styleId="9239F07CA6444816A33FF76C78D10404">
    <w:name w:val="9239F07CA6444816A33FF76C78D10404"/>
  </w:style>
  <w:style w:type="paragraph" w:customStyle="1" w:styleId="38C473523CAD45C9AC288127552D01A8">
    <w:name w:val="38C473523CAD45C9AC288127552D01A8"/>
  </w:style>
  <w:style w:type="paragraph" w:customStyle="1" w:styleId="86631866A7DA46C49B172DB3E2CD2F44">
    <w:name w:val="86631866A7DA46C49B172DB3E2CD2F44"/>
  </w:style>
  <w:style w:type="paragraph" w:customStyle="1" w:styleId="D8F027C666334272AD39A38D13E5D246">
    <w:name w:val="D8F027C666334272AD39A38D13E5D246"/>
  </w:style>
  <w:style w:type="paragraph" w:customStyle="1" w:styleId="4B09723A12D446839714DF3096DDCFD0">
    <w:name w:val="4B09723A12D446839714DF3096DDCFD0"/>
  </w:style>
  <w:style w:type="paragraph" w:customStyle="1" w:styleId="828F500C9A3C4A818FD96A0B3C7CA58C">
    <w:name w:val="828F500C9A3C4A818FD96A0B3C7CA58C"/>
  </w:style>
  <w:style w:type="paragraph" w:customStyle="1" w:styleId="2789958125CE48519F7332A3E2C6B0AF">
    <w:name w:val="2789958125CE48519F7332A3E2C6B0AF"/>
  </w:style>
  <w:style w:type="paragraph" w:customStyle="1" w:styleId="B10D0D709E62491AAD8ED00AC845F0FD">
    <w:name w:val="B10D0D709E62491AAD8ED00AC845F0FD"/>
  </w:style>
  <w:style w:type="paragraph" w:customStyle="1" w:styleId="38B1B0656C284079A4840EB0E361AF12">
    <w:name w:val="38B1B0656C284079A4840EB0E361AF12"/>
  </w:style>
  <w:style w:type="paragraph" w:customStyle="1" w:styleId="8675281145AD4FD1AFACE0036EC80CBD">
    <w:name w:val="8675281145AD4FD1AFACE0036EC80CBD"/>
  </w:style>
  <w:style w:type="paragraph" w:customStyle="1" w:styleId="BCC513B3BDE04EFA82CB80CC1CD47265">
    <w:name w:val="BCC513B3BDE04EFA82CB80CC1CD47265"/>
  </w:style>
  <w:style w:type="paragraph" w:customStyle="1" w:styleId="7C561D13FD744080A2A8102D3F7A48A8">
    <w:name w:val="7C561D13FD744080A2A8102D3F7A48A8"/>
  </w:style>
  <w:style w:type="paragraph" w:customStyle="1" w:styleId="CA502D3F57514AC4A1A8F429EDE681D3">
    <w:name w:val="CA502D3F57514AC4A1A8F429EDE681D3"/>
  </w:style>
  <w:style w:type="paragraph" w:customStyle="1" w:styleId="A39D97636C844C12BCBD9306BF68D007">
    <w:name w:val="A39D97636C844C12BCBD9306BF68D007"/>
  </w:style>
  <w:style w:type="paragraph" w:customStyle="1" w:styleId="93E94D7ACFDB471DB89B76D2E5F0C6DF">
    <w:name w:val="93E94D7ACFDB471DB89B76D2E5F0C6DF"/>
  </w:style>
  <w:style w:type="paragraph" w:customStyle="1" w:styleId="EB242177AFB34F469F82FEBD53DB7CFD">
    <w:name w:val="EB242177AFB34F469F82FEBD53DB7CFD"/>
  </w:style>
  <w:style w:type="paragraph" w:customStyle="1" w:styleId="978AAA893B8A4A5E8CE90701450E5968">
    <w:name w:val="978AAA893B8A4A5E8CE90701450E5968"/>
  </w:style>
  <w:style w:type="paragraph" w:customStyle="1" w:styleId="647A647C2EBF440D8B52AB16B01DF6AE">
    <w:name w:val="647A647C2EBF440D8B52AB16B01DF6AE"/>
  </w:style>
  <w:style w:type="paragraph" w:customStyle="1" w:styleId="0F0247D921F44FC2B5CA93B8DC322EC3">
    <w:name w:val="0F0247D921F44FC2B5CA93B8DC322EC3"/>
  </w:style>
  <w:style w:type="paragraph" w:customStyle="1" w:styleId="97E072DA5589448B89EB6342718C5DC8">
    <w:name w:val="97E072DA5589448B89EB6342718C5DC8"/>
  </w:style>
  <w:style w:type="paragraph" w:customStyle="1" w:styleId="1CEE88AD91BF489D82CC54DA047B4816">
    <w:name w:val="1CEE88AD91BF489D82CC54DA047B4816"/>
  </w:style>
  <w:style w:type="paragraph" w:customStyle="1" w:styleId="86ECEA076A714E1BADC02C1C00B603F1">
    <w:name w:val="86ECEA076A714E1BADC02C1C00B603F1"/>
  </w:style>
  <w:style w:type="paragraph" w:customStyle="1" w:styleId="5EA42F1ABCCE454A8A708D6E488F248C">
    <w:name w:val="5EA42F1ABCCE454A8A708D6E488F248C"/>
  </w:style>
  <w:style w:type="paragraph" w:customStyle="1" w:styleId="58E3CA69A0B74463BFF1CA382F11BC70">
    <w:name w:val="58E3CA69A0B74463BFF1CA382F11BC70"/>
  </w:style>
  <w:style w:type="paragraph" w:customStyle="1" w:styleId="C63E6E6CCD6A4EED9ABA8AE88FC5E6A7">
    <w:name w:val="C63E6E6CCD6A4EED9ABA8AE88FC5E6A7"/>
  </w:style>
  <w:style w:type="paragraph" w:customStyle="1" w:styleId="05C4E4E67D344E7A8D01AD310096A302">
    <w:name w:val="05C4E4E67D344E7A8D01AD310096A302"/>
  </w:style>
  <w:style w:type="paragraph" w:customStyle="1" w:styleId="5E474DE370384424971D5D674727A468">
    <w:name w:val="5E474DE370384424971D5D674727A468"/>
  </w:style>
  <w:style w:type="paragraph" w:customStyle="1" w:styleId="E68104DC4361464FBAAAEE7C4CE05134">
    <w:name w:val="E68104DC4361464FBAAAEE7C4CE05134"/>
  </w:style>
  <w:style w:type="paragraph" w:customStyle="1" w:styleId="5C809F11F59B4E97BD6EE02C14939F7B">
    <w:name w:val="5C809F11F59B4E97BD6EE02C14939F7B"/>
  </w:style>
  <w:style w:type="paragraph" w:customStyle="1" w:styleId="12434A18011C40BEBA3F1D1256BBF338">
    <w:name w:val="12434A18011C40BEBA3F1D1256BBF338"/>
  </w:style>
  <w:style w:type="paragraph" w:customStyle="1" w:styleId="4769F20250FE4AF8B37B44909A9E0560">
    <w:name w:val="4769F20250FE4AF8B37B44909A9E0560"/>
  </w:style>
  <w:style w:type="paragraph" w:customStyle="1" w:styleId="E67C30A21F384AED8496114ADE285465">
    <w:name w:val="E67C30A21F384AED8496114ADE285465"/>
  </w:style>
  <w:style w:type="paragraph" w:customStyle="1" w:styleId="6FBEF0AC51834FD695655A55FA6B1C4F">
    <w:name w:val="6FBEF0AC51834FD695655A55FA6B1C4F"/>
  </w:style>
  <w:style w:type="paragraph" w:customStyle="1" w:styleId="EA4ABF320B8F4F3C8B0FFB183F9739DE">
    <w:name w:val="EA4ABF320B8F4F3C8B0FFB183F9739DE"/>
  </w:style>
  <w:style w:type="paragraph" w:customStyle="1" w:styleId="1A7D6CF581EB48AA930FB21999C94EBD">
    <w:name w:val="1A7D6CF581EB48AA930FB21999C94EBD"/>
  </w:style>
  <w:style w:type="paragraph" w:customStyle="1" w:styleId="61B2E1C1839345AE9B36C6EB4F19BBF0">
    <w:name w:val="61B2E1C1839345AE9B36C6EB4F19BBF0"/>
  </w:style>
  <w:style w:type="paragraph" w:customStyle="1" w:styleId="1D949EB63E9E47F6A12D2B8C8C16179E">
    <w:name w:val="1D949EB63E9E47F6A12D2B8C8C16179E"/>
  </w:style>
  <w:style w:type="paragraph" w:customStyle="1" w:styleId="953113304B0A428CBC34F3C7D57711BA">
    <w:name w:val="953113304B0A428CBC34F3C7D57711BA"/>
  </w:style>
  <w:style w:type="paragraph" w:customStyle="1" w:styleId="4876D8DCCAE445D98025345C4A5C4175">
    <w:name w:val="4876D8DCCAE445D98025345C4A5C4175"/>
  </w:style>
  <w:style w:type="paragraph" w:customStyle="1" w:styleId="E549F5AF64CE4E938CC0FAE6B174BB67">
    <w:name w:val="E549F5AF64CE4E938CC0FAE6B174BB67"/>
  </w:style>
  <w:style w:type="paragraph" w:customStyle="1" w:styleId="1A8615B2200145DD87487CA0E6D130AA">
    <w:name w:val="1A8615B2200145DD87487CA0E6D130AA"/>
  </w:style>
  <w:style w:type="paragraph" w:customStyle="1" w:styleId="1BF39DA9264A4628B6DDC44CD0CD96CC">
    <w:name w:val="1BF39DA9264A4628B6DDC44CD0CD96CC"/>
  </w:style>
  <w:style w:type="paragraph" w:customStyle="1" w:styleId="3704BBCB56204C93A1AF5DA7522C6CCC">
    <w:name w:val="3704BBCB56204C93A1AF5DA7522C6CCC"/>
  </w:style>
  <w:style w:type="paragraph" w:customStyle="1" w:styleId="6B0853ABA08541F194053A6E640B074D">
    <w:name w:val="6B0853ABA08541F194053A6E640B074D"/>
  </w:style>
  <w:style w:type="paragraph" w:customStyle="1" w:styleId="6C0C16178A2B4FDE8BC22D2969D2695A">
    <w:name w:val="6C0C16178A2B4FDE8BC22D2969D2695A"/>
  </w:style>
  <w:style w:type="paragraph" w:customStyle="1" w:styleId="17469C305D3F40EAAE2B465F9295F2B8">
    <w:name w:val="17469C305D3F40EAAE2B465F9295F2B8"/>
  </w:style>
  <w:style w:type="paragraph" w:customStyle="1" w:styleId="5C3D732FECCD409AAC2C08FD2A91653B">
    <w:name w:val="5C3D732FECCD409AAC2C08FD2A91653B"/>
  </w:style>
  <w:style w:type="paragraph" w:customStyle="1" w:styleId="C50EE3C4BD33444ABB03227779AA40BB">
    <w:name w:val="C50EE3C4BD33444ABB03227779AA40BB"/>
  </w:style>
  <w:style w:type="paragraph" w:customStyle="1" w:styleId="9AEA56AD047F4FF4B0BE8A0F59D36E3A">
    <w:name w:val="9AEA56AD047F4FF4B0BE8A0F59D36E3A"/>
  </w:style>
  <w:style w:type="paragraph" w:customStyle="1" w:styleId="911A0E4F6DE34C40B1539AD8F3815A85">
    <w:name w:val="911A0E4F6DE34C40B1539AD8F3815A85"/>
    <w:rsid w:val="00CC412F"/>
  </w:style>
  <w:style w:type="paragraph" w:customStyle="1" w:styleId="D07971A21565468D995D0BE7DAC6EAD3">
    <w:name w:val="D07971A21565468D995D0BE7DAC6EAD3"/>
    <w:rsid w:val="00CC412F"/>
  </w:style>
  <w:style w:type="paragraph" w:customStyle="1" w:styleId="F686F753ECE444ECBB612A3ACD59ACF5">
    <w:name w:val="F686F753ECE444ECBB612A3ACD59ACF5"/>
    <w:rsid w:val="00D27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8E9E1ADE0E419168BE1B61D705BE" ma:contentTypeVersion="4" ma:contentTypeDescription="Create a new document." ma:contentTypeScope="" ma:versionID="cd60f54de40f44204c186a139b41179f">
  <xsd:schema xmlns:xsd="http://www.w3.org/2001/XMLSchema" xmlns:xs="http://www.w3.org/2001/XMLSchema" xmlns:p="http://schemas.microsoft.com/office/2006/metadata/properties" xmlns:ns2="4651433c-2a86-489b-9806-65df540f9e6c" xmlns:ns3="bcf4e958-9370-4d24-9eed-becb2bc3818b" targetNamespace="http://schemas.microsoft.com/office/2006/metadata/properties" ma:root="true" ma:fieldsID="80251f64698d24127e3e12bd38d1fa9d" ns2:_="" ns3:_="">
    <xsd:import namespace="4651433c-2a86-489b-9806-65df540f9e6c"/>
    <xsd:import namespace="bcf4e958-9370-4d24-9eed-becb2bc38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433c-2a86-489b-9806-65df540f9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4e958-9370-4d24-9eed-becb2bc38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385C4-3DAB-42FD-AB15-438CFA1967A2}"/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35CE9F-818D-43E0-8990-6303B869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checklist.dotx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CITE Managed Services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CITE Managed Services</dc:title>
  <dc:subject/>
  <dc:creator/>
  <cp:keywords/>
  <dc:description/>
  <cp:lastModifiedBy/>
  <cp:revision>1</cp:revision>
  <dcterms:created xsi:type="dcterms:W3CDTF">2020-10-19T06:13:00Z</dcterms:created>
  <dcterms:modified xsi:type="dcterms:W3CDTF">2020-11-19T15:04:00Z</dcterms:modified>
  <cp:contentStatus>&lt;Insert the title of your document here&gt;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0x0101002D628E9E1ADE0E419168BE1B61D705BE</vt:lpwstr>
  </property>
</Properties>
</file>