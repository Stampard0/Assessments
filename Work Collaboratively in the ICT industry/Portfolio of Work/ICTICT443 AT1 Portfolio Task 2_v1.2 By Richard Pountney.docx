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47"/>
        <w:gridCol w:w="4616"/>
        <w:gridCol w:w="2356"/>
      </w:tblGrid>
      <w:tr w:rsidR="00141CAF" w14:paraId="52552194" w14:textId="77777777" w:rsidTr="3B2A1C86">
        <w:trPr>
          <w:trHeight w:val="436"/>
        </w:trPr>
        <w:tc>
          <w:tcPr>
            <w:tcW w:w="1051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3" w14:textId="77777777" w:rsidR="00141CAF" w:rsidRPr="000E6B2E" w:rsidRDefault="00141CAF" w:rsidP="004856DF">
            <w:pPr>
              <w:pStyle w:val="Header"/>
              <w:spacing w:before="120"/>
              <w:rPr>
                <w:rFonts w:ascii="Tahoma" w:hAnsi="Tahoma" w:cs="Tahoma"/>
                <w:color w:val="FFFFFF"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Details</w:t>
            </w:r>
          </w:p>
        </w:tc>
      </w:tr>
      <w:tr w:rsidR="00337FFC" w14:paraId="52552197" w14:textId="77777777" w:rsidTr="3B2A1C86">
        <w:trPr>
          <w:trHeight w:val="414"/>
        </w:trPr>
        <w:tc>
          <w:tcPr>
            <w:tcW w:w="35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  <w:hideMark/>
          </w:tcPr>
          <w:p w14:paraId="52552195" w14:textId="77777777" w:rsidR="00337FFC" w:rsidRPr="000E6B2E" w:rsidRDefault="00337FFC" w:rsidP="00337FFC">
            <w:pPr>
              <w:pStyle w:val="Header"/>
              <w:spacing w:before="120"/>
              <w:rPr>
                <w:rFonts w:ascii="Tahoma" w:hAnsi="Tahoma" w:cs="Tahoma"/>
                <w:b/>
                <w:color w:val="FFFFFF"/>
                <w:lang w:val="en-US"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Training Package </w:t>
            </w: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Code &amp; Title</w:t>
            </w:r>
          </w:p>
        </w:tc>
        <w:tc>
          <w:tcPr>
            <w:tcW w:w="69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6" w14:textId="4C28D6E6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bCs/>
                <w:lang w:eastAsia="ja-JP"/>
              </w:rPr>
            </w:pPr>
            <w:r w:rsidRPr="00024231">
              <w:rPr>
                <w:rFonts w:cstheme="minorHAnsi"/>
                <w:lang w:eastAsia="ko-KR"/>
              </w:rPr>
              <w:t>ICT - Information and Communications Technology Training Package</w:t>
            </w:r>
            <w:r>
              <w:rPr>
                <w:rFonts w:cstheme="minorHAnsi"/>
                <w:lang w:eastAsia="ko-KR"/>
              </w:rPr>
              <w:t xml:space="preserve"> (Release 6.0)</w:t>
            </w:r>
          </w:p>
        </w:tc>
      </w:tr>
      <w:tr w:rsidR="00337FFC" w14:paraId="5255219A" w14:textId="77777777" w:rsidTr="3B2A1C86">
        <w:trPr>
          <w:trHeight w:val="414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8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Qualification National Code &amp; Title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  <w:vAlign w:val="center"/>
          </w:tcPr>
          <w:p w14:paraId="52552199" w14:textId="77777777" w:rsidR="00337FFC" w:rsidRPr="00AB0280" w:rsidRDefault="00337FFC" w:rsidP="00337FFC">
            <w:pPr>
              <w:pStyle w:val="Header"/>
              <w:spacing w:before="120"/>
              <w:rPr>
                <w:rFonts w:cs="Tahoma"/>
                <w:b/>
                <w:lang w:eastAsia="ja-JP"/>
              </w:rPr>
            </w:pPr>
            <w:r w:rsidRPr="000E6B2E">
              <w:rPr>
                <w:rFonts w:ascii="Tahoma" w:hAnsi="Tahoma" w:cs="Tahoma"/>
                <w:b/>
                <w:color w:val="FFFFFF"/>
                <w:lang w:val="en-US"/>
              </w:rPr>
              <w:t>State code:</w:t>
            </w:r>
          </w:p>
        </w:tc>
      </w:tr>
      <w:tr w:rsidR="006B30B1" w14:paraId="5255219D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219B" w14:textId="51859A0A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</w:t>
            </w:r>
            <w:r>
              <w:rPr>
                <w:rStyle w:val="eop"/>
                <w:rFonts w:ascii="Calibri" w:hAnsi="Calibri" w:cs="Calibri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55219C" w14:textId="1968868C" w:rsidR="006B30B1" w:rsidRPr="00AB0280" w:rsidRDefault="006B30B1" w:rsidP="006B30B1">
            <w:pPr>
              <w:pStyle w:val="Header"/>
              <w:spacing w:before="60" w:after="60"/>
              <w:rPr>
                <w:rFonts w:cs="Tahoma"/>
                <w:b/>
                <w:bCs/>
                <w:lang w:eastAsia="ja-JP"/>
              </w:rPr>
            </w:pPr>
            <w:r w:rsidRPr="0016051C">
              <w:rPr>
                <w:rStyle w:val="normaltextrun"/>
                <w:rFonts w:ascii="Calibri" w:hAnsi="Calibri" w:cs="Calibri"/>
                <w:b/>
              </w:rPr>
              <w:t>BFF9</w:t>
            </w:r>
            <w:r w:rsidRPr="0016051C">
              <w:rPr>
                <w:rStyle w:val="eop"/>
                <w:rFonts w:ascii="Calibri" w:hAnsi="Calibri" w:cs="Calibri"/>
                <w:b/>
              </w:rPr>
              <w:t> </w:t>
            </w:r>
          </w:p>
        </w:tc>
      </w:tr>
      <w:tr w:rsidR="006B30B1" w14:paraId="5C8EA924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C439DE" w14:textId="59FE70B7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 Certificate IV in Information Technology (Programming)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9D4647" w14:textId="1136FDB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AC07 </w:t>
            </w:r>
          </w:p>
        </w:tc>
      </w:tr>
      <w:tr w:rsidR="006B30B1" w14:paraId="3691891C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F7F39" w14:textId="05B10CA9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(Networking</w:t>
            </w:r>
            <w:r w:rsidRPr="006B30B1">
              <w:rPr>
                <w:rStyle w:val="normaltextrun"/>
              </w:rPr>
              <w:t>)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1B8966" w14:textId="743F706E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AC10 </w:t>
            </w:r>
          </w:p>
        </w:tc>
      </w:tr>
      <w:tr w:rsidR="006B30B1" w14:paraId="6756CB85" w14:textId="77777777" w:rsidTr="00204378">
        <w:trPr>
          <w:trHeight w:val="312"/>
        </w:trPr>
        <w:tc>
          <w:tcPr>
            <w:tcW w:w="81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4AF6D0" w14:textId="7EC1AF3F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</w:rPr>
            </w:pPr>
            <w:r>
              <w:rPr>
                <w:rStyle w:val="normaltextrun"/>
                <w:rFonts w:ascii="Calibri" w:hAnsi="Calibri" w:cs="Calibri"/>
              </w:rPr>
              <w:t>ICT40120 Certificate IV in Information Technology (Gaming Development)</w:t>
            </w:r>
            <w:r w:rsidRPr="006B30B1">
              <w:rPr>
                <w:rStyle w:val="normaltextrun"/>
              </w:rPr>
              <w:t> 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935757" w14:textId="5A3A6F95" w:rsidR="006B30B1" w:rsidRPr="006B30B1" w:rsidRDefault="006B30B1" w:rsidP="006B30B1">
            <w:pPr>
              <w:pStyle w:val="Header"/>
              <w:spacing w:before="60" w:after="60"/>
              <w:rPr>
                <w:rStyle w:val="normaltextrun"/>
                <w:rFonts w:ascii="Calibri" w:hAnsi="Calibri" w:cs="Calibri"/>
                <w:b/>
              </w:rPr>
            </w:pPr>
            <w:r w:rsidRPr="006B30B1">
              <w:rPr>
                <w:rStyle w:val="normaltextrun"/>
                <w:rFonts w:ascii="Calibri" w:hAnsi="Calibri" w:cs="Calibri"/>
                <w:b/>
              </w:rPr>
              <w:t>AC17 </w:t>
            </w:r>
          </w:p>
        </w:tc>
      </w:tr>
      <w:tr w:rsidR="00337FFC" w14:paraId="525521B2" w14:textId="77777777" w:rsidTr="3B2A1C86">
        <w:trPr>
          <w:trHeight w:val="544"/>
        </w:trPr>
        <w:tc>
          <w:tcPr>
            <w:tcW w:w="10519" w:type="dxa"/>
            <w:gridSpan w:val="3"/>
            <w:shd w:val="clear" w:color="auto" w:fill="8547AD"/>
            <w:vAlign w:val="center"/>
          </w:tcPr>
          <w:p w14:paraId="525521B1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Units of Competency (</w:t>
            </w:r>
            <w:proofErr w:type="spellStart"/>
            <w:r w:rsidRPr="000E6B2E">
              <w:rPr>
                <w:rFonts w:ascii="Tahoma" w:hAnsi="Tahoma" w:cs="Tahoma"/>
                <w:b/>
                <w:color w:val="FFFFFF"/>
              </w:rPr>
              <w:t>UoC</w:t>
            </w:r>
            <w:proofErr w:type="spellEnd"/>
            <w:r w:rsidRPr="000E6B2E">
              <w:rPr>
                <w:rFonts w:ascii="Tahoma" w:hAnsi="Tahoma" w:cs="Tahoma"/>
                <w:b/>
                <w:color w:val="FFFFFF"/>
              </w:rPr>
              <w:t xml:space="preserve">) detailed </w:t>
            </w:r>
            <w:r>
              <w:rPr>
                <w:rFonts w:ascii="Tahoma" w:hAnsi="Tahoma" w:cs="Tahoma"/>
                <w:b/>
                <w:color w:val="FFFFFF"/>
              </w:rPr>
              <w:t>in this cluster: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 </w:t>
            </w:r>
          </w:p>
        </w:tc>
      </w:tr>
      <w:tr w:rsidR="00337FFC" w14:paraId="525521B5" w14:textId="77777777" w:rsidTr="3B2A1C86">
        <w:trPr>
          <w:trHeight w:val="411"/>
        </w:trPr>
        <w:tc>
          <w:tcPr>
            <w:tcW w:w="8163" w:type="dxa"/>
            <w:gridSpan w:val="2"/>
            <w:shd w:val="clear" w:color="auto" w:fill="8547AD"/>
            <w:vAlign w:val="center"/>
          </w:tcPr>
          <w:p w14:paraId="525521B3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 xml:space="preserve">Unit National </w:t>
            </w:r>
            <w:r>
              <w:rPr>
                <w:rFonts w:ascii="Tahoma" w:hAnsi="Tahoma" w:cs="Tahoma"/>
                <w:b/>
                <w:color w:val="FFFFFF"/>
              </w:rPr>
              <w:t>C</w:t>
            </w:r>
            <w:r w:rsidRPr="000E6B2E">
              <w:rPr>
                <w:rFonts w:ascii="Tahoma" w:hAnsi="Tahoma" w:cs="Tahoma"/>
                <w:b/>
                <w:color w:val="FFFFFF"/>
              </w:rPr>
              <w:t xml:space="preserve">ode and </w:t>
            </w:r>
            <w:r>
              <w:rPr>
                <w:rFonts w:ascii="Tahoma" w:hAnsi="Tahoma" w:cs="Tahoma"/>
                <w:b/>
                <w:color w:val="FFFFFF"/>
              </w:rPr>
              <w:t>T</w:t>
            </w:r>
            <w:r w:rsidRPr="000E6B2E">
              <w:rPr>
                <w:rFonts w:ascii="Tahoma" w:hAnsi="Tahoma" w:cs="Tahoma"/>
                <w:b/>
                <w:color w:val="FFFFFF"/>
              </w:rPr>
              <w:t>itle</w:t>
            </w:r>
          </w:p>
        </w:tc>
        <w:tc>
          <w:tcPr>
            <w:tcW w:w="2356" w:type="dxa"/>
            <w:shd w:val="clear" w:color="auto" w:fill="8547AD"/>
            <w:vAlign w:val="center"/>
          </w:tcPr>
          <w:p w14:paraId="525521B4" w14:textId="77777777" w:rsidR="00337FFC" w:rsidRPr="000E6B2E" w:rsidRDefault="00337FFC" w:rsidP="00337FFC">
            <w:pPr>
              <w:spacing w:before="120" w:line="240" w:lineRule="auto"/>
              <w:rPr>
                <w:rFonts w:ascii="Tahoma" w:hAnsi="Tahoma" w:cs="Tahoma"/>
                <w:b/>
                <w:color w:val="FFFFFF"/>
              </w:rPr>
            </w:pPr>
            <w:r w:rsidRPr="000E6B2E">
              <w:rPr>
                <w:rFonts w:ascii="Tahoma" w:hAnsi="Tahoma" w:cs="Tahoma"/>
                <w:b/>
                <w:color w:val="FFFFFF"/>
              </w:rPr>
              <w:t>State Code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</w:tr>
      <w:tr w:rsidR="00337FFC" w14:paraId="525521B8" w14:textId="77777777" w:rsidTr="3B2A1C86">
        <w:trPr>
          <w:trHeight w:val="438"/>
        </w:trPr>
        <w:tc>
          <w:tcPr>
            <w:tcW w:w="8163" w:type="dxa"/>
            <w:gridSpan w:val="2"/>
            <w:shd w:val="clear" w:color="auto" w:fill="auto"/>
            <w:vAlign w:val="center"/>
          </w:tcPr>
          <w:p w14:paraId="525521B6" w14:textId="0F72CF3E" w:rsidR="00337FFC" w:rsidRPr="00337FFC" w:rsidRDefault="00337FFC" w:rsidP="00337FFC">
            <w:pPr>
              <w:spacing w:before="60" w:after="60" w:line="240" w:lineRule="auto"/>
              <w:rPr>
                <w:rFonts w:cstheme="minorHAnsi"/>
              </w:rPr>
            </w:pPr>
            <w:r w:rsidRPr="00337FFC">
              <w:rPr>
                <w:rFonts w:cstheme="minorHAnsi"/>
              </w:rPr>
              <w:t>ICTICT443 Work collaboratively in the ICT industry</w:t>
            </w:r>
          </w:p>
        </w:tc>
        <w:tc>
          <w:tcPr>
            <w:tcW w:w="2356" w:type="dxa"/>
            <w:shd w:val="clear" w:color="auto" w:fill="auto"/>
            <w:vAlign w:val="center"/>
          </w:tcPr>
          <w:p w14:paraId="525521B7" w14:textId="619A7C47" w:rsidR="00337FFC" w:rsidRPr="007E623E" w:rsidRDefault="007E7B71" w:rsidP="00337FFC">
            <w:pPr>
              <w:spacing w:before="60" w:after="60" w:line="240" w:lineRule="auto"/>
              <w:rPr>
                <w:rFonts w:cstheme="minorHAnsi"/>
                <w:b/>
              </w:rPr>
            </w:pPr>
            <w:r w:rsidRPr="007E623E">
              <w:rPr>
                <w:rFonts w:cstheme="minorHAnsi"/>
                <w:b/>
              </w:rPr>
              <w:t>OBU17</w:t>
            </w:r>
          </w:p>
        </w:tc>
      </w:tr>
    </w:tbl>
    <w:p w14:paraId="525521B9" w14:textId="77777777" w:rsidR="009624D3" w:rsidRDefault="003C4BD3" w:rsidP="004856DF">
      <w:pPr>
        <w:tabs>
          <w:tab w:val="left" w:pos="3195"/>
        </w:tabs>
        <w:spacing w:before="240" w:after="240" w:line="240" w:lineRule="auto"/>
        <w:ind w:left="-284"/>
        <w:jc w:val="center"/>
        <w:rPr>
          <w:rFonts w:ascii="Arial" w:hAnsi="Arial" w:cs="Arial"/>
          <w:i/>
        </w:rPr>
      </w:pPr>
      <w:r w:rsidRPr="00793B35">
        <w:rPr>
          <w:rFonts w:ascii="Arial" w:hAnsi="Arial" w:cs="Arial"/>
          <w:i/>
        </w:rPr>
        <w:t>Students to sign this document when submitting an assessment</w:t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14"/>
        <w:gridCol w:w="3382"/>
        <w:gridCol w:w="1559"/>
        <w:gridCol w:w="2864"/>
      </w:tblGrid>
      <w:tr w:rsidR="004856DF" w:rsidRPr="001F7CC0" w14:paraId="525521BC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A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description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B" w14:textId="571C953D" w:rsidR="004856DF" w:rsidRPr="001F7CC0" w:rsidRDefault="008B185C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Assessment 1 – Portfolio of work</w:t>
            </w:r>
            <w:r w:rsidR="00D97C1A">
              <w:rPr>
                <w:rFonts w:ascii="Tahoma" w:hAnsi="Tahoma" w:cs="Tahoma"/>
              </w:rPr>
              <w:t xml:space="preserve"> (Portfolio Task 2)</w:t>
            </w:r>
          </w:p>
        </w:tc>
      </w:tr>
      <w:tr w:rsidR="00DC4C5B" w:rsidRPr="001F7CC0" w14:paraId="525521BF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BD" w14:textId="77777777" w:rsidR="00DC4C5B" w:rsidRPr="001F7CC0" w:rsidRDefault="00DC4C5B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Assessment date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BE" w14:textId="56FD0507" w:rsidR="00DC4C5B" w:rsidRPr="001F7CC0" w:rsidRDefault="006B30B1" w:rsidP="0053559E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Weeks 3-10</w:t>
            </w:r>
          </w:p>
        </w:tc>
      </w:tr>
      <w:tr w:rsidR="003C4BD3" w:rsidRPr="001F7CC0" w14:paraId="525521C2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0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1" w14:textId="7AE96D2F" w:rsidR="003C4BD3" w:rsidRPr="001F7CC0" w:rsidRDefault="0029736C" w:rsidP="00164275">
            <w:pPr>
              <w:pStyle w:val="MyStyle"/>
            </w:pPr>
            <w:r w:rsidRPr="00A56062">
              <w:t>Richard Pountney</w:t>
            </w:r>
          </w:p>
        </w:tc>
      </w:tr>
      <w:tr w:rsidR="004856DF" w:rsidRPr="001F7CC0" w14:paraId="525521C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3" w14:textId="77777777" w:rsidR="004856DF" w:rsidRPr="001F7CC0" w:rsidRDefault="004856DF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Student ID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4" w14:textId="7DD39EA1" w:rsidR="004856DF" w:rsidRPr="004856DF" w:rsidRDefault="0029736C" w:rsidP="00164275">
            <w:pPr>
              <w:pStyle w:val="MyStyle"/>
              <w:rPr>
                <w:snapToGrid w:val="0"/>
              </w:rPr>
            </w:pPr>
            <w:r w:rsidRPr="00A56062">
              <w:rPr>
                <w:snapToGrid w:val="0"/>
              </w:rPr>
              <w:t>30007736</w:t>
            </w:r>
          </w:p>
        </w:tc>
      </w:tr>
      <w:tr w:rsidR="003C4BD3" w:rsidRPr="001F7CC0" w14:paraId="525521CD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6" w14:textId="77777777" w:rsidR="003C4BD3" w:rsidRPr="001F7CC0" w:rsidRDefault="003C4BD3" w:rsidP="00303A66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Declaration</w:t>
            </w:r>
          </w:p>
        </w:tc>
        <w:tc>
          <w:tcPr>
            <w:tcW w:w="7805" w:type="dxa"/>
            <w:gridSpan w:val="3"/>
            <w:shd w:val="clear" w:color="auto" w:fill="auto"/>
          </w:tcPr>
          <w:p w14:paraId="525521C7" w14:textId="77777777" w:rsidR="003C4BD3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read and understand the details of the assessment.</w:t>
            </w:r>
          </w:p>
          <w:p w14:paraId="525521C8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have been informed of the conditions of the assessment and the appeals process.</w:t>
            </w:r>
          </w:p>
          <w:p w14:paraId="525521C9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agree to participate in this assessment.</w:t>
            </w:r>
          </w:p>
          <w:p w14:paraId="525521CA" w14:textId="77777777" w:rsidR="004856DF" w:rsidRPr="004856DF" w:rsidRDefault="004856DF" w:rsidP="00303A66">
            <w:pPr>
              <w:spacing w:before="60" w:after="60"/>
              <w:rPr>
                <w:rFonts w:ascii="Tahoma" w:hAnsi="Tahoma" w:cs="Tahoma"/>
                <w:snapToGrid w:val="0"/>
              </w:rPr>
            </w:pPr>
            <w:r w:rsidRPr="004856DF">
              <w:rPr>
                <w:rFonts w:ascii="Tahoma" w:hAnsi="Tahoma" w:cs="Tahoma"/>
                <w:snapToGrid w:val="0"/>
              </w:rPr>
              <w:t>I certify that the attached is my own work.</w:t>
            </w:r>
          </w:p>
          <w:p w14:paraId="525521CB" w14:textId="1542DDB9" w:rsidR="004856DF" w:rsidRPr="00A56062" w:rsidRDefault="0029736C" w:rsidP="00164275">
            <w:pPr>
              <w:pStyle w:val="MeSigning"/>
            </w:pPr>
            <w:r w:rsidRPr="00A56062">
              <w:t>RBP</w:t>
            </w:r>
          </w:p>
          <w:p w14:paraId="525521CC" w14:textId="77777777" w:rsidR="003C4BD3" w:rsidRPr="001F7CC0" w:rsidRDefault="003C4BD3" w:rsidP="00303A66">
            <w:pPr>
              <w:tabs>
                <w:tab w:val="left" w:leader="dot" w:pos="2978"/>
              </w:tabs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</w:rPr>
              <w:tab/>
            </w:r>
          </w:p>
        </w:tc>
      </w:tr>
      <w:tr w:rsidR="003C4BD3" w:rsidRPr="001F7CC0" w14:paraId="525521D0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CE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Assessors Name</w:t>
            </w:r>
          </w:p>
        </w:tc>
        <w:tc>
          <w:tcPr>
            <w:tcW w:w="7805" w:type="dxa"/>
            <w:gridSpan w:val="3"/>
            <w:shd w:val="clear" w:color="auto" w:fill="auto"/>
            <w:vAlign w:val="center"/>
          </w:tcPr>
          <w:p w14:paraId="525521CF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  <w:tr w:rsidR="003C4BD3" w:rsidRPr="001F7CC0" w14:paraId="525521D5" w14:textId="77777777" w:rsidTr="00B99232">
        <w:trPr>
          <w:trHeight w:val="489"/>
        </w:trPr>
        <w:tc>
          <w:tcPr>
            <w:tcW w:w="2714" w:type="dxa"/>
            <w:shd w:val="clear" w:color="auto" w:fill="8547AD"/>
            <w:vAlign w:val="center"/>
          </w:tcPr>
          <w:p w14:paraId="525521D1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 Due</w:t>
            </w:r>
            <w:r w:rsidR="004856DF"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3382" w:type="dxa"/>
            <w:shd w:val="clear" w:color="auto" w:fill="auto"/>
            <w:vAlign w:val="center"/>
          </w:tcPr>
          <w:p w14:paraId="525521D2" w14:textId="17DA688B" w:rsidR="003C4BD3" w:rsidRPr="001F7CC0" w:rsidRDefault="006B30B1" w:rsidP="004856DF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Week 10</w:t>
            </w:r>
          </w:p>
        </w:tc>
        <w:tc>
          <w:tcPr>
            <w:tcW w:w="1559" w:type="dxa"/>
            <w:shd w:val="clear" w:color="auto" w:fill="8547AD"/>
            <w:vAlign w:val="center"/>
          </w:tcPr>
          <w:p w14:paraId="525521D3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 xml:space="preserve">Date </w:t>
            </w:r>
            <w:r w:rsidR="004856DF">
              <w:rPr>
                <w:rFonts w:ascii="Tahoma" w:hAnsi="Tahoma" w:cs="Tahoma"/>
                <w:b/>
                <w:color w:val="FFFFFF"/>
              </w:rPr>
              <w:t>Submitted:</w:t>
            </w:r>
          </w:p>
        </w:tc>
        <w:tc>
          <w:tcPr>
            <w:tcW w:w="2864" w:type="dxa"/>
            <w:shd w:val="clear" w:color="auto" w:fill="auto"/>
            <w:vAlign w:val="center"/>
          </w:tcPr>
          <w:p w14:paraId="525521D4" w14:textId="77777777" w:rsidR="003C4BD3" w:rsidRPr="001F7CC0" w:rsidRDefault="003C4BD3" w:rsidP="004856DF">
            <w:pPr>
              <w:spacing w:before="120"/>
              <w:rPr>
                <w:rFonts w:ascii="Tahoma" w:hAnsi="Tahoma" w:cs="Tahoma"/>
              </w:rPr>
            </w:pPr>
          </w:p>
        </w:tc>
      </w:tr>
    </w:tbl>
    <w:p w14:paraId="525521D6" w14:textId="77777777" w:rsidR="0057752C" w:rsidRDefault="00111C15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2"/>
        <w:gridCol w:w="22"/>
        <w:gridCol w:w="2277"/>
        <w:gridCol w:w="1105"/>
        <w:gridCol w:w="1559"/>
        <w:gridCol w:w="29"/>
        <w:gridCol w:w="2835"/>
      </w:tblGrid>
      <w:tr w:rsidR="00942FFE" w:rsidRPr="001F7CC0" w14:paraId="525521D8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D7" w14:textId="77777777" w:rsidR="00942FFE" w:rsidRPr="001F7CC0" w:rsidRDefault="00942FFE" w:rsidP="00FD2AF7">
            <w:pPr>
              <w:spacing w:before="60" w:after="60"/>
              <w:jc w:val="center"/>
              <w:rPr>
                <w:rFonts w:ascii="Tahoma" w:hAnsi="Tahoma" w:cs="Tahoma"/>
                <w:b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STUDENT FEEDBACK</w:t>
            </w:r>
          </w:p>
        </w:tc>
      </w:tr>
      <w:tr w:rsidR="00942FFE" w:rsidRPr="001F7CC0" w14:paraId="525521DD" w14:textId="77777777" w:rsidTr="00943CEE">
        <w:trPr>
          <w:trHeight w:val="542"/>
        </w:trPr>
        <w:tc>
          <w:tcPr>
            <w:tcW w:w="2692" w:type="dxa"/>
            <w:vMerge w:val="restart"/>
            <w:shd w:val="clear" w:color="auto" w:fill="8547AD"/>
            <w:vAlign w:val="center"/>
          </w:tcPr>
          <w:p w14:paraId="525521D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Assessment Decision</w:t>
            </w: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1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D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D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2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DE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DF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2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1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7" w14:textId="77777777" w:rsidTr="00943CEE">
        <w:trPr>
          <w:trHeight w:val="575"/>
        </w:trPr>
        <w:tc>
          <w:tcPr>
            <w:tcW w:w="2692" w:type="dxa"/>
            <w:vMerge/>
            <w:shd w:val="clear" w:color="auto" w:fill="8547AD"/>
            <w:vAlign w:val="center"/>
          </w:tcPr>
          <w:p w14:paraId="525521E3" w14:textId="77777777" w:rsidR="00942FFE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</w:p>
        </w:tc>
        <w:tc>
          <w:tcPr>
            <w:tcW w:w="2299" w:type="dxa"/>
            <w:gridSpan w:val="2"/>
            <w:shd w:val="clear" w:color="auto" w:fill="auto"/>
            <w:vAlign w:val="center"/>
          </w:tcPr>
          <w:p w14:paraId="525521E4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Attempt 3</w:t>
            </w:r>
          </w:p>
        </w:tc>
        <w:tc>
          <w:tcPr>
            <w:tcW w:w="2693" w:type="dxa"/>
            <w:gridSpan w:val="3"/>
            <w:shd w:val="clear" w:color="auto" w:fill="auto"/>
            <w:vAlign w:val="center"/>
          </w:tcPr>
          <w:p w14:paraId="525521E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Satisfactory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25521E6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MS UI Gothic" w:eastAsia="MS UI Gothic" w:hAnsi="MS UI Gothic" w:cs="MS UI Gothic" w:hint="eastAsia"/>
                <w:bCs/>
              </w:rPr>
              <w:t>☐</w:t>
            </w:r>
            <w:r w:rsidRPr="001F7CC0">
              <w:rPr>
                <w:rFonts w:ascii="Tahoma" w:hAnsi="Tahoma" w:cs="Tahoma"/>
                <w:bCs/>
              </w:rPr>
              <w:t xml:space="preserve"> Not Yet Satisfactory</w:t>
            </w:r>
          </w:p>
        </w:tc>
      </w:tr>
      <w:tr w:rsidR="00942FFE" w:rsidRPr="001F7CC0" w14:paraId="525521EA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8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t>Assessor Name</w:t>
            </w:r>
          </w:p>
        </w:tc>
        <w:tc>
          <w:tcPr>
            <w:tcW w:w="7827" w:type="dxa"/>
            <w:gridSpan w:val="6"/>
            <w:shd w:val="clear" w:color="auto" w:fill="auto"/>
            <w:vAlign w:val="center"/>
          </w:tcPr>
          <w:p w14:paraId="525521E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EF" w14:textId="77777777" w:rsidTr="00943CEE">
        <w:trPr>
          <w:trHeight w:val="542"/>
        </w:trPr>
        <w:tc>
          <w:tcPr>
            <w:tcW w:w="2692" w:type="dxa"/>
            <w:shd w:val="clear" w:color="auto" w:fill="8547AD"/>
            <w:vAlign w:val="center"/>
          </w:tcPr>
          <w:p w14:paraId="525521E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  <w:color w:val="FFFFFF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Assessor Signature</w:t>
            </w:r>
          </w:p>
        </w:tc>
        <w:tc>
          <w:tcPr>
            <w:tcW w:w="3404" w:type="dxa"/>
            <w:gridSpan w:val="3"/>
            <w:shd w:val="clear" w:color="auto" w:fill="auto"/>
            <w:vAlign w:val="center"/>
          </w:tcPr>
          <w:p w14:paraId="525521E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ED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EE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1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0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to student</w:t>
            </w:r>
          </w:p>
        </w:tc>
      </w:tr>
      <w:tr w:rsidR="00942FFE" w:rsidRPr="001F7CC0" w14:paraId="525521F4" w14:textId="77777777" w:rsidTr="00943CEE">
        <w:trPr>
          <w:trHeight w:val="1693"/>
        </w:trPr>
        <w:tc>
          <w:tcPr>
            <w:tcW w:w="10519" w:type="dxa"/>
            <w:gridSpan w:val="7"/>
            <w:shd w:val="clear" w:color="auto" w:fill="auto"/>
          </w:tcPr>
          <w:p w14:paraId="525521F2" w14:textId="77777777" w:rsidR="00942FFE" w:rsidRDefault="00942FFE" w:rsidP="00FD2AF7">
            <w:pPr>
              <w:tabs>
                <w:tab w:val="left" w:pos="3195"/>
              </w:tabs>
              <w:spacing w:before="120" w:line="240" w:lineRule="auto"/>
              <w:ind w:left="34"/>
            </w:pPr>
            <w:r w:rsidRPr="00005C03">
              <w:t>Feedback will be given to you in class</w:t>
            </w:r>
            <w:r>
              <w:t xml:space="preserve"> or via </w:t>
            </w:r>
            <w:r w:rsidR="00117CC1">
              <w:rPr>
                <w:sz w:val="18"/>
                <w:szCs w:val="18"/>
              </w:rPr>
              <w:t>Blackboard Learning Resource</w:t>
            </w:r>
          </w:p>
          <w:p w14:paraId="525521F3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6" w14:textId="77777777" w:rsidTr="00943CEE">
        <w:trPr>
          <w:trHeight w:val="542"/>
        </w:trPr>
        <w:tc>
          <w:tcPr>
            <w:tcW w:w="10519" w:type="dxa"/>
            <w:gridSpan w:val="7"/>
            <w:shd w:val="clear" w:color="auto" w:fill="8547AD"/>
            <w:vAlign w:val="center"/>
          </w:tcPr>
          <w:p w14:paraId="525521F5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  <w:b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Feedback from student</w:t>
            </w:r>
          </w:p>
        </w:tc>
      </w:tr>
      <w:tr w:rsidR="00942FFE" w:rsidRPr="001F7CC0" w14:paraId="525521F8" w14:textId="77777777" w:rsidTr="00943CEE">
        <w:trPr>
          <w:trHeight w:val="1776"/>
        </w:trPr>
        <w:tc>
          <w:tcPr>
            <w:tcW w:w="10519" w:type="dxa"/>
            <w:gridSpan w:val="7"/>
            <w:shd w:val="clear" w:color="auto" w:fill="auto"/>
          </w:tcPr>
          <w:p w14:paraId="525521F7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  <w:tr w:rsidR="00942FFE" w:rsidRPr="001F7CC0" w14:paraId="525521FD" w14:textId="77777777" w:rsidTr="00943CEE">
        <w:trPr>
          <w:trHeight w:val="512"/>
        </w:trPr>
        <w:tc>
          <w:tcPr>
            <w:tcW w:w="2714" w:type="dxa"/>
            <w:gridSpan w:val="2"/>
            <w:shd w:val="clear" w:color="auto" w:fill="8547AD"/>
            <w:vAlign w:val="center"/>
          </w:tcPr>
          <w:p w14:paraId="525521F9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Student signature</w:t>
            </w:r>
          </w:p>
        </w:tc>
        <w:tc>
          <w:tcPr>
            <w:tcW w:w="3382" w:type="dxa"/>
            <w:gridSpan w:val="2"/>
            <w:shd w:val="clear" w:color="auto" w:fill="auto"/>
            <w:vAlign w:val="center"/>
          </w:tcPr>
          <w:p w14:paraId="525521FA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  <w:tc>
          <w:tcPr>
            <w:tcW w:w="1559" w:type="dxa"/>
            <w:shd w:val="clear" w:color="auto" w:fill="8547AD"/>
            <w:vAlign w:val="center"/>
          </w:tcPr>
          <w:p w14:paraId="525521FB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  <w:r w:rsidRPr="001F7CC0">
              <w:rPr>
                <w:rFonts w:ascii="Tahoma" w:hAnsi="Tahoma" w:cs="Tahoma"/>
                <w:b/>
                <w:color w:val="FFFFFF"/>
              </w:rPr>
              <w:t>Date</w:t>
            </w:r>
            <w:r>
              <w:rPr>
                <w:rFonts w:ascii="Tahoma" w:hAnsi="Tahoma" w:cs="Tahoma"/>
                <w:b/>
                <w:color w:val="FFFFFF"/>
              </w:rPr>
              <w:t>:</w:t>
            </w:r>
          </w:p>
        </w:tc>
        <w:tc>
          <w:tcPr>
            <w:tcW w:w="2864" w:type="dxa"/>
            <w:gridSpan w:val="2"/>
            <w:shd w:val="clear" w:color="auto" w:fill="auto"/>
            <w:vAlign w:val="center"/>
          </w:tcPr>
          <w:p w14:paraId="525521FC" w14:textId="77777777" w:rsidR="00942FFE" w:rsidRPr="001F7CC0" w:rsidRDefault="00942FFE" w:rsidP="00FD2AF7">
            <w:pPr>
              <w:spacing w:before="60" w:after="60"/>
              <w:rPr>
                <w:rFonts w:ascii="Tahoma" w:hAnsi="Tahoma" w:cs="Tahoma"/>
              </w:rPr>
            </w:pPr>
          </w:p>
        </w:tc>
      </w:tr>
    </w:tbl>
    <w:p w14:paraId="525521FE" w14:textId="77777777" w:rsidR="004856DF" w:rsidRDefault="004856DF" w:rsidP="002C3FA2">
      <w:pPr>
        <w:tabs>
          <w:tab w:val="left" w:pos="3195"/>
        </w:tabs>
        <w:spacing w:before="120" w:line="240" w:lineRule="auto"/>
        <w:ind w:left="-284"/>
      </w:pPr>
      <w: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4856DF" w14:paraId="52552200" w14:textId="77777777" w:rsidTr="00D97C1A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525521FF" w14:textId="21CB7425" w:rsidR="004856DF" w:rsidRPr="004856DF" w:rsidRDefault="005C7EE0" w:rsidP="004856DF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INSTRUCTORS/ASSESSORS</w:t>
            </w:r>
          </w:p>
        </w:tc>
      </w:tr>
      <w:tr w:rsidR="005D2195" w:rsidRPr="005D2195" w14:paraId="52552205" w14:textId="77777777" w:rsidTr="00D97C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3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Type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4" w14:textId="7EB31589" w:rsidR="005D2195" w:rsidRPr="00B8691A" w:rsidRDefault="008B185C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of work</w:t>
            </w:r>
          </w:p>
        </w:tc>
      </w:tr>
      <w:tr w:rsidR="005D2195" w:rsidRPr="005D2195" w14:paraId="5255220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6" w14:textId="77777777" w:rsidR="005D2195" w:rsidRPr="00D97C1A" w:rsidRDefault="007E656F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Submission</w:t>
            </w:r>
            <w:r w:rsidR="005D2195" w:rsidRPr="00D97C1A">
              <w:rPr>
                <w:rFonts w:ascii="Tahoma" w:hAnsi="Tahoma" w:cs="Tahoma"/>
                <w:b/>
                <w:bCs/>
                <w:sz w:val="18"/>
              </w:rPr>
              <w:t xml:space="preserve">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7" w14:textId="6A7F27B6" w:rsidR="005D2195" w:rsidRPr="00B8691A" w:rsidRDefault="0055799F" w:rsidP="00D97C1A">
            <w:pPr>
              <w:spacing w:before="60" w:after="6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Due Week 10</w:t>
            </w:r>
          </w:p>
        </w:tc>
      </w:tr>
      <w:tr w:rsidR="005D2195" w:rsidRPr="005D2195" w14:paraId="5255220B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9" w14:textId="77777777" w:rsidR="005D2195" w:rsidRPr="00D97C1A" w:rsidRDefault="005D2195" w:rsidP="005D2195">
            <w:pPr>
              <w:spacing w:before="120"/>
              <w:rPr>
                <w:rFonts w:ascii="Tahoma" w:hAnsi="Tahoma" w:cs="Tahoma"/>
                <w:b/>
                <w:bCs/>
                <w:sz w:val="18"/>
              </w:rPr>
            </w:pPr>
            <w:r w:rsidRPr="00D97C1A">
              <w:rPr>
                <w:rFonts w:ascii="Tahoma" w:hAnsi="Tahoma" w:cs="Tahoma"/>
                <w:b/>
                <w:bCs/>
                <w:sz w:val="18"/>
              </w:rPr>
              <w:t>Location of Assessment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A" w14:textId="4BBEBF84" w:rsidR="005D2195" w:rsidRPr="00B8691A" w:rsidRDefault="0002011C" w:rsidP="00D97C1A">
            <w:pPr>
              <w:spacing w:before="60" w:after="60"/>
              <w:rPr>
                <w:rFonts w:ascii="Tahoma" w:hAnsi="Tahoma" w:cs="Tahoma"/>
              </w:rPr>
            </w:pPr>
            <w:r w:rsidRPr="0002011C">
              <w:rPr>
                <w:rFonts w:ascii="Tahoma" w:hAnsi="Tahoma" w:cs="Tahoma"/>
              </w:rPr>
              <w:t>Classroom</w:t>
            </w:r>
          </w:p>
        </w:tc>
      </w:tr>
      <w:tr w:rsidR="005D2195" w:rsidRPr="005D2195" w14:paraId="5255220E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C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DE8AA01" w14:textId="356CC1AA" w:rsidR="0053559E" w:rsidRPr="0053559E" w:rsidRDefault="007246C2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Students</w:t>
            </w:r>
            <w:r w:rsidR="00DA3900" w:rsidRPr="0053559E">
              <w:rPr>
                <w:rFonts w:ascii="Tahoma" w:hAnsi="Tahoma" w:cs="Tahoma"/>
              </w:rPr>
              <w:t xml:space="preserve"> may complete the </w:t>
            </w:r>
            <w:r w:rsidR="0053559E" w:rsidRPr="0053559E">
              <w:rPr>
                <w:rFonts w:ascii="Tahoma" w:hAnsi="Tahoma" w:cs="Tahoma"/>
              </w:rPr>
              <w:t xml:space="preserve">written </w:t>
            </w:r>
            <w:r w:rsidR="00DA3900" w:rsidRPr="0053559E">
              <w:rPr>
                <w:rFonts w:ascii="Tahoma" w:hAnsi="Tahoma" w:cs="Tahoma"/>
              </w:rPr>
              <w:t>tasks in class or at home</w:t>
            </w:r>
            <w:r w:rsidR="0053559E" w:rsidRPr="0053559E">
              <w:rPr>
                <w:rFonts w:ascii="Tahoma" w:hAnsi="Tahoma" w:cs="Tahoma"/>
              </w:rPr>
              <w:t>.</w:t>
            </w:r>
            <w:r w:rsidR="00D67879" w:rsidRPr="0053559E">
              <w:rPr>
                <w:rFonts w:ascii="Tahoma" w:hAnsi="Tahoma" w:cs="Tahoma"/>
              </w:rPr>
              <w:t xml:space="preserve"> </w:t>
            </w:r>
          </w:p>
          <w:p w14:paraId="64FFE6DA" w14:textId="4984AFA5" w:rsidR="005D2195" w:rsidRDefault="00D67879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Students must prepare </w:t>
            </w:r>
            <w:r w:rsidR="0053559E" w:rsidRPr="0053559E">
              <w:rPr>
                <w:rFonts w:ascii="Tahoma" w:hAnsi="Tahoma" w:cs="Tahoma"/>
              </w:rPr>
              <w:t xml:space="preserve">for and participate in practical activities in class or via virtual collaboration tools under observation of the lecturer. </w:t>
            </w:r>
          </w:p>
          <w:p w14:paraId="5309589E" w14:textId="6E22C0C9" w:rsidR="00943CEE" w:rsidRDefault="00943CE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Assessor must use the Observation Checklist</w:t>
            </w:r>
            <w:r w:rsidR="005F0440">
              <w:rPr>
                <w:rFonts w:ascii="Tahoma" w:hAnsi="Tahoma" w:cs="Tahoma"/>
              </w:rPr>
              <w:t xml:space="preserve"> and Marking Guides</w:t>
            </w:r>
            <w:r w:rsidRPr="0053559E">
              <w:rPr>
                <w:rFonts w:ascii="Tahoma" w:hAnsi="Tahoma" w:cs="Tahoma"/>
              </w:rPr>
              <w:t xml:space="preserve"> to assess student’s understanding of the concepts, participation and communications skills for this unit of competency</w:t>
            </w:r>
            <w:r w:rsidR="0053559E" w:rsidRPr="0053559E">
              <w:rPr>
                <w:rFonts w:ascii="Tahoma" w:hAnsi="Tahoma" w:cs="Tahoma"/>
              </w:rPr>
              <w:t>.</w:t>
            </w:r>
          </w:p>
          <w:p w14:paraId="04A086D7" w14:textId="161AB761" w:rsidR="0053559E" w:rsidRPr="0053559E" w:rsidRDefault="0053559E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Any documentation created/completed during the assessment must be submitted via Blackboard.</w:t>
            </w:r>
          </w:p>
          <w:p w14:paraId="5255220D" w14:textId="4160D2E1" w:rsidR="0053559E" w:rsidRPr="0053559E" w:rsidRDefault="5F409B71" w:rsidP="00D97C1A">
            <w:pPr>
              <w:pStyle w:val="ListParagraph"/>
              <w:numPr>
                <w:ilvl w:val="0"/>
                <w:numId w:val="13"/>
              </w:numPr>
              <w:spacing w:before="60" w:after="60"/>
              <w:ind w:left="714" w:hanging="357"/>
              <w:contextualSpacing w:val="0"/>
              <w:rPr>
                <w:rFonts w:ascii="Tahoma" w:eastAsia="Tahoma" w:hAnsi="Tahoma" w:cs="Tahoma"/>
              </w:rPr>
            </w:pPr>
            <w:r w:rsidRPr="208806CF">
              <w:rPr>
                <w:rFonts w:ascii="Tahoma" w:eastAsia="Tahoma" w:hAnsi="Tahoma" w:cs="Tahoma"/>
              </w:rPr>
              <w:t>In order to verify the authenticity of the student’s assessment, you may ask the student to again produce an answer to an existing question.</w:t>
            </w:r>
          </w:p>
        </w:tc>
      </w:tr>
      <w:tr w:rsidR="005D2195" w:rsidRPr="005D2195" w14:paraId="52552218" w14:textId="77777777" w:rsidTr="208806C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rPr>
          <w:trHeight w:val="1525"/>
        </w:trPr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0F" w14:textId="77777777" w:rsidR="005D2195" w:rsidRPr="00FB223C" w:rsidRDefault="005D2195" w:rsidP="005D2195">
            <w:pPr>
              <w:spacing w:before="120"/>
              <w:rPr>
                <w:rFonts w:ascii="Tahoma" w:hAnsi="Tahoma" w:cs="Tahoma"/>
                <w:b/>
                <w:bCs/>
              </w:rPr>
            </w:pPr>
            <w:r w:rsidRPr="00FB223C">
              <w:rPr>
                <w:rFonts w:ascii="Tahoma" w:hAnsi="Tahoma" w:cs="Tahoma"/>
                <w:b/>
                <w:bCs/>
              </w:rPr>
              <w:t>Elements and Criteria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0" w14:textId="77777777" w:rsidR="00DA3900" w:rsidRPr="0053559E" w:rsidRDefault="00DA3900" w:rsidP="00D97C1A">
            <w:pPr>
              <w:spacing w:before="60" w:after="60"/>
              <w:rPr>
                <w:rFonts w:ascii="Tahoma" w:hAnsi="Tahoma" w:cs="Tahoma"/>
                <w:b/>
              </w:rPr>
            </w:pPr>
            <w:proofErr w:type="spellStart"/>
            <w:r w:rsidRPr="0053559E">
              <w:rPr>
                <w:rFonts w:ascii="Tahoma" w:hAnsi="Tahoma" w:cs="Tahoma"/>
                <w:b/>
              </w:rPr>
              <w:t>UoC</w:t>
            </w:r>
            <w:proofErr w:type="spellEnd"/>
            <w:r w:rsidRPr="0053559E">
              <w:rPr>
                <w:rFonts w:ascii="Tahoma" w:hAnsi="Tahoma" w:cs="Tahoma"/>
                <w:b/>
              </w:rPr>
              <w:t xml:space="preserve"> elements:</w:t>
            </w:r>
          </w:p>
          <w:p w14:paraId="3AFDAEF1" w14:textId="33ED5EF7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 xml:space="preserve">Identify team protocols requirements for working collaboratively in a virtual environment </w:t>
            </w:r>
          </w:p>
          <w:p w14:paraId="3460F8B5" w14:textId="428FBE73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protocols to work collaboratively in a virtual environment</w:t>
            </w:r>
          </w:p>
          <w:p w14:paraId="1F8A12DA" w14:textId="03C96E4B" w:rsidR="0053559E" w:rsidRDefault="0053559E" w:rsidP="00D97C1A">
            <w:pPr>
              <w:pStyle w:val="ListParagraph"/>
              <w:numPr>
                <w:ilvl w:val="0"/>
                <w:numId w:val="11"/>
              </w:numPr>
              <w:spacing w:before="60" w:after="60"/>
              <w:ind w:left="714" w:hanging="357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with protocols to work collaboratively in a virtual environment</w:t>
            </w:r>
          </w:p>
          <w:p w14:paraId="1268C3E8" w14:textId="7F0D442F" w:rsidR="00ED2A82" w:rsidRPr="0053559E" w:rsidRDefault="00ED2A82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Performance evidence:</w:t>
            </w:r>
          </w:p>
          <w:p w14:paraId="3EA05FBB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demonstrate the ability to complete the tasks outlined in the elements, performance criteria and foundation skills of this unit, including evidence of the ability to:</w:t>
            </w:r>
          </w:p>
          <w:p w14:paraId="66B49804" w14:textId="286495BF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develop at least two protocols for teams working collaboratively in virtual environments that help achieve team objectives</w:t>
            </w:r>
          </w:p>
          <w:p w14:paraId="35D18ACB" w14:textId="758C3F5D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identify at least two communication tools and technology to support teams working collabor</w:t>
            </w:r>
            <w:r>
              <w:rPr>
                <w:rFonts w:ascii="Tahoma" w:hAnsi="Tahoma" w:cs="Tahoma"/>
              </w:rPr>
              <w:t>atively in virtual environments</w:t>
            </w:r>
          </w:p>
          <w:p w14:paraId="04C7BA6A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In the course of the above, the candidate must:</w:t>
            </w:r>
          </w:p>
          <w:p w14:paraId="13B9C917" w14:textId="4BD04BA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review compliance of protocols to work collaboratively in a virtual environment</w:t>
            </w:r>
          </w:p>
          <w:p w14:paraId="10F3A21C" w14:textId="284E2ED8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seek and respond to feedback</w:t>
            </w:r>
          </w:p>
          <w:p w14:paraId="5A67D668" w14:textId="140DE12A" w:rsidR="0053559E" w:rsidRDefault="0053559E" w:rsidP="00D97C1A">
            <w:pPr>
              <w:numPr>
                <w:ilvl w:val="0"/>
                <w:numId w:val="12"/>
              </w:num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share knowledge and information according to work details, team objectives, organisational policies and procedures.</w:t>
            </w:r>
          </w:p>
          <w:p w14:paraId="7213C0BF" w14:textId="2C31C278" w:rsidR="0002225B" w:rsidRPr="0053559E" w:rsidRDefault="0002225B" w:rsidP="00D97C1A">
            <w:pPr>
              <w:spacing w:before="60" w:after="60"/>
              <w:rPr>
                <w:rFonts w:ascii="Tahoma" w:hAnsi="Tahoma" w:cs="Tahoma"/>
                <w:b/>
              </w:rPr>
            </w:pPr>
            <w:r w:rsidRPr="0053559E">
              <w:rPr>
                <w:rFonts w:ascii="Tahoma" w:hAnsi="Tahoma" w:cs="Tahoma"/>
                <w:b/>
              </w:rPr>
              <w:t>Knowledge Evidence:</w:t>
            </w:r>
          </w:p>
          <w:p w14:paraId="33E3E354" w14:textId="77777777" w:rsidR="0053559E" w:rsidRPr="0053559E" w:rsidRDefault="0053559E" w:rsidP="00D97C1A">
            <w:pPr>
              <w:spacing w:before="60" w:after="6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The candidate must be able to demonstrate knowledge to complete the tasks outlined in the elements, performance criteria and foundation skills of this unit, including knowledge of:</w:t>
            </w:r>
          </w:p>
          <w:p w14:paraId="35334CCC" w14:textId="77777777" w:rsidR="00042F9A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legislation, codes, regulations and standards, and work health and safety requirements for collaborative work arrangements</w:t>
            </w:r>
            <w:r>
              <w:rPr>
                <w:rFonts w:ascii="Tahoma" w:hAnsi="Tahoma" w:cs="Tahoma"/>
              </w:rPr>
              <w:t>\</w:t>
            </w:r>
          </w:p>
          <w:p w14:paraId="3B5D724C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lastRenderedPageBreak/>
              <w:t>organisational cyber security protocols</w:t>
            </w:r>
          </w:p>
          <w:p w14:paraId="246D5B54" w14:textId="77777777" w:rsidR="0053559E" w:rsidRP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protocols for virtual ways of working, including:</w:t>
            </w:r>
          </w:p>
          <w:p w14:paraId="12557564" w14:textId="77777777" w:rsidR="0053559E" w:rsidRP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virtual platforms used</w:t>
            </w:r>
          </w:p>
          <w:p w14:paraId="49D507B4" w14:textId="77777777" w:rsidR="0053559E" w:rsidRDefault="0053559E" w:rsidP="00D97C1A">
            <w:pPr>
              <w:pStyle w:val="ListParagraph"/>
              <w:numPr>
                <w:ilvl w:val="1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frequency of virtual platform use</w:t>
            </w:r>
          </w:p>
          <w:p w14:paraId="01BD621C" w14:textId="63772EA8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functions and features of team communication strategies</w:t>
            </w:r>
          </w:p>
          <w:p w14:paraId="59199DC1" w14:textId="37D8E190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communication techniques in virtual teams</w:t>
            </w:r>
          </w:p>
          <w:p w14:paraId="0B8B5C02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methods of mediating conflicting perspectives in virtual teams</w:t>
            </w:r>
          </w:p>
          <w:p w14:paraId="4CD1640A" w14:textId="77777777" w:rsidR="0053559E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roles and responsibilities of team members in promoting collaborative work environments</w:t>
            </w:r>
          </w:p>
          <w:p w14:paraId="52552217" w14:textId="042AD383" w:rsidR="0053559E" w:rsidRPr="00FD550D" w:rsidRDefault="0053559E" w:rsidP="00D97C1A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0053559E">
              <w:rPr>
                <w:rFonts w:ascii="Tahoma" w:hAnsi="Tahoma" w:cs="Tahoma"/>
              </w:rPr>
              <w:t>c</w:t>
            </w:r>
            <w:r>
              <w:rPr>
                <w:rFonts w:ascii="Tahoma" w:hAnsi="Tahoma" w:cs="Tahoma"/>
              </w:rPr>
              <w:t>onstructive feedback techniques</w:t>
            </w:r>
          </w:p>
        </w:tc>
      </w:tr>
    </w:tbl>
    <w:p w14:paraId="562F44AE" w14:textId="77777777" w:rsidR="0053559E" w:rsidRDefault="0053559E"/>
    <w:p w14:paraId="0D914BCD" w14:textId="77777777" w:rsidR="0053559E" w:rsidRDefault="0053559E"/>
    <w:p w14:paraId="7DAB2F62" w14:textId="46F67707" w:rsidR="005C7EE0" w:rsidRPr="0053559E" w:rsidRDefault="0053559E" w:rsidP="0053559E">
      <w:pPr>
        <w:jc w:val="center"/>
        <w:rPr>
          <w:i/>
        </w:rPr>
      </w:pPr>
      <w:r>
        <w:rPr>
          <w:i/>
          <w:sz w:val="24"/>
        </w:rPr>
        <w:t>Continue to the next page</w:t>
      </w:r>
      <w:r w:rsidR="005C7EE0" w:rsidRPr="0053559E">
        <w:rPr>
          <w:i/>
        </w:rPr>
        <w:br w:type="page"/>
      </w:r>
    </w:p>
    <w:tbl>
      <w:tblPr>
        <w:tblW w:w="10519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36"/>
        <w:gridCol w:w="7683"/>
      </w:tblGrid>
      <w:tr w:rsidR="005C7EE0" w14:paraId="426D2AC7" w14:textId="77777777" w:rsidTr="4996927E">
        <w:trPr>
          <w:trHeight w:val="334"/>
        </w:trPr>
        <w:tc>
          <w:tcPr>
            <w:tcW w:w="10519" w:type="dxa"/>
            <w:gridSpan w:val="2"/>
            <w:tcBorders>
              <w:top w:val="single" w:sz="4" w:space="0" w:color="7030A0"/>
              <w:left w:val="single" w:sz="4" w:space="0" w:color="7030A0"/>
              <w:bottom w:val="single" w:sz="4" w:space="0" w:color="7030A0"/>
              <w:right w:val="single" w:sz="4" w:space="0" w:color="7030A0"/>
            </w:tcBorders>
            <w:shd w:val="clear" w:color="auto" w:fill="8547AD"/>
            <w:vAlign w:val="center"/>
          </w:tcPr>
          <w:p w14:paraId="2092FFD4" w14:textId="4EDD4256" w:rsidR="005C7EE0" w:rsidRPr="004856DF" w:rsidRDefault="005C7EE0" w:rsidP="00730D93">
            <w:pPr>
              <w:spacing w:before="120" w:line="240" w:lineRule="auto"/>
              <w:jc w:val="center"/>
              <w:rPr>
                <w:rFonts w:ascii="Tahoma" w:hAnsi="Tahoma" w:cs="Tahoma"/>
                <w:b/>
                <w:color w:val="FFFFFF"/>
              </w:rPr>
            </w:pPr>
            <w:r>
              <w:rPr>
                <w:rFonts w:ascii="Tahoma" w:hAnsi="Tahoma" w:cs="Tahoma"/>
                <w:b/>
                <w:color w:val="FFFFFF"/>
              </w:rPr>
              <w:lastRenderedPageBreak/>
              <w:t>INFORMATION FOR STUDENTS</w:t>
            </w:r>
          </w:p>
        </w:tc>
      </w:tr>
      <w:tr w:rsidR="00B81B88" w:rsidRPr="00082C61" w14:paraId="52552220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1C" w14:textId="77777777" w:rsidR="00B81B88" w:rsidRPr="00D327CC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D327CC">
              <w:rPr>
                <w:rFonts w:ascii="Tahoma" w:hAnsi="Tahoma" w:cs="Tahoma"/>
              </w:rPr>
              <w:t>Purpose of Assessment</w:t>
            </w:r>
          </w:p>
        </w:tc>
        <w:tc>
          <w:tcPr>
            <w:tcW w:w="7683" w:type="dxa"/>
            <w:tcBorders>
              <w:top w:val="single" w:sz="4" w:space="0" w:color="7030A0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CF592C1" w14:textId="77777777" w:rsidR="00B2499E" w:rsidRPr="00D327CC" w:rsidRDefault="00D20C6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Student must be able to demonstrate the</w:t>
            </w:r>
            <w:r w:rsidR="00FE055C" w:rsidRPr="208806CF">
              <w:rPr>
                <w:rFonts w:ascii="Tahoma" w:hAnsi="Tahoma" w:cs="Tahoma"/>
              </w:rPr>
              <w:t xml:space="preserve"> understanding and skills required to</w:t>
            </w:r>
            <w:r w:rsidR="00B2499E" w:rsidRPr="208806CF">
              <w:rPr>
                <w:rFonts w:ascii="Tahoma" w:hAnsi="Tahoma" w:cs="Tahoma"/>
              </w:rPr>
              <w:t>:</w:t>
            </w:r>
          </w:p>
          <w:p w14:paraId="486E6DF8" w14:textId="77777777" w:rsidR="005F0440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work collaboratively in virtual Information and Communications (ICT) team environments to achieve organisational objectives. </w:t>
            </w:r>
          </w:p>
          <w:p w14:paraId="5255221F" w14:textId="4BD52D0D" w:rsidR="00B2499E" w:rsidRPr="0053559E" w:rsidRDefault="0053559E" w:rsidP="208806CF">
            <w:pPr>
              <w:pStyle w:val="ListParagraph"/>
              <w:numPr>
                <w:ilvl w:val="0"/>
                <w:numId w:val="9"/>
              </w:numPr>
              <w:spacing w:before="60" w:after="60"/>
              <w:contextualSpacing w:val="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It includes contributing to performance and capability within teams, participating in team activities, exchanging knowledge and skills and providing support to team members</w:t>
            </w:r>
          </w:p>
        </w:tc>
      </w:tr>
      <w:tr w:rsidR="208806CF" w14:paraId="6340B7E6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20239131" w14:textId="3C0BDFF0" w:rsidR="49E90DE4" w:rsidRDefault="49E90DE4" w:rsidP="208806CF">
            <w:pPr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Assessment conditions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113FD5A3" w14:textId="0DCD484E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Complete the following assessment in class or online, no plagiarism allowed and no copying from other students otherwise a resit will be required.</w:t>
            </w:r>
          </w:p>
          <w:p w14:paraId="2BCE1260" w14:textId="2A6DDBF2" w:rsidR="49E90DE4" w:rsidRDefault="49E90DE4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Arrange with your Lecturer for the date and time for completion of the practical tasks/components.</w:t>
            </w:r>
            <w:r w:rsidRPr="208806CF">
              <w:rPr>
                <w:rFonts w:ascii="Tahoma" w:hAnsi="Tahoma" w:cs="Tahoma"/>
                <w:color w:val="FF0000"/>
              </w:rPr>
              <w:t xml:space="preserve">  </w:t>
            </w:r>
          </w:p>
          <w:p w14:paraId="729D48AB" w14:textId="7014A2AE" w:rsidR="49E90DE4" w:rsidRDefault="49E90DE4" w:rsidP="208806CF">
            <w:pPr>
              <w:spacing w:before="60" w:after="60"/>
            </w:pPr>
            <w:r w:rsidRPr="00D97C1A">
              <w:rPr>
                <w:rFonts w:ascii="Tahoma" w:eastAsia="Tahoma" w:hAnsi="Tahoma" w:cs="Tahoma"/>
                <w:szCs w:val="22"/>
              </w:rPr>
              <w:t>In order to verify the authenticity of your assessment, your lecturer may ask questions to substantiate it is your own work</w:t>
            </w:r>
          </w:p>
        </w:tc>
      </w:tr>
      <w:tr w:rsidR="00B81B88" w:rsidRPr="00BB7BF8" w14:paraId="52552223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1" w14:textId="77777777" w:rsidR="00B81B88" w:rsidRPr="005D2195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Allowable materials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2" w14:textId="77777777" w:rsidR="00B81B88" w:rsidRPr="00BB7BF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Weekly Readings, Class notes, Weekly Activities</w:t>
            </w:r>
          </w:p>
        </w:tc>
      </w:tr>
      <w:tr w:rsidR="00B81B88" w:rsidRPr="00024167" w14:paraId="5255222A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4" w14:textId="77777777" w:rsidR="00B81B88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Required resources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0308611C" w14:textId="77777777" w:rsidR="00FA34E6" w:rsidRPr="0051141B" w:rsidRDefault="00FA34E6" w:rsidP="00FA34E6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Computer with</w:t>
            </w:r>
            <w:r>
              <w:rPr>
                <w:rFonts w:ascii="Tahoma" w:hAnsi="Tahoma" w:cs="Tahoma"/>
              </w:rPr>
              <w:t xml:space="preserve"> the access to</w:t>
            </w:r>
            <w:r w:rsidRPr="208806CF">
              <w:rPr>
                <w:rFonts w:ascii="Tahoma" w:hAnsi="Tahoma" w:cs="Tahoma"/>
              </w:rPr>
              <w:t>:</w:t>
            </w:r>
          </w:p>
          <w:p w14:paraId="73822EC8" w14:textId="77777777" w:rsidR="00FA34E6" w:rsidRPr="00571FEB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 w:rsidRPr="00571FEB">
              <w:rPr>
                <w:rFonts w:ascii="Tahoma" w:hAnsi="Tahoma" w:cs="Tahoma"/>
              </w:rPr>
              <w:t>Internet, LMS (Blackboard) and</w:t>
            </w:r>
            <w:r>
              <w:rPr>
                <w:rFonts w:ascii="Tahoma" w:hAnsi="Tahoma" w:cs="Tahoma"/>
              </w:rPr>
              <w:t xml:space="preserve"> </w:t>
            </w:r>
            <w:r w:rsidRPr="00571FEB">
              <w:rPr>
                <w:rFonts w:ascii="Tahoma" w:hAnsi="Tahoma" w:cs="Tahoma"/>
              </w:rPr>
              <w:t>Microsoft 365</w:t>
            </w:r>
          </w:p>
          <w:p w14:paraId="6449B707" w14:textId="2A91FB10" w:rsidR="00FA34E6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contextualSpacing w:val="0"/>
              <w:rPr>
                <w:rFonts w:ascii="Tahoma" w:hAnsi="Tahoma" w:cs="Tahoma"/>
              </w:rPr>
            </w:pPr>
            <w:r w:rsidRPr="7A7DC89B">
              <w:rPr>
                <w:rFonts w:ascii="Tahoma" w:hAnsi="Tahoma" w:cs="Tahoma"/>
              </w:rPr>
              <w:t xml:space="preserve">Access to CITEMS Policies and Procedures via </w:t>
            </w:r>
            <w:hyperlink r:id="rId11">
              <w:r w:rsidRPr="7A7DC89B">
                <w:rPr>
                  <w:rStyle w:val="Hyperlink"/>
                  <w:rFonts w:ascii="Tahoma" w:hAnsi="Tahoma" w:cs="Tahoma"/>
                </w:rPr>
                <w:t>http://www.citems.com.au/</w:t>
              </w:r>
            </w:hyperlink>
          </w:p>
          <w:p w14:paraId="52552229" w14:textId="76EAAF83" w:rsidR="006902B4" w:rsidRPr="00C51978" w:rsidRDefault="00FA34E6" w:rsidP="00FA34E6">
            <w:pPr>
              <w:pStyle w:val="ListParagraph"/>
              <w:numPr>
                <w:ilvl w:val="0"/>
                <w:numId w:val="15"/>
              </w:numPr>
              <w:spacing w:before="60" w:after="60" w:line="240" w:lineRule="auto"/>
              <w:ind w:left="714" w:hanging="357"/>
              <w:contextualSpacing w:val="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Headset and camera</w:t>
            </w:r>
          </w:p>
        </w:tc>
      </w:tr>
      <w:tr w:rsidR="00B81B88" w:rsidRPr="0051141B" w14:paraId="52552235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B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 w:rsidRPr="00024167">
              <w:rPr>
                <w:rFonts w:ascii="Tahoma" w:hAnsi="Tahoma" w:cs="Tahoma"/>
              </w:rPr>
              <w:t>Assessment Presentation and Submission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2C" w14:textId="77777777" w:rsidR="00B81B88" w:rsidRPr="00B81B88" w:rsidRDefault="00B81B88" w:rsidP="208806CF">
            <w:pPr>
              <w:widowControl w:val="0"/>
              <w:spacing w:before="60" w:after="60" w:line="276" w:lineRule="auto"/>
              <w:ind w:right="-23"/>
              <w:contextualSpacing/>
              <w:rPr>
                <w:rFonts w:ascii="Tahoma" w:eastAsia="Arial" w:hAnsi="Tahoma" w:cs="Tahoma"/>
              </w:rPr>
            </w:pPr>
            <w:r w:rsidRPr="00B81B88">
              <w:rPr>
                <w:rFonts w:ascii="Tahoma" w:eastAsia="Arial" w:hAnsi="Tahoma" w:cs="Tahoma"/>
              </w:rPr>
              <w:t>Re</w:t>
            </w:r>
            <w:r w:rsidRPr="00B81B88">
              <w:rPr>
                <w:rFonts w:ascii="Tahoma" w:eastAsia="Arial" w:hAnsi="Tahoma" w:cs="Tahoma"/>
                <w:spacing w:val="1"/>
              </w:rPr>
              <w:t>a</w:t>
            </w:r>
            <w:r w:rsidRPr="00B81B88">
              <w:rPr>
                <w:rFonts w:ascii="Tahoma" w:eastAsia="Arial" w:hAnsi="Tahoma" w:cs="Tahoma"/>
              </w:rPr>
              <w:t>d</w:t>
            </w:r>
            <w:r w:rsidRPr="00B81B88">
              <w:rPr>
                <w:rFonts w:ascii="Tahoma" w:eastAsia="Arial" w:hAnsi="Tahoma" w:cs="Tahoma"/>
                <w:spacing w:val="1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-1"/>
              </w:rPr>
              <w:t>t</w:t>
            </w:r>
            <w:r w:rsidRPr="00B81B88">
              <w:rPr>
                <w:rFonts w:ascii="Tahoma" w:eastAsia="Arial" w:hAnsi="Tahoma" w:cs="Tahoma"/>
                <w:spacing w:val="1"/>
              </w:rPr>
              <w:t>h</w:t>
            </w:r>
            <w:r w:rsidRPr="00B81B88">
              <w:rPr>
                <w:rFonts w:ascii="Tahoma" w:eastAsia="Arial" w:hAnsi="Tahoma" w:cs="Tahoma"/>
              </w:rPr>
              <w:t>ro</w:t>
            </w:r>
            <w:r w:rsidRPr="00B81B88">
              <w:rPr>
                <w:rFonts w:ascii="Tahoma" w:eastAsia="Arial" w:hAnsi="Tahoma" w:cs="Tahoma"/>
                <w:spacing w:val="-1"/>
              </w:rPr>
              <w:t>u</w:t>
            </w:r>
            <w:r w:rsidRPr="00B81B88">
              <w:rPr>
                <w:rFonts w:ascii="Tahoma" w:eastAsia="Arial" w:hAnsi="Tahoma" w:cs="Tahoma"/>
                <w:spacing w:val="1"/>
              </w:rPr>
              <w:t>g</w:t>
            </w:r>
            <w:r w:rsidRPr="00B81B88">
              <w:rPr>
                <w:rFonts w:ascii="Tahoma" w:eastAsia="Arial" w:hAnsi="Tahoma" w:cs="Tahoma"/>
              </w:rPr>
              <w:t>h</w:t>
            </w:r>
            <w:r w:rsidRPr="00B81B88">
              <w:rPr>
                <w:rFonts w:ascii="Tahoma" w:eastAsia="Arial" w:hAnsi="Tahoma" w:cs="Tahoma"/>
                <w:spacing w:val="-1"/>
              </w:rPr>
              <w:t xml:space="preserve"> and answer the </w:t>
            </w:r>
            <w:r w:rsidRPr="00B81B88">
              <w:rPr>
                <w:rFonts w:ascii="Tahoma" w:eastAsia="Arial" w:hAnsi="Tahoma" w:cs="Tahoma"/>
                <w:spacing w:val="1"/>
              </w:rPr>
              <w:t>fo</w:t>
            </w:r>
            <w:r w:rsidRPr="00B81B88">
              <w:rPr>
                <w:rFonts w:ascii="Tahoma" w:eastAsia="Arial" w:hAnsi="Tahoma" w:cs="Tahoma"/>
              </w:rPr>
              <w:t>l</w:t>
            </w:r>
            <w:r w:rsidRPr="00B81B88">
              <w:rPr>
                <w:rFonts w:ascii="Tahoma" w:eastAsia="Arial" w:hAnsi="Tahoma" w:cs="Tahoma"/>
                <w:spacing w:val="-1"/>
              </w:rPr>
              <w:t>l</w:t>
            </w:r>
            <w:r w:rsidRPr="00B81B88">
              <w:rPr>
                <w:rFonts w:ascii="Tahoma" w:eastAsia="Arial" w:hAnsi="Tahoma" w:cs="Tahoma"/>
                <w:spacing w:val="1"/>
              </w:rPr>
              <w:t>o</w:t>
            </w:r>
            <w:r w:rsidRPr="00B81B88">
              <w:rPr>
                <w:rFonts w:ascii="Tahoma" w:eastAsia="Arial" w:hAnsi="Tahoma" w:cs="Tahoma"/>
                <w:spacing w:val="-3"/>
              </w:rPr>
              <w:t>w</w:t>
            </w:r>
            <w:r w:rsidRPr="00B81B88">
              <w:rPr>
                <w:rFonts w:ascii="Tahoma" w:eastAsia="Arial" w:hAnsi="Tahoma" w:cs="Tahoma"/>
              </w:rPr>
              <w:t>ing</w:t>
            </w:r>
            <w:r w:rsidRPr="00B81B88">
              <w:rPr>
                <w:rFonts w:ascii="Tahoma" w:eastAsia="Arial" w:hAnsi="Tahoma" w:cs="Tahoma"/>
                <w:spacing w:val="6"/>
              </w:rPr>
              <w:t xml:space="preserve"> </w:t>
            </w:r>
            <w:r w:rsidRPr="00B81B88">
              <w:rPr>
                <w:rFonts w:ascii="Tahoma" w:eastAsia="Arial" w:hAnsi="Tahoma" w:cs="Tahoma"/>
                <w:spacing w:val="1"/>
              </w:rPr>
              <w:t>que</w:t>
            </w:r>
            <w:r w:rsidRPr="00B81B88">
              <w:rPr>
                <w:rFonts w:ascii="Tahoma" w:eastAsia="Arial" w:hAnsi="Tahoma" w:cs="Tahoma"/>
                <w:spacing w:val="-2"/>
              </w:rPr>
              <w:t>st</w:t>
            </w:r>
            <w:r w:rsidRPr="00B81B88">
              <w:rPr>
                <w:rFonts w:ascii="Tahoma" w:eastAsia="Arial" w:hAnsi="Tahoma" w:cs="Tahoma"/>
              </w:rPr>
              <w:t>io</w:t>
            </w:r>
            <w:r w:rsidRPr="00B81B88">
              <w:rPr>
                <w:rFonts w:ascii="Tahoma" w:eastAsia="Arial" w:hAnsi="Tahoma" w:cs="Tahoma"/>
                <w:spacing w:val="1"/>
              </w:rPr>
              <w:t>n</w:t>
            </w:r>
            <w:r w:rsidRPr="00B81B88">
              <w:rPr>
                <w:rFonts w:ascii="Tahoma" w:eastAsia="Arial" w:hAnsi="Tahoma" w:cs="Tahoma"/>
              </w:rPr>
              <w:t>s in each of the three sections. The resources to assist you answer the questions are located within each of the course sections and associated resources.</w:t>
            </w:r>
          </w:p>
          <w:p w14:paraId="5255222D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le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se</w:t>
            </w:r>
            <w:r w:rsidRPr="00C51978">
              <w:rPr>
                <w:rFonts w:ascii="Tahoma" w:eastAsia="Arial" w:hAnsi="Tahoma" w:cs="Tahoma"/>
                <w:spacing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p</w:t>
            </w:r>
            <w:r w:rsidRPr="00C51978">
              <w:rPr>
                <w:rFonts w:ascii="Tahoma" w:eastAsia="Arial" w:hAnsi="Tahoma" w:cs="Tahoma"/>
              </w:rPr>
              <w:t>ro</w:t>
            </w:r>
            <w:r w:rsidRPr="00C51978">
              <w:rPr>
                <w:rFonts w:ascii="Tahoma" w:eastAsia="Arial" w:hAnsi="Tahoma" w:cs="Tahoma"/>
                <w:spacing w:val="-2"/>
              </w:rPr>
              <w:t>v</w:t>
            </w:r>
            <w:r w:rsidRPr="00C51978">
              <w:rPr>
                <w:rFonts w:ascii="Tahoma" w:eastAsia="Arial" w:hAnsi="Tahoma" w:cs="Tahoma"/>
              </w:rPr>
              <w:t>ide</w:t>
            </w:r>
            <w:r w:rsidRPr="00C51978">
              <w:rPr>
                <w:rFonts w:ascii="Tahoma" w:eastAsia="Arial" w:hAnsi="Tahoma" w:cs="Tahoma"/>
                <w:spacing w:val="2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1"/>
              </w:rPr>
              <w:t>d</w:t>
            </w:r>
            <w:r w:rsidRPr="00C51978">
              <w:rPr>
                <w:rFonts w:ascii="Tahoma" w:eastAsia="Arial" w:hAnsi="Tahoma" w:cs="Tahoma"/>
                <w:spacing w:val="-1"/>
              </w:rPr>
              <w:t>e</w:t>
            </w:r>
            <w:r w:rsidRPr="00C51978">
              <w:rPr>
                <w:rFonts w:ascii="Tahoma" w:eastAsia="Arial" w:hAnsi="Tahoma" w:cs="Tahoma"/>
              </w:rPr>
              <w:t>t</w:t>
            </w:r>
            <w:r w:rsidRPr="00C51978">
              <w:rPr>
                <w:rFonts w:ascii="Tahoma" w:eastAsia="Arial" w:hAnsi="Tahoma" w:cs="Tahoma"/>
                <w:spacing w:val="1"/>
              </w:rPr>
              <w:t>a</w:t>
            </w:r>
            <w:r w:rsidRPr="00C51978">
              <w:rPr>
                <w:rFonts w:ascii="Tahoma" w:eastAsia="Arial" w:hAnsi="Tahoma" w:cs="Tahoma"/>
              </w:rPr>
              <w:t>i</w:t>
            </w:r>
            <w:r w:rsidRPr="00C51978">
              <w:rPr>
                <w:rFonts w:ascii="Tahoma" w:eastAsia="Arial" w:hAnsi="Tahoma" w:cs="Tahoma"/>
                <w:spacing w:val="-1"/>
              </w:rPr>
              <w:t>le</w:t>
            </w:r>
            <w:r w:rsidRPr="00C51978">
              <w:rPr>
                <w:rFonts w:ascii="Tahoma" w:eastAsia="Arial" w:hAnsi="Tahoma" w:cs="Tahoma"/>
              </w:rPr>
              <w:t>d</w:t>
            </w:r>
            <w:r w:rsidRPr="00C51978">
              <w:rPr>
                <w:rFonts w:ascii="Tahoma" w:eastAsia="Arial" w:hAnsi="Tahoma" w:cs="Tahoma"/>
                <w:spacing w:val="1"/>
              </w:rPr>
              <w:t xml:space="preserve"> an</w:t>
            </w:r>
            <w:r w:rsidRPr="00C51978">
              <w:rPr>
                <w:rFonts w:ascii="Tahoma" w:eastAsia="Arial" w:hAnsi="Tahoma" w:cs="Tahoma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</w:rPr>
              <w:t>e</w:t>
            </w:r>
            <w:r w:rsidRPr="00C51978">
              <w:rPr>
                <w:rFonts w:ascii="Tahoma" w:eastAsia="Arial" w:hAnsi="Tahoma" w:cs="Tahoma"/>
              </w:rPr>
              <w:t>r</w:t>
            </w:r>
            <w:r w:rsidRPr="00C51978">
              <w:rPr>
                <w:rFonts w:ascii="Tahoma" w:eastAsia="Arial" w:hAnsi="Tahoma" w:cs="Tahoma"/>
                <w:spacing w:val="1"/>
              </w:rPr>
              <w:t>s</w:t>
            </w:r>
            <w:r w:rsidRPr="00C51978">
              <w:rPr>
                <w:rFonts w:ascii="Tahoma" w:eastAsia="Arial" w:hAnsi="Tahoma" w:cs="Tahoma"/>
              </w:rPr>
              <w:t xml:space="preserve"> for your response to each question.</w:t>
            </w:r>
          </w:p>
          <w:p w14:paraId="5255222E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208806CF">
              <w:rPr>
                <w:rFonts w:ascii="Tahoma" w:eastAsia="Arial" w:hAnsi="Tahoma" w:cs="Tahoma"/>
              </w:rPr>
              <w:t>Create a series of PowerPoint slides for your Presentation.</w:t>
            </w:r>
          </w:p>
          <w:p w14:paraId="5255222F" w14:textId="77777777" w:rsidR="00B81B88" w:rsidRPr="00C51978" w:rsidRDefault="00B81B88" w:rsidP="208806CF">
            <w:pPr>
              <w:pStyle w:val="ListParagraph"/>
              <w:widowControl w:val="0"/>
              <w:numPr>
                <w:ilvl w:val="0"/>
                <w:numId w:val="14"/>
              </w:numPr>
              <w:spacing w:before="60" w:after="60" w:line="276" w:lineRule="auto"/>
              <w:ind w:right="-23"/>
              <w:rPr>
                <w:rFonts w:ascii="Tahoma" w:eastAsia="Arial" w:hAnsi="Tahoma" w:cs="Tahoma"/>
              </w:rPr>
            </w:pPr>
            <w:r w:rsidRPr="00C51978">
              <w:rPr>
                <w:rFonts w:ascii="Tahoma" w:eastAsia="Arial" w:hAnsi="Tahoma" w:cs="Tahoma"/>
                <w:position w:val="-1"/>
              </w:rPr>
              <w:t>Q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ue</w:t>
            </w:r>
            <w:r w:rsidRPr="00C51978">
              <w:rPr>
                <w:rFonts w:ascii="Tahoma" w:eastAsia="Arial" w:hAnsi="Tahoma" w:cs="Tahoma"/>
                <w:position w:val="-1"/>
              </w:rPr>
              <w:t>sti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o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position w:val="-1"/>
              </w:rPr>
              <w:t>s c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b</w:t>
            </w:r>
            <w:r w:rsidRPr="00C51978">
              <w:rPr>
                <w:rFonts w:ascii="Tahoma" w:eastAsia="Arial" w:hAnsi="Tahoma" w:cs="Tahoma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spacing w:val="-1"/>
                <w:position w:val="-1"/>
              </w:rPr>
              <w:t>a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n</w:t>
            </w:r>
            <w:r w:rsidRPr="00C51978">
              <w:rPr>
                <w:rFonts w:ascii="Tahoma" w:eastAsia="Arial" w:hAnsi="Tahoma" w:cs="Tahoma"/>
                <w:spacing w:val="-2"/>
                <w:position w:val="-1"/>
              </w:rPr>
              <w:t>s</w:t>
            </w:r>
            <w:r w:rsidRPr="00C51978">
              <w:rPr>
                <w:rFonts w:ascii="Tahoma" w:eastAsia="Arial" w:hAnsi="Tahoma" w:cs="Tahoma"/>
                <w:spacing w:val="-3"/>
                <w:position w:val="-1"/>
              </w:rPr>
              <w:t>w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>e</w:t>
            </w:r>
            <w:r w:rsidRPr="00C51978">
              <w:rPr>
                <w:rFonts w:ascii="Tahoma" w:eastAsia="Arial" w:hAnsi="Tahoma" w:cs="Tahoma"/>
                <w:position w:val="-1"/>
              </w:rPr>
              <w:t>red</w:t>
            </w:r>
            <w:r w:rsidRPr="00C51978">
              <w:rPr>
                <w:rFonts w:ascii="Tahoma" w:eastAsia="Arial" w:hAnsi="Tahoma" w:cs="Tahoma"/>
                <w:spacing w:val="1"/>
                <w:position w:val="-1"/>
              </w:rPr>
              <w:t xml:space="preserve"> </w:t>
            </w:r>
            <w:r w:rsidRPr="00C51978">
              <w:rPr>
                <w:rFonts w:ascii="Tahoma" w:eastAsia="Arial" w:hAnsi="Tahoma" w:cs="Tahoma"/>
                <w:position w:val="-1"/>
              </w:rPr>
              <w:t xml:space="preserve">into the Word template located on </w:t>
            </w:r>
            <w:r w:rsidR="007E656F" w:rsidRPr="00C51978">
              <w:rPr>
                <w:rFonts w:ascii="Tahoma" w:hAnsi="Tahoma" w:cs="Tahoma"/>
              </w:rPr>
              <w:t>Blackboard</w:t>
            </w:r>
            <w:r w:rsidRPr="00C51978">
              <w:rPr>
                <w:rFonts w:ascii="Tahoma" w:eastAsia="Arial" w:hAnsi="Tahoma" w:cs="Tahoma"/>
                <w:position w:val="-1"/>
              </w:rPr>
              <w:t>.</w:t>
            </w:r>
          </w:p>
          <w:p w14:paraId="52552230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All questions and activities should be attempted. </w:t>
            </w:r>
          </w:p>
          <w:p w14:paraId="52552231" w14:textId="77777777" w:rsidR="00B81B88" w:rsidRPr="00005C03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Use of research tools and peers in formulating answers are acceptable – but work submitted must be your own work.</w:t>
            </w:r>
          </w:p>
          <w:p w14:paraId="52552232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For further details and links to the worksheets see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3" w14:textId="77777777" w:rsidR="00B81B88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Final session worksheets are to be uploaded to the appropriate area in the </w:t>
            </w:r>
            <w:r w:rsidR="007E656F" w:rsidRPr="208806CF">
              <w:rPr>
                <w:rFonts w:ascii="Tahoma" w:hAnsi="Tahoma" w:cs="Tahoma"/>
              </w:rPr>
              <w:t xml:space="preserve">Blackboard </w:t>
            </w:r>
            <w:r w:rsidRPr="208806CF">
              <w:rPr>
                <w:rFonts w:ascii="Tahoma" w:hAnsi="Tahoma" w:cs="Tahoma"/>
              </w:rPr>
              <w:t>course created for this unit.</w:t>
            </w:r>
          </w:p>
          <w:p w14:paraId="52552234" w14:textId="523CAFB8" w:rsidR="00B81B88" w:rsidRPr="0051141B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If you are marked as NYS (Not Yet Satisfactory) on your first </w:t>
            </w:r>
            <w:r w:rsidR="0068348A" w:rsidRPr="208806CF">
              <w:rPr>
                <w:rFonts w:ascii="Tahoma" w:hAnsi="Tahoma" w:cs="Tahoma"/>
              </w:rPr>
              <w:t>attempt,</w:t>
            </w:r>
            <w:r w:rsidRPr="208806CF">
              <w:rPr>
                <w:rFonts w:ascii="Tahoma" w:hAnsi="Tahoma" w:cs="Tahoma"/>
              </w:rPr>
              <w:t xml:space="preserve"> you will be provided with another opportunity to re-attempt the assessment at the discretion of the lecturer.</w:t>
            </w:r>
          </w:p>
        </w:tc>
      </w:tr>
      <w:tr w:rsidR="00633EC2" w:rsidRPr="0051141B" w14:paraId="20305314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6AD2C888" w14:textId="445C8A2A" w:rsidR="00633EC2" w:rsidRPr="00024167" w:rsidRDefault="00633EC2" w:rsidP="00633EC2">
            <w:pPr>
              <w:spacing w:before="120"/>
              <w:rPr>
                <w:rFonts w:ascii="Tahoma" w:hAnsi="Tahoma" w:cs="Tahoma"/>
              </w:rPr>
            </w:pPr>
            <w:r w:rsidRPr="009D0FC5">
              <w:rPr>
                <w:rFonts w:ascii="Tahoma" w:hAnsi="Tahoma" w:cs="Tahoma"/>
              </w:rPr>
              <w:t>Reasonable adjustment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33640C15" w14:textId="7BE04498" w:rsidR="00633EC2" w:rsidRPr="00633EC2" w:rsidRDefault="00633EC2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 xml:space="preserve">In some circumstances, adjustments to assessments may be made for you. </w:t>
            </w:r>
            <w:r>
              <w:br/>
            </w:r>
            <w:r w:rsidRPr="208806CF">
              <w:rPr>
                <w:rFonts w:ascii="Tahoma" w:hAnsi="Tahoma" w:cs="Tahoma"/>
              </w:rPr>
              <w:t>See the DAP for more information</w:t>
            </w:r>
          </w:p>
        </w:tc>
      </w:tr>
      <w:tr w:rsidR="00B81B88" w:rsidRPr="0051141B" w14:paraId="5255223B" w14:textId="77777777" w:rsidTr="4996927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1E0" w:firstRow="1" w:lastRow="1" w:firstColumn="1" w:lastColumn="1" w:noHBand="0" w:noVBand="0"/>
        </w:tblPrEx>
        <w:tc>
          <w:tcPr>
            <w:tcW w:w="2836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52552236" w14:textId="77777777" w:rsidR="00B81B88" w:rsidRPr="00024167" w:rsidRDefault="00B81B88" w:rsidP="00FD2AF7">
            <w:pPr>
              <w:spacing w:before="120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Portfolio contents</w:t>
            </w:r>
          </w:p>
        </w:tc>
        <w:tc>
          <w:tcPr>
            <w:tcW w:w="7683" w:type="dxa"/>
            <w:tcBorders>
              <w:top w:val="single" w:sz="0" w:space="0" w:color="000000" w:themeColor="text1"/>
              <w:left w:val="single" w:sz="0" w:space="0" w:color="000000" w:themeColor="text1"/>
              <w:bottom w:val="single" w:sz="0" w:space="0" w:color="000000" w:themeColor="text1"/>
              <w:right w:val="single" w:sz="0" w:space="0" w:color="000000" w:themeColor="text1"/>
            </w:tcBorders>
          </w:tcPr>
          <w:p w14:paraId="4AA0747E" w14:textId="4E8019F9" w:rsidR="00D327CC" w:rsidRDefault="00B81B88" w:rsidP="208806CF">
            <w:pPr>
              <w:spacing w:before="60" w:after="60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This portfolio cons</w:t>
            </w:r>
            <w:r w:rsidR="00CF39EA" w:rsidRPr="208806CF">
              <w:rPr>
                <w:rFonts w:ascii="Tahoma" w:hAnsi="Tahoma" w:cs="Tahoma"/>
              </w:rPr>
              <w:t>ists of</w:t>
            </w:r>
            <w:r w:rsidR="005F0440" w:rsidRPr="208806CF">
              <w:rPr>
                <w:rFonts w:ascii="Tahoma" w:hAnsi="Tahoma" w:cs="Tahoma"/>
              </w:rPr>
              <w:t xml:space="preserve"> 3 Portfolio Tasks</w:t>
            </w:r>
            <w:r w:rsidRPr="208806CF">
              <w:rPr>
                <w:rFonts w:ascii="Tahoma" w:hAnsi="Tahoma" w:cs="Tahoma"/>
              </w:rPr>
              <w:t>:</w:t>
            </w:r>
          </w:p>
          <w:p w14:paraId="071BFC0C" w14:textId="30FFD61E" w:rsidR="00B81B88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1 – Identifying requirements for work in virtual environment</w:t>
            </w:r>
          </w:p>
          <w:p w14:paraId="7EDB46AA" w14:textId="2C7613CF" w:rsidR="005F0440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2</w:t>
            </w:r>
            <w:r w:rsidR="005C2A1A" w:rsidRPr="208806CF">
              <w:rPr>
                <w:rFonts w:ascii="Tahoma" w:hAnsi="Tahoma" w:cs="Tahoma"/>
              </w:rPr>
              <w:t xml:space="preserve"> – Develop work protocols for virtual collaboration</w:t>
            </w:r>
          </w:p>
          <w:p w14:paraId="5255223A" w14:textId="46E85877" w:rsidR="005F0440" w:rsidRPr="00FB50D6" w:rsidRDefault="005F0440" w:rsidP="006902B4">
            <w:pPr>
              <w:pStyle w:val="ListParagraph"/>
              <w:numPr>
                <w:ilvl w:val="0"/>
                <w:numId w:val="10"/>
              </w:numPr>
              <w:spacing w:before="60" w:after="60"/>
              <w:ind w:left="714" w:hanging="357"/>
              <w:rPr>
                <w:rFonts w:ascii="Tahoma" w:hAnsi="Tahoma" w:cs="Tahoma"/>
              </w:rPr>
            </w:pPr>
            <w:r w:rsidRPr="208806CF">
              <w:rPr>
                <w:rFonts w:ascii="Tahoma" w:hAnsi="Tahoma" w:cs="Tahoma"/>
              </w:rPr>
              <w:t>Portfolio Task 3</w:t>
            </w:r>
            <w:r w:rsidR="005C2A1A" w:rsidRPr="208806CF">
              <w:rPr>
                <w:rFonts w:ascii="Tahoma" w:hAnsi="Tahoma" w:cs="Tahoma"/>
              </w:rPr>
              <w:t xml:space="preserve"> – Review compliance with protocols</w:t>
            </w:r>
          </w:p>
        </w:tc>
      </w:tr>
    </w:tbl>
    <w:p w14:paraId="52552243" w14:textId="463CFDAF" w:rsidR="00C900B9" w:rsidRDefault="00631915" w:rsidP="00F93EB8">
      <w:pPr>
        <w:spacing w:after="0"/>
        <w:jc w:val="center"/>
      </w:pPr>
      <w:r>
        <w:rPr>
          <w:rFonts w:ascii="Arial" w:hAnsi="Arial" w:cs="Arial"/>
          <w:i/>
        </w:rPr>
        <w:t>Continue to the next page</w:t>
      </w:r>
      <w:r w:rsidR="00C900B9">
        <w:br w:type="page"/>
      </w:r>
    </w:p>
    <w:sdt>
      <w:sdtPr>
        <w:rPr>
          <w:rFonts w:eastAsiaTheme="minorEastAsia" w:cstheme="minorBidi"/>
          <w:b w:val="0"/>
          <w:color w:val="auto"/>
          <w:sz w:val="20"/>
          <w:szCs w:val="20"/>
        </w:rPr>
        <w:id w:val="63815217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3ACC0423" w14:textId="002127E9" w:rsidR="00EA0EE5" w:rsidRDefault="00EA0EE5">
          <w:pPr>
            <w:pStyle w:val="TOCHeading"/>
          </w:pPr>
          <w:r>
            <w:t>Contents</w:t>
          </w:r>
        </w:p>
        <w:p w14:paraId="0831A24B" w14:textId="583F1DFA" w:rsidR="00D97C1A" w:rsidRDefault="00EA0EE5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584092" w:history="1">
            <w:r w:rsidR="00D97C1A" w:rsidRPr="007202F3">
              <w:rPr>
                <w:rStyle w:val="Hyperlink"/>
                <w:noProof/>
              </w:rPr>
              <w:t>Assessment Task 1 – Portfolio Task 2(Documentation Checklist)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_Toc56584092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9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2BD73B" w14:textId="61322596" w:rsidR="00D97C1A" w:rsidRDefault="001F504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3" w:history="1">
            <w:r w:rsidR="00D97C1A" w:rsidRPr="007202F3">
              <w:rPr>
                <w:rStyle w:val="Hyperlink"/>
                <w:noProof/>
              </w:rPr>
              <w:t>Assessment Task 1 Scenario Summary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_Toc56584093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10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73ECF747" w14:textId="1B37508D" w:rsidR="00D97C1A" w:rsidRDefault="001F5047">
          <w:pPr>
            <w:pStyle w:val="TOC1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4" w:history="1">
            <w:r w:rsidR="00D97C1A" w:rsidRPr="007202F3">
              <w:rPr>
                <w:rStyle w:val="Hyperlink"/>
                <w:noProof/>
              </w:rPr>
              <w:t>Portfolio Task 2 – Develop work protocols for virtual collaboration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_Toc56584094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64D760F1" w14:textId="0792D0C2" w:rsidR="00D97C1A" w:rsidRDefault="001F504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5" w:history="1">
            <w:r w:rsidR="00D97C1A" w:rsidRPr="007202F3">
              <w:rPr>
                <w:rStyle w:val="Hyperlink"/>
                <w:noProof/>
              </w:rPr>
              <w:t>Q1 – Developing virtual collaboration protocols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_Toc56584095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11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5AEEB06" w14:textId="566C24C8" w:rsidR="00D97C1A" w:rsidRDefault="001F5047">
          <w:pPr>
            <w:pStyle w:val="TOC3"/>
            <w:tabs>
              <w:tab w:val="right" w:leader="dot" w:pos="10053"/>
            </w:tabs>
            <w:rPr>
              <w:noProof/>
              <w:sz w:val="22"/>
              <w:szCs w:val="22"/>
              <w:lang w:val="en-US" w:eastAsia="en-US"/>
            </w:rPr>
          </w:pPr>
          <w:hyperlink w:anchor="_Toc56584096" w:history="1">
            <w:r w:rsidR="00D97C1A" w:rsidRPr="007202F3">
              <w:rPr>
                <w:rStyle w:val="Hyperlink"/>
                <w:noProof/>
              </w:rPr>
              <w:t>Q2 Share the information and knowledge with your team</w:t>
            </w:r>
            <w:r w:rsidR="00D97C1A">
              <w:rPr>
                <w:noProof/>
                <w:webHidden/>
              </w:rPr>
              <w:tab/>
            </w:r>
            <w:r w:rsidR="00D97C1A">
              <w:rPr>
                <w:noProof/>
                <w:webHidden/>
              </w:rPr>
              <w:fldChar w:fldCharType="begin"/>
            </w:r>
            <w:r w:rsidR="00D97C1A">
              <w:rPr>
                <w:noProof/>
                <w:webHidden/>
              </w:rPr>
              <w:instrText xml:space="preserve"> PAGEREF _Toc56584096 \h </w:instrText>
            </w:r>
            <w:r w:rsidR="00D97C1A">
              <w:rPr>
                <w:noProof/>
                <w:webHidden/>
              </w:rPr>
            </w:r>
            <w:r w:rsidR="00D97C1A">
              <w:rPr>
                <w:noProof/>
                <w:webHidden/>
              </w:rPr>
              <w:fldChar w:fldCharType="separate"/>
            </w:r>
            <w:r w:rsidR="00D97C1A">
              <w:rPr>
                <w:noProof/>
                <w:webHidden/>
              </w:rPr>
              <w:t>13</w:t>
            </w:r>
            <w:r w:rsidR="00D97C1A">
              <w:rPr>
                <w:noProof/>
                <w:webHidden/>
              </w:rPr>
              <w:fldChar w:fldCharType="end"/>
            </w:r>
          </w:hyperlink>
        </w:p>
        <w:p w14:paraId="3FC789DB" w14:textId="1489DEB6" w:rsidR="00EA0EE5" w:rsidRDefault="00EA0EE5">
          <w:r>
            <w:rPr>
              <w:b/>
              <w:bCs/>
              <w:noProof/>
            </w:rPr>
            <w:fldChar w:fldCharType="end"/>
          </w:r>
        </w:p>
      </w:sdtContent>
    </w:sdt>
    <w:p w14:paraId="143ABF50" w14:textId="2CCA2ED0" w:rsidR="00EA0EE5" w:rsidRDefault="00EA0EE5">
      <w:pPr>
        <w:rPr>
          <w:rFonts w:eastAsiaTheme="majorEastAsia" w:cstheme="majorBidi"/>
          <w:b/>
          <w:color w:val="44546A" w:themeColor="text2"/>
          <w:sz w:val="24"/>
          <w:szCs w:val="24"/>
        </w:rPr>
      </w:pPr>
      <w:r>
        <w:br w:type="page"/>
      </w:r>
    </w:p>
    <w:p w14:paraId="11220497" w14:textId="34D6CFC8" w:rsidR="000F3E64" w:rsidRDefault="00AC3669" w:rsidP="00EA0EE5">
      <w:pPr>
        <w:pStyle w:val="Heading1"/>
      </w:pPr>
      <w:bookmarkStart w:id="0" w:name="_Toc56584092"/>
      <w:r>
        <w:lastRenderedPageBreak/>
        <w:t>Assessment Task 1</w:t>
      </w:r>
      <w:r w:rsidR="00D97C1A">
        <w:t xml:space="preserve"> – Portfolio Task 2(</w:t>
      </w:r>
      <w:r>
        <w:t>D</w:t>
      </w:r>
      <w:r w:rsidRPr="000F3E64">
        <w:t xml:space="preserve">ocumentation </w:t>
      </w:r>
      <w:r>
        <w:t>C</w:t>
      </w:r>
      <w:r w:rsidRPr="000F3E64">
        <w:t>hecklist</w:t>
      </w:r>
      <w:r w:rsidR="00D97C1A">
        <w:t>)</w:t>
      </w:r>
      <w:bookmarkEnd w:id="0"/>
    </w:p>
    <w:p w14:paraId="4C0A9EAD" w14:textId="5A85E7D5" w:rsidR="000F3E64" w:rsidRPr="002D5E75" w:rsidRDefault="000F3E64" w:rsidP="000F3E64">
      <w:pP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</w:pPr>
      <w:r w:rsidRPr="002D5E7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</w:rPr>
        <w:t>Use the checklist below to ensure you have submitted all the necessary documentation for each portfolio task</w:t>
      </w:r>
      <w:r w:rsidRPr="002D5E75"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tbl>
      <w:tblPr>
        <w:tblW w:w="10347" w:type="dxa"/>
        <w:tblInd w:w="-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6"/>
        <w:gridCol w:w="991"/>
      </w:tblGrid>
      <w:tr w:rsidR="0035611B" w:rsidRPr="000F3E64" w14:paraId="66ADC82D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2237807A" w14:textId="05D312BB" w:rsidR="0035611B" w:rsidRPr="0035611B" w:rsidRDefault="0035611B" w:rsidP="00B12143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 xml:space="preserve">List of documents Portfolio Task </w:t>
            </w:r>
            <w:r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2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547AD"/>
          </w:tcPr>
          <w:p w14:paraId="464881F1" w14:textId="77777777" w:rsidR="0035611B" w:rsidRPr="0035611B" w:rsidRDefault="0035611B" w:rsidP="0035611B">
            <w:pPr>
              <w:spacing w:before="60" w:after="60" w:line="240" w:lineRule="auto"/>
              <w:ind w:left="4"/>
              <w:jc w:val="center"/>
              <w:textAlignment w:val="baseline"/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</w:pPr>
            <w:r w:rsidRPr="0035611B">
              <w:rPr>
                <w:rFonts w:eastAsia="Times New Roman" w:cstheme="minorHAnsi"/>
                <w:b/>
                <w:bCs/>
                <w:color w:val="FFFFFF"/>
                <w:sz w:val="24"/>
                <w:szCs w:val="22"/>
                <w:lang w:eastAsia="en-US"/>
              </w:rPr>
              <w:t>Check </w:t>
            </w:r>
          </w:p>
        </w:tc>
      </w:tr>
      <w:tr w:rsidR="009F7567" w:rsidRPr="000F3E64" w14:paraId="5C22A458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86E59" w14:textId="0AFEAE01" w:rsidR="009F7567" w:rsidRDefault="0035611B" w:rsidP="009F756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rFonts w:eastAsia="Times New Roman" w:cstheme="minorHAnsi"/>
                <w:sz w:val="24"/>
                <w:szCs w:val="22"/>
                <w:lang w:eastAsia="en-US"/>
              </w:rPr>
              <w:t>Completed Assessment Task 1</w:t>
            </w:r>
            <w:r>
              <w:rPr>
                <w:rFonts w:eastAsia="Times New Roman" w:cstheme="minorHAnsi"/>
                <w:sz w:val="24"/>
                <w:szCs w:val="22"/>
                <w:lang w:val="en-US" w:eastAsia="en-US"/>
              </w:rPr>
              <w:t xml:space="preserve"> – Portfolio Task 2 (This document)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DBDF9BD" w14:textId="57469937" w:rsidR="009F7567" w:rsidRPr="000F3E64" w:rsidRDefault="009F7567" w:rsidP="009F756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11265C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4E6495C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67BA12" w14:textId="43BF36F0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rFonts w:eastAsia="Times New Roman" w:cstheme="minorHAnsi"/>
                <w:sz w:val="24"/>
                <w:szCs w:val="22"/>
                <w:lang w:eastAsia="en-US"/>
              </w:rPr>
            </w:pPr>
            <w:r>
              <w:rPr>
                <w:sz w:val="24"/>
                <w:szCs w:val="24"/>
              </w:rPr>
              <w:t>CITEMS New remote work protocols_v1.0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5A511B" w14:textId="121949FD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  <w:tr w:rsidR="00154C77" w:rsidRPr="000F3E64" w14:paraId="0CCAA045" w14:textId="77777777" w:rsidTr="0035611B">
        <w:tc>
          <w:tcPr>
            <w:tcW w:w="9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E5486" w14:textId="2AB7EEBA" w:rsidR="00154C77" w:rsidRDefault="00154C77" w:rsidP="00154C77">
            <w:pPr>
              <w:spacing w:before="60" w:after="60" w:line="240" w:lineRule="auto"/>
              <w:ind w:left="127"/>
              <w:textAlignment w:val="baselin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Link to shared knowledge information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D42DA" w14:textId="6F3820E3" w:rsidR="00154C77" w:rsidRPr="0011265C" w:rsidRDefault="00154C77" w:rsidP="00154C77">
            <w:pPr>
              <w:spacing w:before="60" w:after="60" w:line="240" w:lineRule="auto"/>
              <w:ind w:left="4"/>
              <w:jc w:val="center"/>
              <w:textAlignment w:val="baseline"/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</w:pPr>
            <w:r w:rsidRPr="00CC4A9E">
              <w:rPr>
                <w:rFonts w:ascii="Segoe UI Symbol" w:eastAsia="Times New Roman" w:hAnsi="Segoe UI Symbol" w:cs="Segoe UI Symbol"/>
                <w:color w:val="000000"/>
                <w:sz w:val="24"/>
                <w:szCs w:val="22"/>
                <w:shd w:val="clear" w:color="auto" w:fill="E1E3E6"/>
                <w:lang w:eastAsia="en-US"/>
              </w:rPr>
              <w:t>☐</w:t>
            </w:r>
          </w:p>
        </w:tc>
      </w:tr>
    </w:tbl>
    <w:p w14:paraId="4A557081" w14:textId="29D97AEC" w:rsidR="0035611B" w:rsidRDefault="0035611B"/>
    <w:p w14:paraId="5E1BCBB7" w14:textId="12CCF9E8" w:rsidR="0068457C" w:rsidRDefault="0068457C" w:rsidP="000F3E64">
      <w:pPr>
        <w:rPr>
          <w:b/>
          <w:sz w:val="24"/>
        </w:rPr>
      </w:pPr>
    </w:p>
    <w:p w14:paraId="5C9BEE2E" w14:textId="77777777" w:rsidR="0068457C" w:rsidRDefault="0068457C">
      <w:pPr>
        <w:rPr>
          <w:b/>
          <w:sz w:val="24"/>
        </w:rPr>
      </w:pPr>
      <w:r>
        <w:rPr>
          <w:b/>
          <w:sz w:val="24"/>
        </w:rPr>
        <w:br w:type="page"/>
      </w:r>
    </w:p>
    <w:p w14:paraId="362ED413" w14:textId="7AC879B3" w:rsidR="00AC3669" w:rsidRDefault="007077A9" w:rsidP="00EA0EE5">
      <w:pPr>
        <w:pStyle w:val="Heading1"/>
      </w:pPr>
      <w:bookmarkStart w:id="1" w:name="_Toc56584093"/>
      <w:r w:rsidRPr="002D5E75">
        <w:lastRenderedPageBreak/>
        <w:t xml:space="preserve">Assessment Task 1 </w:t>
      </w:r>
      <w:r w:rsidR="002D5E75" w:rsidRPr="002D5E75">
        <w:t>Scenario</w:t>
      </w:r>
      <w:r w:rsidR="00F36C44">
        <w:t xml:space="preserve"> Summary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2E3605" w14:paraId="4FDDF129" w14:textId="77777777" w:rsidTr="006E7CF5">
        <w:tc>
          <w:tcPr>
            <w:tcW w:w="10053" w:type="dxa"/>
            <w:shd w:val="clear" w:color="auto" w:fill="FFF2CC" w:themeFill="accent4" w:themeFillTint="33"/>
          </w:tcPr>
          <w:p w14:paraId="488AA925" w14:textId="16C9B96F" w:rsidR="002E3605" w:rsidRPr="006E7CF5" w:rsidRDefault="002E3605" w:rsidP="00DB3584">
            <w:pPr>
              <w:spacing w:before="60"/>
              <w:rPr>
                <w:b/>
                <w:bCs/>
                <w:sz w:val="24"/>
                <w:szCs w:val="24"/>
              </w:rPr>
            </w:pPr>
            <w:r w:rsidRPr="006E7CF5">
              <w:rPr>
                <w:b/>
                <w:bCs/>
                <w:sz w:val="24"/>
                <w:szCs w:val="24"/>
              </w:rPr>
              <w:t>Background information</w:t>
            </w:r>
          </w:p>
          <w:p w14:paraId="47F7348B" w14:textId="70020065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 are employed by CITEMS, a Managed ICT Services provider that serves various small, medium and large size businesses around Perth Metro area.</w:t>
            </w:r>
          </w:p>
          <w:p w14:paraId="463DEC8D" w14:textId="3FD301BF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Recently you have been promoted to a Team Lead’s role</w:t>
            </w:r>
            <w:r w:rsidR="00006769">
              <w:rPr>
                <w:sz w:val="24"/>
                <w:szCs w:val="24"/>
              </w:rPr>
              <w:t xml:space="preserve"> and a</w:t>
            </w:r>
            <w:r>
              <w:rPr>
                <w:sz w:val="24"/>
                <w:szCs w:val="24"/>
              </w:rPr>
              <w:t xml:space="preserve">s a trial to evaluate your performance, your manager has assigned two (x2) Junior </w:t>
            </w:r>
            <w:r w:rsidR="00F03B07">
              <w:rPr>
                <w:sz w:val="24"/>
                <w:szCs w:val="24"/>
              </w:rPr>
              <w:t>level employees</w:t>
            </w:r>
            <w:r>
              <w:rPr>
                <w:sz w:val="24"/>
                <w:szCs w:val="24"/>
              </w:rPr>
              <w:t xml:space="preserve"> as your subordinates. </w:t>
            </w:r>
          </w:p>
          <w:p w14:paraId="7EFF9438" w14:textId="4E0031EE" w:rsidR="002E3605" w:rsidRDefault="002E3605" w:rsidP="00DB3584">
            <w:p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CITEMS prides itself with flexible work options while maintaining a high level of productivity. All employees can work up to 3 days from home and remaining days in the office, this means you and your teammates are not always in the office at the same time.</w:t>
            </w:r>
          </w:p>
          <w:p w14:paraId="2DE618D0" w14:textId="77777777" w:rsidR="002E3605" w:rsidRDefault="002E3605" w:rsidP="00DB3584">
            <w:pPr>
              <w:spacing w:before="60"/>
              <w:contextualSpacing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 ensure you maintain effective collaboration and cooperation between you and your team members, you must:</w:t>
            </w:r>
          </w:p>
          <w:p w14:paraId="6F52AFC3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</w:t>
            </w:r>
            <w:r w:rsidRPr="00F36C44">
              <w:rPr>
                <w:sz w:val="24"/>
                <w:szCs w:val="24"/>
              </w:rPr>
              <w:t>eview the relevant communication policies and procedures</w:t>
            </w:r>
            <w:r>
              <w:rPr>
                <w:sz w:val="24"/>
                <w:szCs w:val="24"/>
              </w:rPr>
              <w:t>;</w:t>
            </w:r>
          </w:p>
          <w:p w14:paraId="522DC1A0" w14:textId="77777777" w:rsidR="002E3605" w:rsidRDefault="002E3605" w:rsidP="00FA3C4A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Put in place protocols/rules for effective teamwork in a virtual environment;</w:t>
            </w:r>
          </w:p>
          <w:p w14:paraId="6C9CA11E" w14:textId="6B596396" w:rsidR="005B7E4F" w:rsidRPr="00396BE7" w:rsidRDefault="002E3605" w:rsidP="005B7E4F">
            <w:pPr>
              <w:pStyle w:val="ListParagraph"/>
              <w:numPr>
                <w:ilvl w:val="0"/>
                <w:numId w:val="18"/>
              </w:numPr>
              <w:spacing w:before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Evaluate team’s participation practices and find areas for further improvement.</w:t>
            </w:r>
          </w:p>
        </w:tc>
      </w:tr>
    </w:tbl>
    <w:p w14:paraId="06298B78" w14:textId="5F4E72BE" w:rsidR="00A86AD6" w:rsidRDefault="00A86AD6" w:rsidP="00A86AD6">
      <w:pPr>
        <w:rPr>
          <w:sz w:val="24"/>
          <w:szCs w:val="24"/>
        </w:rPr>
      </w:pPr>
    </w:p>
    <w:p w14:paraId="4A71A89F" w14:textId="77777777" w:rsidR="00FA34E6" w:rsidRPr="00396BE7" w:rsidRDefault="00FA34E6" w:rsidP="00FA34E6">
      <w:pPr>
        <w:rPr>
          <w:b/>
          <w:bCs/>
          <w:sz w:val="24"/>
          <w:szCs w:val="24"/>
        </w:rPr>
      </w:pPr>
      <w:r w:rsidRPr="00396BE7">
        <w:rPr>
          <w:b/>
          <w:bCs/>
          <w:sz w:val="24"/>
          <w:szCs w:val="24"/>
        </w:rPr>
        <w:t>Instructions to the lecturer</w:t>
      </w:r>
    </w:p>
    <w:p w14:paraId="055EB6A7" w14:textId="77777777" w:rsidR="00FA34E6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 xml:space="preserve">Direct the students to the CITEMS </w:t>
      </w:r>
      <w:proofErr w:type="spellStart"/>
      <w:r>
        <w:rPr>
          <w:sz w:val="24"/>
          <w:szCs w:val="24"/>
        </w:rPr>
        <w:t>Wordpress</w:t>
      </w:r>
      <w:proofErr w:type="spellEnd"/>
      <w:r>
        <w:rPr>
          <w:sz w:val="24"/>
          <w:szCs w:val="24"/>
        </w:rPr>
        <w:t xml:space="preserve"> Website (</w:t>
      </w:r>
      <w:hyperlink r:id="rId12" w:history="1">
        <w:r w:rsidRPr="00C30AF0">
          <w:rPr>
            <w:rStyle w:val="Hyperlink"/>
            <w:sz w:val="24"/>
            <w:szCs w:val="24"/>
          </w:rPr>
          <w:t>https://www.citems.com.au/</w:t>
        </w:r>
      </w:hyperlink>
      <w:r>
        <w:rPr>
          <w:sz w:val="24"/>
          <w:szCs w:val="24"/>
        </w:rPr>
        <w:t>) to access the company’s organisational policies and procedures.</w:t>
      </w:r>
    </w:p>
    <w:p w14:paraId="1D91E4CF" w14:textId="77777777" w:rsidR="00FA34E6" w:rsidRPr="00D00F89" w:rsidRDefault="00FA34E6" w:rsidP="00FA34E6">
      <w:pPr>
        <w:pStyle w:val="ListParagraph"/>
        <w:numPr>
          <w:ilvl w:val="0"/>
          <w:numId w:val="39"/>
        </w:numPr>
        <w:rPr>
          <w:sz w:val="24"/>
          <w:szCs w:val="24"/>
        </w:rPr>
      </w:pPr>
      <w:r>
        <w:rPr>
          <w:sz w:val="24"/>
          <w:szCs w:val="24"/>
        </w:rPr>
        <w:t>All policies, procedures and templates required for this assessment are accessible from this website under the ‘Governance’ tab &gt; ‘Administration’ &gt; ‘Policies and Procedures’</w:t>
      </w:r>
    </w:p>
    <w:p w14:paraId="29AE6EDB" w14:textId="77777777" w:rsidR="00396BE7" w:rsidRDefault="00396BE7" w:rsidP="00A86AD6">
      <w:pPr>
        <w:rPr>
          <w:sz w:val="24"/>
          <w:szCs w:val="24"/>
        </w:rPr>
      </w:pPr>
    </w:p>
    <w:p w14:paraId="3421A29D" w14:textId="77777777" w:rsidR="006E7CF5" w:rsidRDefault="00F14B1D" w:rsidP="00A86AD6">
      <w:pPr>
        <w:rPr>
          <w:sz w:val="24"/>
          <w:szCs w:val="24"/>
        </w:rPr>
      </w:pPr>
      <w:r w:rsidRPr="00F14B1D">
        <w:rPr>
          <w:b/>
          <w:bCs/>
          <w:sz w:val="24"/>
          <w:szCs w:val="24"/>
        </w:rPr>
        <w:t>Mandatory requirement:</w:t>
      </w:r>
      <w:r>
        <w:rPr>
          <w:sz w:val="24"/>
          <w:szCs w:val="24"/>
        </w:rPr>
        <w:t xml:space="preserve"> </w:t>
      </w:r>
    </w:p>
    <w:p w14:paraId="53CE4630" w14:textId="31D8E369" w:rsidR="00A86AD6" w:rsidRDefault="00A86AD6" w:rsidP="00A86AD6">
      <w:pPr>
        <w:rPr>
          <w:sz w:val="24"/>
          <w:szCs w:val="24"/>
        </w:rPr>
      </w:pPr>
      <w:r>
        <w:rPr>
          <w:sz w:val="24"/>
          <w:szCs w:val="24"/>
        </w:rPr>
        <w:t xml:space="preserve">To complete </w:t>
      </w:r>
      <w:r w:rsidR="008E7913">
        <w:rPr>
          <w:sz w:val="24"/>
          <w:szCs w:val="24"/>
        </w:rPr>
        <w:t xml:space="preserve">some parts of </w:t>
      </w:r>
      <w:r>
        <w:rPr>
          <w:sz w:val="24"/>
          <w:szCs w:val="24"/>
        </w:rPr>
        <w:t xml:space="preserve">this assessment successfully, you </w:t>
      </w:r>
      <w:r w:rsidRPr="00F14B1D">
        <w:rPr>
          <w:sz w:val="24"/>
          <w:szCs w:val="24"/>
          <w:u w:val="single"/>
        </w:rPr>
        <w:t xml:space="preserve">must select </w:t>
      </w:r>
      <w:r w:rsidR="006E7CF5">
        <w:rPr>
          <w:sz w:val="24"/>
          <w:szCs w:val="24"/>
          <w:u w:val="single"/>
        </w:rPr>
        <w:t xml:space="preserve">and work with </w:t>
      </w:r>
      <w:r w:rsidRPr="00F14B1D">
        <w:rPr>
          <w:sz w:val="24"/>
          <w:szCs w:val="24"/>
          <w:u w:val="single"/>
        </w:rPr>
        <w:t>2 team members</w:t>
      </w:r>
      <w:r>
        <w:rPr>
          <w:sz w:val="24"/>
          <w:szCs w:val="24"/>
        </w:rPr>
        <w:t xml:space="preserve">. </w:t>
      </w:r>
    </w:p>
    <w:p w14:paraId="70B97FCD" w14:textId="386DF606" w:rsidR="008E7913" w:rsidRDefault="008E7913" w:rsidP="00A86AD6">
      <w:pPr>
        <w:rPr>
          <w:sz w:val="24"/>
          <w:szCs w:val="24"/>
        </w:rPr>
      </w:pPr>
      <w:r>
        <w:rPr>
          <w:sz w:val="24"/>
          <w:szCs w:val="24"/>
        </w:rPr>
        <w:t>The tasks that require teamwork</w:t>
      </w:r>
      <w:r w:rsidR="00CF7063">
        <w:rPr>
          <w:sz w:val="24"/>
          <w:szCs w:val="24"/>
        </w:rPr>
        <w:t xml:space="preserve"> will be identified</w:t>
      </w:r>
      <w:r w:rsidR="006A1A0B">
        <w:rPr>
          <w:sz w:val="24"/>
          <w:szCs w:val="24"/>
        </w:rPr>
        <w:t xml:space="preserve"> with a note ‘</w:t>
      </w:r>
      <w:r w:rsidR="006A1A0B" w:rsidRPr="006A1A0B">
        <w:rPr>
          <w:b/>
          <w:bCs/>
          <w:sz w:val="24"/>
          <w:szCs w:val="24"/>
        </w:rPr>
        <w:t>Team task’</w:t>
      </w:r>
    </w:p>
    <w:p w14:paraId="240F096F" w14:textId="15D296F6" w:rsidR="009837E2" w:rsidRPr="00E4065D" w:rsidRDefault="009837E2" w:rsidP="00A86AD6">
      <w:pPr>
        <w:rPr>
          <w:i/>
          <w:iCs/>
          <w:sz w:val="24"/>
          <w:szCs w:val="24"/>
        </w:rPr>
      </w:pPr>
    </w:p>
    <w:p w14:paraId="30B0D05D" w14:textId="77777777" w:rsidR="000C3C24" w:rsidRDefault="000C3C24" w:rsidP="009E28E2">
      <w:pPr>
        <w:rPr>
          <w:sz w:val="24"/>
          <w:szCs w:val="24"/>
        </w:rPr>
      </w:pPr>
    </w:p>
    <w:p w14:paraId="45910E33" w14:textId="07039D29" w:rsidR="000F3E64" w:rsidRPr="009E28E2" w:rsidRDefault="000F3E64" w:rsidP="009E28E2">
      <w:pPr>
        <w:rPr>
          <w:rFonts w:eastAsiaTheme="majorEastAsia"/>
        </w:rPr>
      </w:pPr>
      <w:r w:rsidRPr="009E28E2">
        <w:br w:type="page"/>
      </w:r>
    </w:p>
    <w:p w14:paraId="355FCF8C" w14:textId="1AD97ADC" w:rsidR="00B304A2" w:rsidRPr="00EA0EE5" w:rsidRDefault="00B304A2" w:rsidP="00EA0EE5">
      <w:pPr>
        <w:pStyle w:val="Heading1"/>
      </w:pPr>
      <w:bookmarkStart w:id="2" w:name="_Toc56584094"/>
      <w:r w:rsidRPr="00EA0EE5">
        <w:lastRenderedPageBreak/>
        <w:t xml:space="preserve">Portfolio Task 2 – </w:t>
      </w:r>
      <w:r w:rsidR="008C1095" w:rsidRPr="00EA0EE5">
        <w:t>Develop work protocols for virtual collaboration</w:t>
      </w:r>
      <w:bookmarkEnd w:id="2"/>
    </w:p>
    <w:p w14:paraId="6481C488" w14:textId="16C5E4E8" w:rsidR="009F47A3" w:rsidRDefault="00A36498" w:rsidP="00D97C1A">
      <w:pPr>
        <w:pStyle w:val="Heading3"/>
      </w:pPr>
      <w:bookmarkStart w:id="3" w:name="_Toc56584095"/>
      <w:r w:rsidRPr="00290A49">
        <w:t>Q</w:t>
      </w:r>
      <w:r w:rsidR="004D3604">
        <w:t>1</w:t>
      </w:r>
      <w:r w:rsidRPr="00290A49">
        <w:t xml:space="preserve"> </w:t>
      </w:r>
      <w:r w:rsidR="00290A49" w:rsidRPr="00290A49">
        <w:t>–</w:t>
      </w:r>
      <w:r w:rsidRPr="00290A49">
        <w:t xml:space="preserve"> </w:t>
      </w:r>
      <w:r w:rsidR="00290A49" w:rsidRPr="00290A49">
        <w:t xml:space="preserve">Developing </w:t>
      </w:r>
      <w:r w:rsidR="00B72F98">
        <w:t>virtual collaboration</w:t>
      </w:r>
      <w:r w:rsidR="00C93CD4">
        <w:t xml:space="preserve"> protocols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E326BD" w14:paraId="292D9DAE" w14:textId="77777777" w:rsidTr="00E326BD">
        <w:tc>
          <w:tcPr>
            <w:tcW w:w="10053" w:type="dxa"/>
            <w:shd w:val="clear" w:color="auto" w:fill="FFF2CC" w:themeFill="accent4" w:themeFillTint="33"/>
          </w:tcPr>
          <w:p w14:paraId="673E95B8" w14:textId="77777777" w:rsidR="00E326BD" w:rsidRDefault="00E326BD" w:rsidP="00E326BD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Background information</w:t>
            </w:r>
          </w:p>
          <w:p w14:paraId="2D2465DA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 a professional environment it is common to contribute towards the development of the internal Knowledgebase. If done correctly, knowledgebase can be a powerful tool that can help employees find information about products, services or a specific topic.</w:t>
            </w:r>
          </w:p>
          <w:p w14:paraId="6864271F" w14:textId="77777777" w:rsidR="00E326BD" w:rsidRDefault="00E326BD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Your manager has recently carried out a spot check on the team’s knowledge sharing and noticed the following issues:</w:t>
            </w:r>
          </w:p>
          <w:p w14:paraId="653DC2AD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are many duplicate </w:t>
            </w:r>
            <w:r>
              <w:rPr>
                <w:i/>
                <w:iCs/>
                <w:sz w:val="24"/>
                <w:szCs w:val="24"/>
              </w:rPr>
              <w:t>entries and files</w:t>
            </w:r>
            <w:r w:rsidRPr="00A93D14">
              <w:rPr>
                <w:i/>
                <w:iCs/>
                <w:sz w:val="24"/>
                <w:szCs w:val="24"/>
              </w:rPr>
              <w:t xml:space="preserve"> in </w:t>
            </w:r>
            <w:r>
              <w:rPr>
                <w:i/>
                <w:iCs/>
                <w:sz w:val="24"/>
                <w:szCs w:val="24"/>
              </w:rPr>
              <w:t>the knowledgebase and on a company’s shared storage,</w:t>
            </w:r>
          </w:p>
          <w:p w14:paraId="0D624EB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There </w:t>
            </w:r>
            <w:r>
              <w:rPr>
                <w:i/>
                <w:iCs/>
                <w:sz w:val="24"/>
                <w:szCs w:val="24"/>
              </w:rPr>
              <w:t>is a lot of documentation</w:t>
            </w:r>
            <w:r w:rsidRPr="00A93D14">
              <w:rPr>
                <w:i/>
                <w:iCs/>
                <w:sz w:val="24"/>
                <w:szCs w:val="24"/>
              </w:rPr>
              <w:t xml:space="preserve"> that contain</w:t>
            </w:r>
            <w:r>
              <w:rPr>
                <w:i/>
                <w:iCs/>
                <w:sz w:val="24"/>
                <w:szCs w:val="24"/>
              </w:rPr>
              <w:t>s</w:t>
            </w:r>
            <w:r w:rsidRPr="00A93D14">
              <w:rPr>
                <w:i/>
                <w:iCs/>
                <w:sz w:val="24"/>
                <w:szCs w:val="24"/>
              </w:rPr>
              <w:t xml:space="preserve"> incorrect </w:t>
            </w:r>
            <w:r>
              <w:rPr>
                <w:i/>
                <w:iCs/>
                <w:sz w:val="24"/>
                <w:szCs w:val="24"/>
              </w:rPr>
              <w:t>or outdated information,</w:t>
            </w:r>
          </w:p>
          <w:p w14:paraId="0F71F96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Some articles and documents are</w:t>
            </w:r>
            <w:r w:rsidRPr="00A93D14">
              <w:rPr>
                <w:i/>
                <w:iCs/>
                <w:sz w:val="24"/>
                <w:szCs w:val="24"/>
              </w:rPr>
              <w:t xml:space="preserve"> written poorly (</w:t>
            </w:r>
            <w:r>
              <w:rPr>
                <w:i/>
                <w:iCs/>
                <w:sz w:val="24"/>
                <w:szCs w:val="24"/>
              </w:rPr>
              <w:t xml:space="preserve">e.g. contain </w:t>
            </w:r>
            <w:r w:rsidRPr="00A93D14">
              <w:rPr>
                <w:i/>
                <w:iCs/>
                <w:sz w:val="24"/>
                <w:szCs w:val="24"/>
              </w:rPr>
              <w:t>grammar mistakes</w:t>
            </w:r>
            <w:r>
              <w:rPr>
                <w:i/>
                <w:iCs/>
                <w:sz w:val="24"/>
                <w:szCs w:val="24"/>
              </w:rPr>
              <w:t xml:space="preserve"> and</w:t>
            </w:r>
            <w:r w:rsidRPr="00A93D14">
              <w:rPr>
                <w:i/>
                <w:iCs/>
                <w:sz w:val="24"/>
                <w:szCs w:val="24"/>
              </w:rPr>
              <w:t xml:space="preserve"> technical jargon, </w:t>
            </w:r>
            <w:r>
              <w:rPr>
                <w:i/>
                <w:iCs/>
                <w:sz w:val="24"/>
                <w:szCs w:val="24"/>
              </w:rPr>
              <w:t>do not contain any visual information such as screenshots</w:t>
            </w:r>
            <w:r w:rsidRPr="00A93D14">
              <w:rPr>
                <w:i/>
                <w:iCs/>
                <w:sz w:val="24"/>
                <w:szCs w:val="24"/>
              </w:rPr>
              <w:t>),</w:t>
            </w:r>
          </w:p>
          <w:p w14:paraId="227AA09E" w14:textId="77777777" w:rsidR="00E326BD" w:rsidRPr="00A93D14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 xml:space="preserve">Most </w:t>
            </w:r>
            <w:r>
              <w:rPr>
                <w:i/>
                <w:iCs/>
                <w:sz w:val="24"/>
                <w:szCs w:val="24"/>
              </w:rPr>
              <w:t>documentation and articles are</w:t>
            </w:r>
            <w:r w:rsidRPr="00A93D14">
              <w:rPr>
                <w:i/>
                <w:iCs/>
                <w:sz w:val="24"/>
                <w:szCs w:val="24"/>
              </w:rPr>
              <w:t xml:space="preserve"> formatted</w:t>
            </w:r>
            <w:r>
              <w:rPr>
                <w:i/>
                <w:iCs/>
                <w:sz w:val="24"/>
                <w:szCs w:val="24"/>
              </w:rPr>
              <w:t xml:space="preserve"> using</w:t>
            </w:r>
            <w:r w:rsidRPr="00A93D14">
              <w:rPr>
                <w:i/>
                <w:iCs/>
                <w:sz w:val="24"/>
                <w:szCs w:val="24"/>
              </w:rPr>
              <w:t xml:space="preserve"> different</w:t>
            </w:r>
            <w:r>
              <w:rPr>
                <w:i/>
                <w:iCs/>
                <w:sz w:val="24"/>
                <w:szCs w:val="24"/>
              </w:rPr>
              <w:t xml:space="preserve"> styles</w:t>
            </w:r>
            <w:r w:rsidRPr="00A93D14">
              <w:rPr>
                <w:i/>
                <w:iCs/>
                <w:sz w:val="24"/>
                <w:szCs w:val="24"/>
              </w:rPr>
              <w:t>,</w:t>
            </w:r>
          </w:p>
          <w:p w14:paraId="557094F4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 w:rsidRPr="00A93D14">
              <w:rPr>
                <w:i/>
                <w:iCs/>
                <w:sz w:val="24"/>
                <w:szCs w:val="24"/>
              </w:rPr>
              <w:t>Some Standard Operating Procedures are not available to all Service Desk staff as they were placed in the incorrect areas on a shared storage</w:t>
            </w:r>
            <w:r>
              <w:rPr>
                <w:i/>
                <w:iCs/>
                <w:sz w:val="24"/>
                <w:szCs w:val="24"/>
              </w:rPr>
              <w:t>,</w:t>
            </w:r>
          </w:p>
          <w:p w14:paraId="5B0F4063" w14:textId="77777777" w:rsidR="00E326BD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Changes to Standard Operating Procedures and other important documentation are not communicated to all relevant staff in a timely manner,</w:t>
            </w:r>
          </w:p>
          <w:p w14:paraId="1E22F6C6" w14:textId="77777777" w:rsidR="00E326BD" w:rsidRPr="00F455F7" w:rsidRDefault="00E326BD" w:rsidP="002B5BD3">
            <w:pPr>
              <w:pStyle w:val="ListParagraph"/>
              <w:numPr>
                <w:ilvl w:val="0"/>
                <w:numId w:val="20"/>
              </w:numPr>
              <w:spacing w:before="120"/>
              <w:ind w:left="714" w:hanging="357"/>
              <w:contextualSpacing w:val="0"/>
              <w:rPr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Information and articles in the knowledgebase are not</w:t>
            </w:r>
            <w:r w:rsidRPr="003E0B7E">
              <w:rPr>
                <w:i/>
                <w:iCs/>
                <w:sz w:val="24"/>
                <w:szCs w:val="24"/>
              </w:rPr>
              <w:t xml:space="preserve"> tagged properly, making it difficult for employees and customers to use the search function.</w:t>
            </w:r>
          </w:p>
          <w:p w14:paraId="745BDF67" w14:textId="314ACD58" w:rsidR="00F455F7" w:rsidRDefault="00F455F7" w:rsidP="002B5BD3">
            <w:pPr>
              <w:spacing w:before="1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addition to already existing policies and procedures, your manager assigned you </w:t>
            </w:r>
            <w:r w:rsidR="00F23450">
              <w:rPr>
                <w:sz w:val="24"/>
                <w:szCs w:val="24"/>
              </w:rPr>
              <w:t xml:space="preserve">and your team </w:t>
            </w:r>
            <w:r>
              <w:rPr>
                <w:sz w:val="24"/>
                <w:szCs w:val="24"/>
              </w:rPr>
              <w:t>to</w:t>
            </w:r>
            <w:r w:rsidRPr="003E0B7E">
              <w:rPr>
                <w:sz w:val="24"/>
                <w:szCs w:val="24"/>
              </w:rPr>
              <w:t xml:space="preserve"> develop</w:t>
            </w:r>
            <w:r w:rsidR="00F23450">
              <w:rPr>
                <w:sz w:val="24"/>
                <w:szCs w:val="24"/>
              </w:rPr>
              <w:t xml:space="preserve"> the</w:t>
            </w:r>
            <w:r w:rsidRPr="003E0B7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new</w:t>
            </w:r>
            <w:r w:rsidRPr="003E0B7E">
              <w:rPr>
                <w:sz w:val="24"/>
                <w:szCs w:val="24"/>
              </w:rPr>
              <w:t xml:space="preserve"> </w:t>
            </w:r>
            <w:r w:rsidR="0007562A">
              <w:rPr>
                <w:sz w:val="24"/>
                <w:szCs w:val="24"/>
              </w:rPr>
              <w:t xml:space="preserve">knowledge management </w:t>
            </w:r>
            <w:r>
              <w:rPr>
                <w:sz w:val="24"/>
                <w:szCs w:val="24"/>
              </w:rPr>
              <w:t>protocols. The purpose of these new protocols is:</w:t>
            </w:r>
          </w:p>
          <w:p w14:paraId="03965B06" w14:textId="77777777" w:rsid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make the knowledge sharing process more collaborative and</w:t>
            </w:r>
          </w:p>
          <w:p w14:paraId="7ACD1864" w14:textId="718F6AD5" w:rsidR="00F455F7" w:rsidRPr="00F455F7" w:rsidRDefault="00F455F7" w:rsidP="002B5BD3">
            <w:pPr>
              <w:pStyle w:val="ListParagraph"/>
              <w:numPr>
                <w:ilvl w:val="0"/>
                <w:numId w:val="20"/>
              </w:numPr>
              <w:spacing w:before="120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F455F7">
              <w:rPr>
                <w:sz w:val="24"/>
                <w:szCs w:val="24"/>
              </w:rPr>
              <w:t>o help protect your company’s data and information from potential loss due to poor content management practices.</w:t>
            </w:r>
          </w:p>
        </w:tc>
      </w:tr>
    </w:tbl>
    <w:p w14:paraId="0EE37CC4" w14:textId="7DF4E90D" w:rsidR="00362E1A" w:rsidRDefault="00362E1A" w:rsidP="00F455F7">
      <w:pPr>
        <w:pStyle w:val="ListParagraph"/>
        <w:contextualSpacing w:val="0"/>
        <w:rPr>
          <w:sz w:val="24"/>
          <w:szCs w:val="24"/>
        </w:rPr>
      </w:pPr>
    </w:p>
    <w:p w14:paraId="0AA17E2D" w14:textId="0B394BBD" w:rsidR="003D5182" w:rsidRPr="00A71CC8" w:rsidRDefault="005A585D" w:rsidP="00042FB9">
      <w:pPr>
        <w:pStyle w:val="ListParagraph"/>
        <w:numPr>
          <w:ilvl w:val="0"/>
          <w:numId w:val="24"/>
        </w:numPr>
        <w:rPr>
          <w:sz w:val="24"/>
          <w:szCs w:val="24"/>
        </w:rPr>
      </w:pPr>
      <w:r w:rsidRPr="00A71CC8">
        <w:rPr>
          <w:sz w:val="24"/>
          <w:szCs w:val="24"/>
        </w:rPr>
        <w:t>R</w:t>
      </w:r>
      <w:r w:rsidR="0061410F" w:rsidRPr="00A71CC8">
        <w:rPr>
          <w:sz w:val="24"/>
          <w:szCs w:val="24"/>
        </w:rPr>
        <w:t xml:space="preserve">eview the </w:t>
      </w:r>
      <w:r w:rsidR="00A71CC8" w:rsidRPr="00A71CC8">
        <w:rPr>
          <w:sz w:val="24"/>
          <w:szCs w:val="24"/>
        </w:rPr>
        <w:t xml:space="preserve">features and functionality of the </w:t>
      </w:r>
      <w:r w:rsidR="0061410F" w:rsidRPr="00A71CC8">
        <w:rPr>
          <w:sz w:val="24"/>
          <w:szCs w:val="24"/>
        </w:rPr>
        <w:t xml:space="preserve">content </w:t>
      </w:r>
      <w:r w:rsidR="00A71CC8" w:rsidRPr="00A71CC8">
        <w:rPr>
          <w:sz w:val="24"/>
          <w:szCs w:val="24"/>
        </w:rPr>
        <w:t xml:space="preserve">and knowledge </w:t>
      </w:r>
      <w:r w:rsidR="0061410F" w:rsidRPr="00A71CC8">
        <w:rPr>
          <w:sz w:val="24"/>
          <w:szCs w:val="24"/>
        </w:rPr>
        <w:t xml:space="preserve">management systems and </w:t>
      </w:r>
      <w:r w:rsidR="00011D68" w:rsidRPr="00A71CC8">
        <w:rPr>
          <w:sz w:val="24"/>
          <w:szCs w:val="24"/>
        </w:rPr>
        <w:t xml:space="preserve">virtual collaboration </w:t>
      </w:r>
      <w:r w:rsidR="0061410F" w:rsidRPr="00A71CC8">
        <w:rPr>
          <w:sz w:val="24"/>
          <w:szCs w:val="24"/>
        </w:rPr>
        <w:t>technology used by CITEMS to understand the functionality of these systems.</w:t>
      </w:r>
      <w:r w:rsidR="00926D4A" w:rsidRPr="00A71CC8">
        <w:rPr>
          <w:sz w:val="24"/>
          <w:szCs w:val="24"/>
        </w:rPr>
        <w:t xml:space="preserve"> </w:t>
      </w:r>
      <w:r w:rsidR="00A71CC8" w:rsidRPr="00A71CC8">
        <w:rPr>
          <w:sz w:val="24"/>
          <w:szCs w:val="24"/>
        </w:rPr>
        <w:t xml:space="preserve">You can find </w:t>
      </w:r>
      <w:r w:rsidR="00D30B84">
        <w:rPr>
          <w:sz w:val="24"/>
          <w:szCs w:val="24"/>
        </w:rPr>
        <w:t xml:space="preserve">what systems are </w:t>
      </w:r>
      <w:r w:rsidR="00A71CC8" w:rsidRPr="00A71CC8">
        <w:rPr>
          <w:sz w:val="24"/>
          <w:szCs w:val="24"/>
        </w:rPr>
        <w:t xml:space="preserve">approved </w:t>
      </w:r>
      <w:r w:rsidR="00D30B84">
        <w:rPr>
          <w:sz w:val="24"/>
          <w:szCs w:val="24"/>
        </w:rPr>
        <w:t>by CITEMS</w:t>
      </w:r>
      <w:r w:rsidR="00A71CC8" w:rsidRPr="00A71CC8">
        <w:rPr>
          <w:sz w:val="24"/>
          <w:szCs w:val="24"/>
        </w:rPr>
        <w:t xml:space="preserve"> in</w:t>
      </w:r>
      <w:r w:rsidR="00D30B84">
        <w:rPr>
          <w:sz w:val="24"/>
          <w:szCs w:val="24"/>
        </w:rPr>
        <w:t xml:space="preserve"> the</w:t>
      </w:r>
      <w:r w:rsidR="00A71CC8" w:rsidRPr="00A71CC8">
        <w:rPr>
          <w:sz w:val="24"/>
          <w:szCs w:val="24"/>
        </w:rPr>
        <w:t xml:space="preserve"> </w:t>
      </w:r>
      <w:r w:rsidR="00A71CC8" w:rsidRPr="00A71CC8">
        <w:rPr>
          <w:b/>
          <w:sz w:val="24"/>
          <w:szCs w:val="24"/>
        </w:rPr>
        <w:t>CITEMS Communication Policies and Procedures</w:t>
      </w:r>
      <w:r w:rsidR="00A71CC8">
        <w:rPr>
          <w:sz w:val="24"/>
          <w:szCs w:val="24"/>
        </w:rPr>
        <w:t>.</w:t>
      </w:r>
    </w:p>
    <w:p w14:paraId="5F212FC5" w14:textId="2A7FA723" w:rsidR="00C525B7" w:rsidRDefault="00C525B7" w:rsidP="008323E9">
      <w:pPr>
        <w:pStyle w:val="ListParagraph"/>
        <w:rPr>
          <w:sz w:val="24"/>
          <w:szCs w:val="24"/>
        </w:rPr>
      </w:pPr>
    </w:p>
    <w:p w14:paraId="0CD3343B" w14:textId="0F0CE177" w:rsidR="00AC017F" w:rsidRDefault="0053211C" w:rsidP="00AC017F">
      <w:pPr>
        <w:pStyle w:val="ListParagraph"/>
        <w:numPr>
          <w:ilvl w:val="0"/>
          <w:numId w:val="24"/>
        </w:numPr>
        <w:contextualSpacing w:val="0"/>
        <w:rPr>
          <w:sz w:val="24"/>
          <w:szCs w:val="24"/>
        </w:rPr>
      </w:pPr>
      <w:r w:rsidRPr="00EF454A">
        <w:rPr>
          <w:sz w:val="24"/>
          <w:szCs w:val="24"/>
        </w:rPr>
        <w:t>Develop</w:t>
      </w:r>
      <w:r w:rsidR="008062C3">
        <w:rPr>
          <w:sz w:val="24"/>
          <w:szCs w:val="24"/>
        </w:rPr>
        <w:t xml:space="preserve"> the information and knowledge sharing </w:t>
      </w:r>
      <w:r w:rsidR="0073731F" w:rsidRPr="00EF454A">
        <w:rPr>
          <w:sz w:val="24"/>
          <w:szCs w:val="24"/>
        </w:rPr>
        <w:t>protocols</w:t>
      </w:r>
      <w:r w:rsidR="008062C3">
        <w:rPr>
          <w:sz w:val="24"/>
          <w:szCs w:val="24"/>
        </w:rPr>
        <w:t xml:space="preserve"> that will help</w:t>
      </w:r>
      <w:r w:rsidR="002E538D" w:rsidRPr="00EF454A">
        <w:rPr>
          <w:sz w:val="24"/>
          <w:szCs w:val="24"/>
        </w:rPr>
        <w:t xml:space="preserve"> improve the</w:t>
      </w:r>
      <w:r w:rsidR="00AC1042" w:rsidRPr="00EF454A">
        <w:rPr>
          <w:sz w:val="24"/>
          <w:szCs w:val="24"/>
        </w:rPr>
        <w:t xml:space="preserve"> collaboration</w:t>
      </w:r>
      <w:r w:rsidR="00FA581F" w:rsidRPr="00EF454A">
        <w:rPr>
          <w:sz w:val="24"/>
          <w:szCs w:val="24"/>
        </w:rPr>
        <w:t xml:space="preserve"> between team members when working </w:t>
      </w:r>
      <w:r w:rsidR="00335CE1">
        <w:rPr>
          <w:sz w:val="24"/>
          <w:szCs w:val="24"/>
        </w:rPr>
        <w:t>in virtual environment</w:t>
      </w:r>
      <w:r w:rsidR="002E538D" w:rsidRPr="00EF454A">
        <w:rPr>
          <w:sz w:val="24"/>
          <w:szCs w:val="24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15C512E4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9D4E640" w14:textId="00F335D7" w:rsidR="00B57A58" w:rsidRPr="00B57A58" w:rsidRDefault="00B57A58" w:rsidP="00B57A58">
            <w:pPr>
              <w:spacing w:before="60" w:after="6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lastRenderedPageBreak/>
              <w:t xml:space="preserve">The protocols </w:t>
            </w:r>
            <w:r w:rsidR="00D30B84">
              <w:rPr>
                <w:sz w:val="24"/>
                <w:szCs w:val="24"/>
              </w:rPr>
              <w:t xml:space="preserve">you develop </w:t>
            </w:r>
            <w:r w:rsidRPr="00B57A58">
              <w:rPr>
                <w:sz w:val="24"/>
                <w:szCs w:val="24"/>
              </w:rPr>
              <w:t>must explain the following information:</w:t>
            </w:r>
          </w:p>
          <w:p w14:paraId="3791EF6E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What platform/s should be used to share various types of information,</w:t>
            </w:r>
          </w:p>
          <w:p w14:paraId="1E6F9665" w14:textId="77777777" w:rsid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Provide at least 2 rules for team members to follow to help reduce or eliminate the information sharing issues found by your manager,</w:t>
            </w:r>
          </w:p>
          <w:p w14:paraId="079FBA91" w14:textId="76EDDE21" w:rsidR="00B57A58" w:rsidRPr="00B57A58" w:rsidRDefault="00B57A58" w:rsidP="00B57A58">
            <w:pPr>
              <w:pStyle w:val="ListParagraph"/>
              <w:numPr>
                <w:ilvl w:val="0"/>
                <w:numId w:val="20"/>
              </w:numPr>
              <w:spacing w:before="60" w:after="60"/>
              <w:ind w:left="731"/>
              <w:contextualSpacing w:val="0"/>
              <w:rPr>
                <w:sz w:val="24"/>
                <w:szCs w:val="24"/>
              </w:rPr>
            </w:pPr>
            <w:r w:rsidRPr="00B57A58">
              <w:rPr>
                <w:sz w:val="24"/>
                <w:szCs w:val="24"/>
              </w:rPr>
              <w:t>Provide at least 2 rules for team members to follow to help ensure information is communicated to, received and understood by all team members (consider team members who work remotely or on a different roster than you).</w:t>
            </w:r>
          </w:p>
        </w:tc>
      </w:tr>
    </w:tbl>
    <w:p w14:paraId="6CD8E12C" w14:textId="5F116823" w:rsidR="000D4EA2" w:rsidRPr="00B57A58" w:rsidRDefault="000D4EA2" w:rsidP="00B57A58">
      <w:pPr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3920" w14:paraId="7ED35EB8" w14:textId="77777777" w:rsidTr="00730D93">
        <w:tc>
          <w:tcPr>
            <w:tcW w:w="10058" w:type="dxa"/>
          </w:tcPr>
          <w:p w14:paraId="291FF58F" w14:textId="4C287B6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B57A58">
              <w:rPr>
                <w:b/>
                <w:bCs/>
                <w:sz w:val="24"/>
                <w:szCs w:val="24"/>
              </w:rPr>
              <w:t>What platforms should be used: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323A23" w:rsidRPr="00164275">
              <w:rPr>
                <w:rStyle w:val="MyStyleChar"/>
              </w:rPr>
              <w:t>Discord</w:t>
            </w:r>
            <w:r w:rsidR="006A1B60">
              <w:rPr>
                <w:rStyle w:val="MyStyleChar"/>
              </w:rPr>
              <w:t xml:space="preserve"> for virtual meetings</w:t>
            </w:r>
            <w:r w:rsidR="00323A23" w:rsidRPr="00164275">
              <w:rPr>
                <w:rStyle w:val="MyStyleChar"/>
              </w:rPr>
              <w:t>, Hotmail/TAFE email</w:t>
            </w:r>
            <w:r w:rsidR="006A1B60">
              <w:rPr>
                <w:rStyle w:val="MyStyleChar"/>
              </w:rPr>
              <w:t xml:space="preserve"> for emailing, and OneDrive as the shared storage drive.</w:t>
            </w:r>
          </w:p>
          <w:p w14:paraId="59B7ED31" w14:textId="75BF2E3B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 xml:space="preserve">How to reduce or eliminate issues identified by </w:t>
            </w:r>
            <w:r w:rsidR="00A65D00">
              <w:rPr>
                <w:b/>
                <w:bCs/>
                <w:sz w:val="24"/>
                <w:szCs w:val="24"/>
              </w:rPr>
              <w:t xml:space="preserve">the </w:t>
            </w:r>
            <w:r w:rsidRPr="00B57A58">
              <w:rPr>
                <w:b/>
                <w:bCs/>
                <w:sz w:val="24"/>
                <w:szCs w:val="24"/>
              </w:rPr>
              <w:t>manager</w:t>
            </w:r>
            <w:r w:rsidR="00E6466C">
              <w:rPr>
                <w:b/>
                <w:bCs/>
                <w:sz w:val="24"/>
                <w:szCs w:val="24"/>
              </w:rPr>
              <w:t>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M</w:t>
            </w:r>
            <w:r w:rsidR="00A65D00" w:rsidRPr="00A65D00">
              <w:rPr>
                <w:rStyle w:val="MyStyleChar"/>
              </w:rPr>
              <w:t xml:space="preserve">ake sure that documents are up to date </w:t>
            </w:r>
            <w:r w:rsidR="00924A43">
              <w:rPr>
                <w:rStyle w:val="MyStyleChar"/>
              </w:rPr>
              <w:t>and that there is only one copy in the shared drive.</w:t>
            </w:r>
            <w:r w:rsidR="00924A43">
              <w:rPr>
                <w:rStyle w:val="MyStyleChar"/>
              </w:rPr>
              <w:br/>
              <w:t>Make sure the documents are written clearly &amp; are formatted the same.</w:t>
            </w:r>
          </w:p>
          <w:p w14:paraId="3081CE48" w14:textId="45EE4D49" w:rsidR="00C525B7" w:rsidRPr="00924A43" w:rsidRDefault="00F30D3B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rFonts w:eastAsiaTheme="minorHAnsi"/>
                <w:color w:val="0000FF"/>
                <w:sz w:val="24"/>
                <w:szCs w:val="22"/>
                <w:lang w:eastAsia="en-US"/>
              </w:rPr>
            </w:pPr>
            <w:r w:rsidRPr="00B57A58">
              <w:rPr>
                <w:b/>
                <w:bCs/>
                <w:sz w:val="24"/>
                <w:szCs w:val="24"/>
              </w:rPr>
              <w:t>How to ensure everyone receives informatio</w:t>
            </w:r>
            <w:r w:rsidR="00E6466C">
              <w:rPr>
                <w:b/>
                <w:bCs/>
                <w:sz w:val="24"/>
                <w:szCs w:val="24"/>
              </w:rPr>
              <w:t>n:</w:t>
            </w:r>
            <w:r w:rsidR="00323A23">
              <w:rPr>
                <w:b/>
                <w:bCs/>
                <w:sz w:val="24"/>
                <w:szCs w:val="24"/>
              </w:rPr>
              <w:t xml:space="preserve"> </w:t>
            </w:r>
            <w:r w:rsidR="00924A43">
              <w:rPr>
                <w:b/>
                <w:bCs/>
                <w:sz w:val="24"/>
                <w:szCs w:val="24"/>
              </w:rPr>
              <w:br/>
            </w:r>
            <w:r w:rsidR="00924A43">
              <w:rPr>
                <w:rStyle w:val="MyStyleChar"/>
              </w:rPr>
              <w:t>D</w:t>
            </w:r>
            <w:r w:rsidR="00323A23" w:rsidRPr="007D4F5A">
              <w:rPr>
                <w:rStyle w:val="MyStyleChar"/>
              </w:rPr>
              <w:t>iscords @ system</w:t>
            </w:r>
            <w:r w:rsidR="00924A43">
              <w:rPr>
                <w:rStyle w:val="MyStyleChar"/>
              </w:rPr>
              <w:t xml:space="preserve"> to make sure everyone in the team </w:t>
            </w:r>
            <w:r w:rsidR="00B2671B">
              <w:rPr>
                <w:rStyle w:val="MyStyleChar"/>
              </w:rPr>
              <w:t>gets a notification about the message &amp; information that is being sent.</w:t>
            </w:r>
            <w:r w:rsidR="00924A43">
              <w:rPr>
                <w:rStyle w:val="MyStyleChar"/>
              </w:rPr>
              <w:br/>
              <w:t>E</w:t>
            </w:r>
            <w:r w:rsidR="00A65D00">
              <w:rPr>
                <w:rStyle w:val="MyStyleChar"/>
              </w:rPr>
              <w:t xml:space="preserve">mail </w:t>
            </w:r>
            <w:r w:rsidR="00924A43">
              <w:rPr>
                <w:rStyle w:val="MyStyleChar"/>
              </w:rPr>
              <w:t>the team when there has been a change to any documents.</w:t>
            </w:r>
          </w:p>
        </w:tc>
      </w:tr>
    </w:tbl>
    <w:p w14:paraId="530201C8" w14:textId="141A6B23" w:rsidR="002B5BD3" w:rsidRDefault="002B5BD3" w:rsidP="002B5BD3">
      <w:pPr>
        <w:pStyle w:val="ListParagraph"/>
        <w:rPr>
          <w:sz w:val="24"/>
          <w:szCs w:val="24"/>
        </w:rPr>
      </w:pPr>
    </w:p>
    <w:p w14:paraId="37E57F5F" w14:textId="77777777" w:rsidR="00802BBC" w:rsidRDefault="00B72F98" w:rsidP="00065EC3">
      <w:pPr>
        <w:pStyle w:val="ListParagraph"/>
        <w:numPr>
          <w:ilvl w:val="0"/>
          <w:numId w:val="24"/>
        </w:numPr>
        <w:spacing w:after="0"/>
        <w:rPr>
          <w:sz w:val="24"/>
          <w:szCs w:val="24"/>
        </w:rPr>
      </w:pPr>
      <w:r w:rsidRPr="00322933">
        <w:rPr>
          <w:sz w:val="24"/>
          <w:szCs w:val="24"/>
        </w:rPr>
        <w:t>Develop</w:t>
      </w:r>
      <w:r w:rsidR="00363BFB" w:rsidRPr="00322933">
        <w:rPr>
          <w:sz w:val="24"/>
          <w:szCs w:val="24"/>
        </w:rPr>
        <w:t xml:space="preserve"> </w:t>
      </w:r>
      <w:r w:rsidR="002B5BD3" w:rsidRPr="00322933">
        <w:rPr>
          <w:sz w:val="24"/>
          <w:szCs w:val="24"/>
        </w:rPr>
        <w:t>the</w:t>
      </w:r>
      <w:r w:rsidR="007C69BB" w:rsidRPr="00322933">
        <w:rPr>
          <w:sz w:val="24"/>
          <w:szCs w:val="24"/>
        </w:rPr>
        <w:t xml:space="preserve"> cyber security</w:t>
      </w:r>
      <w:r w:rsidR="001D3A40" w:rsidRPr="00322933">
        <w:rPr>
          <w:sz w:val="24"/>
          <w:szCs w:val="24"/>
        </w:rPr>
        <w:t xml:space="preserve"> protocols </w:t>
      </w:r>
      <w:r w:rsidR="00843C33" w:rsidRPr="00322933">
        <w:rPr>
          <w:sz w:val="24"/>
          <w:szCs w:val="24"/>
        </w:rPr>
        <w:t xml:space="preserve">to ensure you and your team are protected when working with data and content management systems. </w:t>
      </w:r>
    </w:p>
    <w:p w14:paraId="69C4FAE3" w14:textId="081F6800" w:rsidR="00F26593" w:rsidRDefault="00802BBC" w:rsidP="00065EC3">
      <w:pPr>
        <w:pStyle w:val="ListParagraph"/>
        <w:spacing w:after="0"/>
        <w:rPr>
          <w:sz w:val="24"/>
          <w:szCs w:val="24"/>
        </w:rPr>
      </w:pPr>
      <w:r w:rsidRPr="00B57A58">
        <w:rPr>
          <w:sz w:val="24"/>
          <w:szCs w:val="24"/>
        </w:rPr>
        <w:t xml:space="preserve">The protocols must be developed in line with the CITEMS ICT Security Policies included in the </w:t>
      </w:r>
      <w:r w:rsidRPr="00377E25">
        <w:rPr>
          <w:b/>
          <w:bCs/>
          <w:sz w:val="24"/>
          <w:szCs w:val="24"/>
        </w:rPr>
        <w:t>CITEMS Communication Policies and</w:t>
      </w:r>
      <w:r w:rsidRPr="00B57A58">
        <w:rPr>
          <w:sz w:val="24"/>
          <w:szCs w:val="24"/>
        </w:rPr>
        <w:t xml:space="preserve"> </w:t>
      </w:r>
      <w:r w:rsidRPr="00377E25">
        <w:rPr>
          <w:b/>
          <w:bCs/>
          <w:sz w:val="24"/>
          <w:szCs w:val="24"/>
        </w:rPr>
        <w:t>Procedures</w:t>
      </w:r>
      <w:r w:rsidRPr="00B57A58">
        <w:rPr>
          <w:sz w:val="24"/>
          <w:szCs w:val="24"/>
        </w:rPr>
        <w:t xml:space="preserve"> document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B57A58" w14:paraId="783A5D00" w14:textId="77777777" w:rsidTr="00B57A58">
        <w:tc>
          <w:tcPr>
            <w:tcW w:w="10053" w:type="dxa"/>
            <w:shd w:val="clear" w:color="auto" w:fill="FFF2CC" w:themeFill="accent4" w:themeFillTint="33"/>
          </w:tcPr>
          <w:p w14:paraId="3EAF2A6A" w14:textId="6A7349E5" w:rsidR="00B57A58" w:rsidRPr="00B57A58" w:rsidRDefault="00802BBC" w:rsidP="00B57A58">
            <w:pPr>
              <w:spacing w:before="60" w:after="6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The protocols</w:t>
            </w:r>
            <w:r w:rsidR="00D30B84">
              <w:rPr>
                <w:sz w:val="24"/>
                <w:szCs w:val="24"/>
              </w:rPr>
              <w:t xml:space="preserve"> you develop</w:t>
            </w:r>
            <w:r>
              <w:rPr>
                <w:sz w:val="24"/>
                <w:szCs w:val="24"/>
              </w:rPr>
              <w:t xml:space="preserve"> must</w:t>
            </w:r>
            <w:r w:rsidR="00B57A58" w:rsidRPr="00B57A58">
              <w:rPr>
                <w:sz w:val="24"/>
                <w:szCs w:val="24"/>
              </w:rPr>
              <w:t xml:space="preserve"> explain the following information:</w:t>
            </w:r>
          </w:p>
          <w:p w14:paraId="107062CB" w14:textId="6457F099" w:rsidR="00B57A58" w:rsidRPr="00B57A58" w:rsidRDefault="00166229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At least 2 rules for</w:t>
            </w:r>
            <w:r w:rsidR="00B57A58">
              <w:rPr>
                <w:sz w:val="24"/>
                <w:szCs w:val="24"/>
              </w:rPr>
              <w:t xml:space="preserve"> protect</w:t>
            </w:r>
            <w:r>
              <w:rPr>
                <w:sz w:val="24"/>
                <w:szCs w:val="24"/>
              </w:rPr>
              <w:t>ing</w:t>
            </w:r>
            <w:r w:rsidR="00B57A58">
              <w:rPr>
                <w:sz w:val="24"/>
                <w:szCs w:val="24"/>
              </w:rPr>
              <w:t xml:space="preserve"> the data</w:t>
            </w:r>
            <w:r>
              <w:rPr>
                <w:sz w:val="24"/>
                <w:szCs w:val="24"/>
              </w:rPr>
              <w:t xml:space="preserve"> and user</w:t>
            </w:r>
            <w:r w:rsidR="00B57A58">
              <w:rPr>
                <w:sz w:val="24"/>
                <w:szCs w:val="24"/>
              </w:rPr>
              <w:t xml:space="preserve"> when working remotely</w:t>
            </w:r>
            <w:r w:rsidR="000E1AEF">
              <w:rPr>
                <w:sz w:val="24"/>
                <w:szCs w:val="24"/>
              </w:rPr>
              <w:t xml:space="preserve"> from a home or </w:t>
            </w:r>
            <w:r>
              <w:rPr>
                <w:sz w:val="24"/>
                <w:szCs w:val="24"/>
              </w:rPr>
              <w:t xml:space="preserve">a </w:t>
            </w:r>
            <w:r w:rsidR="000E1AEF">
              <w:rPr>
                <w:sz w:val="24"/>
                <w:szCs w:val="24"/>
              </w:rPr>
              <w:t>public network</w:t>
            </w:r>
            <w:r w:rsidR="002F0EAA">
              <w:rPr>
                <w:sz w:val="24"/>
                <w:szCs w:val="24"/>
              </w:rPr>
              <w:t xml:space="preserve"> (e.g. when participating in or setting up a virtual meeting)</w:t>
            </w:r>
            <w:r w:rsidR="00FE4BEE">
              <w:rPr>
                <w:sz w:val="24"/>
                <w:szCs w:val="24"/>
              </w:rPr>
              <w:t>,</w:t>
            </w:r>
          </w:p>
          <w:p w14:paraId="7D0310B3" w14:textId="6AC1AF62" w:rsidR="00B57A58" w:rsidRDefault="009C08BA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How to</w:t>
            </w:r>
            <w:r w:rsidR="00B57A58" w:rsidRPr="00B57A58">
              <w:rPr>
                <w:sz w:val="24"/>
                <w:szCs w:val="24"/>
              </w:rPr>
              <w:t xml:space="preserve"> shar</w:t>
            </w:r>
            <w:r>
              <w:rPr>
                <w:sz w:val="24"/>
                <w:szCs w:val="24"/>
              </w:rPr>
              <w:t>e</w:t>
            </w:r>
            <w:r w:rsidR="00166229">
              <w:rPr>
                <w:sz w:val="24"/>
                <w:szCs w:val="24"/>
              </w:rPr>
              <w:t xml:space="preserve"> the</w:t>
            </w:r>
            <w:r w:rsidR="00B57A58" w:rsidRPr="00B57A58">
              <w:rPr>
                <w:sz w:val="24"/>
                <w:szCs w:val="24"/>
              </w:rPr>
              <w:t xml:space="preserve"> data</w:t>
            </w:r>
            <w:r w:rsidR="00166229">
              <w:rPr>
                <w:sz w:val="24"/>
                <w:szCs w:val="24"/>
              </w:rPr>
              <w:t xml:space="preserve"> or files</w:t>
            </w:r>
            <w:r w:rsidR="00B57A58" w:rsidRPr="00B57A58">
              <w:rPr>
                <w:sz w:val="24"/>
                <w:szCs w:val="24"/>
              </w:rPr>
              <w:t xml:space="preserve"> using OneDrive</w:t>
            </w:r>
            <w:r w:rsidR="00166229">
              <w:rPr>
                <w:sz w:val="24"/>
                <w:szCs w:val="24"/>
              </w:rPr>
              <w:t xml:space="preserve"> (Rules must </w:t>
            </w:r>
            <w:r w:rsidR="00B57A58" w:rsidRPr="00B57A58">
              <w:rPr>
                <w:sz w:val="24"/>
                <w:szCs w:val="24"/>
              </w:rPr>
              <w:t>allow files to be viewed but not edited or downloaded</w:t>
            </w:r>
            <w:r w:rsidR="00166229">
              <w:rPr>
                <w:sz w:val="24"/>
                <w:szCs w:val="24"/>
              </w:rPr>
              <w:t>)</w:t>
            </w:r>
            <w:r w:rsidR="00FE4BEE">
              <w:rPr>
                <w:sz w:val="24"/>
                <w:szCs w:val="24"/>
              </w:rPr>
              <w:t>,</w:t>
            </w:r>
          </w:p>
          <w:p w14:paraId="67BA7C2B" w14:textId="0DEF7452" w:rsidR="00E70812" w:rsidRPr="00B57A58" w:rsidRDefault="00FE4BEE" w:rsidP="00B57A58">
            <w:pPr>
              <w:pStyle w:val="ListParagraph"/>
              <w:numPr>
                <w:ilvl w:val="0"/>
                <w:numId w:val="30"/>
              </w:numPr>
              <w:spacing w:before="60" w:after="60"/>
              <w:ind w:left="731" w:hanging="371"/>
              <w:contextualSpacing w:val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 least 2 rules for </w:t>
            </w:r>
            <w:r w:rsidR="00E70812">
              <w:rPr>
                <w:sz w:val="24"/>
                <w:szCs w:val="24"/>
              </w:rPr>
              <w:t>handling or sharing confidential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DFDCDA2" w14:textId="77777777" w:rsidR="002F34D4" w:rsidRPr="00B57A58" w:rsidRDefault="002F34D4" w:rsidP="00065EC3">
      <w:pPr>
        <w:spacing w:after="0"/>
        <w:rPr>
          <w:sz w:val="24"/>
          <w:szCs w:val="24"/>
        </w:rPr>
      </w:pP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6B685D" w14:paraId="4ABBC06A" w14:textId="77777777" w:rsidTr="00433540">
        <w:trPr>
          <w:trHeight w:val="259"/>
        </w:trPr>
        <w:tc>
          <w:tcPr>
            <w:tcW w:w="10058" w:type="dxa"/>
          </w:tcPr>
          <w:p w14:paraId="79F4C887" w14:textId="711C81A1" w:rsidR="000275CC" w:rsidRPr="003A4B46" w:rsidRDefault="00AB0758" w:rsidP="00164275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protect the data and user when working remotely from a home or public network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3A4B46">
              <w:rPr>
                <w:b/>
                <w:bCs/>
                <w:sz w:val="24"/>
                <w:szCs w:val="24"/>
              </w:rPr>
              <w:br/>
            </w:r>
            <w:r w:rsidR="000275CC" w:rsidRPr="003A4B46">
              <w:rPr>
                <w:rStyle w:val="MyStyleChar"/>
              </w:rPr>
              <w:t xml:space="preserve">Don’t give out </w:t>
            </w:r>
            <w:r w:rsidR="003A4B46" w:rsidRPr="003A4B46">
              <w:rPr>
                <w:rStyle w:val="MyStyleChar"/>
              </w:rPr>
              <w:t>personal information</w:t>
            </w:r>
            <w:r w:rsidR="00065EC3">
              <w:rPr>
                <w:rStyle w:val="MyStyleChar"/>
              </w:rPr>
              <w:t>.</w:t>
            </w:r>
            <w:r w:rsidR="00065EC3">
              <w:rPr>
                <w:rStyle w:val="MyStyleChar"/>
              </w:rPr>
              <w:br/>
              <w:t>Make sure your shared drive is private &amp; only the people in our workplace or team have access to it.</w:t>
            </w:r>
          </w:p>
          <w:p w14:paraId="2F3CC592" w14:textId="78730B18" w:rsidR="00C525B7" w:rsidRPr="00FE736B" w:rsidRDefault="005569E3" w:rsidP="00C525B7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9C08BA">
              <w:rPr>
                <w:b/>
                <w:bCs/>
                <w:sz w:val="24"/>
                <w:szCs w:val="24"/>
              </w:rPr>
              <w:t>How to share data/files using OneDrive to allow files to be viewed but not edited or downloaded</w:t>
            </w:r>
            <w:r w:rsidR="00E6466C" w:rsidRPr="009C08BA">
              <w:rPr>
                <w:b/>
                <w:bCs/>
                <w:sz w:val="24"/>
                <w:szCs w:val="24"/>
              </w:rPr>
              <w:t>:</w:t>
            </w:r>
            <w:r w:rsidR="005613F0">
              <w:rPr>
                <w:b/>
                <w:bCs/>
                <w:sz w:val="24"/>
                <w:szCs w:val="24"/>
              </w:rPr>
              <w:br/>
            </w:r>
            <w:r w:rsidR="005613F0" w:rsidRPr="00FE736B">
              <w:rPr>
                <w:rStyle w:val="MyStyleChar"/>
              </w:rPr>
              <w:t>Forma</w:t>
            </w:r>
            <w:r w:rsidR="00FE736B" w:rsidRPr="00FE736B">
              <w:rPr>
                <w:rStyle w:val="MyStyleChar"/>
              </w:rPr>
              <w:t>t the file to only be viewed &amp; can’t be downloaded</w:t>
            </w:r>
            <w:r w:rsidR="00FE736B">
              <w:rPr>
                <w:rStyle w:val="MyStyleChar"/>
              </w:rPr>
              <w:t>.</w:t>
            </w:r>
          </w:p>
          <w:p w14:paraId="6B4B81B4" w14:textId="7460A92A" w:rsidR="00FE736B" w:rsidRPr="00FE736B" w:rsidRDefault="00E22E13" w:rsidP="00FE736B">
            <w:pPr>
              <w:pStyle w:val="ListParagraph"/>
              <w:numPr>
                <w:ilvl w:val="0"/>
                <w:numId w:val="20"/>
              </w:num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lastRenderedPageBreak/>
              <w:t>How to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handl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or shar</w:t>
            </w:r>
            <w:r w:rsidRPr="00C525B7">
              <w:rPr>
                <w:b/>
                <w:bCs/>
                <w:sz w:val="24"/>
                <w:szCs w:val="24"/>
              </w:rPr>
              <w:t>e</w:t>
            </w:r>
            <w:r w:rsidR="00E70812" w:rsidRPr="00C525B7">
              <w:rPr>
                <w:b/>
                <w:bCs/>
                <w:sz w:val="24"/>
                <w:szCs w:val="24"/>
              </w:rPr>
              <w:t xml:space="preserve"> confidential data</w:t>
            </w:r>
            <w:r w:rsidR="00FE736B">
              <w:rPr>
                <w:b/>
                <w:bCs/>
                <w:sz w:val="24"/>
                <w:szCs w:val="24"/>
              </w:rPr>
              <w:br/>
            </w:r>
            <w:r w:rsidR="00FE736B" w:rsidRPr="00FE736B">
              <w:rPr>
                <w:rStyle w:val="MyStyleChar"/>
              </w:rPr>
              <w:t>Keep it to yourself on your own work device.</w:t>
            </w:r>
            <w:r w:rsidR="00FE736B" w:rsidRPr="00FE736B">
              <w:rPr>
                <w:rStyle w:val="MyStyleChar"/>
              </w:rPr>
              <w:br/>
            </w:r>
            <w:r w:rsidR="00FE736B" w:rsidRPr="005D2F78">
              <w:rPr>
                <w:rStyle w:val="MyStyleChar"/>
              </w:rPr>
              <w:t xml:space="preserve">Have a </w:t>
            </w:r>
            <w:r w:rsidR="005D2F78" w:rsidRPr="005D2F78">
              <w:rPr>
                <w:rStyle w:val="MyStyleChar"/>
              </w:rPr>
              <w:t>passcode, password</w:t>
            </w:r>
            <w:r w:rsidR="005D2F78">
              <w:rPr>
                <w:rStyle w:val="MyStyleChar"/>
              </w:rPr>
              <w:t>,</w:t>
            </w:r>
            <w:r w:rsidR="005D2F78" w:rsidRPr="005D2F78">
              <w:rPr>
                <w:rStyle w:val="MyStyleChar"/>
              </w:rPr>
              <w:t xml:space="preserve"> or encryption.</w:t>
            </w:r>
          </w:p>
        </w:tc>
      </w:tr>
    </w:tbl>
    <w:p w14:paraId="7C55C462" w14:textId="3024236F" w:rsidR="006B685D" w:rsidRDefault="006B685D" w:rsidP="008F51DB">
      <w:pPr>
        <w:spacing w:after="0"/>
        <w:rPr>
          <w:sz w:val="24"/>
          <w:szCs w:val="24"/>
        </w:rPr>
      </w:pPr>
    </w:p>
    <w:p w14:paraId="062437D2" w14:textId="110E1E9F" w:rsidR="00513398" w:rsidRPr="002946A2" w:rsidRDefault="00513398" w:rsidP="00D97C1A">
      <w:pPr>
        <w:pStyle w:val="Heading3"/>
      </w:pPr>
      <w:bookmarkStart w:id="4" w:name="_Toc56584096"/>
      <w:r w:rsidRPr="002946A2">
        <w:t>Q</w:t>
      </w:r>
      <w:r w:rsidR="000D6E30">
        <w:t>2</w:t>
      </w:r>
      <w:r w:rsidRPr="002946A2">
        <w:t xml:space="preserve"> Share the information</w:t>
      </w:r>
      <w:r w:rsidR="000F1F84">
        <w:t xml:space="preserve"> and knowledge</w:t>
      </w:r>
      <w:r w:rsidRPr="002946A2">
        <w:t xml:space="preserve"> with your team</w:t>
      </w:r>
      <w:bookmarkEnd w:id="4"/>
    </w:p>
    <w:p w14:paraId="35A60E94" w14:textId="70A860DB" w:rsidR="00DF4E0A" w:rsidRDefault="00FF6E42" w:rsidP="00935019">
      <w:pPr>
        <w:rPr>
          <w:sz w:val="24"/>
          <w:szCs w:val="24"/>
        </w:rPr>
      </w:pPr>
      <w:r w:rsidRPr="00935019">
        <w:rPr>
          <w:sz w:val="24"/>
          <w:szCs w:val="24"/>
        </w:rPr>
        <w:t>Once you have developed the new protocols, you must s</w:t>
      </w:r>
      <w:r w:rsidR="002946A2" w:rsidRPr="00935019">
        <w:rPr>
          <w:sz w:val="24"/>
          <w:szCs w:val="24"/>
        </w:rPr>
        <w:t xml:space="preserve">hare </w:t>
      </w:r>
      <w:r w:rsidRPr="00935019">
        <w:rPr>
          <w:sz w:val="24"/>
          <w:szCs w:val="24"/>
        </w:rPr>
        <w:t xml:space="preserve">the new </w:t>
      </w:r>
      <w:r w:rsidR="002946A2" w:rsidRPr="00935019">
        <w:rPr>
          <w:sz w:val="24"/>
          <w:szCs w:val="24"/>
        </w:rPr>
        <w:t>information with your</w:t>
      </w:r>
      <w:r w:rsidR="00D13881" w:rsidRPr="00935019">
        <w:rPr>
          <w:sz w:val="24"/>
          <w:szCs w:val="24"/>
        </w:rPr>
        <w:t xml:space="preserve"> virtual</w:t>
      </w:r>
      <w:r w:rsidR="002946A2" w:rsidRPr="00935019">
        <w:rPr>
          <w:sz w:val="24"/>
          <w:szCs w:val="24"/>
        </w:rPr>
        <w:t xml:space="preserve"> team</w:t>
      </w:r>
      <w:r w:rsidR="00712218" w:rsidRPr="00935019">
        <w:rPr>
          <w:sz w:val="24"/>
          <w:szCs w:val="24"/>
        </w:rPr>
        <w:t>:</w:t>
      </w:r>
    </w:p>
    <w:p w14:paraId="246C25D1" w14:textId="714901ED" w:rsidR="00935019" w:rsidRDefault="00935019" w:rsidP="00FA3C4A">
      <w:pPr>
        <w:pStyle w:val="ListParagraph"/>
        <w:numPr>
          <w:ilvl w:val="0"/>
          <w:numId w:val="23"/>
        </w:numPr>
        <w:rPr>
          <w:sz w:val="24"/>
          <w:szCs w:val="24"/>
        </w:rPr>
      </w:pPr>
      <w:r>
        <w:rPr>
          <w:sz w:val="24"/>
          <w:szCs w:val="24"/>
        </w:rPr>
        <w:t>What communication techniques will you use to make sure</w:t>
      </w:r>
      <w:r w:rsidR="00097085">
        <w:rPr>
          <w:sz w:val="24"/>
          <w:szCs w:val="24"/>
        </w:rPr>
        <w:t xml:space="preserve"> all team members </w:t>
      </w:r>
      <w:r w:rsidR="002F5DAB">
        <w:rPr>
          <w:sz w:val="24"/>
          <w:szCs w:val="24"/>
        </w:rPr>
        <w:t xml:space="preserve">have </w:t>
      </w:r>
      <w:r w:rsidR="00097085">
        <w:rPr>
          <w:sz w:val="24"/>
          <w:szCs w:val="24"/>
        </w:rPr>
        <w:t>receive</w:t>
      </w:r>
      <w:r w:rsidR="002F5DAB">
        <w:rPr>
          <w:sz w:val="24"/>
          <w:szCs w:val="24"/>
        </w:rPr>
        <w:t>d</w:t>
      </w:r>
      <w:r w:rsidR="00647E4C">
        <w:rPr>
          <w:sz w:val="24"/>
          <w:szCs w:val="24"/>
        </w:rPr>
        <w:t xml:space="preserve">, </w:t>
      </w:r>
      <w:r w:rsidR="002F5DAB">
        <w:rPr>
          <w:sz w:val="24"/>
          <w:szCs w:val="24"/>
        </w:rPr>
        <w:t>read</w:t>
      </w:r>
      <w:r w:rsidR="00647E4C">
        <w:rPr>
          <w:sz w:val="24"/>
          <w:szCs w:val="24"/>
        </w:rPr>
        <w:t xml:space="preserve"> and understood</w:t>
      </w:r>
      <w:r w:rsidR="00AC2C6F">
        <w:rPr>
          <w:sz w:val="24"/>
          <w:szCs w:val="24"/>
        </w:rPr>
        <w:t xml:space="preserve"> the information?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AC2C6F" w14:paraId="499A44BC" w14:textId="77777777" w:rsidTr="00AC2C6F">
        <w:tc>
          <w:tcPr>
            <w:tcW w:w="10053" w:type="dxa"/>
          </w:tcPr>
          <w:p w14:paraId="4F60A4AC" w14:textId="35CE076D" w:rsidR="00C525B7" w:rsidRPr="00D61378" w:rsidRDefault="00C525B7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 w:rsidRPr="00C525B7">
              <w:rPr>
                <w:i/>
                <w:iCs/>
                <w:sz w:val="24"/>
                <w:szCs w:val="24"/>
              </w:rPr>
              <w:t>Write your answer here:</w:t>
            </w:r>
            <w:r w:rsidR="00D61378">
              <w:rPr>
                <w:i/>
                <w:iCs/>
                <w:sz w:val="24"/>
                <w:szCs w:val="24"/>
              </w:rPr>
              <w:br/>
            </w:r>
            <w:r w:rsidR="00D61378" w:rsidRPr="00D61378">
              <w:rPr>
                <w:rStyle w:val="MyStyleChar"/>
              </w:rPr>
              <w:t>I would ask them if they understand what is there</w:t>
            </w:r>
            <w:r w:rsidR="00D61378">
              <w:rPr>
                <w:rStyle w:val="MyStyleChar"/>
              </w:rPr>
              <w:t xml:space="preserve"> via a message on discord or an email.</w:t>
            </w:r>
          </w:p>
        </w:tc>
      </w:tr>
    </w:tbl>
    <w:p w14:paraId="413398BB" w14:textId="770E62CB" w:rsidR="00D97C1A" w:rsidRPr="00AC2C6F" w:rsidRDefault="00D97C1A" w:rsidP="008F51DB">
      <w:pPr>
        <w:spacing w:after="0"/>
        <w:rPr>
          <w:sz w:val="24"/>
          <w:szCs w:val="24"/>
        </w:rPr>
      </w:pPr>
    </w:p>
    <w:p w14:paraId="05414557" w14:textId="5FD100F3" w:rsidR="00AC2C6F" w:rsidRDefault="00C52DA7" w:rsidP="00D97C1A">
      <w:pPr>
        <w:pStyle w:val="ListParagraph"/>
        <w:numPr>
          <w:ilvl w:val="0"/>
          <w:numId w:val="23"/>
        </w:numPr>
        <w:spacing w:after="60"/>
        <w:ind w:hanging="357"/>
        <w:rPr>
          <w:sz w:val="24"/>
          <w:szCs w:val="24"/>
        </w:rPr>
      </w:pPr>
      <w:r>
        <w:rPr>
          <w:sz w:val="24"/>
          <w:szCs w:val="24"/>
        </w:rPr>
        <w:t xml:space="preserve">Share the </w:t>
      </w:r>
      <w:r w:rsidR="00923174">
        <w:rPr>
          <w:sz w:val="24"/>
          <w:szCs w:val="24"/>
        </w:rPr>
        <w:t>knowledge/</w:t>
      </w:r>
      <w:r>
        <w:rPr>
          <w:sz w:val="24"/>
          <w:szCs w:val="24"/>
        </w:rPr>
        <w:t>information</w:t>
      </w:r>
    </w:p>
    <w:p w14:paraId="543C23AA" w14:textId="77777777" w:rsidR="0063351B" w:rsidRPr="00C5702D" w:rsidRDefault="0063351B" w:rsidP="00D97C1A">
      <w:pPr>
        <w:spacing w:before="60" w:after="60"/>
        <w:ind w:left="709"/>
        <w:rPr>
          <w:sz w:val="24"/>
          <w:szCs w:val="24"/>
        </w:rPr>
      </w:pPr>
      <w:r w:rsidRPr="00C5702D">
        <w:rPr>
          <w:sz w:val="24"/>
          <w:szCs w:val="24"/>
        </w:rPr>
        <w:t>To ensure you follow organisational guidelines:</w:t>
      </w:r>
    </w:p>
    <w:p w14:paraId="223113BD" w14:textId="555AC498" w:rsidR="0063351B" w:rsidRPr="00C5702D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 xml:space="preserve">Access the </w:t>
      </w:r>
      <w:r w:rsidR="002D6F7F">
        <w:rPr>
          <w:sz w:val="24"/>
          <w:szCs w:val="24"/>
        </w:rPr>
        <w:t>CITEMS Intranet webpage</w:t>
      </w:r>
      <w:r w:rsidRPr="00C5702D">
        <w:rPr>
          <w:sz w:val="24"/>
          <w:szCs w:val="24"/>
        </w:rPr>
        <w:t xml:space="preserve"> </w:t>
      </w:r>
      <w:hyperlink r:id="rId13" w:history="1">
        <w:r w:rsidR="002D6F7F" w:rsidRPr="00C30AF0">
          <w:rPr>
            <w:rStyle w:val="Hyperlink"/>
            <w:sz w:val="24"/>
            <w:szCs w:val="24"/>
          </w:rPr>
          <w:t>https://www.citems.com.au/</w:t>
        </w:r>
      </w:hyperlink>
      <w:r w:rsidRPr="00C5702D">
        <w:rPr>
          <w:sz w:val="24"/>
          <w:szCs w:val="24"/>
        </w:rPr>
        <w:t>,</w:t>
      </w:r>
    </w:p>
    <w:p w14:paraId="4FCF117A" w14:textId="4E9DFC40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In</w:t>
      </w:r>
      <w:r w:rsidR="0063351B" w:rsidRPr="00C5702D">
        <w:rPr>
          <w:sz w:val="24"/>
          <w:szCs w:val="24"/>
        </w:rPr>
        <w:t xml:space="preserve"> the</w:t>
      </w:r>
      <w:r>
        <w:rPr>
          <w:sz w:val="24"/>
          <w:szCs w:val="24"/>
        </w:rPr>
        <w:t xml:space="preserve"> ‘Governance’ tab contents, </w:t>
      </w:r>
      <w:r w:rsidR="0063351B" w:rsidRPr="00C5702D">
        <w:rPr>
          <w:sz w:val="24"/>
          <w:szCs w:val="24"/>
        </w:rPr>
        <w:t xml:space="preserve">find a document </w:t>
      </w:r>
      <w:r>
        <w:rPr>
          <w:sz w:val="24"/>
          <w:szCs w:val="24"/>
        </w:rPr>
        <w:t>‘CITEMS-Template-Policies and Procedures’</w:t>
      </w:r>
      <w:r w:rsidR="0063351B" w:rsidRPr="00C5702D">
        <w:rPr>
          <w:sz w:val="24"/>
          <w:szCs w:val="24"/>
        </w:rPr>
        <w:t>,</w:t>
      </w:r>
    </w:p>
    <w:p w14:paraId="112DB548" w14:textId="02DA7C27" w:rsidR="002D6F7F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C5702D">
        <w:rPr>
          <w:sz w:val="24"/>
          <w:szCs w:val="24"/>
        </w:rPr>
        <w:t>Download the template and copy your new protocols into the document</w:t>
      </w:r>
      <w:r w:rsidR="002D6F7F">
        <w:rPr>
          <w:sz w:val="24"/>
          <w:szCs w:val="24"/>
        </w:rPr>
        <w:t>,</w:t>
      </w:r>
    </w:p>
    <w:p w14:paraId="55DE4AAA" w14:textId="32AB2587" w:rsidR="0063351B" w:rsidRPr="00C5702D" w:rsidRDefault="002D6F7F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>
        <w:rPr>
          <w:sz w:val="24"/>
          <w:szCs w:val="24"/>
        </w:rPr>
        <w:t>Save your document titled as ‘</w:t>
      </w:r>
      <w:r w:rsidRPr="00C5702D">
        <w:rPr>
          <w:sz w:val="24"/>
          <w:szCs w:val="24"/>
        </w:rPr>
        <w:t>CITEMS New remote work protocols_v1.0’</w:t>
      </w:r>
      <w:r>
        <w:rPr>
          <w:sz w:val="24"/>
          <w:szCs w:val="24"/>
        </w:rPr>
        <w:t>,</w:t>
      </w:r>
    </w:p>
    <w:p w14:paraId="701E44A3" w14:textId="7DD45A52" w:rsidR="0063351B" w:rsidRPr="00FD1EFC" w:rsidRDefault="0063351B" w:rsidP="00D97C1A">
      <w:pPr>
        <w:pStyle w:val="ListParagraph"/>
        <w:numPr>
          <w:ilvl w:val="0"/>
          <w:numId w:val="25"/>
        </w:numPr>
        <w:spacing w:before="60" w:after="60"/>
        <w:ind w:left="1418"/>
        <w:contextualSpacing w:val="0"/>
        <w:rPr>
          <w:sz w:val="24"/>
          <w:szCs w:val="24"/>
        </w:rPr>
      </w:pPr>
      <w:r w:rsidRPr="00FD1EFC">
        <w:rPr>
          <w:sz w:val="24"/>
          <w:szCs w:val="24"/>
        </w:rPr>
        <w:t>Share the document with your team using one of the</w:t>
      </w:r>
      <w:r w:rsidR="00FD1EFC">
        <w:rPr>
          <w:sz w:val="24"/>
          <w:szCs w:val="24"/>
        </w:rPr>
        <w:t xml:space="preserve"> </w:t>
      </w:r>
      <w:r w:rsidR="002D6F7F">
        <w:rPr>
          <w:sz w:val="24"/>
          <w:szCs w:val="24"/>
        </w:rPr>
        <w:t xml:space="preserve">approved </w:t>
      </w:r>
      <w:r w:rsidR="00FD1EFC">
        <w:rPr>
          <w:sz w:val="24"/>
          <w:szCs w:val="24"/>
        </w:rPr>
        <w:t>communication platforms</w:t>
      </w:r>
      <w:r w:rsidR="002D6F7F">
        <w:rPr>
          <w:sz w:val="24"/>
          <w:szCs w:val="24"/>
        </w:rPr>
        <w:t>/systems</w:t>
      </w:r>
      <w:r w:rsidRPr="00FD1EFC">
        <w:rPr>
          <w:sz w:val="24"/>
          <w:szCs w:val="24"/>
        </w:rPr>
        <w:t>.</w:t>
      </w:r>
      <w:r w:rsidR="008F51DB" w:rsidRPr="008F51DB">
        <w:rPr>
          <w:i/>
          <w:iCs/>
          <w:noProof/>
          <w:sz w:val="24"/>
          <w:szCs w:val="24"/>
        </w:rPr>
        <w:t xml:space="preserve"> 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535EE8" w14:paraId="62BBFD0D" w14:textId="77777777" w:rsidTr="4E2652AA">
        <w:tc>
          <w:tcPr>
            <w:tcW w:w="10058" w:type="dxa"/>
          </w:tcPr>
          <w:p w14:paraId="759D8F4D" w14:textId="43083427" w:rsidR="00460413" w:rsidRDefault="008F51DB" w:rsidP="00C525B7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4D92AD9" wp14:editId="33635909">
                      <wp:simplePos x="0" y="0"/>
                      <wp:positionH relativeFrom="rightMargin">
                        <wp:posOffset>-4949825</wp:posOffset>
                      </wp:positionH>
                      <wp:positionV relativeFrom="paragraph">
                        <wp:posOffset>285750</wp:posOffset>
                      </wp:positionV>
                      <wp:extent cx="182880" cy="175260"/>
                      <wp:effectExtent l="0" t="0" r="26670" b="15240"/>
                      <wp:wrapNone/>
                      <wp:docPr id="3" name="Oval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2880" cy="17526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B58B668" id="Oval 3" o:spid="_x0000_s1026" style="position:absolute;margin-left:-389.75pt;margin-top:22.5pt;width:14.4pt;height:13.8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" filled="f" strokecolor="#4472c4 [3208]" strokeweight="1.5pt">
                      <w10:wrap anchorx="margin"/>
                    </v:oval>
                  </w:pict>
                </mc:Fallback>
              </mc:AlternateConten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Insert </w:t>
            </w:r>
            <w:r w:rsidR="00395165">
              <w:rPr>
                <w:i/>
                <w:iCs/>
                <w:sz w:val="24"/>
                <w:szCs w:val="24"/>
              </w:rPr>
              <w:t>a</w:t>
            </w:r>
            <w:r w:rsidR="00535EE8" w:rsidRPr="00535EE8">
              <w:rPr>
                <w:i/>
                <w:iCs/>
                <w:sz w:val="24"/>
                <w:szCs w:val="24"/>
              </w:rPr>
              <w:t xml:space="preserve"> screenshot </w:t>
            </w:r>
            <w:r w:rsidR="0097130B">
              <w:rPr>
                <w:i/>
                <w:iCs/>
                <w:sz w:val="24"/>
                <w:szCs w:val="24"/>
              </w:rPr>
              <w:t xml:space="preserve">showing the </w:t>
            </w:r>
            <w:r w:rsidR="007A1E71">
              <w:rPr>
                <w:i/>
                <w:iCs/>
                <w:sz w:val="24"/>
                <w:szCs w:val="24"/>
              </w:rPr>
              <w:t>file is shared with your team</w:t>
            </w:r>
          </w:p>
          <w:p w14:paraId="63161F4F" w14:textId="5699FC71" w:rsidR="00C525B7" w:rsidRPr="00C525B7" w:rsidRDefault="008F51DB" w:rsidP="00C525B7">
            <w:pPr>
              <w:spacing w:before="60" w:after="60"/>
              <w:rPr>
                <w:sz w:val="24"/>
                <w:szCs w:val="24"/>
              </w:rPr>
            </w:pPr>
            <w:r>
              <w:rPr>
                <w:i/>
                <w:iCs/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9EEC70D" wp14:editId="386F12AF">
                      <wp:simplePos x="0" y="0"/>
                      <wp:positionH relativeFrom="column">
                        <wp:posOffset>5654675</wp:posOffset>
                      </wp:positionH>
                      <wp:positionV relativeFrom="paragraph">
                        <wp:posOffset>668020</wp:posOffset>
                      </wp:positionV>
                      <wp:extent cx="655320" cy="800100"/>
                      <wp:effectExtent l="0" t="0" r="11430" b="19050"/>
                      <wp:wrapNone/>
                      <wp:docPr id="4" name="Oval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55320" cy="800100"/>
                              </a:xfrm>
                              <a:prstGeom prst="ellipse">
                                <a:avLst/>
                              </a:prstGeom>
                              <a:noFill/>
                              <a:ln w="19050" cap="flat" cmpd="sng" algn="ctr">
                                <a:solidFill>
                                  <a:schemeClr val="accent5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accent5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A1350E" id="Oval 4" o:spid="_x0000_s1026" style="position:absolute;margin-left:445.25pt;margin-top:52.6pt;width:51.6pt;height:6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" filled="f" strokecolor="#4472c4 [3208]" strokeweight="1.5pt"/>
                  </w:pict>
                </mc:Fallback>
              </mc:AlternateContent>
            </w:r>
            <w:r w:rsidR="009E2FBD" w:rsidRPr="009E2FBD">
              <w:rPr>
                <w:noProof/>
                <w:sz w:val="24"/>
                <w:szCs w:val="24"/>
              </w:rPr>
              <w:drawing>
                <wp:inline distT="0" distB="0" distL="0" distR="0" wp14:anchorId="6A3CDAFA" wp14:editId="5048969D">
                  <wp:extent cx="6238875" cy="1539414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45024" cy="1540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1F970F" w14:textId="6A24C83F" w:rsidR="00535EE8" w:rsidRDefault="00535EE8" w:rsidP="00535EE8">
      <w:pPr>
        <w:pStyle w:val="ListParagraph"/>
        <w:ind w:left="1440"/>
        <w:rPr>
          <w:sz w:val="24"/>
          <w:szCs w:val="24"/>
        </w:rPr>
      </w:pPr>
    </w:p>
    <w:p w14:paraId="07A9FB99" w14:textId="7A0DED37" w:rsidR="007B7E60" w:rsidRPr="00FD0796" w:rsidRDefault="00B87232" w:rsidP="00FD0796">
      <w:pPr>
        <w:pStyle w:val="ListParagraph"/>
        <w:numPr>
          <w:ilvl w:val="0"/>
          <w:numId w:val="23"/>
        </w:numPr>
        <w:contextualSpacing w:val="0"/>
        <w:rPr>
          <w:sz w:val="24"/>
          <w:szCs w:val="24"/>
        </w:rPr>
      </w:pPr>
      <w:r>
        <w:rPr>
          <w:rFonts w:cs="Tahoma"/>
          <w:sz w:val="24"/>
          <w:szCs w:val="24"/>
        </w:rPr>
        <w:t>Review the</w:t>
      </w:r>
      <w:r w:rsidR="00897E66">
        <w:rPr>
          <w:rFonts w:cs="Tahoma"/>
          <w:sz w:val="24"/>
          <w:szCs w:val="24"/>
        </w:rPr>
        <w:t xml:space="preserve"> </w:t>
      </w:r>
      <w:r w:rsidR="00FD0796">
        <w:rPr>
          <w:rFonts w:cs="Tahoma"/>
          <w:sz w:val="24"/>
          <w:szCs w:val="24"/>
        </w:rPr>
        <w:t xml:space="preserve">new </w:t>
      </w:r>
      <w:r w:rsidR="00897E66">
        <w:rPr>
          <w:rFonts w:cs="Tahoma"/>
          <w:sz w:val="24"/>
          <w:szCs w:val="24"/>
        </w:rPr>
        <w:t>protocols developed by</w:t>
      </w:r>
      <w:r w:rsidR="002D6F7F">
        <w:rPr>
          <w:rFonts w:cs="Tahoma"/>
          <w:sz w:val="24"/>
          <w:szCs w:val="24"/>
        </w:rPr>
        <w:t xml:space="preserve"> one of</w:t>
      </w:r>
      <w:r w:rsidR="00897E66">
        <w:rPr>
          <w:rFonts w:cs="Tahoma"/>
          <w:sz w:val="24"/>
          <w:szCs w:val="24"/>
        </w:rPr>
        <w:t xml:space="preserve"> your team member</w:t>
      </w:r>
      <w:r>
        <w:rPr>
          <w:rFonts w:cs="Tahoma"/>
          <w:sz w:val="24"/>
          <w:szCs w:val="24"/>
        </w:rPr>
        <w:t>s</w:t>
      </w:r>
      <w:r w:rsidR="00FD0796">
        <w:rPr>
          <w:rFonts w:cs="Tahoma"/>
          <w:sz w:val="24"/>
          <w:szCs w:val="24"/>
        </w:rPr>
        <w:t xml:space="preserve"> and </w:t>
      </w:r>
      <w:r w:rsidR="002D6F7F">
        <w:rPr>
          <w:rFonts w:cs="Tahoma"/>
          <w:sz w:val="24"/>
          <w:szCs w:val="24"/>
        </w:rPr>
        <w:t>use their</w:t>
      </w:r>
      <w:r w:rsidR="00711BCB">
        <w:rPr>
          <w:rFonts w:cs="Tahoma"/>
          <w:sz w:val="24"/>
          <w:szCs w:val="24"/>
        </w:rPr>
        <w:t xml:space="preserve"> protocols </w:t>
      </w:r>
      <w:r w:rsidR="002D6F7F">
        <w:rPr>
          <w:rFonts w:cs="Tahoma"/>
          <w:sz w:val="24"/>
          <w:szCs w:val="24"/>
        </w:rPr>
        <w:t>to share the knowledge information</w:t>
      </w:r>
      <w:r w:rsidR="00711BCB">
        <w:rPr>
          <w:rFonts w:cs="Tahoma"/>
          <w:sz w:val="24"/>
          <w:szCs w:val="24"/>
        </w:rPr>
        <w:t xml:space="preserve"> with your team: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53"/>
      </w:tblGrid>
      <w:tr w:rsidR="00D31EF6" w14:paraId="56982947" w14:textId="77777777" w:rsidTr="00D31EF6">
        <w:tc>
          <w:tcPr>
            <w:tcW w:w="10053" w:type="dxa"/>
          </w:tcPr>
          <w:p w14:paraId="44904F5B" w14:textId="27A0CDAB" w:rsidR="00D31EF6" w:rsidRPr="00D31EF6" w:rsidRDefault="002D6F7F" w:rsidP="00D31EF6">
            <w:pPr>
              <w:rPr>
                <w:rFonts w:cs="Tahoma"/>
                <w:i/>
                <w:iCs/>
                <w:sz w:val="24"/>
                <w:szCs w:val="24"/>
              </w:rPr>
            </w:pPr>
            <w:r>
              <w:rPr>
                <w:rFonts w:cs="Tahoma"/>
                <w:i/>
                <w:iCs/>
                <w:sz w:val="24"/>
                <w:szCs w:val="24"/>
              </w:rPr>
              <w:t>Provide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the name of the</w:t>
            </w:r>
            <w:r>
              <w:rPr>
                <w:rFonts w:cs="Tahoma"/>
                <w:i/>
                <w:iCs/>
                <w:sz w:val="24"/>
                <w:szCs w:val="24"/>
              </w:rPr>
              <w:t xml:space="preserve"> team member, whose </w:t>
            </w:r>
            <w:r w:rsidR="00164275">
              <w:rPr>
                <w:rFonts w:cs="Tahoma"/>
                <w:i/>
                <w:iCs/>
                <w:sz w:val="24"/>
                <w:szCs w:val="24"/>
              </w:rPr>
              <w:t>knowledge-sharing</w:t>
            </w:r>
            <w:r w:rsidR="00D31EF6" w:rsidRPr="00D31EF6">
              <w:rPr>
                <w:rFonts w:cs="Tahoma"/>
                <w:i/>
                <w:iCs/>
                <w:sz w:val="24"/>
                <w:szCs w:val="24"/>
              </w:rPr>
              <w:t xml:space="preserve"> protocols you will be following</w:t>
            </w:r>
          </w:p>
          <w:p w14:paraId="17C0B2CD" w14:textId="79867FBD" w:rsidR="00D31EF6" w:rsidRPr="00D31EF6" w:rsidRDefault="001B56CA" w:rsidP="001B56CA">
            <w:pPr>
              <w:pStyle w:val="MyStyle"/>
            </w:pPr>
            <w:r>
              <w:t>Richard (Me)</w:t>
            </w:r>
          </w:p>
        </w:tc>
      </w:tr>
    </w:tbl>
    <w:p w14:paraId="05840555" w14:textId="6639D8E0" w:rsidR="009311EC" w:rsidRPr="00142546" w:rsidRDefault="00A30EBE" w:rsidP="00D97C1A">
      <w:pPr>
        <w:pStyle w:val="ListParagraph"/>
        <w:numPr>
          <w:ilvl w:val="1"/>
          <w:numId w:val="23"/>
        </w:numPr>
        <w:spacing w:before="60" w:after="60"/>
        <w:ind w:left="1434" w:hanging="357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lastRenderedPageBreak/>
        <w:t>W</w:t>
      </w:r>
      <w:r w:rsidR="00711BCB">
        <w:rPr>
          <w:rFonts w:cs="Tahoma"/>
          <w:sz w:val="24"/>
          <w:szCs w:val="24"/>
        </w:rPr>
        <w:t>ith your lecturer</w:t>
      </w:r>
      <w:r>
        <w:rPr>
          <w:rFonts w:cs="Tahoma"/>
          <w:sz w:val="24"/>
          <w:szCs w:val="24"/>
        </w:rPr>
        <w:t xml:space="preserve">, discuss </w:t>
      </w:r>
      <w:r w:rsidR="00711BCB">
        <w:rPr>
          <w:rFonts w:cs="Tahoma"/>
          <w:sz w:val="24"/>
          <w:szCs w:val="24"/>
        </w:rPr>
        <w:t xml:space="preserve">what knowledge information you need to share and select a suitable platform </w:t>
      </w:r>
      <w:r w:rsidR="00711BCB" w:rsidRPr="00F0605C">
        <w:rPr>
          <w:rFonts w:cs="Tahoma"/>
          <w:sz w:val="24"/>
          <w:szCs w:val="24"/>
        </w:rPr>
        <w:t xml:space="preserve">(e.g. </w:t>
      </w:r>
      <w:r w:rsidR="00517FEA">
        <w:rPr>
          <w:rFonts w:cs="Tahoma"/>
          <w:sz w:val="24"/>
          <w:szCs w:val="24"/>
        </w:rPr>
        <w:t>your lecturer may ask you to us</w:t>
      </w:r>
      <w:r w:rsidR="00AF3EC7" w:rsidRPr="00F0605C">
        <w:rPr>
          <w:rFonts w:cs="Tahoma"/>
          <w:sz w:val="24"/>
          <w:szCs w:val="24"/>
        </w:rPr>
        <w:t>e</w:t>
      </w:r>
      <w:r w:rsidR="009311EC" w:rsidRPr="00F0605C">
        <w:rPr>
          <w:rFonts w:cs="Tahoma"/>
          <w:sz w:val="24"/>
          <w:szCs w:val="24"/>
        </w:rPr>
        <w:t xml:space="preserve"> </w:t>
      </w:r>
      <w:r w:rsidR="00517FEA">
        <w:rPr>
          <w:rFonts w:cs="Tahoma"/>
          <w:sz w:val="24"/>
          <w:szCs w:val="24"/>
        </w:rPr>
        <w:t xml:space="preserve">the </w:t>
      </w:r>
      <w:r w:rsidR="009311EC" w:rsidRPr="00F0605C">
        <w:rPr>
          <w:rFonts w:cs="Tahoma"/>
          <w:sz w:val="24"/>
          <w:szCs w:val="24"/>
        </w:rPr>
        <w:t>Freshdesk Knowledgebase</w:t>
      </w:r>
      <w:r w:rsidR="009A0CBD" w:rsidRPr="00F0605C">
        <w:rPr>
          <w:rFonts w:cs="Tahoma"/>
          <w:sz w:val="24"/>
          <w:szCs w:val="24"/>
        </w:rPr>
        <w:t xml:space="preserve"> to share a helpdesk solution</w:t>
      </w:r>
      <w:r w:rsidR="0097130B">
        <w:rPr>
          <w:rFonts w:cs="Tahoma"/>
          <w:sz w:val="24"/>
          <w:szCs w:val="24"/>
        </w:rPr>
        <w:t xml:space="preserve"> or</w:t>
      </w:r>
      <w:r w:rsidR="009A0CBD" w:rsidRPr="00F0605C">
        <w:rPr>
          <w:rFonts w:cs="Tahoma"/>
          <w:sz w:val="24"/>
          <w:szCs w:val="24"/>
        </w:rPr>
        <w:t xml:space="preserve"> use</w:t>
      </w:r>
      <w:r w:rsidR="009311EC" w:rsidRPr="00F0605C">
        <w:rPr>
          <w:rFonts w:cs="Tahoma"/>
          <w:sz w:val="24"/>
          <w:szCs w:val="24"/>
        </w:rPr>
        <w:t xml:space="preserve"> OneNote or GitHub</w:t>
      </w:r>
      <w:r w:rsidR="00AF3EC7" w:rsidRPr="00F0605C">
        <w:rPr>
          <w:rFonts w:cs="Tahoma"/>
          <w:sz w:val="24"/>
          <w:szCs w:val="24"/>
        </w:rPr>
        <w:t xml:space="preserve"> to post your knowledge article</w:t>
      </w:r>
      <w:r w:rsidR="00C16964" w:rsidRPr="00F0605C">
        <w:rPr>
          <w:rFonts w:cs="Tahoma"/>
          <w:sz w:val="24"/>
          <w:szCs w:val="24"/>
        </w:rPr>
        <w:t>/document</w:t>
      </w:r>
      <w:r w:rsidR="002D6F7F">
        <w:rPr>
          <w:rFonts w:cs="Tahoma"/>
          <w:sz w:val="24"/>
          <w:szCs w:val="24"/>
        </w:rPr>
        <w:t>/program information</w:t>
      </w:r>
      <w:r w:rsidR="009A0CBD" w:rsidRPr="00F0605C">
        <w:rPr>
          <w:rFonts w:cs="Tahoma"/>
          <w:sz w:val="24"/>
          <w:szCs w:val="24"/>
        </w:rPr>
        <w:t>, etc.)</w:t>
      </w:r>
    </w:p>
    <w:p w14:paraId="30A28180" w14:textId="1F58691F" w:rsidR="00142546" w:rsidRPr="00673858" w:rsidRDefault="00517FEA" w:rsidP="00D97C1A">
      <w:pPr>
        <w:pStyle w:val="ListParagraph"/>
        <w:numPr>
          <w:ilvl w:val="1"/>
          <w:numId w:val="23"/>
        </w:numPr>
        <w:spacing w:before="60" w:after="60"/>
        <w:contextualSpacing w:val="0"/>
        <w:rPr>
          <w:rFonts w:cs="Tahoma"/>
          <w:i/>
          <w:iCs/>
          <w:sz w:val="24"/>
          <w:szCs w:val="24"/>
        </w:rPr>
      </w:pPr>
      <w:r>
        <w:rPr>
          <w:rFonts w:cs="Tahoma"/>
          <w:sz w:val="24"/>
          <w:szCs w:val="24"/>
        </w:rPr>
        <w:t xml:space="preserve">Once the knowledge article/document is complete, </w:t>
      </w:r>
      <w:r w:rsidR="00461F4D">
        <w:rPr>
          <w:rFonts w:cs="Tahoma"/>
          <w:sz w:val="24"/>
          <w:szCs w:val="24"/>
        </w:rPr>
        <w:t>share it with your</w:t>
      </w:r>
      <w:r>
        <w:rPr>
          <w:rFonts w:cs="Tahoma"/>
          <w:sz w:val="24"/>
          <w:szCs w:val="24"/>
        </w:rPr>
        <w:t xml:space="preserve"> team.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0058"/>
      </w:tblGrid>
      <w:tr w:rsidR="00000F55" w14:paraId="409F60BC" w14:textId="77777777" w:rsidTr="4E2652AA">
        <w:tc>
          <w:tcPr>
            <w:tcW w:w="10058" w:type="dxa"/>
          </w:tcPr>
          <w:p w14:paraId="6E3F1975" w14:textId="4F500BED" w:rsidR="00461F4D" w:rsidRDefault="0097130B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Insert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screenshot</w:t>
            </w:r>
            <w:r>
              <w:rPr>
                <w:i/>
                <w:iCs/>
                <w:sz w:val="24"/>
                <w:szCs w:val="24"/>
              </w:rPr>
              <w:t>s</w:t>
            </w:r>
            <w:r w:rsidR="00000F55" w:rsidRPr="00535EE8">
              <w:rPr>
                <w:i/>
                <w:iCs/>
                <w:sz w:val="24"/>
                <w:szCs w:val="24"/>
              </w:rPr>
              <w:t xml:space="preserve"> </w:t>
            </w:r>
            <w:r>
              <w:rPr>
                <w:i/>
                <w:iCs/>
                <w:sz w:val="24"/>
                <w:szCs w:val="24"/>
              </w:rPr>
              <w:t>showing what methods and protocols you have used or followed to share the</w:t>
            </w:r>
            <w:r w:rsidR="00C470A3">
              <w:rPr>
                <w:i/>
                <w:iCs/>
                <w:sz w:val="24"/>
                <w:szCs w:val="24"/>
              </w:rPr>
              <w:t xml:space="preserve"> knowledge </w:t>
            </w:r>
            <w:r>
              <w:rPr>
                <w:i/>
                <w:iCs/>
                <w:sz w:val="24"/>
                <w:szCs w:val="24"/>
              </w:rPr>
              <w:t>information</w:t>
            </w:r>
            <w:r w:rsidR="00C470A3">
              <w:rPr>
                <w:i/>
                <w:iCs/>
                <w:sz w:val="24"/>
                <w:szCs w:val="24"/>
              </w:rPr>
              <w:t xml:space="preserve"> with your team</w:t>
            </w:r>
          </w:p>
          <w:p w14:paraId="4CE6536C" w14:textId="35B23F39" w:rsidR="00AE22F2" w:rsidRDefault="00AE22F2" w:rsidP="00AE22F2">
            <w:pPr>
              <w:pStyle w:val="MyStyle"/>
            </w:pPr>
            <w:r>
              <w:t>I have shared the protocol using OneDrive.</w:t>
            </w:r>
          </w:p>
          <w:p w14:paraId="0C4B7288" w14:textId="26E6BA33" w:rsidR="00C470A3" w:rsidRDefault="00C470A3" w:rsidP="00730D93">
            <w:pPr>
              <w:spacing w:before="60" w:after="60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 xml:space="preserve">Insert links to </w:t>
            </w:r>
            <w:r w:rsidR="00A673E2">
              <w:rPr>
                <w:i/>
                <w:iCs/>
                <w:sz w:val="24"/>
                <w:szCs w:val="24"/>
              </w:rPr>
              <w:t>the documentation or knowledge information</w:t>
            </w:r>
            <w:r>
              <w:rPr>
                <w:i/>
                <w:iCs/>
                <w:sz w:val="24"/>
                <w:szCs w:val="24"/>
              </w:rPr>
              <w:t xml:space="preserve"> </w:t>
            </w:r>
            <w:r w:rsidR="00A673E2">
              <w:rPr>
                <w:i/>
                <w:iCs/>
                <w:sz w:val="24"/>
                <w:szCs w:val="24"/>
              </w:rPr>
              <w:t>shared</w:t>
            </w:r>
            <w:r>
              <w:rPr>
                <w:i/>
                <w:iCs/>
                <w:sz w:val="24"/>
                <w:szCs w:val="24"/>
              </w:rPr>
              <w:t xml:space="preserve"> by you</w:t>
            </w:r>
          </w:p>
          <w:p w14:paraId="403B5E59" w14:textId="6D47C79F" w:rsidR="00B442CD" w:rsidRPr="00C525B7" w:rsidRDefault="00F7755A" w:rsidP="00C525B7">
            <w:pPr>
              <w:spacing w:before="60" w:after="60"/>
              <w:rPr>
                <w:color w:val="0000FF"/>
                <w:sz w:val="24"/>
                <w:szCs w:val="24"/>
              </w:rPr>
            </w:pPr>
            <w:hyperlink r:id="rId15" w:history="1">
              <w:r>
                <w:rPr>
                  <w:rStyle w:val="Hyperlink"/>
                </w:rPr>
                <w:t>Team Retro</w:t>
              </w:r>
            </w:hyperlink>
          </w:p>
        </w:tc>
      </w:tr>
    </w:tbl>
    <w:p w14:paraId="591D87C1" w14:textId="77777777" w:rsidR="0097130B" w:rsidRPr="0097130B" w:rsidRDefault="0097130B" w:rsidP="0097130B">
      <w:pPr>
        <w:pStyle w:val="ListParagraph"/>
        <w:rPr>
          <w:sz w:val="24"/>
          <w:szCs w:val="24"/>
        </w:rPr>
      </w:pPr>
    </w:p>
    <w:p w14:paraId="60562FF6" w14:textId="69BB7FAA" w:rsidR="000B3687" w:rsidRPr="000B3687" w:rsidRDefault="000B3687" w:rsidP="000B3687">
      <w:pPr>
        <w:pStyle w:val="ListParagraph"/>
        <w:numPr>
          <w:ilvl w:val="0"/>
          <w:numId w:val="23"/>
        </w:numPr>
        <w:rPr>
          <w:sz w:val="24"/>
          <w:szCs w:val="24"/>
        </w:rPr>
      </w:pPr>
      <w:r w:rsidRPr="000B3687">
        <w:rPr>
          <w:rFonts w:cs="Tahoma"/>
          <w:sz w:val="24"/>
          <w:szCs w:val="24"/>
        </w:rPr>
        <w:t>CITEMS has implemented various strategies to enable communication within the teams.</w:t>
      </w:r>
    </w:p>
    <w:p w14:paraId="77F8A020" w14:textId="115BA1BC" w:rsidR="007640CA" w:rsidRDefault="007640CA" w:rsidP="000B3687">
      <w:pPr>
        <w:pStyle w:val="ListParagraph"/>
        <w:rPr>
          <w:sz w:val="24"/>
          <w:szCs w:val="24"/>
        </w:rPr>
      </w:pPr>
      <w:r w:rsidRPr="4E2652AA">
        <w:rPr>
          <w:sz w:val="24"/>
          <w:szCs w:val="24"/>
        </w:rPr>
        <w:t>Review the strategies listed below and describe the characteristics of each, including how, when and why you would use each:</w:t>
      </w:r>
    </w:p>
    <w:tbl>
      <w:tblPr>
        <w:tblStyle w:val="TableGrid"/>
        <w:tblW w:w="10063" w:type="dxa"/>
        <w:tblLayout w:type="fixed"/>
        <w:tblLook w:val="06A0" w:firstRow="1" w:lastRow="0" w:firstColumn="1" w:lastColumn="0" w:noHBand="1" w:noVBand="1"/>
      </w:tblPr>
      <w:tblGrid>
        <w:gridCol w:w="2122"/>
        <w:gridCol w:w="7941"/>
      </w:tblGrid>
      <w:tr w:rsidR="007640CA" w14:paraId="033D21ED" w14:textId="77777777" w:rsidTr="00DC5EA0">
        <w:tc>
          <w:tcPr>
            <w:tcW w:w="2122" w:type="dxa"/>
            <w:shd w:val="clear" w:color="auto" w:fill="DFEFF2"/>
          </w:tcPr>
          <w:p w14:paraId="1823D580" w14:textId="27B2786A" w:rsidR="007640CA" w:rsidRPr="000B3687" w:rsidRDefault="00341B52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Work Chat</w:t>
            </w:r>
          </w:p>
        </w:tc>
        <w:tc>
          <w:tcPr>
            <w:tcW w:w="7941" w:type="dxa"/>
          </w:tcPr>
          <w:p w14:paraId="630478A8" w14:textId="6A1E45B1" w:rsidR="00C525B7" w:rsidRPr="00C60C9D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 w:rsidR="00C60C9D">
              <w:rPr>
                <w:b/>
                <w:bCs/>
                <w:sz w:val="24"/>
                <w:szCs w:val="24"/>
              </w:rPr>
              <w:t xml:space="preserve">: </w:t>
            </w:r>
            <w:r w:rsidR="00C60C9D" w:rsidRPr="00C60C9D">
              <w:rPr>
                <w:rStyle w:val="MyStyleChar"/>
              </w:rPr>
              <w:t>While communicating with team members</w:t>
            </w:r>
            <w:r w:rsidR="00F508E9">
              <w:rPr>
                <w:rStyle w:val="MyStyleChar"/>
              </w:rPr>
              <w:t>.</w:t>
            </w:r>
          </w:p>
          <w:p w14:paraId="53F8B0D5" w14:textId="77777777" w:rsidR="007640CA" w:rsidRDefault="007640CA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 w:rsidR="00C63024"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64910B33" w14:textId="30D8F96E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Professionally</w:t>
            </w:r>
            <w:r w:rsidR="0013733D" w:rsidRPr="008B323E">
              <w:rPr>
                <w:rStyle w:val="MyStyleChar"/>
              </w:rPr>
              <w:t xml:space="preserve"> (Within the Guidelines).</w:t>
            </w:r>
          </w:p>
          <w:p w14:paraId="4BEA5172" w14:textId="380BA24A" w:rsid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At all times in the workplace/workspace</w:t>
            </w:r>
            <w:r w:rsidR="0013733D" w:rsidRPr="008B323E">
              <w:rPr>
                <w:rStyle w:val="MyStyleChar"/>
              </w:rPr>
              <w:t>.</w:t>
            </w:r>
          </w:p>
          <w:p w14:paraId="637E66DD" w14:textId="315DB1D9" w:rsidR="00C60C9D" w:rsidRPr="00C60C9D" w:rsidRDefault="00C60C9D" w:rsidP="00C525B7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8B323E">
              <w:rPr>
                <w:rStyle w:val="MyStyleChar"/>
              </w:rPr>
              <w:t>Policies</w:t>
            </w:r>
            <w:r w:rsidR="0013733D" w:rsidRPr="008B323E">
              <w:rPr>
                <w:rStyle w:val="MyStyleChar"/>
              </w:rPr>
              <w:t>, Procedures &amp; Protocols.</w:t>
            </w:r>
          </w:p>
        </w:tc>
      </w:tr>
      <w:tr w:rsidR="007640CA" w14:paraId="1C259BE9" w14:textId="77777777" w:rsidTr="00DC5EA0">
        <w:tc>
          <w:tcPr>
            <w:tcW w:w="2122" w:type="dxa"/>
            <w:shd w:val="clear" w:color="auto" w:fill="DFEFF2"/>
          </w:tcPr>
          <w:p w14:paraId="5B4B3B51" w14:textId="02AAA988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Company emails</w:t>
            </w:r>
          </w:p>
        </w:tc>
        <w:tc>
          <w:tcPr>
            <w:tcW w:w="7941" w:type="dxa"/>
          </w:tcPr>
          <w:p w14:paraId="3CA2CEA8" w14:textId="460FE057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F508E9" w:rsidRPr="00F508E9">
              <w:rPr>
                <w:rStyle w:val="MyStyleChar"/>
              </w:rPr>
              <w:t>When actively using/sending compony emails.</w:t>
            </w:r>
          </w:p>
          <w:p w14:paraId="4CDED082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1AF1DE06" w14:textId="727C97D0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Professionally (Within the Guidelines).</w:t>
            </w:r>
          </w:p>
          <w:p w14:paraId="4BDF5B01" w14:textId="439D65B4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At all times.</w:t>
            </w:r>
          </w:p>
          <w:p w14:paraId="243B9090" w14:textId="30C2FE2A" w:rsidR="007640CA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13733D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>To communicate when you can’t talk directly.</w:t>
            </w:r>
          </w:p>
        </w:tc>
      </w:tr>
      <w:tr w:rsidR="007640CA" w14:paraId="223DFD9F" w14:textId="77777777" w:rsidTr="00DC5EA0">
        <w:tc>
          <w:tcPr>
            <w:tcW w:w="2122" w:type="dxa"/>
            <w:shd w:val="clear" w:color="auto" w:fill="DFEFF2"/>
          </w:tcPr>
          <w:p w14:paraId="69DB0AF1" w14:textId="4F81B939" w:rsidR="007640CA" w:rsidRPr="000B3687" w:rsidRDefault="007640CA" w:rsidP="002965FA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0B3687">
              <w:rPr>
                <w:b/>
                <w:bCs/>
                <w:sz w:val="24"/>
                <w:szCs w:val="24"/>
              </w:rPr>
              <w:t>Virtual meetings</w:t>
            </w:r>
          </w:p>
        </w:tc>
        <w:tc>
          <w:tcPr>
            <w:tcW w:w="7941" w:type="dxa"/>
          </w:tcPr>
          <w:p w14:paraId="2C96C5FC" w14:textId="211056E2" w:rsidR="00C60C9D" w:rsidRP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Characteristics</w:t>
            </w:r>
            <w:r>
              <w:rPr>
                <w:b/>
                <w:bCs/>
                <w:sz w:val="24"/>
                <w:szCs w:val="24"/>
              </w:rPr>
              <w:t>:</w:t>
            </w:r>
            <w:r w:rsidR="00F508E9">
              <w:rPr>
                <w:b/>
                <w:bCs/>
                <w:sz w:val="24"/>
                <w:szCs w:val="24"/>
              </w:rPr>
              <w:t xml:space="preserve"> </w:t>
            </w:r>
            <w:r w:rsidR="0013733D" w:rsidRPr="008B323E">
              <w:rPr>
                <w:rStyle w:val="MyStyleChar"/>
              </w:rPr>
              <w:t xml:space="preserve">While </w:t>
            </w:r>
            <w:r w:rsidR="008B323E" w:rsidRPr="008B323E">
              <w:rPr>
                <w:rStyle w:val="MyStyleChar"/>
              </w:rPr>
              <w:t>communicating with team member</w:t>
            </w:r>
            <w:r w:rsidR="008B323E">
              <w:rPr>
                <w:rStyle w:val="MyStyleChar"/>
              </w:rPr>
              <w:t>s.</w:t>
            </w:r>
          </w:p>
          <w:p w14:paraId="2F362F70" w14:textId="77777777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 w:rsidRPr="00C525B7">
              <w:rPr>
                <w:b/>
                <w:bCs/>
                <w:sz w:val="24"/>
                <w:szCs w:val="24"/>
              </w:rPr>
              <w:t>How, when</w:t>
            </w:r>
            <w:r>
              <w:rPr>
                <w:b/>
                <w:bCs/>
                <w:sz w:val="24"/>
                <w:szCs w:val="24"/>
              </w:rPr>
              <w:t>,</w:t>
            </w:r>
            <w:r w:rsidRPr="00C525B7">
              <w:rPr>
                <w:b/>
                <w:bCs/>
                <w:sz w:val="24"/>
                <w:szCs w:val="24"/>
              </w:rPr>
              <w:t xml:space="preserve"> and why you would use this as a communication strategy?</w:t>
            </w:r>
          </w:p>
          <w:p w14:paraId="4CC69BD3" w14:textId="0CA53909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How: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>Professionally (Within the Guidelines).</w:t>
            </w:r>
          </w:p>
          <w:p w14:paraId="7A54DA12" w14:textId="036AA0A6" w:rsidR="00C60C9D" w:rsidRDefault="00C60C9D" w:rsidP="00C60C9D">
            <w:pPr>
              <w:spacing w:before="60" w:after="6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When: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E546C1">
              <w:rPr>
                <w:rStyle w:val="MyStyleChar"/>
              </w:rPr>
              <w:t xml:space="preserve">Working from home </w:t>
            </w:r>
            <w:r w:rsidR="00E546C1" w:rsidRPr="00E546C1">
              <w:rPr>
                <w:rStyle w:val="MyStyleChar"/>
              </w:rPr>
              <w:t>within work hours.</w:t>
            </w:r>
          </w:p>
          <w:p w14:paraId="3C3A438B" w14:textId="27C5D4F2" w:rsidR="00AD28EF" w:rsidRPr="00C525B7" w:rsidRDefault="00C60C9D" w:rsidP="00C60C9D">
            <w:pPr>
              <w:spacing w:before="60" w:after="6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Why:</w:t>
            </w:r>
            <w:r w:rsidR="008B323E">
              <w:rPr>
                <w:b/>
                <w:bCs/>
                <w:sz w:val="24"/>
                <w:szCs w:val="24"/>
              </w:rPr>
              <w:t xml:space="preserve"> </w:t>
            </w:r>
            <w:r w:rsidR="008B323E" w:rsidRPr="008B323E">
              <w:rPr>
                <w:rStyle w:val="MyStyleChar"/>
              </w:rPr>
              <w:t xml:space="preserve">To communicate in a </w:t>
            </w:r>
            <w:r w:rsidR="008B323E">
              <w:rPr>
                <w:rStyle w:val="MyStyleChar"/>
              </w:rPr>
              <w:t>face-to-face</w:t>
            </w:r>
            <w:r w:rsidR="008B323E" w:rsidRPr="008B323E">
              <w:rPr>
                <w:rStyle w:val="MyStyleChar"/>
              </w:rPr>
              <w:t xml:space="preserve"> format when team members are at different locations.</w:t>
            </w:r>
          </w:p>
        </w:tc>
      </w:tr>
    </w:tbl>
    <w:p w14:paraId="2D9AED9A" w14:textId="5B63C108" w:rsidR="00941D6E" w:rsidRDefault="00941D6E" w:rsidP="00941D6E"/>
    <w:p w14:paraId="5C36C865" w14:textId="5F648941" w:rsidR="00A35EC9" w:rsidRPr="00D97C1A" w:rsidRDefault="00D97C1A" w:rsidP="00D97C1A">
      <w:pPr>
        <w:jc w:val="center"/>
      </w:pPr>
      <w:r>
        <w:rPr>
          <w:b/>
          <w:bCs/>
          <w:sz w:val="24"/>
          <w:szCs w:val="24"/>
        </w:rPr>
        <w:t>End of Portfolio Task 2</w:t>
      </w:r>
    </w:p>
    <w:sectPr w:rsidR="00A35EC9" w:rsidRPr="00D97C1A" w:rsidSect="00E323C1">
      <w:headerReference w:type="default" r:id="rId16"/>
      <w:footerReference w:type="default" r:id="rId17"/>
      <w:pgSz w:w="11906" w:h="16838"/>
      <w:pgMar w:top="1701" w:right="992" w:bottom="1418" w:left="851" w:header="709" w:footer="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F7FE7" w14:textId="77777777" w:rsidR="001F5047" w:rsidRDefault="001F5047" w:rsidP="00E81266">
      <w:pPr>
        <w:spacing w:after="0" w:line="240" w:lineRule="auto"/>
      </w:pPr>
      <w:r>
        <w:separator/>
      </w:r>
    </w:p>
  </w:endnote>
  <w:endnote w:type="continuationSeparator" w:id="0">
    <w:p w14:paraId="6D63EAD7" w14:textId="77777777" w:rsidR="001F5047" w:rsidRDefault="001F5047" w:rsidP="00E812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Neue Light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522CE" w14:textId="77777777" w:rsidR="002965FA" w:rsidRPr="0046759C" w:rsidRDefault="002965FA" w:rsidP="00E41E7E">
    <w:pPr>
      <w:pBdr>
        <w:top w:val="single" w:sz="12" w:space="1" w:color="auto"/>
      </w:pBdr>
      <w:tabs>
        <w:tab w:val="center" w:pos="4818"/>
      </w:tabs>
      <w:spacing w:after="0"/>
      <w:ind w:right="-285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RTO Provider No. 52787</w:t>
    </w:r>
  </w:p>
  <w:p w14:paraId="525522CF" w14:textId="77777777" w:rsidR="002965FA" w:rsidRPr="0046759C" w:rsidRDefault="002965FA" w:rsidP="00C30219">
    <w:pPr>
      <w:spacing w:after="0"/>
      <w:rPr>
        <w:rFonts w:ascii="Arial" w:hAnsi="Arial" w:cs="Arial"/>
        <w:snapToGrid w:val="0"/>
      </w:rPr>
    </w:pPr>
    <w:r w:rsidRPr="0046759C">
      <w:rPr>
        <w:rFonts w:ascii="Arial" w:hAnsi="Arial" w:cs="Arial"/>
        <w:snapToGrid w:val="0"/>
      </w:rPr>
      <w:t>TAFE International WA Provider No. 52395 – CRICOS Code 00020G</w:t>
    </w:r>
  </w:p>
  <w:tbl>
    <w:tblPr>
      <w:tblW w:w="10348" w:type="dxa"/>
      <w:tblBorders>
        <w:top w:val="single" w:sz="12" w:space="0" w:color="auto"/>
        <w:bottom w:val="single" w:sz="12" w:space="0" w:color="auto"/>
      </w:tblBorders>
      <w:tblLook w:val="04A0" w:firstRow="1" w:lastRow="0" w:firstColumn="1" w:lastColumn="0" w:noHBand="0" w:noVBand="1"/>
    </w:tblPr>
    <w:tblGrid>
      <w:gridCol w:w="10348"/>
    </w:tblGrid>
    <w:tr w:rsidR="002965FA" w:rsidRPr="00C30219" w14:paraId="525522D1" w14:textId="77777777" w:rsidTr="00E41E7E">
      <w:trPr>
        <w:trHeight w:val="268"/>
      </w:trPr>
      <w:tc>
        <w:tcPr>
          <w:tcW w:w="10348" w:type="dxa"/>
          <w:tcBorders>
            <w:top w:val="single" w:sz="12" w:space="0" w:color="auto"/>
            <w:bottom w:val="nil"/>
          </w:tcBorders>
          <w:shd w:val="clear" w:color="auto" w:fill="auto"/>
        </w:tcPr>
        <w:p w14:paraId="525522D0" w14:textId="77777777" w:rsidR="002965FA" w:rsidRPr="00C30219" w:rsidRDefault="002965FA" w:rsidP="00C30219">
          <w:pPr>
            <w:rPr>
              <w:rFonts w:ascii="Arial" w:hAnsi="Arial" w:cs="Arial"/>
              <w:snapToGrid w:val="0"/>
            </w:rPr>
          </w:pPr>
          <w:r w:rsidRPr="00C30219">
            <w:rPr>
              <w:rFonts w:ascii="Arial" w:hAnsi="Arial" w:cs="Arial"/>
              <w:snapToGrid w:val="0"/>
            </w:rPr>
            <w:t>Uncontrolled when printed.  The current version of this document is available on QMS</w:t>
          </w:r>
        </w:p>
      </w:tc>
    </w:tr>
  </w:tbl>
  <w:p w14:paraId="525522D2" w14:textId="67B6BFE7" w:rsidR="002965FA" w:rsidRPr="008C678E" w:rsidRDefault="0068457C" w:rsidP="008C678E">
    <w:pPr>
      <w:pStyle w:val="Footer"/>
    </w:pPr>
    <w:r>
      <w:fldChar w:fldCharType="begin"/>
    </w:r>
    <w:r>
      <w:instrText xml:space="preserve"> PAGE  \* ArabicDash  \* MERGEFORMAT </w:instrText>
    </w:r>
    <w:r>
      <w:fldChar w:fldCharType="separate"/>
    </w:r>
    <w:r w:rsidR="00D610A4">
      <w:rPr>
        <w:noProof/>
      </w:rPr>
      <w:t>- 14 -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CFE5E1" w14:textId="77777777" w:rsidR="001F5047" w:rsidRDefault="001F5047" w:rsidP="00E81266">
      <w:pPr>
        <w:spacing w:after="0" w:line="240" w:lineRule="auto"/>
      </w:pPr>
      <w:r>
        <w:separator/>
      </w:r>
    </w:p>
  </w:footnote>
  <w:footnote w:type="continuationSeparator" w:id="0">
    <w:p w14:paraId="7B4E109A" w14:textId="77777777" w:rsidR="001F5047" w:rsidRDefault="001F5047" w:rsidP="00E812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232" w:type="pct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10519"/>
    </w:tblGrid>
    <w:tr w:rsidR="002965FA" w14:paraId="525522CA" w14:textId="77777777" w:rsidTr="3B2A1C86">
      <w:trPr>
        <w:trHeight w:val="704"/>
      </w:trPr>
      <w:tc>
        <w:tcPr>
          <w:tcW w:w="5000" w:type="pct"/>
          <w:tcBorders>
            <w:top w:val="single" w:sz="4" w:space="0" w:color="auto"/>
            <w:left w:val="single" w:sz="4" w:space="0" w:color="FFFFFF" w:themeColor="background1"/>
            <w:bottom w:val="single" w:sz="4" w:space="0" w:color="FFFFFF" w:themeColor="background1"/>
            <w:right w:val="single" w:sz="4" w:space="0" w:color="FFFFFF" w:themeColor="background1"/>
          </w:tcBorders>
          <w:hideMark/>
        </w:tcPr>
        <w:p w14:paraId="525522C9" w14:textId="77777777" w:rsidR="002965FA" w:rsidRPr="008F4F0C" w:rsidRDefault="002965FA" w:rsidP="00300580">
          <w:pPr>
            <w:spacing w:after="0" w:line="240" w:lineRule="auto"/>
            <w:rPr>
              <w:rFonts w:cs="Calibri"/>
              <w:b/>
              <w:color w:val="404040"/>
              <w:sz w:val="28"/>
              <w:szCs w:val="28"/>
              <w:lang w:eastAsia="ja-JP"/>
            </w:rPr>
          </w:pPr>
          <w:r>
            <w:rPr>
              <w:noProof/>
              <w:lang w:val="en-US" w:eastAsia="en-US"/>
            </w:rPr>
            <w:drawing>
              <wp:anchor distT="0" distB="0" distL="114300" distR="114300" simplePos="0" relativeHeight="251660288" behindDoc="0" locked="0" layoutInCell="1" allowOverlap="1" wp14:anchorId="525522D3" wp14:editId="525522D4">
                <wp:simplePos x="0" y="0"/>
                <wp:positionH relativeFrom="column">
                  <wp:posOffset>-2540</wp:posOffset>
                </wp:positionH>
                <wp:positionV relativeFrom="paragraph">
                  <wp:posOffset>83820</wp:posOffset>
                </wp:positionV>
                <wp:extent cx="2360930" cy="428625"/>
                <wp:effectExtent l="0" t="0" r="1270" b="952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6093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2965FA" w14:paraId="525522CC" w14:textId="77777777" w:rsidTr="3B2A1C86">
      <w:trPr>
        <w:trHeight w:val="704"/>
      </w:trPr>
      <w:tc>
        <w:tcPr>
          <w:tcW w:w="5000" w:type="pct"/>
          <w:tcBorders>
            <w:top w:val="single" w:sz="4" w:space="0" w:color="FFFFFF" w:themeColor="background1"/>
            <w:left w:val="single" w:sz="4" w:space="0" w:color="FFFFFF" w:themeColor="background1"/>
            <w:bottom w:val="single" w:sz="4" w:space="0" w:color="auto"/>
            <w:right w:val="single" w:sz="4" w:space="0" w:color="FFFFFF" w:themeColor="background1"/>
          </w:tcBorders>
        </w:tcPr>
        <w:p w14:paraId="525522CB" w14:textId="79D277EF" w:rsidR="002965FA" w:rsidRPr="00AB0280" w:rsidRDefault="002965FA" w:rsidP="00BC3EF8">
          <w:pPr>
            <w:spacing w:before="120" w:line="240" w:lineRule="auto"/>
            <w:rPr>
              <w:rFonts w:cs="Calibri"/>
              <w:b/>
              <w:color w:val="404040"/>
              <w:sz w:val="28"/>
              <w:szCs w:val="28"/>
            </w:rPr>
          </w:pPr>
          <w:r>
            <w:rPr>
              <w:rFonts w:cs="Calibri"/>
              <w:b/>
              <w:color w:val="404040"/>
              <w:sz w:val="28"/>
              <w:szCs w:val="28"/>
            </w:rPr>
            <w:t>Assessment Cover Sheet and Feedback Sheet</w:t>
          </w:r>
        </w:p>
      </w:tc>
    </w:tr>
  </w:tbl>
  <w:p w14:paraId="525522CD" w14:textId="77777777" w:rsidR="002965FA" w:rsidRPr="00A67AAA" w:rsidRDefault="002965FA" w:rsidP="00A67AAA">
    <w:pPr>
      <w:pStyle w:val="Header"/>
      <w:spacing w:after="0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B32FF7"/>
    <w:multiLevelType w:val="hybridMultilevel"/>
    <w:tmpl w:val="A88C9A4C"/>
    <w:lvl w:ilvl="0" w:tplc="C5FA9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5095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5A6D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2C74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676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66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6DAE7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2A58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FD432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B06A93"/>
    <w:multiLevelType w:val="hybridMultilevel"/>
    <w:tmpl w:val="3640A84C"/>
    <w:lvl w:ilvl="0" w:tplc="5E80C67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020BF"/>
    <w:multiLevelType w:val="hybridMultilevel"/>
    <w:tmpl w:val="E872E4CC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654D64"/>
    <w:multiLevelType w:val="hybridMultilevel"/>
    <w:tmpl w:val="779C3F1E"/>
    <w:lvl w:ilvl="0" w:tplc="1FA2CDC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="Tahoma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655D82"/>
    <w:multiLevelType w:val="hybridMultilevel"/>
    <w:tmpl w:val="38F805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D24E56"/>
    <w:multiLevelType w:val="hybridMultilevel"/>
    <w:tmpl w:val="0032D164"/>
    <w:lvl w:ilvl="0" w:tplc="64B83D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160" w:hanging="360"/>
      </w:pPr>
      <w:rPr>
        <w:rFonts w:ascii="Calibri" w:eastAsiaTheme="minorEastAsia" w:hAnsi="Calibri" w:cs="Calibri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AA797F"/>
    <w:multiLevelType w:val="hybridMultilevel"/>
    <w:tmpl w:val="79809C18"/>
    <w:lvl w:ilvl="0" w:tplc="C10C86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D55402"/>
    <w:multiLevelType w:val="hybridMultilevel"/>
    <w:tmpl w:val="1ECE4C3A"/>
    <w:lvl w:ilvl="0" w:tplc="1BFE3832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D8252A"/>
    <w:multiLevelType w:val="hybridMultilevel"/>
    <w:tmpl w:val="D72EA914"/>
    <w:lvl w:ilvl="0" w:tplc="0F8CCB9C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  <w:b/>
        <w:bCs/>
        <w:i w:val="0"/>
        <w:i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5FBACEC6">
      <w:start w:val="1"/>
      <w:numFmt w:val="bullet"/>
      <w:lvlText w:val="-"/>
      <w:lvlJc w:val="left"/>
      <w:pPr>
        <w:ind w:left="2880" w:hanging="360"/>
      </w:pPr>
      <w:rPr>
        <w:rFonts w:ascii="Calibri" w:eastAsiaTheme="minorEastAsia" w:hAnsi="Calibri" w:cs="Calibri" w:hint="default"/>
      </w:r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7B03B3"/>
    <w:multiLevelType w:val="hybridMultilevel"/>
    <w:tmpl w:val="23086B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07060B"/>
    <w:multiLevelType w:val="hybridMultilevel"/>
    <w:tmpl w:val="9702D6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4B0C19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E11BA"/>
    <w:multiLevelType w:val="hybridMultilevel"/>
    <w:tmpl w:val="F84AD9D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D4A16"/>
    <w:multiLevelType w:val="hybridMultilevel"/>
    <w:tmpl w:val="6422C53A"/>
    <w:lvl w:ilvl="0" w:tplc="F6907D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6F5818"/>
    <w:multiLevelType w:val="hybridMultilevel"/>
    <w:tmpl w:val="7A4292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1102C7"/>
    <w:multiLevelType w:val="hybridMultilevel"/>
    <w:tmpl w:val="8506DDF8"/>
    <w:lvl w:ilvl="0" w:tplc="EEA609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D280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202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22D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4839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FC9E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C252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3640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98E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84E6398"/>
    <w:multiLevelType w:val="hybridMultilevel"/>
    <w:tmpl w:val="F2EE3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381647"/>
    <w:multiLevelType w:val="hybridMultilevel"/>
    <w:tmpl w:val="A6CC8A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A84362D"/>
    <w:multiLevelType w:val="hybridMultilevel"/>
    <w:tmpl w:val="437C80AE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5F4399"/>
    <w:multiLevelType w:val="hybridMultilevel"/>
    <w:tmpl w:val="241E07D4"/>
    <w:lvl w:ilvl="0" w:tplc="9588F6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2262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74653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7010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38EF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7E71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2F8E8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710C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B240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3A051D"/>
    <w:multiLevelType w:val="hybridMultilevel"/>
    <w:tmpl w:val="A60ED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52E80"/>
    <w:multiLevelType w:val="hybridMultilevel"/>
    <w:tmpl w:val="2A601068"/>
    <w:lvl w:ilvl="0" w:tplc="C5D29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674998"/>
    <w:multiLevelType w:val="hybridMultilevel"/>
    <w:tmpl w:val="973093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10E00FB"/>
    <w:multiLevelType w:val="hybridMultilevel"/>
    <w:tmpl w:val="74AC8298"/>
    <w:lvl w:ilvl="0" w:tplc="933040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20EE8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A0E82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E234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3E88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3FA18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3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A83D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725B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253CF2"/>
    <w:multiLevelType w:val="hybridMultilevel"/>
    <w:tmpl w:val="B080AE32"/>
    <w:lvl w:ilvl="0" w:tplc="24785F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82CF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782D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0CA7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2C66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74D5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72DD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F02B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0C434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145F60"/>
    <w:multiLevelType w:val="hybridMultilevel"/>
    <w:tmpl w:val="7A3246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3B3272"/>
    <w:multiLevelType w:val="hybridMultilevel"/>
    <w:tmpl w:val="9A58BC00"/>
    <w:lvl w:ilvl="0" w:tplc="FCE6AE36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EE18C9"/>
    <w:multiLevelType w:val="hybridMultilevel"/>
    <w:tmpl w:val="9B3E13E8"/>
    <w:lvl w:ilvl="0" w:tplc="0206F73A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984503"/>
    <w:multiLevelType w:val="hybridMultilevel"/>
    <w:tmpl w:val="960A966C"/>
    <w:lvl w:ilvl="0" w:tplc="46189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2D21D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6780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7C626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AE0F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1696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966E3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88FA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4CC0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22151F9"/>
    <w:multiLevelType w:val="hybridMultilevel"/>
    <w:tmpl w:val="17DE199C"/>
    <w:lvl w:ilvl="0" w:tplc="58902610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6263A7"/>
    <w:multiLevelType w:val="hybridMultilevel"/>
    <w:tmpl w:val="A66AAD0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B13C08"/>
    <w:multiLevelType w:val="hybridMultilevel"/>
    <w:tmpl w:val="1D4650FC"/>
    <w:lvl w:ilvl="0" w:tplc="F3BCFC48">
      <w:start w:val="1"/>
      <w:numFmt w:val="bullet"/>
      <w:lvlText w:val="-"/>
      <w:lvlJc w:val="left"/>
      <w:pPr>
        <w:ind w:left="495" w:hanging="360"/>
      </w:pPr>
      <w:rPr>
        <w:rFonts w:ascii="Calibri" w:eastAsia="Arial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31" w15:restartNumberingAfterBreak="0">
    <w:nsid w:val="673E0B8E"/>
    <w:multiLevelType w:val="hybridMultilevel"/>
    <w:tmpl w:val="C192B07C"/>
    <w:lvl w:ilvl="0" w:tplc="FFFFFFFF">
      <w:start w:val="1"/>
      <w:numFmt w:val="upperLetter"/>
      <w:lvlText w:val="%1."/>
      <w:lvlJc w:val="left"/>
      <w:pPr>
        <w:ind w:left="720" w:hanging="360"/>
      </w:pPr>
      <w:rPr>
        <w:b/>
        <w:bCs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/>
        <w:bCs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9337D2"/>
    <w:multiLevelType w:val="hybridMultilevel"/>
    <w:tmpl w:val="739A3AF0"/>
    <w:lvl w:ilvl="0" w:tplc="8934F8DC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D357D8"/>
    <w:multiLevelType w:val="hybridMultilevel"/>
    <w:tmpl w:val="8DF2F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2B4EB7"/>
    <w:multiLevelType w:val="hybridMultilevel"/>
    <w:tmpl w:val="2FFC3388"/>
    <w:lvl w:ilvl="0" w:tplc="3056A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0328A3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DE5A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5A56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9C05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68C19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D68F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F69E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2B85C70"/>
    <w:multiLevelType w:val="hybridMultilevel"/>
    <w:tmpl w:val="E7789F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BACEC6">
      <w:start w:val="1"/>
      <w:numFmt w:val="bullet"/>
      <w:lvlText w:val="-"/>
      <w:lvlJc w:val="left"/>
      <w:pPr>
        <w:ind w:left="2340" w:hanging="360"/>
      </w:pPr>
      <w:rPr>
        <w:rFonts w:ascii="Calibri" w:eastAsiaTheme="minorEastAsia" w:hAnsi="Calibri" w:cs="Calibri" w:hint="default"/>
      </w:r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6D63E3"/>
    <w:multiLevelType w:val="hybridMultilevel"/>
    <w:tmpl w:val="A6E2C934"/>
    <w:lvl w:ilvl="0" w:tplc="04090001">
      <w:start w:val="1"/>
      <w:numFmt w:val="bullet"/>
      <w:lvlText w:val=""/>
      <w:lvlJc w:val="left"/>
      <w:pPr>
        <w:ind w:left="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abstractNum w:abstractNumId="37" w15:restartNumberingAfterBreak="0">
    <w:nsid w:val="78274821"/>
    <w:multiLevelType w:val="hybridMultilevel"/>
    <w:tmpl w:val="9D3CA7B0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79656987"/>
    <w:multiLevelType w:val="hybridMultilevel"/>
    <w:tmpl w:val="8FB0BB08"/>
    <w:lvl w:ilvl="0" w:tplc="F0D82D92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6829643">
    <w:abstractNumId w:val="34"/>
  </w:num>
  <w:num w:numId="2" w16cid:durableId="1596094074">
    <w:abstractNumId w:val="18"/>
  </w:num>
  <w:num w:numId="3" w16cid:durableId="1402100709">
    <w:abstractNumId w:val="14"/>
  </w:num>
  <w:num w:numId="4" w16cid:durableId="1137340929">
    <w:abstractNumId w:val="0"/>
  </w:num>
  <w:num w:numId="5" w16cid:durableId="615255836">
    <w:abstractNumId w:val="27"/>
  </w:num>
  <w:num w:numId="6" w16cid:durableId="1049302826">
    <w:abstractNumId w:val="22"/>
  </w:num>
  <w:num w:numId="7" w16cid:durableId="1763646778">
    <w:abstractNumId w:val="23"/>
  </w:num>
  <w:num w:numId="8" w16cid:durableId="96759045">
    <w:abstractNumId w:val="21"/>
  </w:num>
  <w:num w:numId="9" w16cid:durableId="1403219113">
    <w:abstractNumId w:val="38"/>
  </w:num>
  <w:num w:numId="10" w16cid:durableId="1119759425">
    <w:abstractNumId w:val="5"/>
  </w:num>
  <w:num w:numId="11" w16cid:durableId="789276766">
    <w:abstractNumId w:val="33"/>
  </w:num>
  <w:num w:numId="12" w16cid:durableId="1879198806">
    <w:abstractNumId w:val="3"/>
  </w:num>
  <w:num w:numId="13" w16cid:durableId="71197822">
    <w:abstractNumId w:val="15"/>
  </w:num>
  <w:num w:numId="14" w16cid:durableId="1742174058">
    <w:abstractNumId w:val="36"/>
  </w:num>
  <w:num w:numId="15" w16cid:durableId="1092431927">
    <w:abstractNumId w:val="24"/>
  </w:num>
  <w:num w:numId="16" w16cid:durableId="1445081006">
    <w:abstractNumId w:val="26"/>
  </w:num>
  <w:num w:numId="17" w16cid:durableId="1607424111">
    <w:abstractNumId w:val="6"/>
  </w:num>
  <w:num w:numId="18" w16cid:durableId="1797136560">
    <w:abstractNumId w:val="1"/>
  </w:num>
  <w:num w:numId="19" w16cid:durableId="1492407254">
    <w:abstractNumId w:val="4"/>
  </w:num>
  <w:num w:numId="20" w16cid:durableId="1995375284">
    <w:abstractNumId w:val="10"/>
  </w:num>
  <w:num w:numId="21" w16cid:durableId="1982806342">
    <w:abstractNumId w:val="16"/>
  </w:num>
  <w:num w:numId="22" w16cid:durableId="642976367">
    <w:abstractNumId w:val="31"/>
  </w:num>
  <w:num w:numId="23" w16cid:durableId="869143134">
    <w:abstractNumId w:val="8"/>
  </w:num>
  <w:num w:numId="24" w16cid:durableId="539125470">
    <w:abstractNumId w:val="11"/>
  </w:num>
  <w:num w:numId="25" w16cid:durableId="673194185">
    <w:abstractNumId w:val="13"/>
  </w:num>
  <w:num w:numId="26" w16cid:durableId="837117267">
    <w:abstractNumId w:val="25"/>
  </w:num>
  <w:num w:numId="27" w16cid:durableId="1054353318">
    <w:abstractNumId w:val="29"/>
  </w:num>
  <w:num w:numId="28" w16cid:durableId="846750427">
    <w:abstractNumId w:val="28"/>
  </w:num>
  <w:num w:numId="29" w16cid:durableId="236014719">
    <w:abstractNumId w:val="17"/>
  </w:num>
  <w:num w:numId="30" w16cid:durableId="845677499">
    <w:abstractNumId w:val="7"/>
  </w:num>
  <w:num w:numId="31" w16cid:durableId="493642451">
    <w:abstractNumId w:val="9"/>
  </w:num>
  <w:num w:numId="32" w16cid:durableId="938097552">
    <w:abstractNumId w:val="35"/>
  </w:num>
  <w:num w:numId="33" w16cid:durableId="1854176234">
    <w:abstractNumId w:val="37"/>
  </w:num>
  <w:num w:numId="34" w16cid:durableId="499855731">
    <w:abstractNumId w:val="20"/>
  </w:num>
  <w:num w:numId="35" w16cid:durableId="531846057">
    <w:abstractNumId w:val="32"/>
  </w:num>
  <w:num w:numId="36" w16cid:durableId="204175058">
    <w:abstractNumId w:val="12"/>
  </w:num>
  <w:num w:numId="37" w16cid:durableId="373846526">
    <w:abstractNumId w:val="2"/>
  </w:num>
  <w:num w:numId="38" w16cid:durableId="2101370799">
    <w:abstractNumId w:val="30"/>
  </w:num>
  <w:num w:numId="39" w16cid:durableId="2028091066">
    <w:abstractNumId w:val="1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WxNDU0NzMwsTSwMDdV0lEKTi0uzszPAykwrgUAR3cveiwAAAA="/>
  </w:docVars>
  <w:rsids>
    <w:rsidRoot w:val="008407B0"/>
    <w:rsid w:val="000003B1"/>
    <w:rsid w:val="000005A1"/>
    <w:rsid w:val="00000679"/>
    <w:rsid w:val="00000E32"/>
    <w:rsid w:val="00000F55"/>
    <w:rsid w:val="00002574"/>
    <w:rsid w:val="0000450C"/>
    <w:rsid w:val="000048CA"/>
    <w:rsid w:val="0000535D"/>
    <w:rsid w:val="00005A22"/>
    <w:rsid w:val="00005C03"/>
    <w:rsid w:val="00005D18"/>
    <w:rsid w:val="00006769"/>
    <w:rsid w:val="00006830"/>
    <w:rsid w:val="00011D68"/>
    <w:rsid w:val="00011D83"/>
    <w:rsid w:val="000122CD"/>
    <w:rsid w:val="00012EF2"/>
    <w:rsid w:val="00012FB3"/>
    <w:rsid w:val="00013338"/>
    <w:rsid w:val="000157A7"/>
    <w:rsid w:val="00015C30"/>
    <w:rsid w:val="000165D1"/>
    <w:rsid w:val="000166ED"/>
    <w:rsid w:val="0002011C"/>
    <w:rsid w:val="000208A0"/>
    <w:rsid w:val="00020CB9"/>
    <w:rsid w:val="00020FEC"/>
    <w:rsid w:val="0002225B"/>
    <w:rsid w:val="00022364"/>
    <w:rsid w:val="000229D1"/>
    <w:rsid w:val="00023E82"/>
    <w:rsid w:val="000251E0"/>
    <w:rsid w:val="00025ADE"/>
    <w:rsid w:val="00027251"/>
    <w:rsid w:val="000275CC"/>
    <w:rsid w:val="000320F9"/>
    <w:rsid w:val="00036943"/>
    <w:rsid w:val="000403E8"/>
    <w:rsid w:val="00040A98"/>
    <w:rsid w:val="0004146D"/>
    <w:rsid w:val="00042F9A"/>
    <w:rsid w:val="0004475A"/>
    <w:rsid w:val="00045F6E"/>
    <w:rsid w:val="000475B8"/>
    <w:rsid w:val="00050C2C"/>
    <w:rsid w:val="00051137"/>
    <w:rsid w:val="000511BC"/>
    <w:rsid w:val="0005336B"/>
    <w:rsid w:val="00056B34"/>
    <w:rsid w:val="00060F30"/>
    <w:rsid w:val="0006111F"/>
    <w:rsid w:val="00061A1E"/>
    <w:rsid w:val="00062282"/>
    <w:rsid w:val="000640B2"/>
    <w:rsid w:val="000644E3"/>
    <w:rsid w:val="00065C8B"/>
    <w:rsid w:val="00065EC3"/>
    <w:rsid w:val="00066543"/>
    <w:rsid w:val="00072031"/>
    <w:rsid w:val="000726F7"/>
    <w:rsid w:val="00072965"/>
    <w:rsid w:val="0007432D"/>
    <w:rsid w:val="00074A11"/>
    <w:rsid w:val="0007560C"/>
    <w:rsid w:val="0007562A"/>
    <w:rsid w:val="00075D31"/>
    <w:rsid w:val="00076400"/>
    <w:rsid w:val="00076A65"/>
    <w:rsid w:val="00076AE1"/>
    <w:rsid w:val="00077321"/>
    <w:rsid w:val="000805A7"/>
    <w:rsid w:val="000807EA"/>
    <w:rsid w:val="0008159A"/>
    <w:rsid w:val="00081C11"/>
    <w:rsid w:val="0008248D"/>
    <w:rsid w:val="00082FB8"/>
    <w:rsid w:val="00083666"/>
    <w:rsid w:val="00084A94"/>
    <w:rsid w:val="00085805"/>
    <w:rsid w:val="00085F01"/>
    <w:rsid w:val="000872A3"/>
    <w:rsid w:val="000876C5"/>
    <w:rsid w:val="00087880"/>
    <w:rsid w:val="00090AF0"/>
    <w:rsid w:val="00090C07"/>
    <w:rsid w:val="00091D06"/>
    <w:rsid w:val="000928D0"/>
    <w:rsid w:val="00093C1A"/>
    <w:rsid w:val="0009537A"/>
    <w:rsid w:val="00095AF5"/>
    <w:rsid w:val="00097085"/>
    <w:rsid w:val="000A020D"/>
    <w:rsid w:val="000A1C7A"/>
    <w:rsid w:val="000A25BD"/>
    <w:rsid w:val="000A264D"/>
    <w:rsid w:val="000A3015"/>
    <w:rsid w:val="000A3169"/>
    <w:rsid w:val="000A4DAF"/>
    <w:rsid w:val="000A57BB"/>
    <w:rsid w:val="000A5993"/>
    <w:rsid w:val="000A59E7"/>
    <w:rsid w:val="000A6058"/>
    <w:rsid w:val="000A7FCC"/>
    <w:rsid w:val="000B0296"/>
    <w:rsid w:val="000B14FD"/>
    <w:rsid w:val="000B1501"/>
    <w:rsid w:val="000B17B2"/>
    <w:rsid w:val="000B3687"/>
    <w:rsid w:val="000B5278"/>
    <w:rsid w:val="000B5C1E"/>
    <w:rsid w:val="000C051A"/>
    <w:rsid w:val="000C1130"/>
    <w:rsid w:val="000C2FAF"/>
    <w:rsid w:val="000C3C24"/>
    <w:rsid w:val="000C4E3B"/>
    <w:rsid w:val="000C53C9"/>
    <w:rsid w:val="000C5E27"/>
    <w:rsid w:val="000C5E34"/>
    <w:rsid w:val="000C7CA0"/>
    <w:rsid w:val="000C7FCE"/>
    <w:rsid w:val="000D22EC"/>
    <w:rsid w:val="000D245F"/>
    <w:rsid w:val="000D3517"/>
    <w:rsid w:val="000D491C"/>
    <w:rsid w:val="000D4C85"/>
    <w:rsid w:val="000D4EA2"/>
    <w:rsid w:val="000D4F23"/>
    <w:rsid w:val="000D53B6"/>
    <w:rsid w:val="000D6E30"/>
    <w:rsid w:val="000D789B"/>
    <w:rsid w:val="000E1AEF"/>
    <w:rsid w:val="000E273B"/>
    <w:rsid w:val="000E2D24"/>
    <w:rsid w:val="000E3E21"/>
    <w:rsid w:val="000E4EC7"/>
    <w:rsid w:val="000E58A1"/>
    <w:rsid w:val="000E6B2E"/>
    <w:rsid w:val="000E734E"/>
    <w:rsid w:val="000E78F9"/>
    <w:rsid w:val="000E7D79"/>
    <w:rsid w:val="000E7D97"/>
    <w:rsid w:val="000F19D1"/>
    <w:rsid w:val="000F1DAB"/>
    <w:rsid w:val="000F1F84"/>
    <w:rsid w:val="000F31B6"/>
    <w:rsid w:val="000F3E64"/>
    <w:rsid w:val="000F4BA1"/>
    <w:rsid w:val="000F55F2"/>
    <w:rsid w:val="000F5A0D"/>
    <w:rsid w:val="000F6697"/>
    <w:rsid w:val="000F6AB6"/>
    <w:rsid w:val="00100D9C"/>
    <w:rsid w:val="0010182E"/>
    <w:rsid w:val="0010548C"/>
    <w:rsid w:val="00106889"/>
    <w:rsid w:val="00110E01"/>
    <w:rsid w:val="00111C15"/>
    <w:rsid w:val="00111F51"/>
    <w:rsid w:val="00112E25"/>
    <w:rsid w:val="001156FC"/>
    <w:rsid w:val="00115CA1"/>
    <w:rsid w:val="00117CC1"/>
    <w:rsid w:val="00117D48"/>
    <w:rsid w:val="001222F4"/>
    <w:rsid w:val="001229E2"/>
    <w:rsid w:val="00123272"/>
    <w:rsid w:val="0012384A"/>
    <w:rsid w:val="0012390C"/>
    <w:rsid w:val="00125588"/>
    <w:rsid w:val="00127996"/>
    <w:rsid w:val="00130CA1"/>
    <w:rsid w:val="001310AB"/>
    <w:rsid w:val="00131DC5"/>
    <w:rsid w:val="001329EE"/>
    <w:rsid w:val="0013487C"/>
    <w:rsid w:val="001348F4"/>
    <w:rsid w:val="0013546F"/>
    <w:rsid w:val="0013570D"/>
    <w:rsid w:val="00136D4B"/>
    <w:rsid w:val="0013733D"/>
    <w:rsid w:val="00137433"/>
    <w:rsid w:val="00140BB9"/>
    <w:rsid w:val="00140DF4"/>
    <w:rsid w:val="00140E83"/>
    <w:rsid w:val="00141591"/>
    <w:rsid w:val="00141CAF"/>
    <w:rsid w:val="00142546"/>
    <w:rsid w:val="00142F80"/>
    <w:rsid w:val="0014310A"/>
    <w:rsid w:val="00146629"/>
    <w:rsid w:val="00146897"/>
    <w:rsid w:val="00150BE7"/>
    <w:rsid w:val="001513E4"/>
    <w:rsid w:val="00151B90"/>
    <w:rsid w:val="00153F21"/>
    <w:rsid w:val="00154479"/>
    <w:rsid w:val="001547B4"/>
    <w:rsid w:val="00154C77"/>
    <w:rsid w:val="00155783"/>
    <w:rsid w:val="00155816"/>
    <w:rsid w:val="001578C4"/>
    <w:rsid w:val="00157CA5"/>
    <w:rsid w:val="00157E59"/>
    <w:rsid w:val="00160E0F"/>
    <w:rsid w:val="00161453"/>
    <w:rsid w:val="001624C5"/>
    <w:rsid w:val="00163117"/>
    <w:rsid w:val="00164275"/>
    <w:rsid w:val="001659AC"/>
    <w:rsid w:val="00166229"/>
    <w:rsid w:val="00166A01"/>
    <w:rsid w:val="00167E0E"/>
    <w:rsid w:val="00170CC9"/>
    <w:rsid w:val="0017233B"/>
    <w:rsid w:val="001724FE"/>
    <w:rsid w:val="0017665B"/>
    <w:rsid w:val="0017763A"/>
    <w:rsid w:val="001803DE"/>
    <w:rsid w:val="00180C34"/>
    <w:rsid w:val="0018152A"/>
    <w:rsid w:val="0018156C"/>
    <w:rsid w:val="0018588B"/>
    <w:rsid w:val="001872A9"/>
    <w:rsid w:val="001873B6"/>
    <w:rsid w:val="00191C48"/>
    <w:rsid w:val="00193A90"/>
    <w:rsid w:val="00195323"/>
    <w:rsid w:val="00195794"/>
    <w:rsid w:val="0019611B"/>
    <w:rsid w:val="00196F96"/>
    <w:rsid w:val="001A0284"/>
    <w:rsid w:val="001A3683"/>
    <w:rsid w:val="001A3EF0"/>
    <w:rsid w:val="001A4780"/>
    <w:rsid w:val="001A508D"/>
    <w:rsid w:val="001A60E8"/>
    <w:rsid w:val="001B0109"/>
    <w:rsid w:val="001B0213"/>
    <w:rsid w:val="001B0AD5"/>
    <w:rsid w:val="001B0EBB"/>
    <w:rsid w:val="001B3BAB"/>
    <w:rsid w:val="001B56CA"/>
    <w:rsid w:val="001B5CC8"/>
    <w:rsid w:val="001B6E40"/>
    <w:rsid w:val="001B79B5"/>
    <w:rsid w:val="001C0540"/>
    <w:rsid w:val="001C0AA9"/>
    <w:rsid w:val="001C0AD6"/>
    <w:rsid w:val="001C1287"/>
    <w:rsid w:val="001C2799"/>
    <w:rsid w:val="001C2E55"/>
    <w:rsid w:val="001C5844"/>
    <w:rsid w:val="001C6A8D"/>
    <w:rsid w:val="001D0E9B"/>
    <w:rsid w:val="001D27B9"/>
    <w:rsid w:val="001D39D0"/>
    <w:rsid w:val="001D3A40"/>
    <w:rsid w:val="001D45FB"/>
    <w:rsid w:val="001D66A7"/>
    <w:rsid w:val="001D7618"/>
    <w:rsid w:val="001D764E"/>
    <w:rsid w:val="001D7FF5"/>
    <w:rsid w:val="001E0894"/>
    <w:rsid w:val="001E25BA"/>
    <w:rsid w:val="001E6C26"/>
    <w:rsid w:val="001F1324"/>
    <w:rsid w:val="001F2F7E"/>
    <w:rsid w:val="001F5047"/>
    <w:rsid w:val="001F5942"/>
    <w:rsid w:val="001F5FFE"/>
    <w:rsid w:val="001F6C30"/>
    <w:rsid w:val="001F6D0E"/>
    <w:rsid w:val="001F703A"/>
    <w:rsid w:val="001F7353"/>
    <w:rsid w:val="002007D6"/>
    <w:rsid w:val="00202FFF"/>
    <w:rsid w:val="002057C0"/>
    <w:rsid w:val="002066C8"/>
    <w:rsid w:val="0021044C"/>
    <w:rsid w:val="00211035"/>
    <w:rsid w:val="00212D9E"/>
    <w:rsid w:val="0021465C"/>
    <w:rsid w:val="00214A0A"/>
    <w:rsid w:val="00215C46"/>
    <w:rsid w:val="002170A2"/>
    <w:rsid w:val="00217E2A"/>
    <w:rsid w:val="00217F50"/>
    <w:rsid w:val="00220934"/>
    <w:rsid w:val="00220E8A"/>
    <w:rsid w:val="00220ECF"/>
    <w:rsid w:val="0022103E"/>
    <w:rsid w:val="00221E9D"/>
    <w:rsid w:val="0022390B"/>
    <w:rsid w:val="00223DC7"/>
    <w:rsid w:val="0022462A"/>
    <w:rsid w:val="00226107"/>
    <w:rsid w:val="00226A7A"/>
    <w:rsid w:val="0022705A"/>
    <w:rsid w:val="00227B06"/>
    <w:rsid w:val="00227E38"/>
    <w:rsid w:val="00230F91"/>
    <w:rsid w:val="002311AB"/>
    <w:rsid w:val="002316A9"/>
    <w:rsid w:val="00234A70"/>
    <w:rsid w:val="002353FC"/>
    <w:rsid w:val="00235C49"/>
    <w:rsid w:val="00237AC2"/>
    <w:rsid w:val="00240C12"/>
    <w:rsid w:val="00241329"/>
    <w:rsid w:val="00241B32"/>
    <w:rsid w:val="00243682"/>
    <w:rsid w:val="00244EB5"/>
    <w:rsid w:val="002458DB"/>
    <w:rsid w:val="00245D1D"/>
    <w:rsid w:val="00247480"/>
    <w:rsid w:val="00250825"/>
    <w:rsid w:val="002526F2"/>
    <w:rsid w:val="0026067B"/>
    <w:rsid w:val="00260CBF"/>
    <w:rsid w:val="0026225C"/>
    <w:rsid w:val="0026260E"/>
    <w:rsid w:val="00262E8A"/>
    <w:rsid w:val="00262FEA"/>
    <w:rsid w:val="00263A4B"/>
    <w:rsid w:val="00263CEF"/>
    <w:rsid w:val="002641E5"/>
    <w:rsid w:val="00265227"/>
    <w:rsid w:val="0026585D"/>
    <w:rsid w:val="00271E19"/>
    <w:rsid w:val="00273E9A"/>
    <w:rsid w:val="0027418C"/>
    <w:rsid w:val="002803BF"/>
    <w:rsid w:val="00282831"/>
    <w:rsid w:val="00282CE6"/>
    <w:rsid w:val="00283243"/>
    <w:rsid w:val="00283E64"/>
    <w:rsid w:val="00284A55"/>
    <w:rsid w:val="00285CE3"/>
    <w:rsid w:val="0029069E"/>
    <w:rsid w:val="00290A49"/>
    <w:rsid w:val="002913CD"/>
    <w:rsid w:val="002936D8"/>
    <w:rsid w:val="00293BFA"/>
    <w:rsid w:val="00293FED"/>
    <w:rsid w:val="002946A2"/>
    <w:rsid w:val="002965FA"/>
    <w:rsid w:val="00296881"/>
    <w:rsid w:val="002972BD"/>
    <w:rsid w:val="0029736C"/>
    <w:rsid w:val="002A2263"/>
    <w:rsid w:val="002A46B4"/>
    <w:rsid w:val="002A50DA"/>
    <w:rsid w:val="002A50FE"/>
    <w:rsid w:val="002A5488"/>
    <w:rsid w:val="002A5C5E"/>
    <w:rsid w:val="002B00BE"/>
    <w:rsid w:val="002B04C9"/>
    <w:rsid w:val="002B08C0"/>
    <w:rsid w:val="002B0F4D"/>
    <w:rsid w:val="002B4609"/>
    <w:rsid w:val="002B46F0"/>
    <w:rsid w:val="002B5149"/>
    <w:rsid w:val="002B5BD3"/>
    <w:rsid w:val="002B5E3A"/>
    <w:rsid w:val="002B699C"/>
    <w:rsid w:val="002B6C8B"/>
    <w:rsid w:val="002B7E35"/>
    <w:rsid w:val="002B7E79"/>
    <w:rsid w:val="002C1E95"/>
    <w:rsid w:val="002C33FB"/>
    <w:rsid w:val="002C3FA2"/>
    <w:rsid w:val="002C49B1"/>
    <w:rsid w:val="002C7B3C"/>
    <w:rsid w:val="002D174B"/>
    <w:rsid w:val="002D2F95"/>
    <w:rsid w:val="002D3767"/>
    <w:rsid w:val="002D46A7"/>
    <w:rsid w:val="002D5881"/>
    <w:rsid w:val="002D5E75"/>
    <w:rsid w:val="002D6357"/>
    <w:rsid w:val="002D6C86"/>
    <w:rsid w:val="002D6F7F"/>
    <w:rsid w:val="002D756C"/>
    <w:rsid w:val="002E26FF"/>
    <w:rsid w:val="002E2D9A"/>
    <w:rsid w:val="002E3605"/>
    <w:rsid w:val="002E3B96"/>
    <w:rsid w:val="002E4183"/>
    <w:rsid w:val="002E45D7"/>
    <w:rsid w:val="002E45FA"/>
    <w:rsid w:val="002E538D"/>
    <w:rsid w:val="002E5F2B"/>
    <w:rsid w:val="002E731A"/>
    <w:rsid w:val="002F0EAA"/>
    <w:rsid w:val="002F34D4"/>
    <w:rsid w:val="002F3A8F"/>
    <w:rsid w:val="002F5DAB"/>
    <w:rsid w:val="002F61F3"/>
    <w:rsid w:val="002F6A55"/>
    <w:rsid w:val="002F6FE0"/>
    <w:rsid w:val="00300580"/>
    <w:rsid w:val="00300614"/>
    <w:rsid w:val="003006FE"/>
    <w:rsid w:val="00301D44"/>
    <w:rsid w:val="003025D5"/>
    <w:rsid w:val="00302C7E"/>
    <w:rsid w:val="00303A66"/>
    <w:rsid w:val="00303CA7"/>
    <w:rsid w:val="0030540C"/>
    <w:rsid w:val="00310810"/>
    <w:rsid w:val="00311B0B"/>
    <w:rsid w:val="00312EF2"/>
    <w:rsid w:val="00314765"/>
    <w:rsid w:val="00314A16"/>
    <w:rsid w:val="0031531D"/>
    <w:rsid w:val="0031732A"/>
    <w:rsid w:val="003173D8"/>
    <w:rsid w:val="003207B4"/>
    <w:rsid w:val="003216FB"/>
    <w:rsid w:val="00322933"/>
    <w:rsid w:val="00323A23"/>
    <w:rsid w:val="00324E02"/>
    <w:rsid w:val="00325FCD"/>
    <w:rsid w:val="00326F5A"/>
    <w:rsid w:val="00334606"/>
    <w:rsid w:val="00334865"/>
    <w:rsid w:val="00335CE1"/>
    <w:rsid w:val="00336D0D"/>
    <w:rsid w:val="0033782B"/>
    <w:rsid w:val="00337E68"/>
    <w:rsid w:val="00337FFC"/>
    <w:rsid w:val="00340800"/>
    <w:rsid w:val="00340AA4"/>
    <w:rsid w:val="00341B52"/>
    <w:rsid w:val="00343EF8"/>
    <w:rsid w:val="003446CC"/>
    <w:rsid w:val="00346678"/>
    <w:rsid w:val="003471B8"/>
    <w:rsid w:val="003479D8"/>
    <w:rsid w:val="00351849"/>
    <w:rsid w:val="003527DB"/>
    <w:rsid w:val="00353C3D"/>
    <w:rsid w:val="00354202"/>
    <w:rsid w:val="00354D91"/>
    <w:rsid w:val="0035578F"/>
    <w:rsid w:val="00355C0F"/>
    <w:rsid w:val="0035611B"/>
    <w:rsid w:val="0035767E"/>
    <w:rsid w:val="00357EA5"/>
    <w:rsid w:val="00360B6F"/>
    <w:rsid w:val="0036124D"/>
    <w:rsid w:val="00362E1A"/>
    <w:rsid w:val="00363376"/>
    <w:rsid w:val="00363BFB"/>
    <w:rsid w:val="003655CE"/>
    <w:rsid w:val="00365C23"/>
    <w:rsid w:val="00365FAA"/>
    <w:rsid w:val="00366923"/>
    <w:rsid w:val="00366A65"/>
    <w:rsid w:val="00367424"/>
    <w:rsid w:val="00367E95"/>
    <w:rsid w:val="00370127"/>
    <w:rsid w:val="0037078E"/>
    <w:rsid w:val="00370E1E"/>
    <w:rsid w:val="00372632"/>
    <w:rsid w:val="0037364B"/>
    <w:rsid w:val="00374E95"/>
    <w:rsid w:val="003753A7"/>
    <w:rsid w:val="003760D1"/>
    <w:rsid w:val="00377D3E"/>
    <w:rsid w:val="00377E25"/>
    <w:rsid w:val="0037BBF3"/>
    <w:rsid w:val="00380CDB"/>
    <w:rsid w:val="0038183D"/>
    <w:rsid w:val="00384B8C"/>
    <w:rsid w:val="003863EE"/>
    <w:rsid w:val="00387EE0"/>
    <w:rsid w:val="00391611"/>
    <w:rsid w:val="00395165"/>
    <w:rsid w:val="00395AA7"/>
    <w:rsid w:val="00396348"/>
    <w:rsid w:val="00396BE7"/>
    <w:rsid w:val="003A19EF"/>
    <w:rsid w:val="003A236E"/>
    <w:rsid w:val="003A4790"/>
    <w:rsid w:val="003A4B46"/>
    <w:rsid w:val="003A60B4"/>
    <w:rsid w:val="003A6B74"/>
    <w:rsid w:val="003B12D7"/>
    <w:rsid w:val="003B1D49"/>
    <w:rsid w:val="003B1DEF"/>
    <w:rsid w:val="003B4664"/>
    <w:rsid w:val="003B55B7"/>
    <w:rsid w:val="003B5650"/>
    <w:rsid w:val="003B5C49"/>
    <w:rsid w:val="003B5FAF"/>
    <w:rsid w:val="003B6964"/>
    <w:rsid w:val="003C0A80"/>
    <w:rsid w:val="003C3C83"/>
    <w:rsid w:val="003C4BD3"/>
    <w:rsid w:val="003C7713"/>
    <w:rsid w:val="003C7AE8"/>
    <w:rsid w:val="003D070D"/>
    <w:rsid w:val="003D2C58"/>
    <w:rsid w:val="003D302D"/>
    <w:rsid w:val="003D3FD5"/>
    <w:rsid w:val="003D454C"/>
    <w:rsid w:val="003D5182"/>
    <w:rsid w:val="003D5F6D"/>
    <w:rsid w:val="003D7087"/>
    <w:rsid w:val="003E005B"/>
    <w:rsid w:val="003E0B7E"/>
    <w:rsid w:val="003E0BEE"/>
    <w:rsid w:val="003E1326"/>
    <w:rsid w:val="003E1369"/>
    <w:rsid w:val="003E1DAA"/>
    <w:rsid w:val="003E3ABA"/>
    <w:rsid w:val="003E3F8C"/>
    <w:rsid w:val="003E52FF"/>
    <w:rsid w:val="003E5C30"/>
    <w:rsid w:val="003E5CE9"/>
    <w:rsid w:val="003E7458"/>
    <w:rsid w:val="003E7D8E"/>
    <w:rsid w:val="003F20AE"/>
    <w:rsid w:val="003F2B88"/>
    <w:rsid w:val="003F4108"/>
    <w:rsid w:val="003F4F82"/>
    <w:rsid w:val="003F7730"/>
    <w:rsid w:val="00401646"/>
    <w:rsid w:val="00402880"/>
    <w:rsid w:val="0040333B"/>
    <w:rsid w:val="0040489D"/>
    <w:rsid w:val="00406278"/>
    <w:rsid w:val="0040645E"/>
    <w:rsid w:val="00406FDC"/>
    <w:rsid w:val="00410E2D"/>
    <w:rsid w:val="00410FD0"/>
    <w:rsid w:val="004115E8"/>
    <w:rsid w:val="00411615"/>
    <w:rsid w:val="0041175A"/>
    <w:rsid w:val="004130BD"/>
    <w:rsid w:val="0041368F"/>
    <w:rsid w:val="004144EC"/>
    <w:rsid w:val="00414F07"/>
    <w:rsid w:val="00422A04"/>
    <w:rsid w:val="00424919"/>
    <w:rsid w:val="00425CCB"/>
    <w:rsid w:val="00425E31"/>
    <w:rsid w:val="0043214A"/>
    <w:rsid w:val="00433540"/>
    <w:rsid w:val="00434BD6"/>
    <w:rsid w:val="004364CF"/>
    <w:rsid w:val="00437BB0"/>
    <w:rsid w:val="0044058F"/>
    <w:rsid w:val="00441CB3"/>
    <w:rsid w:val="004420E6"/>
    <w:rsid w:val="004436CE"/>
    <w:rsid w:val="00443A15"/>
    <w:rsid w:val="00443CAF"/>
    <w:rsid w:val="004444CC"/>
    <w:rsid w:val="00444999"/>
    <w:rsid w:val="00446487"/>
    <w:rsid w:val="00446DF1"/>
    <w:rsid w:val="0044746E"/>
    <w:rsid w:val="00447798"/>
    <w:rsid w:val="0045098D"/>
    <w:rsid w:val="0045208C"/>
    <w:rsid w:val="00452BDB"/>
    <w:rsid w:val="00453974"/>
    <w:rsid w:val="004541C3"/>
    <w:rsid w:val="00455057"/>
    <w:rsid w:val="004550AD"/>
    <w:rsid w:val="00455B38"/>
    <w:rsid w:val="004603F5"/>
    <w:rsid w:val="00460413"/>
    <w:rsid w:val="004604B9"/>
    <w:rsid w:val="0046097D"/>
    <w:rsid w:val="00461F4D"/>
    <w:rsid w:val="004631FB"/>
    <w:rsid w:val="00463A38"/>
    <w:rsid w:val="00463F80"/>
    <w:rsid w:val="0046759C"/>
    <w:rsid w:val="00467BFC"/>
    <w:rsid w:val="0047061C"/>
    <w:rsid w:val="004740E2"/>
    <w:rsid w:val="004745C4"/>
    <w:rsid w:val="00474810"/>
    <w:rsid w:val="00475E4E"/>
    <w:rsid w:val="004801A2"/>
    <w:rsid w:val="0048345C"/>
    <w:rsid w:val="00484CA4"/>
    <w:rsid w:val="004856DF"/>
    <w:rsid w:val="00490669"/>
    <w:rsid w:val="00490C2F"/>
    <w:rsid w:val="00490FB5"/>
    <w:rsid w:val="00492A95"/>
    <w:rsid w:val="00495D30"/>
    <w:rsid w:val="00495F39"/>
    <w:rsid w:val="00495FED"/>
    <w:rsid w:val="00496EF4"/>
    <w:rsid w:val="004A0A17"/>
    <w:rsid w:val="004A0A56"/>
    <w:rsid w:val="004A29E9"/>
    <w:rsid w:val="004A32B7"/>
    <w:rsid w:val="004A39B6"/>
    <w:rsid w:val="004A3AE0"/>
    <w:rsid w:val="004A3B44"/>
    <w:rsid w:val="004A540D"/>
    <w:rsid w:val="004A5BC1"/>
    <w:rsid w:val="004A690D"/>
    <w:rsid w:val="004A7A25"/>
    <w:rsid w:val="004B1067"/>
    <w:rsid w:val="004B1CA7"/>
    <w:rsid w:val="004B1FAF"/>
    <w:rsid w:val="004B31E0"/>
    <w:rsid w:val="004B3DC8"/>
    <w:rsid w:val="004B5515"/>
    <w:rsid w:val="004B6309"/>
    <w:rsid w:val="004C1928"/>
    <w:rsid w:val="004C28E9"/>
    <w:rsid w:val="004C2AB6"/>
    <w:rsid w:val="004C37A4"/>
    <w:rsid w:val="004C42F1"/>
    <w:rsid w:val="004C4957"/>
    <w:rsid w:val="004C57EA"/>
    <w:rsid w:val="004C5A4B"/>
    <w:rsid w:val="004C6107"/>
    <w:rsid w:val="004C6454"/>
    <w:rsid w:val="004D0D8B"/>
    <w:rsid w:val="004D2A13"/>
    <w:rsid w:val="004D3604"/>
    <w:rsid w:val="004D38D2"/>
    <w:rsid w:val="004D4CBA"/>
    <w:rsid w:val="004D564A"/>
    <w:rsid w:val="004D5DF4"/>
    <w:rsid w:val="004D6079"/>
    <w:rsid w:val="004D6D9C"/>
    <w:rsid w:val="004E0663"/>
    <w:rsid w:val="004E066F"/>
    <w:rsid w:val="004E09B2"/>
    <w:rsid w:val="004E1563"/>
    <w:rsid w:val="004E32B4"/>
    <w:rsid w:val="004E3862"/>
    <w:rsid w:val="004E4436"/>
    <w:rsid w:val="004E6F32"/>
    <w:rsid w:val="004E70C4"/>
    <w:rsid w:val="004F0778"/>
    <w:rsid w:val="004F09C1"/>
    <w:rsid w:val="004F0DAB"/>
    <w:rsid w:val="004F206F"/>
    <w:rsid w:val="004F2D22"/>
    <w:rsid w:val="004F32B1"/>
    <w:rsid w:val="004F3626"/>
    <w:rsid w:val="004F6A55"/>
    <w:rsid w:val="00502425"/>
    <w:rsid w:val="0050250C"/>
    <w:rsid w:val="00503487"/>
    <w:rsid w:val="005038BD"/>
    <w:rsid w:val="00503C8C"/>
    <w:rsid w:val="005040EB"/>
    <w:rsid w:val="00507C2D"/>
    <w:rsid w:val="00507E9F"/>
    <w:rsid w:val="00510F4E"/>
    <w:rsid w:val="0051141B"/>
    <w:rsid w:val="0051225F"/>
    <w:rsid w:val="00512D46"/>
    <w:rsid w:val="005130EF"/>
    <w:rsid w:val="00513398"/>
    <w:rsid w:val="00513EB4"/>
    <w:rsid w:val="00517B4C"/>
    <w:rsid w:val="00517FEA"/>
    <w:rsid w:val="005200A4"/>
    <w:rsid w:val="0052196E"/>
    <w:rsid w:val="005220BF"/>
    <w:rsid w:val="0052211D"/>
    <w:rsid w:val="00522631"/>
    <w:rsid w:val="005249CD"/>
    <w:rsid w:val="005259D6"/>
    <w:rsid w:val="0052623A"/>
    <w:rsid w:val="005264DA"/>
    <w:rsid w:val="00530D87"/>
    <w:rsid w:val="00531122"/>
    <w:rsid w:val="00531233"/>
    <w:rsid w:val="00531378"/>
    <w:rsid w:val="00531A4E"/>
    <w:rsid w:val="0053211C"/>
    <w:rsid w:val="0053366E"/>
    <w:rsid w:val="00533920"/>
    <w:rsid w:val="00534D13"/>
    <w:rsid w:val="0053559E"/>
    <w:rsid w:val="00535EE8"/>
    <w:rsid w:val="00536532"/>
    <w:rsid w:val="0053734A"/>
    <w:rsid w:val="00545990"/>
    <w:rsid w:val="00550025"/>
    <w:rsid w:val="00550029"/>
    <w:rsid w:val="005504A6"/>
    <w:rsid w:val="00550C32"/>
    <w:rsid w:val="00552199"/>
    <w:rsid w:val="00553168"/>
    <w:rsid w:val="005533A7"/>
    <w:rsid w:val="005535AD"/>
    <w:rsid w:val="00554912"/>
    <w:rsid w:val="00554D50"/>
    <w:rsid w:val="00555471"/>
    <w:rsid w:val="005569E3"/>
    <w:rsid w:val="0055799F"/>
    <w:rsid w:val="00557F1E"/>
    <w:rsid w:val="005613F0"/>
    <w:rsid w:val="00561525"/>
    <w:rsid w:val="0056304E"/>
    <w:rsid w:val="00563791"/>
    <w:rsid w:val="0056420F"/>
    <w:rsid w:val="00566C89"/>
    <w:rsid w:val="00567827"/>
    <w:rsid w:val="00570092"/>
    <w:rsid w:val="00570585"/>
    <w:rsid w:val="00571222"/>
    <w:rsid w:val="00571745"/>
    <w:rsid w:val="00573C4F"/>
    <w:rsid w:val="00575F07"/>
    <w:rsid w:val="00576440"/>
    <w:rsid w:val="00577299"/>
    <w:rsid w:val="0057752C"/>
    <w:rsid w:val="00581721"/>
    <w:rsid w:val="00581A05"/>
    <w:rsid w:val="00581E12"/>
    <w:rsid w:val="0058262C"/>
    <w:rsid w:val="00585743"/>
    <w:rsid w:val="00585956"/>
    <w:rsid w:val="005862F8"/>
    <w:rsid w:val="00591451"/>
    <w:rsid w:val="005940CE"/>
    <w:rsid w:val="00594C84"/>
    <w:rsid w:val="00594D0F"/>
    <w:rsid w:val="00595498"/>
    <w:rsid w:val="005978DF"/>
    <w:rsid w:val="005A327E"/>
    <w:rsid w:val="005A32CB"/>
    <w:rsid w:val="005A4211"/>
    <w:rsid w:val="005A585D"/>
    <w:rsid w:val="005A7AB2"/>
    <w:rsid w:val="005A7F69"/>
    <w:rsid w:val="005A7F83"/>
    <w:rsid w:val="005B007B"/>
    <w:rsid w:val="005B0137"/>
    <w:rsid w:val="005B024B"/>
    <w:rsid w:val="005B08E4"/>
    <w:rsid w:val="005B0A49"/>
    <w:rsid w:val="005B1103"/>
    <w:rsid w:val="005B1CC8"/>
    <w:rsid w:val="005B211C"/>
    <w:rsid w:val="005B3958"/>
    <w:rsid w:val="005B4A19"/>
    <w:rsid w:val="005B70CA"/>
    <w:rsid w:val="005B7B86"/>
    <w:rsid w:val="005B7E4F"/>
    <w:rsid w:val="005C0089"/>
    <w:rsid w:val="005C1458"/>
    <w:rsid w:val="005C14C2"/>
    <w:rsid w:val="005C2193"/>
    <w:rsid w:val="005C2A1A"/>
    <w:rsid w:val="005C2E26"/>
    <w:rsid w:val="005C37F2"/>
    <w:rsid w:val="005C4161"/>
    <w:rsid w:val="005C5850"/>
    <w:rsid w:val="005C7D49"/>
    <w:rsid w:val="005C7EE0"/>
    <w:rsid w:val="005D0C4D"/>
    <w:rsid w:val="005D15FE"/>
    <w:rsid w:val="005D1C4C"/>
    <w:rsid w:val="005D2195"/>
    <w:rsid w:val="005D2786"/>
    <w:rsid w:val="005D2F78"/>
    <w:rsid w:val="005D347A"/>
    <w:rsid w:val="005D4145"/>
    <w:rsid w:val="005D54A3"/>
    <w:rsid w:val="005D704B"/>
    <w:rsid w:val="005E103D"/>
    <w:rsid w:val="005E14E2"/>
    <w:rsid w:val="005E35D8"/>
    <w:rsid w:val="005E3B2E"/>
    <w:rsid w:val="005E3DA9"/>
    <w:rsid w:val="005E414A"/>
    <w:rsid w:val="005E45BC"/>
    <w:rsid w:val="005E4CEE"/>
    <w:rsid w:val="005E63EA"/>
    <w:rsid w:val="005E6A08"/>
    <w:rsid w:val="005E7B89"/>
    <w:rsid w:val="005F0440"/>
    <w:rsid w:val="005F09AD"/>
    <w:rsid w:val="005F34CE"/>
    <w:rsid w:val="005F38AD"/>
    <w:rsid w:val="005F3EFE"/>
    <w:rsid w:val="005F4897"/>
    <w:rsid w:val="005F6170"/>
    <w:rsid w:val="005F710D"/>
    <w:rsid w:val="00600DA5"/>
    <w:rsid w:val="00602934"/>
    <w:rsid w:val="00602C75"/>
    <w:rsid w:val="00604DBB"/>
    <w:rsid w:val="006057DF"/>
    <w:rsid w:val="00606493"/>
    <w:rsid w:val="006102CC"/>
    <w:rsid w:val="00610B5B"/>
    <w:rsid w:val="00611DE2"/>
    <w:rsid w:val="006139BC"/>
    <w:rsid w:val="0061410F"/>
    <w:rsid w:val="0061449E"/>
    <w:rsid w:val="00615D19"/>
    <w:rsid w:val="00617183"/>
    <w:rsid w:val="0062188F"/>
    <w:rsid w:val="00622F4C"/>
    <w:rsid w:val="0062460A"/>
    <w:rsid w:val="00627AD1"/>
    <w:rsid w:val="00630358"/>
    <w:rsid w:val="00630927"/>
    <w:rsid w:val="00630EEA"/>
    <w:rsid w:val="00631915"/>
    <w:rsid w:val="0063351B"/>
    <w:rsid w:val="00633A44"/>
    <w:rsid w:val="00633EC2"/>
    <w:rsid w:val="006340FE"/>
    <w:rsid w:val="006344D1"/>
    <w:rsid w:val="00634B60"/>
    <w:rsid w:val="0063564C"/>
    <w:rsid w:val="006369DE"/>
    <w:rsid w:val="006375C6"/>
    <w:rsid w:val="00637846"/>
    <w:rsid w:val="00637BD7"/>
    <w:rsid w:val="0064028F"/>
    <w:rsid w:val="00641B9C"/>
    <w:rsid w:val="00642A32"/>
    <w:rsid w:val="006433F1"/>
    <w:rsid w:val="00644D71"/>
    <w:rsid w:val="00645434"/>
    <w:rsid w:val="00646816"/>
    <w:rsid w:val="00647E4C"/>
    <w:rsid w:val="00650C62"/>
    <w:rsid w:val="00650E15"/>
    <w:rsid w:val="00651333"/>
    <w:rsid w:val="00651DF1"/>
    <w:rsid w:val="00653C06"/>
    <w:rsid w:val="00654194"/>
    <w:rsid w:val="006556BF"/>
    <w:rsid w:val="006564F7"/>
    <w:rsid w:val="00657D2B"/>
    <w:rsid w:val="0066132B"/>
    <w:rsid w:val="006623FF"/>
    <w:rsid w:val="00663C75"/>
    <w:rsid w:val="006647EB"/>
    <w:rsid w:val="00665799"/>
    <w:rsid w:val="00665BDF"/>
    <w:rsid w:val="00666442"/>
    <w:rsid w:val="0066667A"/>
    <w:rsid w:val="006668F6"/>
    <w:rsid w:val="00666E09"/>
    <w:rsid w:val="00667E12"/>
    <w:rsid w:val="00667F75"/>
    <w:rsid w:val="006702C4"/>
    <w:rsid w:val="00671AAD"/>
    <w:rsid w:val="00672C9B"/>
    <w:rsid w:val="00672D58"/>
    <w:rsid w:val="00673858"/>
    <w:rsid w:val="00675875"/>
    <w:rsid w:val="006774DE"/>
    <w:rsid w:val="0068348A"/>
    <w:rsid w:val="00683BF9"/>
    <w:rsid w:val="00683E04"/>
    <w:rsid w:val="0068457C"/>
    <w:rsid w:val="00684B1A"/>
    <w:rsid w:val="0068528B"/>
    <w:rsid w:val="006856B7"/>
    <w:rsid w:val="0068589A"/>
    <w:rsid w:val="00685D3E"/>
    <w:rsid w:val="00687A97"/>
    <w:rsid w:val="006902B4"/>
    <w:rsid w:val="00694F22"/>
    <w:rsid w:val="00697CE2"/>
    <w:rsid w:val="006A0A2C"/>
    <w:rsid w:val="006A1A0B"/>
    <w:rsid w:val="006A1AFD"/>
    <w:rsid w:val="006A1B60"/>
    <w:rsid w:val="006A2FD0"/>
    <w:rsid w:val="006A3D3B"/>
    <w:rsid w:val="006A5043"/>
    <w:rsid w:val="006A6B5D"/>
    <w:rsid w:val="006A7867"/>
    <w:rsid w:val="006B0625"/>
    <w:rsid w:val="006B1081"/>
    <w:rsid w:val="006B17C4"/>
    <w:rsid w:val="006B17F6"/>
    <w:rsid w:val="006B1FB5"/>
    <w:rsid w:val="006B30B1"/>
    <w:rsid w:val="006B3FA4"/>
    <w:rsid w:val="006B4C37"/>
    <w:rsid w:val="006B56C5"/>
    <w:rsid w:val="006B685D"/>
    <w:rsid w:val="006C4E06"/>
    <w:rsid w:val="006C505F"/>
    <w:rsid w:val="006C6C0E"/>
    <w:rsid w:val="006C75D3"/>
    <w:rsid w:val="006D389E"/>
    <w:rsid w:val="006D50B6"/>
    <w:rsid w:val="006D5C61"/>
    <w:rsid w:val="006D5CF3"/>
    <w:rsid w:val="006D7DEB"/>
    <w:rsid w:val="006E2EF9"/>
    <w:rsid w:val="006E36DE"/>
    <w:rsid w:val="006E5249"/>
    <w:rsid w:val="006E53CD"/>
    <w:rsid w:val="006E66C0"/>
    <w:rsid w:val="006E76AB"/>
    <w:rsid w:val="006E7803"/>
    <w:rsid w:val="006E799D"/>
    <w:rsid w:val="006E7AE5"/>
    <w:rsid w:val="006E7CF5"/>
    <w:rsid w:val="006F0EC5"/>
    <w:rsid w:val="006F1799"/>
    <w:rsid w:val="006F1CA8"/>
    <w:rsid w:val="006F43FD"/>
    <w:rsid w:val="006F4769"/>
    <w:rsid w:val="006F5922"/>
    <w:rsid w:val="00702169"/>
    <w:rsid w:val="007021FF"/>
    <w:rsid w:val="00703488"/>
    <w:rsid w:val="00703E25"/>
    <w:rsid w:val="00704C8B"/>
    <w:rsid w:val="0070556D"/>
    <w:rsid w:val="00707317"/>
    <w:rsid w:val="007077A9"/>
    <w:rsid w:val="00707A15"/>
    <w:rsid w:val="007100BD"/>
    <w:rsid w:val="00710D60"/>
    <w:rsid w:val="00711466"/>
    <w:rsid w:val="00711924"/>
    <w:rsid w:val="00711BCB"/>
    <w:rsid w:val="00712218"/>
    <w:rsid w:val="00712599"/>
    <w:rsid w:val="00712BB7"/>
    <w:rsid w:val="00713699"/>
    <w:rsid w:val="00714BCD"/>
    <w:rsid w:val="00715728"/>
    <w:rsid w:val="00716523"/>
    <w:rsid w:val="007167ED"/>
    <w:rsid w:val="00717627"/>
    <w:rsid w:val="0072238C"/>
    <w:rsid w:val="007229A2"/>
    <w:rsid w:val="0072309B"/>
    <w:rsid w:val="007246C2"/>
    <w:rsid w:val="00724EA9"/>
    <w:rsid w:val="007253E6"/>
    <w:rsid w:val="0072555F"/>
    <w:rsid w:val="00725F2A"/>
    <w:rsid w:val="00727F18"/>
    <w:rsid w:val="00730D93"/>
    <w:rsid w:val="00732DC8"/>
    <w:rsid w:val="00732E4D"/>
    <w:rsid w:val="00733E0C"/>
    <w:rsid w:val="00734075"/>
    <w:rsid w:val="007340E9"/>
    <w:rsid w:val="0073504D"/>
    <w:rsid w:val="00735860"/>
    <w:rsid w:val="00736DA4"/>
    <w:rsid w:val="0073731F"/>
    <w:rsid w:val="00737F85"/>
    <w:rsid w:val="00740353"/>
    <w:rsid w:val="00740C2C"/>
    <w:rsid w:val="00741B21"/>
    <w:rsid w:val="00741BD9"/>
    <w:rsid w:val="00742AAF"/>
    <w:rsid w:val="00742FC3"/>
    <w:rsid w:val="00743C8C"/>
    <w:rsid w:val="00744661"/>
    <w:rsid w:val="00744BC0"/>
    <w:rsid w:val="00744F24"/>
    <w:rsid w:val="00745B8E"/>
    <w:rsid w:val="00745E16"/>
    <w:rsid w:val="00746DE2"/>
    <w:rsid w:val="0074726B"/>
    <w:rsid w:val="00747C7A"/>
    <w:rsid w:val="0075070F"/>
    <w:rsid w:val="007509C8"/>
    <w:rsid w:val="007519DB"/>
    <w:rsid w:val="007525EA"/>
    <w:rsid w:val="00753BCE"/>
    <w:rsid w:val="00753ECD"/>
    <w:rsid w:val="00755CD0"/>
    <w:rsid w:val="00760787"/>
    <w:rsid w:val="00760B87"/>
    <w:rsid w:val="0076246B"/>
    <w:rsid w:val="007640CA"/>
    <w:rsid w:val="007645EA"/>
    <w:rsid w:val="007663AF"/>
    <w:rsid w:val="007669F2"/>
    <w:rsid w:val="00767C59"/>
    <w:rsid w:val="0077169A"/>
    <w:rsid w:val="00771C1B"/>
    <w:rsid w:val="00772D36"/>
    <w:rsid w:val="00772DB3"/>
    <w:rsid w:val="00773F1C"/>
    <w:rsid w:val="007742DD"/>
    <w:rsid w:val="0077443B"/>
    <w:rsid w:val="007747B7"/>
    <w:rsid w:val="00774B1B"/>
    <w:rsid w:val="00775561"/>
    <w:rsid w:val="00775F57"/>
    <w:rsid w:val="00776A9A"/>
    <w:rsid w:val="00777A59"/>
    <w:rsid w:val="00782D86"/>
    <w:rsid w:val="00783000"/>
    <w:rsid w:val="00783AF1"/>
    <w:rsid w:val="00783D52"/>
    <w:rsid w:val="00785DB0"/>
    <w:rsid w:val="007868CA"/>
    <w:rsid w:val="00792043"/>
    <w:rsid w:val="0079343D"/>
    <w:rsid w:val="00793B84"/>
    <w:rsid w:val="007977BB"/>
    <w:rsid w:val="007A00AE"/>
    <w:rsid w:val="007A173B"/>
    <w:rsid w:val="007A1CAE"/>
    <w:rsid w:val="007A1E71"/>
    <w:rsid w:val="007A2943"/>
    <w:rsid w:val="007A2A74"/>
    <w:rsid w:val="007A30A7"/>
    <w:rsid w:val="007A3A64"/>
    <w:rsid w:val="007A4864"/>
    <w:rsid w:val="007A6E98"/>
    <w:rsid w:val="007A7536"/>
    <w:rsid w:val="007A79BE"/>
    <w:rsid w:val="007B0A67"/>
    <w:rsid w:val="007B16FF"/>
    <w:rsid w:val="007B1F5F"/>
    <w:rsid w:val="007B267A"/>
    <w:rsid w:val="007B2772"/>
    <w:rsid w:val="007B4700"/>
    <w:rsid w:val="007B6683"/>
    <w:rsid w:val="007B6C5D"/>
    <w:rsid w:val="007B7714"/>
    <w:rsid w:val="007B7AE4"/>
    <w:rsid w:val="007B7E60"/>
    <w:rsid w:val="007C0736"/>
    <w:rsid w:val="007C1969"/>
    <w:rsid w:val="007C22DD"/>
    <w:rsid w:val="007C4E36"/>
    <w:rsid w:val="007C69BB"/>
    <w:rsid w:val="007C768D"/>
    <w:rsid w:val="007C7A3E"/>
    <w:rsid w:val="007D0969"/>
    <w:rsid w:val="007D160B"/>
    <w:rsid w:val="007D283F"/>
    <w:rsid w:val="007D4F5A"/>
    <w:rsid w:val="007D6401"/>
    <w:rsid w:val="007D701C"/>
    <w:rsid w:val="007D71A5"/>
    <w:rsid w:val="007D7560"/>
    <w:rsid w:val="007D77FB"/>
    <w:rsid w:val="007D7AA0"/>
    <w:rsid w:val="007E017E"/>
    <w:rsid w:val="007E0CC2"/>
    <w:rsid w:val="007E2ABF"/>
    <w:rsid w:val="007E47DD"/>
    <w:rsid w:val="007E4D9C"/>
    <w:rsid w:val="007E526D"/>
    <w:rsid w:val="007E623E"/>
    <w:rsid w:val="007E656F"/>
    <w:rsid w:val="007E7A21"/>
    <w:rsid w:val="007E7B71"/>
    <w:rsid w:val="007F0103"/>
    <w:rsid w:val="007F0436"/>
    <w:rsid w:val="007F3038"/>
    <w:rsid w:val="007F418A"/>
    <w:rsid w:val="007F4367"/>
    <w:rsid w:val="007F4741"/>
    <w:rsid w:val="007F4856"/>
    <w:rsid w:val="007F4D36"/>
    <w:rsid w:val="007F647E"/>
    <w:rsid w:val="0080019A"/>
    <w:rsid w:val="0080096A"/>
    <w:rsid w:val="008010F8"/>
    <w:rsid w:val="00801363"/>
    <w:rsid w:val="00802751"/>
    <w:rsid w:val="00802BBC"/>
    <w:rsid w:val="00802F00"/>
    <w:rsid w:val="0080427A"/>
    <w:rsid w:val="008062C3"/>
    <w:rsid w:val="0081226E"/>
    <w:rsid w:val="008129FD"/>
    <w:rsid w:val="008138BC"/>
    <w:rsid w:val="0081530F"/>
    <w:rsid w:val="00815A3C"/>
    <w:rsid w:val="00821A31"/>
    <w:rsid w:val="0082317B"/>
    <w:rsid w:val="00826673"/>
    <w:rsid w:val="00827402"/>
    <w:rsid w:val="00827594"/>
    <w:rsid w:val="0083095D"/>
    <w:rsid w:val="008311BC"/>
    <w:rsid w:val="00831728"/>
    <w:rsid w:val="008323E9"/>
    <w:rsid w:val="0083354A"/>
    <w:rsid w:val="008335A6"/>
    <w:rsid w:val="00833665"/>
    <w:rsid w:val="008338CE"/>
    <w:rsid w:val="0083391C"/>
    <w:rsid w:val="00836F3C"/>
    <w:rsid w:val="00836F54"/>
    <w:rsid w:val="00837170"/>
    <w:rsid w:val="008407B0"/>
    <w:rsid w:val="00841EB9"/>
    <w:rsid w:val="00842806"/>
    <w:rsid w:val="00843348"/>
    <w:rsid w:val="00843B54"/>
    <w:rsid w:val="00843C33"/>
    <w:rsid w:val="00845B82"/>
    <w:rsid w:val="0084701C"/>
    <w:rsid w:val="00850E3F"/>
    <w:rsid w:val="00851066"/>
    <w:rsid w:val="00851769"/>
    <w:rsid w:val="0085186F"/>
    <w:rsid w:val="0085218A"/>
    <w:rsid w:val="00853422"/>
    <w:rsid w:val="008534BC"/>
    <w:rsid w:val="00853DB4"/>
    <w:rsid w:val="008543D2"/>
    <w:rsid w:val="00854616"/>
    <w:rsid w:val="008574AF"/>
    <w:rsid w:val="008600B7"/>
    <w:rsid w:val="00860B70"/>
    <w:rsid w:val="00861DC6"/>
    <w:rsid w:val="00861E2F"/>
    <w:rsid w:val="00862837"/>
    <w:rsid w:val="00862E52"/>
    <w:rsid w:val="008652E0"/>
    <w:rsid w:val="00865CDA"/>
    <w:rsid w:val="0086642B"/>
    <w:rsid w:val="00866C30"/>
    <w:rsid w:val="00867A59"/>
    <w:rsid w:val="00867EC6"/>
    <w:rsid w:val="008715A8"/>
    <w:rsid w:val="008716DB"/>
    <w:rsid w:val="00875718"/>
    <w:rsid w:val="00880764"/>
    <w:rsid w:val="00881161"/>
    <w:rsid w:val="008814FA"/>
    <w:rsid w:val="00881B0F"/>
    <w:rsid w:val="008838B0"/>
    <w:rsid w:val="00884ABF"/>
    <w:rsid w:val="0088678B"/>
    <w:rsid w:val="008876CB"/>
    <w:rsid w:val="008908B8"/>
    <w:rsid w:val="008912CB"/>
    <w:rsid w:val="00893C4E"/>
    <w:rsid w:val="00893F6F"/>
    <w:rsid w:val="00894234"/>
    <w:rsid w:val="00894561"/>
    <w:rsid w:val="00894A86"/>
    <w:rsid w:val="00896E27"/>
    <w:rsid w:val="00897E66"/>
    <w:rsid w:val="008A5CCC"/>
    <w:rsid w:val="008A6159"/>
    <w:rsid w:val="008A7025"/>
    <w:rsid w:val="008A7DEB"/>
    <w:rsid w:val="008B07D6"/>
    <w:rsid w:val="008B0F99"/>
    <w:rsid w:val="008B185C"/>
    <w:rsid w:val="008B2D5D"/>
    <w:rsid w:val="008B323E"/>
    <w:rsid w:val="008B329D"/>
    <w:rsid w:val="008B3343"/>
    <w:rsid w:val="008B3B5B"/>
    <w:rsid w:val="008B490E"/>
    <w:rsid w:val="008B4D7C"/>
    <w:rsid w:val="008B5111"/>
    <w:rsid w:val="008B549C"/>
    <w:rsid w:val="008B61AA"/>
    <w:rsid w:val="008B6E2B"/>
    <w:rsid w:val="008C018E"/>
    <w:rsid w:val="008C1095"/>
    <w:rsid w:val="008C11FC"/>
    <w:rsid w:val="008C1296"/>
    <w:rsid w:val="008C2581"/>
    <w:rsid w:val="008C2BDD"/>
    <w:rsid w:val="008C4153"/>
    <w:rsid w:val="008C56F5"/>
    <w:rsid w:val="008C63A0"/>
    <w:rsid w:val="008C659A"/>
    <w:rsid w:val="008C678E"/>
    <w:rsid w:val="008C7059"/>
    <w:rsid w:val="008C7730"/>
    <w:rsid w:val="008C7B37"/>
    <w:rsid w:val="008D0AF4"/>
    <w:rsid w:val="008D10D7"/>
    <w:rsid w:val="008D11F7"/>
    <w:rsid w:val="008D1776"/>
    <w:rsid w:val="008D2036"/>
    <w:rsid w:val="008D2B99"/>
    <w:rsid w:val="008D36DB"/>
    <w:rsid w:val="008D6FCB"/>
    <w:rsid w:val="008E000B"/>
    <w:rsid w:val="008E1D19"/>
    <w:rsid w:val="008E25C3"/>
    <w:rsid w:val="008E2911"/>
    <w:rsid w:val="008E3BAC"/>
    <w:rsid w:val="008E3F39"/>
    <w:rsid w:val="008E63D6"/>
    <w:rsid w:val="008E6754"/>
    <w:rsid w:val="008E71D3"/>
    <w:rsid w:val="008E7913"/>
    <w:rsid w:val="008F0BB4"/>
    <w:rsid w:val="008F1E61"/>
    <w:rsid w:val="008F2481"/>
    <w:rsid w:val="008F3DDD"/>
    <w:rsid w:val="008F434A"/>
    <w:rsid w:val="008F4F0C"/>
    <w:rsid w:val="008F51DB"/>
    <w:rsid w:val="008F7466"/>
    <w:rsid w:val="00902716"/>
    <w:rsid w:val="0090349E"/>
    <w:rsid w:val="009042F1"/>
    <w:rsid w:val="009050D7"/>
    <w:rsid w:val="00905149"/>
    <w:rsid w:val="00905C4A"/>
    <w:rsid w:val="009060D0"/>
    <w:rsid w:val="00906F9F"/>
    <w:rsid w:val="00907114"/>
    <w:rsid w:val="009100A3"/>
    <w:rsid w:val="0091067D"/>
    <w:rsid w:val="00911A49"/>
    <w:rsid w:val="00912A13"/>
    <w:rsid w:val="00913FB7"/>
    <w:rsid w:val="00914D15"/>
    <w:rsid w:val="009154FF"/>
    <w:rsid w:val="00917F7E"/>
    <w:rsid w:val="00917FBC"/>
    <w:rsid w:val="00922458"/>
    <w:rsid w:val="00923174"/>
    <w:rsid w:val="009245CC"/>
    <w:rsid w:val="00924A43"/>
    <w:rsid w:val="00926D4A"/>
    <w:rsid w:val="009311EC"/>
    <w:rsid w:val="00932E3A"/>
    <w:rsid w:val="0093442E"/>
    <w:rsid w:val="00934B69"/>
    <w:rsid w:val="00934E3F"/>
    <w:rsid w:val="00935019"/>
    <w:rsid w:val="00935075"/>
    <w:rsid w:val="009366C6"/>
    <w:rsid w:val="00937B4C"/>
    <w:rsid w:val="00937DB9"/>
    <w:rsid w:val="00937F48"/>
    <w:rsid w:val="00940A8C"/>
    <w:rsid w:val="00941D6E"/>
    <w:rsid w:val="0094279E"/>
    <w:rsid w:val="00942FFE"/>
    <w:rsid w:val="00943A14"/>
    <w:rsid w:val="00943CEE"/>
    <w:rsid w:val="009461DE"/>
    <w:rsid w:val="00950163"/>
    <w:rsid w:val="009505EF"/>
    <w:rsid w:val="00951CAD"/>
    <w:rsid w:val="0095200C"/>
    <w:rsid w:val="009542FE"/>
    <w:rsid w:val="00954BB0"/>
    <w:rsid w:val="00955AD0"/>
    <w:rsid w:val="00955FBA"/>
    <w:rsid w:val="009568E8"/>
    <w:rsid w:val="0096035B"/>
    <w:rsid w:val="009621F2"/>
    <w:rsid w:val="00962479"/>
    <w:rsid w:val="009624D3"/>
    <w:rsid w:val="00962E2A"/>
    <w:rsid w:val="00963CC9"/>
    <w:rsid w:val="00964B3C"/>
    <w:rsid w:val="009655EF"/>
    <w:rsid w:val="0096665A"/>
    <w:rsid w:val="00966D7F"/>
    <w:rsid w:val="00970281"/>
    <w:rsid w:val="0097130B"/>
    <w:rsid w:val="0097192F"/>
    <w:rsid w:val="00973F9E"/>
    <w:rsid w:val="00974C0B"/>
    <w:rsid w:val="00975548"/>
    <w:rsid w:val="0097587E"/>
    <w:rsid w:val="00975DD4"/>
    <w:rsid w:val="00975F9C"/>
    <w:rsid w:val="009760CE"/>
    <w:rsid w:val="00977723"/>
    <w:rsid w:val="00983622"/>
    <w:rsid w:val="009837E2"/>
    <w:rsid w:val="009842D3"/>
    <w:rsid w:val="009863AA"/>
    <w:rsid w:val="009872A7"/>
    <w:rsid w:val="0099048D"/>
    <w:rsid w:val="00991A98"/>
    <w:rsid w:val="00992096"/>
    <w:rsid w:val="00993067"/>
    <w:rsid w:val="00993C55"/>
    <w:rsid w:val="00996AD8"/>
    <w:rsid w:val="00996D73"/>
    <w:rsid w:val="009A0CBD"/>
    <w:rsid w:val="009A0EEA"/>
    <w:rsid w:val="009A33AC"/>
    <w:rsid w:val="009A3879"/>
    <w:rsid w:val="009A439D"/>
    <w:rsid w:val="009A5F31"/>
    <w:rsid w:val="009A652C"/>
    <w:rsid w:val="009A6E92"/>
    <w:rsid w:val="009A7293"/>
    <w:rsid w:val="009B11E8"/>
    <w:rsid w:val="009B147C"/>
    <w:rsid w:val="009B165F"/>
    <w:rsid w:val="009B2697"/>
    <w:rsid w:val="009B314D"/>
    <w:rsid w:val="009B3EF1"/>
    <w:rsid w:val="009B4C42"/>
    <w:rsid w:val="009B7970"/>
    <w:rsid w:val="009C08BA"/>
    <w:rsid w:val="009C11CB"/>
    <w:rsid w:val="009C17E9"/>
    <w:rsid w:val="009C1FA9"/>
    <w:rsid w:val="009C4A42"/>
    <w:rsid w:val="009C5411"/>
    <w:rsid w:val="009C63D3"/>
    <w:rsid w:val="009C7C2E"/>
    <w:rsid w:val="009D0F34"/>
    <w:rsid w:val="009D1067"/>
    <w:rsid w:val="009D1265"/>
    <w:rsid w:val="009D1805"/>
    <w:rsid w:val="009D1B4B"/>
    <w:rsid w:val="009D2FD0"/>
    <w:rsid w:val="009D3D8B"/>
    <w:rsid w:val="009D508C"/>
    <w:rsid w:val="009D5749"/>
    <w:rsid w:val="009D6194"/>
    <w:rsid w:val="009D72A6"/>
    <w:rsid w:val="009E064D"/>
    <w:rsid w:val="009E143F"/>
    <w:rsid w:val="009E222D"/>
    <w:rsid w:val="009E2497"/>
    <w:rsid w:val="009E257E"/>
    <w:rsid w:val="009E2658"/>
    <w:rsid w:val="009E28E2"/>
    <w:rsid w:val="009E2BF4"/>
    <w:rsid w:val="009E2FBD"/>
    <w:rsid w:val="009E324B"/>
    <w:rsid w:val="009E3D5A"/>
    <w:rsid w:val="009E7888"/>
    <w:rsid w:val="009F036C"/>
    <w:rsid w:val="009F07F5"/>
    <w:rsid w:val="009F0D6E"/>
    <w:rsid w:val="009F21E9"/>
    <w:rsid w:val="009F285E"/>
    <w:rsid w:val="009F47A3"/>
    <w:rsid w:val="009F6981"/>
    <w:rsid w:val="009F7153"/>
    <w:rsid w:val="009F7567"/>
    <w:rsid w:val="00A00FD9"/>
    <w:rsid w:val="00A0186C"/>
    <w:rsid w:val="00A0192D"/>
    <w:rsid w:val="00A01D9D"/>
    <w:rsid w:val="00A02938"/>
    <w:rsid w:val="00A04910"/>
    <w:rsid w:val="00A060BC"/>
    <w:rsid w:val="00A06695"/>
    <w:rsid w:val="00A06F90"/>
    <w:rsid w:val="00A07377"/>
    <w:rsid w:val="00A07E08"/>
    <w:rsid w:val="00A13131"/>
    <w:rsid w:val="00A13ED6"/>
    <w:rsid w:val="00A149D6"/>
    <w:rsid w:val="00A1681E"/>
    <w:rsid w:val="00A2010D"/>
    <w:rsid w:val="00A21A3C"/>
    <w:rsid w:val="00A22ED6"/>
    <w:rsid w:val="00A25A59"/>
    <w:rsid w:val="00A268DC"/>
    <w:rsid w:val="00A30EBE"/>
    <w:rsid w:val="00A32533"/>
    <w:rsid w:val="00A32555"/>
    <w:rsid w:val="00A3500D"/>
    <w:rsid w:val="00A353DD"/>
    <w:rsid w:val="00A3597F"/>
    <w:rsid w:val="00A35EC9"/>
    <w:rsid w:val="00A36498"/>
    <w:rsid w:val="00A3695D"/>
    <w:rsid w:val="00A40460"/>
    <w:rsid w:val="00A40D3E"/>
    <w:rsid w:val="00A40F6E"/>
    <w:rsid w:val="00A41A6B"/>
    <w:rsid w:val="00A4433C"/>
    <w:rsid w:val="00A45841"/>
    <w:rsid w:val="00A45919"/>
    <w:rsid w:val="00A468EA"/>
    <w:rsid w:val="00A46F37"/>
    <w:rsid w:val="00A470B9"/>
    <w:rsid w:val="00A47CEF"/>
    <w:rsid w:val="00A50C62"/>
    <w:rsid w:val="00A51B3B"/>
    <w:rsid w:val="00A5274F"/>
    <w:rsid w:val="00A53036"/>
    <w:rsid w:val="00A534C9"/>
    <w:rsid w:val="00A53697"/>
    <w:rsid w:val="00A549B0"/>
    <w:rsid w:val="00A55455"/>
    <w:rsid w:val="00A55806"/>
    <w:rsid w:val="00A56062"/>
    <w:rsid w:val="00A56CDD"/>
    <w:rsid w:val="00A56EB6"/>
    <w:rsid w:val="00A608FF"/>
    <w:rsid w:val="00A65D00"/>
    <w:rsid w:val="00A6652F"/>
    <w:rsid w:val="00A66794"/>
    <w:rsid w:val="00A673E2"/>
    <w:rsid w:val="00A67AAA"/>
    <w:rsid w:val="00A67EDE"/>
    <w:rsid w:val="00A70142"/>
    <w:rsid w:val="00A71CC8"/>
    <w:rsid w:val="00A722E1"/>
    <w:rsid w:val="00A725CB"/>
    <w:rsid w:val="00A72655"/>
    <w:rsid w:val="00A72D66"/>
    <w:rsid w:val="00A72F95"/>
    <w:rsid w:val="00A7411D"/>
    <w:rsid w:val="00A76465"/>
    <w:rsid w:val="00A7797B"/>
    <w:rsid w:val="00A8024D"/>
    <w:rsid w:val="00A808D8"/>
    <w:rsid w:val="00A83369"/>
    <w:rsid w:val="00A86AD6"/>
    <w:rsid w:val="00A86B18"/>
    <w:rsid w:val="00A8793F"/>
    <w:rsid w:val="00A9044E"/>
    <w:rsid w:val="00A912FD"/>
    <w:rsid w:val="00A93BAE"/>
    <w:rsid w:val="00A93D14"/>
    <w:rsid w:val="00A93F95"/>
    <w:rsid w:val="00A94252"/>
    <w:rsid w:val="00A94812"/>
    <w:rsid w:val="00A95353"/>
    <w:rsid w:val="00A96A4F"/>
    <w:rsid w:val="00A96AD0"/>
    <w:rsid w:val="00A97DC9"/>
    <w:rsid w:val="00AA0415"/>
    <w:rsid w:val="00AA2741"/>
    <w:rsid w:val="00AA397C"/>
    <w:rsid w:val="00AA42E2"/>
    <w:rsid w:val="00AA49AD"/>
    <w:rsid w:val="00AA4FE3"/>
    <w:rsid w:val="00AA595B"/>
    <w:rsid w:val="00AA7D5A"/>
    <w:rsid w:val="00AB0280"/>
    <w:rsid w:val="00AB0758"/>
    <w:rsid w:val="00AB2FF6"/>
    <w:rsid w:val="00AB346A"/>
    <w:rsid w:val="00AB3D2B"/>
    <w:rsid w:val="00AB49C6"/>
    <w:rsid w:val="00AB4EBF"/>
    <w:rsid w:val="00AB6567"/>
    <w:rsid w:val="00AB78EB"/>
    <w:rsid w:val="00AC017F"/>
    <w:rsid w:val="00AC0185"/>
    <w:rsid w:val="00AC0318"/>
    <w:rsid w:val="00AC1042"/>
    <w:rsid w:val="00AC2BCA"/>
    <w:rsid w:val="00AC2C6F"/>
    <w:rsid w:val="00AC2C77"/>
    <w:rsid w:val="00AC3669"/>
    <w:rsid w:val="00AC3920"/>
    <w:rsid w:val="00AC39CC"/>
    <w:rsid w:val="00AC4D2E"/>
    <w:rsid w:val="00AC4E6B"/>
    <w:rsid w:val="00AC643B"/>
    <w:rsid w:val="00AC7A22"/>
    <w:rsid w:val="00AD0D65"/>
    <w:rsid w:val="00AD1B63"/>
    <w:rsid w:val="00AD1DDA"/>
    <w:rsid w:val="00AD28EF"/>
    <w:rsid w:val="00AD3B0A"/>
    <w:rsid w:val="00AD3BE8"/>
    <w:rsid w:val="00AE102E"/>
    <w:rsid w:val="00AE11A0"/>
    <w:rsid w:val="00AE22F2"/>
    <w:rsid w:val="00AE29B4"/>
    <w:rsid w:val="00AE3CDF"/>
    <w:rsid w:val="00AE3DCA"/>
    <w:rsid w:val="00AE62D8"/>
    <w:rsid w:val="00AF0450"/>
    <w:rsid w:val="00AF05CA"/>
    <w:rsid w:val="00AF32A9"/>
    <w:rsid w:val="00AF3E52"/>
    <w:rsid w:val="00AF3EC7"/>
    <w:rsid w:val="00AF4321"/>
    <w:rsid w:val="00AF6B8B"/>
    <w:rsid w:val="00AF6BEC"/>
    <w:rsid w:val="00B011B9"/>
    <w:rsid w:val="00B01DFB"/>
    <w:rsid w:val="00B027AF"/>
    <w:rsid w:val="00B034BA"/>
    <w:rsid w:val="00B037AD"/>
    <w:rsid w:val="00B05EAF"/>
    <w:rsid w:val="00B10B6A"/>
    <w:rsid w:val="00B123A8"/>
    <w:rsid w:val="00B13808"/>
    <w:rsid w:val="00B1547C"/>
    <w:rsid w:val="00B16B87"/>
    <w:rsid w:val="00B216D0"/>
    <w:rsid w:val="00B222D6"/>
    <w:rsid w:val="00B2499E"/>
    <w:rsid w:val="00B254A1"/>
    <w:rsid w:val="00B259B5"/>
    <w:rsid w:val="00B2671B"/>
    <w:rsid w:val="00B27B05"/>
    <w:rsid w:val="00B30242"/>
    <w:rsid w:val="00B303AF"/>
    <w:rsid w:val="00B304A2"/>
    <w:rsid w:val="00B30F4A"/>
    <w:rsid w:val="00B31192"/>
    <w:rsid w:val="00B317DC"/>
    <w:rsid w:val="00B31DE2"/>
    <w:rsid w:val="00B33B9A"/>
    <w:rsid w:val="00B371AD"/>
    <w:rsid w:val="00B411E8"/>
    <w:rsid w:val="00B41B02"/>
    <w:rsid w:val="00B42733"/>
    <w:rsid w:val="00B42E3F"/>
    <w:rsid w:val="00B442CD"/>
    <w:rsid w:val="00B44525"/>
    <w:rsid w:val="00B445B5"/>
    <w:rsid w:val="00B45952"/>
    <w:rsid w:val="00B47C56"/>
    <w:rsid w:val="00B52547"/>
    <w:rsid w:val="00B52700"/>
    <w:rsid w:val="00B54625"/>
    <w:rsid w:val="00B55B8C"/>
    <w:rsid w:val="00B57238"/>
    <w:rsid w:val="00B57A58"/>
    <w:rsid w:val="00B57B5B"/>
    <w:rsid w:val="00B57E6A"/>
    <w:rsid w:val="00B57EA9"/>
    <w:rsid w:val="00B608F1"/>
    <w:rsid w:val="00B6468E"/>
    <w:rsid w:val="00B64A4D"/>
    <w:rsid w:val="00B64D3C"/>
    <w:rsid w:val="00B67C3E"/>
    <w:rsid w:val="00B7161C"/>
    <w:rsid w:val="00B71F94"/>
    <w:rsid w:val="00B728F6"/>
    <w:rsid w:val="00B72BE0"/>
    <w:rsid w:val="00B72F98"/>
    <w:rsid w:val="00B774C7"/>
    <w:rsid w:val="00B77C80"/>
    <w:rsid w:val="00B77F9A"/>
    <w:rsid w:val="00B80F56"/>
    <w:rsid w:val="00B81185"/>
    <w:rsid w:val="00B81B88"/>
    <w:rsid w:val="00B82D3E"/>
    <w:rsid w:val="00B83569"/>
    <w:rsid w:val="00B83B35"/>
    <w:rsid w:val="00B8450C"/>
    <w:rsid w:val="00B85BF0"/>
    <w:rsid w:val="00B8691A"/>
    <w:rsid w:val="00B86EDC"/>
    <w:rsid w:val="00B87232"/>
    <w:rsid w:val="00B919C1"/>
    <w:rsid w:val="00B92B2F"/>
    <w:rsid w:val="00B97FAF"/>
    <w:rsid w:val="00B99232"/>
    <w:rsid w:val="00BB251B"/>
    <w:rsid w:val="00BB6097"/>
    <w:rsid w:val="00BB74A4"/>
    <w:rsid w:val="00BB7B07"/>
    <w:rsid w:val="00BB7BF8"/>
    <w:rsid w:val="00BB7E3E"/>
    <w:rsid w:val="00BC0D90"/>
    <w:rsid w:val="00BC1B81"/>
    <w:rsid w:val="00BC3EF8"/>
    <w:rsid w:val="00BC458B"/>
    <w:rsid w:val="00BC5DF4"/>
    <w:rsid w:val="00BC6AC0"/>
    <w:rsid w:val="00BC7C2F"/>
    <w:rsid w:val="00BD01BE"/>
    <w:rsid w:val="00BD079B"/>
    <w:rsid w:val="00BD106C"/>
    <w:rsid w:val="00BD13A0"/>
    <w:rsid w:val="00BD1973"/>
    <w:rsid w:val="00BD2127"/>
    <w:rsid w:val="00BD2E76"/>
    <w:rsid w:val="00BD380D"/>
    <w:rsid w:val="00BD3886"/>
    <w:rsid w:val="00BD5EB5"/>
    <w:rsid w:val="00BD73D1"/>
    <w:rsid w:val="00BE0B69"/>
    <w:rsid w:val="00BE1946"/>
    <w:rsid w:val="00BE21D0"/>
    <w:rsid w:val="00BE2B82"/>
    <w:rsid w:val="00BE3EA7"/>
    <w:rsid w:val="00BE5E63"/>
    <w:rsid w:val="00BF033A"/>
    <w:rsid w:val="00BF04EF"/>
    <w:rsid w:val="00BF0A56"/>
    <w:rsid w:val="00BF22B6"/>
    <w:rsid w:val="00BF3914"/>
    <w:rsid w:val="00BF3AE5"/>
    <w:rsid w:val="00BF52B9"/>
    <w:rsid w:val="00BF59C3"/>
    <w:rsid w:val="00BF5BAF"/>
    <w:rsid w:val="00BF7B70"/>
    <w:rsid w:val="00C003D9"/>
    <w:rsid w:val="00C00DA9"/>
    <w:rsid w:val="00C0260B"/>
    <w:rsid w:val="00C04334"/>
    <w:rsid w:val="00C10040"/>
    <w:rsid w:val="00C1272A"/>
    <w:rsid w:val="00C1306E"/>
    <w:rsid w:val="00C13D7E"/>
    <w:rsid w:val="00C13E53"/>
    <w:rsid w:val="00C15183"/>
    <w:rsid w:val="00C16022"/>
    <w:rsid w:val="00C1668B"/>
    <w:rsid w:val="00C16964"/>
    <w:rsid w:val="00C16F1C"/>
    <w:rsid w:val="00C172ED"/>
    <w:rsid w:val="00C17A0F"/>
    <w:rsid w:val="00C17A9F"/>
    <w:rsid w:val="00C17F01"/>
    <w:rsid w:val="00C220F9"/>
    <w:rsid w:val="00C23CF1"/>
    <w:rsid w:val="00C258F9"/>
    <w:rsid w:val="00C269B4"/>
    <w:rsid w:val="00C30219"/>
    <w:rsid w:val="00C31CF6"/>
    <w:rsid w:val="00C31EDD"/>
    <w:rsid w:val="00C34976"/>
    <w:rsid w:val="00C358EB"/>
    <w:rsid w:val="00C37A90"/>
    <w:rsid w:val="00C409A3"/>
    <w:rsid w:val="00C40A1D"/>
    <w:rsid w:val="00C420C5"/>
    <w:rsid w:val="00C42592"/>
    <w:rsid w:val="00C438F2"/>
    <w:rsid w:val="00C44071"/>
    <w:rsid w:val="00C4413B"/>
    <w:rsid w:val="00C45092"/>
    <w:rsid w:val="00C45124"/>
    <w:rsid w:val="00C4623F"/>
    <w:rsid w:val="00C46920"/>
    <w:rsid w:val="00C470A3"/>
    <w:rsid w:val="00C50632"/>
    <w:rsid w:val="00C50911"/>
    <w:rsid w:val="00C51978"/>
    <w:rsid w:val="00C52022"/>
    <w:rsid w:val="00C525B7"/>
    <w:rsid w:val="00C52B9A"/>
    <w:rsid w:val="00C52DA7"/>
    <w:rsid w:val="00C53054"/>
    <w:rsid w:val="00C54DC8"/>
    <w:rsid w:val="00C551F7"/>
    <w:rsid w:val="00C55681"/>
    <w:rsid w:val="00C5662D"/>
    <w:rsid w:val="00C5702D"/>
    <w:rsid w:val="00C570F1"/>
    <w:rsid w:val="00C574C8"/>
    <w:rsid w:val="00C57A48"/>
    <w:rsid w:val="00C5EBF9"/>
    <w:rsid w:val="00C60C9D"/>
    <w:rsid w:val="00C6105A"/>
    <w:rsid w:val="00C6151A"/>
    <w:rsid w:val="00C63024"/>
    <w:rsid w:val="00C63BEB"/>
    <w:rsid w:val="00C644A3"/>
    <w:rsid w:val="00C652DA"/>
    <w:rsid w:val="00C7186F"/>
    <w:rsid w:val="00C72893"/>
    <w:rsid w:val="00C7311F"/>
    <w:rsid w:val="00C74AEC"/>
    <w:rsid w:val="00C8009F"/>
    <w:rsid w:val="00C80DB8"/>
    <w:rsid w:val="00C81BB9"/>
    <w:rsid w:val="00C850F6"/>
    <w:rsid w:val="00C8538F"/>
    <w:rsid w:val="00C87BA5"/>
    <w:rsid w:val="00C87F65"/>
    <w:rsid w:val="00C900B9"/>
    <w:rsid w:val="00C901A5"/>
    <w:rsid w:val="00C921C1"/>
    <w:rsid w:val="00C939E1"/>
    <w:rsid w:val="00C93CD4"/>
    <w:rsid w:val="00C9419E"/>
    <w:rsid w:val="00C94C08"/>
    <w:rsid w:val="00C94DCD"/>
    <w:rsid w:val="00C953BB"/>
    <w:rsid w:val="00C95A75"/>
    <w:rsid w:val="00C962EE"/>
    <w:rsid w:val="00C9662C"/>
    <w:rsid w:val="00C96A14"/>
    <w:rsid w:val="00C96DAB"/>
    <w:rsid w:val="00C9787E"/>
    <w:rsid w:val="00CA005D"/>
    <w:rsid w:val="00CA1260"/>
    <w:rsid w:val="00CA20D3"/>
    <w:rsid w:val="00CA2353"/>
    <w:rsid w:val="00CA2FAE"/>
    <w:rsid w:val="00CA6574"/>
    <w:rsid w:val="00CA69D8"/>
    <w:rsid w:val="00CA6E5A"/>
    <w:rsid w:val="00CA7218"/>
    <w:rsid w:val="00CA7C4F"/>
    <w:rsid w:val="00CB1641"/>
    <w:rsid w:val="00CB1B57"/>
    <w:rsid w:val="00CB2C2F"/>
    <w:rsid w:val="00CB2CAD"/>
    <w:rsid w:val="00CB372A"/>
    <w:rsid w:val="00CB5F31"/>
    <w:rsid w:val="00CB6EE2"/>
    <w:rsid w:val="00CB7416"/>
    <w:rsid w:val="00CB767B"/>
    <w:rsid w:val="00CB76E5"/>
    <w:rsid w:val="00CC13B0"/>
    <w:rsid w:val="00CC25AD"/>
    <w:rsid w:val="00CC3B6F"/>
    <w:rsid w:val="00CC3C39"/>
    <w:rsid w:val="00CC61F6"/>
    <w:rsid w:val="00CC7197"/>
    <w:rsid w:val="00CC75F7"/>
    <w:rsid w:val="00CC7BF2"/>
    <w:rsid w:val="00CD02CB"/>
    <w:rsid w:val="00CD038F"/>
    <w:rsid w:val="00CD0CB5"/>
    <w:rsid w:val="00CD1F12"/>
    <w:rsid w:val="00CD2742"/>
    <w:rsid w:val="00CD3CEC"/>
    <w:rsid w:val="00CD3DA7"/>
    <w:rsid w:val="00CD4643"/>
    <w:rsid w:val="00CD7664"/>
    <w:rsid w:val="00CE22B3"/>
    <w:rsid w:val="00CE5975"/>
    <w:rsid w:val="00CE5F0E"/>
    <w:rsid w:val="00CE6A41"/>
    <w:rsid w:val="00CF2269"/>
    <w:rsid w:val="00CF2394"/>
    <w:rsid w:val="00CF23B0"/>
    <w:rsid w:val="00CF39EA"/>
    <w:rsid w:val="00CF3DCA"/>
    <w:rsid w:val="00CF3DE0"/>
    <w:rsid w:val="00CF47F6"/>
    <w:rsid w:val="00CF532B"/>
    <w:rsid w:val="00CF6617"/>
    <w:rsid w:val="00CF7063"/>
    <w:rsid w:val="00CF719A"/>
    <w:rsid w:val="00D00237"/>
    <w:rsid w:val="00D03736"/>
    <w:rsid w:val="00D04D9C"/>
    <w:rsid w:val="00D0577D"/>
    <w:rsid w:val="00D07164"/>
    <w:rsid w:val="00D07E44"/>
    <w:rsid w:val="00D109E7"/>
    <w:rsid w:val="00D12EDA"/>
    <w:rsid w:val="00D13881"/>
    <w:rsid w:val="00D155BC"/>
    <w:rsid w:val="00D16366"/>
    <w:rsid w:val="00D16C8F"/>
    <w:rsid w:val="00D17694"/>
    <w:rsid w:val="00D207DD"/>
    <w:rsid w:val="00D20C68"/>
    <w:rsid w:val="00D20C9D"/>
    <w:rsid w:val="00D25720"/>
    <w:rsid w:val="00D308BF"/>
    <w:rsid w:val="00D30B84"/>
    <w:rsid w:val="00D30E41"/>
    <w:rsid w:val="00D3152E"/>
    <w:rsid w:val="00D31EF6"/>
    <w:rsid w:val="00D324C6"/>
    <w:rsid w:val="00D327CC"/>
    <w:rsid w:val="00D32BE2"/>
    <w:rsid w:val="00D32E5B"/>
    <w:rsid w:val="00D33A47"/>
    <w:rsid w:val="00D348A9"/>
    <w:rsid w:val="00D34EF6"/>
    <w:rsid w:val="00D35C07"/>
    <w:rsid w:val="00D35C4A"/>
    <w:rsid w:val="00D366B0"/>
    <w:rsid w:val="00D371EB"/>
    <w:rsid w:val="00D414C7"/>
    <w:rsid w:val="00D42E07"/>
    <w:rsid w:val="00D4355A"/>
    <w:rsid w:val="00D43A47"/>
    <w:rsid w:val="00D44174"/>
    <w:rsid w:val="00D446CB"/>
    <w:rsid w:val="00D453D4"/>
    <w:rsid w:val="00D47617"/>
    <w:rsid w:val="00D500B4"/>
    <w:rsid w:val="00D5015E"/>
    <w:rsid w:val="00D50C9E"/>
    <w:rsid w:val="00D5459A"/>
    <w:rsid w:val="00D56E6F"/>
    <w:rsid w:val="00D5734F"/>
    <w:rsid w:val="00D610A4"/>
    <w:rsid w:val="00D61378"/>
    <w:rsid w:val="00D67879"/>
    <w:rsid w:val="00D67D1A"/>
    <w:rsid w:val="00D70416"/>
    <w:rsid w:val="00D727AB"/>
    <w:rsid w:val="00D73454"/>
    <w:rsid w:val="00D73FD3"/>
    <w:rsid w:val="00D74D53"/>
    <w:rsid w:val="00D75299"/>
    <w:rsid w:val="00D7679E"/>
    <w:rsid w:val="00D77B3A"/>
    <w:rsid w:val="00D8053B"/>
    <w:rsid w:val="00D809AA"/>
    <w:rsid w:val="00D80C89"/>
    <w:rsid w:val="00D80F01"/>
    <w:rsid w:val="00D81301"/>
    <w:rsid w:val="00D841F0"/>
    <w:rsid w:val="00D84A46"/>
    <w:rsid w:val="00D84CA1"/>
    <w:rsid w:val="00D84F85"/>
    <w:rsid w:val="00D90866"/>
    <w:rsid w:val="00D91007"/>
    <w:rsid w:val="00D91211"/>
    <w:rsid w:val="00D91258"/>
    <w:rsid w:val="00D91A82"/>
    <w:rsid w:val="00D94B0E"/>
    <w:rsid w:val="00D95934"/>
    <w:rsid w:val="00D960B2"/>
    <w:rsid w:val="00D960E8"/>
    <w:rsid w:val="00D97C1A"/>
    <w:rsid w:val="00DA0155"/>
    <w:rsid w:val="00DA01F5"/>
    <w:rsid w:val="00DA04F4"/>
    <w:rsid w:val="00DA2263"/>
    <w:rsid w:val="00DA3900"/>
    <w:rsid w:val="00DA4158"/>
    <w:rsid w:val="00DB148C"/>
    <w:rsid w:val="00DB2613"/>
    <w:rsid w:val="00DB3584"/>
    <w:rsid w:val="00DB4DFC"/>
    <w:rsid w:val="00DC1ACE"/>
    <w:rsid w:val="00DC2853"/>
    <w:rsid w:val="00DC44C2"/>
    <w:rsid w:val="00DC47F2"/>
    <w:rsid w:val="00DC4C5B"/>
    <w:rsid w:val="00DC5EA0"/>
    <w:rsid w:val="00DD2137"/>
    <w:rsid w:val="00DD2251"/>
    <w:rsid w:val="00DD3179"/>
    <w:rsid w:val="00DD50BB"/>
    <w:rsid w:val="00DD50CB"/>
    <w:rsid w:val="00DD5388"/>
    <w:rsid w:val="00DE4F4C"/>
    <w:rsid w:val="00DE57A5"/>
    <w:rsid w:val="00DE6600"/>
    <w:rsid w:val="00DE6C6A"/>
    <w:rsid w:val="00DE6D8F"/>
    <w:rsid w:val="00DE7957"/>
    <w:rsid w:val="00DF00BA"/>
    <w:rsid w:val="00DF1AF3"/>
    <w:rsid w:val="00DF1C82"/>
    <w:rsid w:val="00DF281F"/>
    <w:rsid w:val="00DF4597"/>
    <w:rsid w:val="00DF4E0A"/>
    <w:rsid w:val="00DF5970"/>
    <w:rsid w:val="00DF6448"/>
    <w:rsid w:val="00DF6775"/>
    <w:rsid w:val="00E0172C"/>
    <w:rsid w:val="00E028E5"/>
    <w:rsid w:val="00E03375"/>
    <w:rsid w:val="00E0622B"/>
    <w:rsid w:val="00E07C78"/>
    <w:rsid w:val="00E10A80"/>
    <w:rsid w:val="00E11692"/>
    <w:rsid w:val="00E1290C"/>
    <w:rsid w:val="00E12C15"/>
    <w:rsid w:val="00E12E7B"/>
    <w:rsid w:val="00E12E9D"/>
    <w:rsid w:val="00E13432"/>
    <w:rsid w:val="00E17460"/>
    <w:rsid w:val="00E17B60"/>
    <w:rsid w:val="00E20016"/>
    <w:rsid w:val="00E206C4"/>
    <w:rsid w:val="00E220D3"/>
    <w:rsid w:val="00E22D17"/>
    <w:rsid w:val="00E22E13"/>
    <w:rsid w:val="00E2556A"/>
    <w:rsid w:val="00E260D0"/>
    <w:rsid w:val="00E26491"/>
    <w:rsid w:val="00E26806"/>
    <w:rsid w:val="00E27C8E"/>
    <w:rsid w:val="00E323C1"/>
    <w:rsid w:val="00E326BD"/>
    <w:rsid w:val="00E33151"/>
    <w:rsid w:val="00E33247"/>
    <w:rsid w:val="00E33380"/>
    <w:rsid w:val="00E34491"/>
    <w:rsid w:val="00E34691"/>
    <w:rsid w:val="00E36897"/>
    <w:rsid w:val="00E36F73"/>
    <w:rsid w:val="00E4065D"/>
    <w:rsid w:val="00E41E7E"/>
    <w:rsid w:val="00E42C9E"/>
    <w:rsid w:val="00E43693"/>
    <w:rsid w:val="00E43810"/>
    <w:rsid w:val="00E43B16"/>
    <w:rsid w:val="00E440D9"/>
    <w:rsid w:val="00E44547"/>
    <w:rsid w:val="00E44C23"/>
    <w:rsid w:val="00E47D61"/>
    <w:rsid w:val="00E53C68"/>
    <w:rsid w:val="00E5463F"/>
    <w:rsid w:val="00E546C1"/>
    <w:rsid w:val="00E5695A"/>
    <w:rsid w:val="00E575E2"/>
    <w:rsid w:val="00E6019B"/>
    <w:rsid w:val="00E60CAC"/>
    <w:rsid w:val="00E61525"/>
    <w:rsid w:val="00E61A71"/>
    <w:rsid w:val="00E62415"/>
    <w:rsid w:val="00E643C7"/>
    <w:rsid w:val="00E6466C"/>
    <w:rsid w:val="00E65B2F"/>
    <w:rsid w:val="00E665BC"/>
    <w:rsid w:val="00E670FD"/>
    <w:rsid w:val="00E6768B"/>
    <w:rsid w:val="00E70426"/>
    <w:rsid w:val="00E70812"/>
    <w:rsid w:val="00E70D9E"/>
    <w:rsid w:val="00E711E4"/>
    <w:rsid w:val="00E71399"/>
    <w:rsid w:val="00E723F2"/>
    <w:rsid w:val="00E729E9"/>
    <w:rsid w:val="00E7417C"/>
    <w:rsid w:val="00E74D18"/>
    <w:rsid w:val="00E77637"/>
    <w:rsid w:val="00E777AF"/>
    <w:rsid w:val="00E77CA1"/>
    <w:rsid w:val="00E8033A"/>
    <w:rsid w:val="00E81266"/>
    <w:rsid w:val="00E824AE"/>
    <w:rsid w:val="00E82AEC"/>
    <w:rsid w:val="00E83E80"/>
    <w:rsid w:val="00E84EE0"/>
    <w:rsid w:val="00E86166"/>
    <w:rsid w:val="00E877AB"/>
    <w:rsid w:val="00E879F3"/>
    <w:rsid w:val="00E91799"/>
    <w:rsid w:val="00E9381E"/>
    <w:rsid w:val="00E93856"/>
    <w:rsid w:val="00E93CD6"/>
    <w:rsid w:val="00E93D42"/>
    <w:rsid w:val="00E93E7C"/>
    <w:rsid w:val="00E9447B"/>
    <w:rsid w:val="00E97B69"/>
    <w:rsid w:val="00E97B7E"/>
    <w:rsid w:val="00EA0ADA"/>
    <w:rsid w:val="00EA0EE5"/>
    <w:rsid w:val="00EA2916"/>
    <w:rsid w:val="00EA2B8F"/>
    <w:rsid w:val="00EA327B"/>
    <w:rsid w:val="00EA3DED"/>
    <w:rsid w:val="00EA4462"/>
    <w:rsid w:val="00EA4D6C"/>
    <w:rsid w:val="00EA606C"/>
    <w:rsid w:val="00EA6236"/>
    <w:rsid w:val="00EA65A6"/>
    <w:rsid w:val="00EA6E13"/>
    <w:rsid w:val="00EB033A"/>
    <w:rsid w:val="00EB10BB"/>
    <w:rsid w:val="00EB18BF"/>
    <w:rsid w:val="00EB38B2"/>
    <w:rsid w:val="00EB6E2F"/>
    <w:rsid w:val="00EC05F5"/>
    <w:rsid w:val="00EC0740"/>
    <w:rsid w:val="00EC0A6D"/>
    <w:rsid w:val="00EC13F9"/>
    <w:rsid w:val="00EC2723"/>
    <w:rsid w:val="00EC481A"/>
    <w:rsid w:val="00EC4F5A"/>
    <w:rsid w:val="00ED0A93"/>
    <w:rsid w:val="00ED0E47"/>
    <w:rsid w:val="00ED1018"/>
    <w:rsid w:val="00ED102E"/>
    <w:rsid w:val="00ED2019"/>
    <w:rsid w:val="00ED208C"/>
    <w:rsid w:val="00ED2A82"/>
    <w:rsid w:val="00ED2FA4"/>
    <w:rsid w:val="00ED31BA"/>
    <w:rsid w:val="00EE1114"/>
    <w:rsid w:val="00EE120E"/>
    <w:rsid w:val="00EE12C6"/>
    <w:rsid w:val="00EE1BAA"/>
    <w:rsid w:val="00EE2CDC"/>
    <w:rsid w:val="00EE3629"/>
    <w:rsid w:val="00EE3F5C"/>
    <w:rsid w:val="00EE5B4E"/>
    <w:rsid w:val="00EE7607"/>
    <w:rsid w:val="00EF0092"/>
    <w:rsid w:val="00EF3165"/>
    <w:rsid w:val="00EF3AE8"/>
    <w:rsid w:val="00EF3B14"/>
    <w:rsid w:val="00EF4327"/>
    <w:rsid w:val="00EF454A"/>
    <w:rsid w:val="00EF65F7"/>
    <w:rsid w:val="00EF7B3A"/>
    <w:rsid w:val="00F0069A"/>
    <w:rsid w:val="00F0086B"/>
    <w:rsid w:val="00F00A3B"/>
    <w:rsid w:val="00F01AE0"/>
    <w:rsid w:val="00F03B07"/>
    <w:rsid w:val="00F0514E"/>
    <w:rsid w:val="00F0605C"/>
    <w:rsid w:val="00F06EA3"/>
    <w:rsid w:val="00F0715E"/>
    <w:rsid w:val="00F07F0C"/>
    <w:rsid w:val="00F10094"/>
    <w:rsid w:val="00F10126"/>
    <w:rsid w:val="00F12079"/>
    <w:rsid w:val="00F14011"/>
    <w:rsid w:val="00F144EC"/>
    <w:rsid w:val="00F14B1D"/>
    <w:rsid w:val="00F1529E"/>
    <w:rsid w:val="00F15DAE"/>
    <w:rsid w:val="00F1765E"/>
    <w:rsid w:val="00F2058E"/>
    <w:rsid w:val="00F21156"/>
    <w:rsid w:val="00F2257E"/>
    <w:rsid w:val="00F22E6A"/>
    <w:rsid w:val="00F23450"/>
    <w:rsid w:val="00F2360A"/>
    <w:rsid w:val="00F23BC9"/>
    <w:rsid w:val="00F26593"/>
    <w:rsid w:val="00F27906"/>
    <w:rsid w:val="00F27D4B"/>
    <w:rsid w:val="00F307F6"/>
    <w:rsid w:val="00F309B4"/>
    <w:rsid w:val="00F30D3B"/>
    <w:rsid w:val="00F30F9A"/>
    <w:rsid w:val="00F311D4"/>
    <w:rsid w:val="00F332E6"/>
    <w:rsid w:val="00F33D77"/>
    <w:rsid w:val="00F35F4F"/>
    <w:rsid w:val="00F36477"/>
    <w:rsid w:val="00F36C44"/>
    <w:rsid w:val="00F3791B"/>
    <w:rsid w:val="00F4010F"/>
    <w:rsid w:val="00F40BD5"/>
    <w:rsid w:val="00F426F8"/>
    <w:rsid w:val="00F428DA"/>
    <w:rsid w:val="00F42B5B"/>
    <w:rsid w:val="00F44402"/>
    <w:rsid w:val="00F455F7"/>
    <w:rsid w:val="00F4642B"/>
    <w:rsid w:val="00F46A27"/>
    <w:rsid w:val="00F46A4A"/>
    <w:rsid w:val="00F4713A"/>
    <w:rsid w:val="00F47AA6"/>
    <w:rsid w:val="00F508E9"/>
    <w:rsid w:val="00F51799"/>
    <w:rsid w:val="00F5191B"/>
    <w:rsid w:val="00F51ACC"/>
    <w:rsid w:val="00F53C63"/>
    <w:rsid w:val="00F54C1A"/>
    <w:rsid w:val="00F54E2E"/>
    <w:rsid w:val="00F553D2"/>
    <w:rsid w:val="00F56041"/>
    <w:rsid w:val="00F5695F"/>
    <w:rsid w:val="00F61FA1"/>
    <w:rsid w:val="00F62EAF"/>
    <w:rsid w:val="00F62F0A"/>
    <w:rsid w:val="00F632B1"/>
    <w:rsid w:val="00F7114F"/>
    <w:rsid w:val="00F71B64"/>
    <w:rsid w:val="00F72532"/>
    <w:rsid w:val="00F730CE"/>
    <w:rsid w:val="00F7569F"/>
    <w:rsid w:val="00F77399"/>
    <w:rsid w:val="00F7755A"/>
    <w:rsid w:val="00F777F6"/>
    <w:rsid w:val="00F810D8"/>
    <w:rsid w:val="00F81789"/>
    <w:rsid w:val="00F81997"/>
    <w:rsid w:val="00F84E04"/>
    <w:rsid w:val="00F855EB"/>
    <w:rsid w:val="00F877FC"/>
    <w:rsid w:val="00F90615"/>
    <w:rsid w:val="00F91442"/>
    <w:rsid w:val="00F915FC"/>
    <w:rsid w:val="00F92E13"/>
    <w:rsid w:val="00F93C18"/>
    <w:rsid w:val="00F93EB8"/>
    <w:rsid w:val="00F9520A"/>
    <w:rsid w:val="00F96936"/>
    <w:rsid w:val="00F97582"/>
    <w:rsid w:val="00F97CC0"/>
    <w:rsid w:val="00FA17D2"/>
    <w:rsid w:val="00FA30D8"/>
    <w:rsid w:val="00FA34E6"/>
    <w:rsid w:val="00FA3C4A"/>
    <w:rsid w:val="00FA581F"/>
    <w:rsid w:val="00FA7737"/>
    <w:rsid w:val="00FB1DC3"/>
    <w:rsid w:val="00FB223C"/>
    <w:rsid w:val="00FB3496"/>
    <w:rsid w:val="00FB3BDF"/>
    <w:rsid w:val="00FB429E"/>
    <w:rsid w:val="00FB4F32"/>
    <w:rsid w:val="00FB50D6"/>
    <w:rsid w:val="00FC2132"/>
    <w:rsid w:val="00FC21B0"/>
    <w:rsid w:val="00FC48F3"/>
    <w:rsid w:val="00FC5D70"/>
    <w:rsid w:val="00FC5E22"/>
    <w:rsid w:val="00FC622A"/>
    <w:rsid w:val="00FC7831"/>
    <w:rsid w:val="00FD0796"/>
    <w:rsid w:val="00FD1EFC"/>
    <w:rsid w:val="00FD2AF7"/>
    <w:rsid w:val="00FD3AC5"/>
    <w:rsid w:val="00FD3CBC"/>
    <w:rsid w:val="00FD550D"/>
    <w:rsid w:val="00FD6F8C"/>
    <w:rsid w:val="00FE055C"/>
    <w:rsid w:val="00FE065C"/>
    <w:rsid w:val="00FE071B"/>
    <w:rsid w:val="00FE0B85"/>
    <w:rsid w:val="00FE1E07"/>
    <w:rsid w:val="00FE3428"/>
    <w:rsid w:val="00FE369C"/>
    <w:rsid w:val="00FE445E"/>
    <w:rsid w:val="00FE467A"/>
    <w:rsid w:val="00FE48F2"/>
    <w:rsid w:val="00FE4B4F"/>
    <w:rsid w:val="00FE4BEE"/>
    <w:rsid w:val="00FE569C"/>
    <w:rsid w:val="00FE736B"/>
    <w:rsid w:val="00FF05D4"/>
    <w:rsid w:val="00FF066D"/>
    <w:rsid w:val="00FF0E64"/>
    <w:rsid w:val="00FF10CA"/>
    <w:rsid w:val="00FF1CBC"/>
    <w:rsid w:val="00FF3685"/>
    <w:rsid w:val="00FF3963"/>
    <w:rsid w:val="00FF4A29"/>
    <w:rsid w:val="00FF65FD"/>
    <w:rsid w:val="00FF6B0B"/>
    <w:rsid w:val="00FF6E42"/>
    <w:rsid w:val="00FF73A1"/>
    <w:rsid w:val="01F7FBD0"/>
    <w:rsid w:val="02AFE16B"/>
    <w:rsid w:val="02C93569"/>
    <w:rsid w:val="03488819"/>
    <w:rsid w:val="0377ED34"/>
    <w:rsid w:val="03EF0C88"/>
    <w:rsid w:val="04D54CED"/>
    <w:rsid w:val="04F83932"/>
    <w:rsid w:val="06151FDA"/>
    <w:rsid w:val="061AE3B4"/>
    <w:rsid w:val="0626D891"/>
    <w:rsid w:val="067064F5"/>
    <w:rsid w:val="07BEC2EB"/>
    <w:rsid w:val="08D638C1"/>
    <w:rsid w:val="097C716F"/>
    <w:rsid w:val="09A73B6E"/>
    <w:rsid w:val="09AB9F95"/>
    <w:rsid w:val="09EED3AF"/>
    <w:rsid w:val="0A45299A"/>
    <w:rsid w:val="0DC609F2"/>
    <w:rsid w:val="0DF87A27"/>
    <w:rsid w:val="0F818C42"/>
    <w:rsid w:val="0FADFA5B"/>
    <w:rsid w:val="0FBE9479"/>
    <w:rsid w:val="10E95456"/>
    <w:rsid w:val="1119F073"/>
    <w:rsid w:val="112FF507"/>
    <w:rsid w:val="114C32B7"/>
    <w:rsid w:val="1153B001"/>
    <w:rsid w:val="130381D9"/>
    <w:rsid w:val="149B60D9"/>
    <w:rsid w:val="15F86C01"/>
    <w:rsid w:val="16D97B9A"/>
    <w:rsid w:val="1747E13F"/>
    <w:rsid w:val="17B98431"/>
    <w:rsid w:val="1830683A"/>
    <w:rsid w:val="183117F8"/>
    <w:rsid w:val="189865D0"/>
    <w:rsid w:val="1AD9B74E"/>
    <w:rsid w:val="1B1ADF83"/>
    <w:rsid w:val="1B2227FC"/>
    <w:rsid w:val="1B3D2899"/>
    <w:rsid w:val="1B418998"/>
    <w:rsid w:val="1B796889"/>
    <w:rsid w:val="1CA0191C"/>
    <w:rsid w:val="1D738F91"/>
    <w:rsid w:val="1DD9C048"/>
    <w:rsid w:val="1E56655D"/>
    <w:rsid w:val="1EF20593"/>
    <w:rsid w:val="1FBFF25E"/>
    <w:rsid w:val="1FEA8DA5"/>
    <w:rsid w:val="201E1508"/>
    <w:rsid w:val="208806CF"/>
    <w:rsid w:val="20C1ACEB"/>
    <w:rsid w:val="210A5CA7"/>
    <w:rsid w:val="21683C23"/>
    <w:rsid w:val="216A28E5"/>
    <w:rsid w:val="218B8EF2"/>
    <w:rsid w:val="21FDC87E"/>
    <w:rsid w:val="2257585E"/>
    <w:rsid w:val="22C3B980"/>
    <w:rsid w:val="23363630"/>
    <w:rsid w:val="233FF941"/>
    <w:rsid w:val="23400F6F"/>
    <w:rsid w:val="237D7392"/>
    <w:rsid w:val="244770D0"/>
    <w:rsid w:val="24604116"/>
    <w:rsid w:val="25475B1B"/>
    <w:rsid w:val="26613CC0"/>
    <w:rsid w:val="26857124"/>
    <w:rsid w:val="26ADBC0A"/>
    <w:rsid w:val="27B04098"/>
    <w:rsid w:val="27E6D536"/>
    <w:rsid w:val="27FC01C4"/>
    <w:rsid w:val="27FDE592"/>
    <w:rsid w:val="283D9C07"/>
    <w:rsid w:val="284B1CAD"/>
    <w:rsid w:val="285159AD"/>
    <w:rsid w:val="28A08593"/>
    <w:rsid w:val="2A482BC9"/>
    <w:rsid w:val="2ACDB326"/>
    <w:rsid w:val="2BCD7493"/>
    <w:rsid w:val="2C0F380F"/>
    <w:rsid w:val="2C4B4263"/>
    <w:rsid w:val="2C51E1E4"/>
    <w:rsid w:val="2CB27EEE"/>
    <w:rsid w:val="2E000220"/>
    <w:rsid w:val="2EA50C9A"/>
    <w:rsid w:val="2EEE70BB"/>
    <w:rsid w:val="306BFEEC"/>
    <w:rsid w:val="3103820A"/>
    <w:rsid w:val="310ED801"/>
    <w:rsid w:val="3140EFD9"/>
    <w:rsid w:val="322279D8"/>
    <w:rsid w:val="32B54999"/>
    <w:rsid w:val="331DADA5"/>
    <w:rsid w:val="34901B45"/>
    <w:rsid w:val="35641D10"/>
    <w:rsid w:val="364C9436"/>
    <w:rsid w:val="366B0C45"/>
    <w:rsid w:val="36B6FE38"/>
    <w:rsid w:val="37C9F722"/>
    <w:rsid w:val="39FE2078"/>
    <w:rsid w:val="3A3EF91B"/>
    <w:rsid w:val="3A58CF9D"/>
    <w:rsid w:val="3AC09619"/>
    <w:rsid w:val="3ADDF7C2"/>
    <w:rsid w:val="3B2A1C86"/>
    <w:rsid w:val="3BDB1680"/>
    <w:rsid w:val="3BF71FFA"/>
    <w:rsid w:val="3D063346"/>
    <w:rsid w:val="3D94CC02"/>
    <w:rsid w:val="3EB996B2"/>
    <w:rsid w:val="3F1F8315"/>
    <w:rsid w:val="3F8A59B5"/>
    <w:rsid w:val="3F8B3249"/>
    <w:rsid w:val="3FA03C4F"/>
    <w:rsid w:val="403D32E1"/>
    <w:rsid w:val="40AA5BBD"/>
    <w:rsid w:val="4108FD76"/>
    <w:rsid w:val="41263E99"/>
    <w:rsid w:val="4198D7EC"/>
    <w:rsid w:val="41AC45E8"/>
    <w:rsid w:val="41ACFA75"/>
    <w:rsid w:val="42170B67"/>
    <w:rsid w:val="421E8F99"/>
    <w:rsid w:val="425503BB"/>
    <w:rsid w:val="4260FB40"/>
    <w:rsid w:val="42D2E98A"/>
    <w:rsid w:val="42E4046D"/>
    <w:rsid w:val="4313905F"/>
    <w:rsid w:val="436AD6D7"/>
    <w:rsid w:val="43E28CF3"/>
    <w:rsid w:val="44578898"/>
    <w:rsid w:val="44C1D35F"/>
    <w:rsid w:val="47E50407"/>
    <w:rsid w:val="4889330C"/>
    <w:rsid w:val="48C661AE"/>
    <w:rsid w:val="49666199"/>
    <w:rsid w:val="4996927E"/>
    <w:rsid w:val="49AA647B"/>
    <w:rsid w:val="49E90DE4"/>
    <w:rsid w:val="49E966DB"/>
    <w:rsid w:val="4AF73F0A"/>
    <w:rsid w:val="4B60DF65"/>
    <w:rsid w:val="4B8F6BD7"/>
    <w:rsid w:val="4CA7364B"/>
    <w:rsid w:val="4D8C7837"/>
    <w:rsid w:val="4E2652AA"/>
    <w:rsid w:val="4F55988F"/>
    <w:rsid w:val="50A283CB"/>
    <w:rsid w:val="519859B0"/>
    <w:rsid w:val="52D3401B"/>
    <w:rsid w:val="532020CC"/>
    <w:rsid w:val="53CE28D6"/>
    <w:rsid w:val="53E06D23"/>
    <w:rsid w:val="54DED86A"/>
    <w:rsid w:val="54DF0B5B"/>
    <w:rsid w:val="5582B2C2"/>
    <w:rsid w:val="55DBAB40"/>
    <w:rsid w:val="5615465C"/>
    <w:rsid w:val="56566CDA"/>
    <w:rsid w:val="56E2714A"/>
    <w:rsid w:val="580E53C4"/>
    <w:rsid w:val="586490E7"/>
    <w:rsid w:val="5A01CD37"/>
    <w:rsid w:val="5A091C39"/>
    <w:rsid w:val="5A54C9C4"/>
    <w:rsid w:val="5A6C7978"/>
    <w:rsid w:val="5A91FF8D"/>
    <w:rsid w:val="5B53953C"/>
    <w:rsid w:val="5E4A4652"/>
    <w:rsid w:val="5F409B71"/>
    <w:rsid w:val="5F9868F0"/>
    <w:rsid w:val="5FD72104"/>
    <w:rsid w:val="6167E576"/>
    <w:rsid w:val="61D8D27C"/>
    <w:rsid w:val="62557C02"/>
    <w:rsid w:val="62EC99F6"/>
    <w:rsid w:val="63033AFA"/>
    <w:rsid w:val="63CB09FB"/>
    <w:rsid w:val="63F02814"/>
    <w:rsid w:val="65C9151A"/>
    <w:rsid w:val="66B10378"/>
    <w:rsid w:val="67EDBA4E"/>
    <w:rsid w:val="6817E1EC"/>
    <w:rsid w:val="68E5A7CD"/>
    <w:rsid w:val="6998AABE"/>
    <w:rsid w:val="6A578372"/>
    <w:rsid w:val="6A6C7D9B"/>
    <w:rsid w:val="6A810531"/>
    <w:rsid w:val="6B294915"/>
    <w:rsid w:val="6C3E63F2"/>
    <w:rsid w:val="6CB20A2B"/>
    <w:rsid w:val="6CF3B0C7"/>
    <w:rsid w:val="6D26D0C1"/>
    <w:rsid w:val="6D540D82"/>
    <w:rsid w:val="6D5EF72E"/>
    <w:rsid w:val="6D619370"/>
    <w:rsid w:val="6D6B480C"/>
    <w:rsid w:val="6DE672F5"/>
    <w:rsid w:val="6F5F2378"/>
    <w:rsid w:val="6F94B7E2"/>
    <w:rsid w:val="6FEFE728"/>
    <w:rsid w:val="710453A3"/>
    <w:rsid w:val="718EFC9F"/>
    <w:rsid w:val="71E7F887"/>
    <w:rsid w:val="74118153"/>
    <w:rsid w:val="74D605EC"/>
    <w:rsid w:val="7531D152"/>
    <w:rsid w:val="7541C89D"/>
    <w:rsid w:val="75455744"/>
    <w:rsid w:val="75CAEF04"/>
    <w:rsid w:val="75F887C1"/>
    <w:rsid w:val="7626E3B9"/>
    <w:rsid w:val="7674D770"/>
    <w:rsid w:val="76824FCC"/>
    <w:rsid w:val="770C5007"/>
    <w:rsid w:val="793914DD"/>
    <w:rsid w:val="793C1A4F"/>
    <w:rsid w:val="7A53103D"/>
    <w:rsid w:val="7A61CDDD"/>
    <w:rsid w:val="7ABE8CA4"/>
    <w:rsid w:val="7B6EE37C"/>
    <w:rsid w:val="7BF571EF"/>
    <w:rsid w:val="7CCDAA02"/>
    <w:rsid w:val="7CFCE3BC"/>
    <w:rsid w:val="7D90C6DF"/>
    <w:rsid w:val="7DD33D42"/>
    <w:rsid w:val="7E0253DE"/>
    <w:rsid w:val="7E3BA15B"/>
    <w:rsid w:val="7E96ED82"/>
    <w:rsid w:val="7EB11F54"/>
    <w:rsid w:val="7EE0D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2193"/>
  <w15:docId w15:val="{66995BB3-BBD4-43BE-AFA0-FCBA5636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A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22EC"/>
  </w:style>
  <w:style w:type="paragraph" w:styleId="Heading1">
    <w:name w:val="heading 1"/>
    <w:basedOn w:val="Normal"/>
    <w:next w:val="Normal"/>
    <w:link w:val="Heading1Char"/>
    <w:uiPriority w:val="9"/>
    <w:qFormat/>
    <w:rsid w:val="00D44174"/>
    <w:pPr>
      <w:keepNext/>
      <w:keepLines/>
      <w:spacing w:before="120" w:line="240" w:lineRule="auto"/>
      <w:outlineLvl w:val="0"/>
    </w:pPr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00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0CBF"/>
    <w:pPr>
      <w:keepNext/>
      <w:keepLines/>
      <w:spacing w:before="40" w:line="240" w:lineRule="auto"/>
      <w:outlineLvl w:val="2"/>
    </w:pPr>
    <w:rPr>
      <w:rFonts w:eastAsiaTheme="majorEastAsia" w:cstheme="majorBidi"/>
      <w:b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00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00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00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00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00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00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81266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rsid w:val="00E81266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81266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E81266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1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81266"/>
    <w:rPr>
      <w:rFonts w:ascii="Tahoma" w:hAnsi="Tahoma" w:cs="Tahoma"/>
      <w:sz w:val="16"/>
      <w:szCs w:val="16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D44174"/>
    <w:rPr>
      <w:rFonts w:eastAsiaTheme="majorEastAsia" w:cstheme="majorBidi"/>
      <w:b/>
      <w:color w:val="1F3864" w:themeColor="accent5" w:themeShade="80"/>
      <w:sz w:val="28"/>
      <w:szCs w:val="32"/>
    </w:rPr>
  </w:style>
  <w:style w:type="paragraph" w:styleId="ListParagraph">
    <w:name w:val="List Paragraph"/>
    <w:basedOn w:val="Normal"/>
    <w:uiPriority w:val="34"/>
    <w:qFormat/>
    <w:rsid w:val="007D283F"/>
    <w:pPr>
      <w:ind w:left="720"/>
      <w:contextualSpacing/>
    </w:pPr>
  </w:style>
  <w:style w:type="paragraph" w:styleId="BodyTextIndent">
    <w:name w:val="Body Text Indent"/>
    <w:basedOn w:val="Normal"/>
    <w:link w:val="BodyTextIndentChar"/>
    <w:semiHidden/>
    <w:unhideWhenUsed/>
    <w:rsid w:val="0052196E"/>
    <w:pPr>
      <w:spacing w:after="0" w:line="240" w:lineRule="auto"/>
      <w:ind w:left="567"/>
    </w:pPr>
    <w:rPr>
      <w:rFonts w:ascii="Arial" w:eastAsia="Times New Roman" w:hAnsi="Arial"/>
      <w:lang w:val="x-none"/>
    </w:rPr>
  </w:style>
  <w:style w:type="character" w:customStyle="1" w:styleId="BodyTextIndentChar">
    <w:name w:val="Body Text Indent Char"/>
    <w:link w:val="BodyTextIndent"/>
    <w:semiHidden/>
    <w:rsid w:val="0052196E"/>
    <w:rPr>
      <w:rFonts w:ascii="Arial" w:eastAsia="Times New Roman" w:hAnsi="Arial"/>
      <w:sz w:val="22"/>
      <w:lang w:val="x-none" w:eastAsia="en-US"/>
    </w:rPr>
  </w:style>
  <w:style w:type="table" w:styleId="TableGrid">
    <w:name w:val="Table Grid"/>
    <w:basedOn w:val="TableNormal"/>
    <w:uiPriority w:val="39"/>
    <w:rsid w:val="00314A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57058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uiPriority w:val="99"/>
    <w:unhideWhenUsed/>
    <w:rsid w:val="00A56EB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260CBF"/>
    <w:rPr>
      <w:rFonts w:eastAsiaTheme="majorEastAsia" w:cstheme="majorBidi"/>
      <w:b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900B9"/>
    <w:rPr>
      <w:rFonts w:asciiTheme="majorHAnsi" w:eastAsiaTheme="majorEastAsia" w:hAnsiTheme="majorHAnsi" w:cstheme="majorBidi"/>
      <w:sz w:val="22"/>
      <w:szCs w:val="22"/>
    </w:rPr>
  </w:style>
  <w:style w:type="character" w:styleId="CommentReference">
    <w:name w:val="annotation reference"/>
    <w:uiPriority w:val="99"/>
    <w:semiHidden/>
    <w:unhideWhenUsed/>
    <w:rsid w:val="0072238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2238C"/>
    <w:pPr>
      <w:spacing w:line="240" w:lineRule="auto"/>
    </w:pPr>
  </w:style>
  <w:style w:type="character" w:customStyle="1" w:styleId="CommentTextChar">
    <w:name w:val="Comment Text Char"/>
    <w:link w:val="CommentText"/>
    <w:uiPriority w:val="99"/>
    <w:semiHidden/>
    <w:rsid w:val="0072238C"/>
    <w:rPr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2238C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72238C"/>
    <w:rPr>
      <w:b/>
      <w:bCs/>
      <w:lang w:eastAsia="en-US"/>
    </w:rPr>
  </w:style>
  <w:style w:type="character" w:styleId="PlaceholderText">
    <w:name w:val="Placeholder Text"/>
    <w:uiPriority w:val="99"/>
    <w:semiHidden/>
    <w:rsid w:val="00633A44"/>
    <w:rPr>
      <w:color w:val="808080"/>
    </w:rPr>
  </w:style>
  <w:style w:type="table" w:customStyle="1" w:styleId="TableGrid1">
    <w:name w:val="Table Grid1"/>
    <w:basedOn w:val="TableNormal"/>
    <w:next w:val="TableGrid"/>
    <w:rsid w:val="00922458"/>
    <w:rPr>
      <w:rFonts w:ascii="Times New Roman" w:eastAsia="Times New Roman" w:hAnsi="Times New Roman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7B16FF"/>
    <w:pPr>
      <w:suppressAutoHyphens/>
      <w:spacing w:after="180" w:line="312" w:lineRule="auto"/>
    </w:pPr>
    <w:rPr>
      <w:rFonts w:ascii="Helvetica Neue Light" w:eastAsia="Arial Unicode MS" w:hAnsi="Helvetica Neue Light" w:cs="Arial Unicode MS"/>
      <w:color w:val="000000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43B5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900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00B9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00B9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00B9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00B9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00B9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900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C900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00B9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00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900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C900B9"/>
    <w:rPr>
      <w:b/>
      <w:bCs/>
    </w:rPr>
  </w:style>
  <w:style w:type="character" w:styleId="Emphasis">
    <w:name w:val="Emphasis"/>
    <w:basedOn w:val="DefaultParagraphFont"/>
    <w:uiPriority w:val="20"/>
    <w:qFormat/>
    <w:rsid w:val="00C900B9"/>
    <w:rPr>
      <w:i/>
      <w:iCs/>
    </w:rPr>
  </w:style>
  <w:style w:type="paragraph" w:styleId="NoSpacing">
    <w:name w:val="No Spacing"/>
    <w:link w:val="NoSpacingChar"/>
    <w:uiPriority w:val="1"/>
    <w:qFormat/>
    <w:rsid w:val="00C900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C900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00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00B9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00B9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C900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C900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900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C900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C900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C900B9"/>
    <w:pPr>
      <w:outlineLvl w:val="9"/>
    </w:pPr>
  </w:style>
  <w:style w:type="character" w:customStyle="1" w:styleId="NoSpacingChar">
    <w:name w:val="No Spacing Char"/>
    <w:link w:val="NoSpacing"/>
    <w:uiPriority w:val="1"/>
    <w:rsid w:val="002316A9"/>
  </w:style>
  <w:style w:type="character" w:customStyle="1" w:styleId="TextBox">
    <w:name w:val="TextBox"/>
    <w:basedOn w:val="DefaultParagraphFont"/>
    <w:uiPriority w:val="1"/>
    <w:rsid w:val="00777A59"/>
    <w:rPr>
      <w:rFonts w:asciiTheme="minorHAnsi" w:hAnsiTheme="minorHAnsi"/>
      <w:color w:val="000000" w:themeColor="text1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5E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0F3E64"/>
  </w:style>
  <w:style w:type="character" w:customStyle="1" w:styleId="eop">
    <w:name w:val="eop"/>
    <w:basedOn w:val="DefaultParagraphFont"/>
    <w:rsid w:val="000F3E64"/>
  </w:style>
  <w:style w:type="paragraph" w:customStyle="1" w:styleId="paragraph">
    <w:name w:val="paragraph"/>
    <w:basedOn w:val="Normal"/>
    <w:rsid w:val="000F3E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EA0EE5"/>
    <w:pPr>
      <w:spacing w:after="100"/>
      <w:ind w:left="400"/>
    </w:pPr>
  </w:style>
  <w:style w:type="paragraph" w:styleId="TOC1">
    <w:name w:val="toc 1"/>
    <w:basedOn w:val="Normal"/>
    <w:next w:val="Normal"/>
    <w:autoRedefine/>
    <w:uiPriority w:val="39"/>
    <w:unhideWhenUsed/>
    <w:rsid w:val="00EA0EE5"/>
    <w:pPr>
      <w:spacing w:after="100"/>
    </w:p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C921C1"/>
    <w:rPr>
      <w:color w:val="605E5C"/>
      <w:shd w:val="clear" w:color="auto" w:fill="E1DFDD"/>
    </w:rPr>
  </w:style>
  <w:style w:type="paragraph" w:customStyle="1" w:styleId="MeSigning">
    <w:name w:val="Me Signing"/>
    <w:link w:val="MeSigningChar"/>
    <w:qFormat/>
    <w:rsid w:val="00164275"/>
    <w:pPr>
      <w:spacing w:after="0" w:line="240" w:lineRule="auto"/>
    </w:pPr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character" w:customStyle="1" w:styleId="MeSigningChar">
    <w:name w:val="Me Signing Char"/>
    <w:basedOn w:val="DefaultParagraphFont"/>
    <w:link w:val="MeSigning"/>
    <w:rsid w:val="00164275"/>
    <w:rPr>
      <w:rFonts w:ascii="Brush Script MT" w:eastAsiaTheme="minorHAnsi" w:hAnsi="Brush Script MT"/>
      <w:strike/>
      <w:color w:val="0000FF"/>
      <w:sz w:val="22"/>
      <w:szCs w:val="22"/>
      <w:lang w:val="en-US" w:eastAsia="en-US"/>
    </w:rPr>
  </w:style>
  <w:style w:type="paragraph" w:customStyle="1" w:styleId="MyStyle">
    <w:name w:val="My Style"/>
    <w:basedOn w:val="Normal"/>
    <w:link w:val="MyStyleChar"/>
    <w:qFormat/>
    <w:rsid w:val="00164275"/>
    <w:pPr>
      <w:spacing w:after="0" w:line="259" w:lineRule="auto"/>
    </w:pPr>
    <w:rPr>
      <w:rFonts w:eastAsiaTheme="minorHAnsi"/>
      <w:color w:val="0000FF"/>
      <w:sz w:val="24"/>
      <w:szCs w:val="22"/>
      <w:lang w:eastAsia="en-US"/>
    </w:rPr>
  </w:style>
  <w:style w:type="character" w:customStyle="1" w:styleId="MyStyleChar">
    <w:name w:val="My Style Char"/>
    <w:basedOn w:val="DefaultParagraphFont"/>
    <w:link w:val="MyStyle"/>
    <w:rsid w:val="00164275"/>
    <w:rPr>
      <w:rFonts w:eastAsiaTheme="minorHAnsi"/>
      <w:color w:val="0000FF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54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9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8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06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048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5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34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7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40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2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ww.citems.com.au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www.citems.com.au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://www.citems.com.au/" TargetMode="External"/><Relationship Id="rId5" Type="http://schemas.openxmlformats.org/officeDocument/2006/relationships/numbering" Target="numbering.xml"/><Relationship Id="rId15" Type="http://schemas.openxmlformats.org/officeDocument/2006/relationships/hyperlink" Target="https://tafewa-my.sharepoint.com/:f:/g/personal/30007736_tafe_wa_edu_au/Ei2VsRIhdnVLsx4pwz8T-EIBIWmC5yuNejpB0ZRNDLPm7w" TargetMode="Externa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0%20S1%202017\Portfolio%20Assessment%20Cover%20and%20Feedback%20Shee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Notes xmlns="478d409e-a518-4a0e-8e11-4423b5118792" xsi:nil="true"/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8A387A6A5F150438AB789FA73477179" ma:contentTypeVersion="13" ma:contentTypeDescription="Create a new document." ma:contentTypeScope="" ma:versionID="fdcfc3d1927a66f6a9a74ac5838ff44c">
  <xsd:schema xmlns:xsd="http://www.w3.org/2001/XMLSchema" xmlns:xs="http://www.w3.org/2001/XMLSchema" xmlns:p="http://schemas.microsoft.com/office/2006/metadata/properties" xmlns:ns2="478d409e-a518-4a0e-8e11-4423b5118792" xmlns:ns3="339acee6-c10d-4fa9-b653-6ffa3ad6072a" targetNamespace="http://schemas.microsoft.com/office/2006/metadata/properties" ma:root="true" ma:fieldsID="60253e2524309f6916fd38a3e2afaaea" ns2:_="" ns3:_="">
    <xsd:import namespace="478d409e-a518-4a0e-8e11-4423b5118792"/>
    <xsd:import namespace="339acee6-c10d-4fa9-b653-6ffa3ad607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Location" minOccurs="0"/>
                <xsd:element ref="ns2:Not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8d409e-a518-4a0e-8e11-4423b51187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Notes" ma:index="20" nillable="true" ma:displayName="Notes" ma:description="Notes related to recent change in the document." ma:format="Dropdown" ma:internalName="Notes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9acee6-c10d-4fa9-b653-6ffa3ad6072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D4BFFB2-94BF-489A-A8DB-E28FFE1DE8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4606750-4A8E-4A9D-8B90-A4402661CAF9}">
  <ds:schemaRefs>
    <ds:schemaRef ds:uri="http://schemas.microsoft.com/office/2006/metadata/properties"/>
    <ds:schemaRef ds:uri="http://schemas.microsoft.com/office/infopath/2007/PartnerControls"/>
    <ds:schemaRef ds:uri="478d409e-a518-4a0e-8e11-4423b5118792"/>
  </ds:schemaRefs>
</ds:datastoreItem>
</file>

<file path=customXml/itemProps3.xml><?xml version="1.0" encoding="utf-8"?>
<ds:datastoreItem xmlns:ds="http://schemas.openxmlformats.org/officeDocument/2006/customXml" ds:itemID="{48B66C36-BF1A-4823-BFE4-FF6E41B8E48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90B6661-77DF-4D57-9661-EE616F14B0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8d409e-a518-4a0e-8e11-4423b5118792"/>
    <ds:schemaRef ds:uri="339acee6-c10d-4fa9-b653-6ffa3ad607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Portfolio Assessment Cover and Feedback Sheet Template</Template>
  <TotalTime>180</TotalTime>
  <Pages>12</Pages>
  <Words>2492</Words>
  <Characters>14207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Portfolio Assessment Cover and Feedback Sheet</vt:lpstr>
    </vt:vector>
  </TitlesOfParts>
  <Company>SMTAFE</Company>
  <LinksUpToDate>false</LinksUpToDate>
  <CharactersWithSpaces>16666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Portfolio Assessment Cover and Feedback Sheet</dc:title>
  <dc:creator>Natalie Yan</dc:creator>
  <cp:lastModifiedBy>Richard Pountney</cp:lastModifiedBy>
  <cp:revision>1553</cp:revision>
  <cp:lastPrinted>2016-09-20T01:36:00Z</cp:lastPrinted>
  <dcterms:created xsi:type="dcterms:W3CDTF">2020-05-11T01:39:00Z</dcterms:created>
  <dcterms:modified xsi:type="dcterms:W3CDTF">2022-05-11T05:49:00Z</dcterms:modified>
  <cp:contentStatus>2016/00594Doc2016/065559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e Code">
    <vt:lpwstr> </vt:lpwstr>
  </property>
  <property fmtid="{D5CDD505-2E9C-101B-9397-08002B2CF9AE}" pid="3" name="National Code">
    <vt:lpwstr> </vt:lpwstr>
  </property>
  <property fmtid="{D5CDD505-2E9C-101B-9397-08002B2CF9AE}" pid="4" name="Group">
    <vt:lpwstr> </vt:lpwstr>
  </property>
  <property fmtid="{D5CDD505-2E9C-101B-9397-08002B2CF9AE}" pid="5" name="ContentTypeId">
    <vt:lpwstr>0x01010008A387A6A5F150438AB789FA73477179</vt:lpwstr>
  </property>
  <property fmtid="{D5CDD505-2E9C-101B-9397-08002B2CF9AE}" pid="6" name="_dlc_DocIdItemGuid">
    <vt:lpwstr>47c2a834-ee94-43ab-bf29-da100ff510c8</vt:lpwstr>
  </property>
  <property fmtid="{D5CDD505-2E9C-101B-9397-08002B2CF9AE}" pid="7" name="_dlc_policyId">
    <vt:lpwstr>0x0101003EAC6212CCDFFA4C8AB5AE0D238B5B5E|1299530433</vt:lpwstr>
  </property>
  <property fmtid="{D5CDD505-2E9C-101B-9397-08002B2CF9AE}" pid="8" name="ItemRetentionFormula">
    <vt:lpwstr>&lt;formula id="Microsoft.Office.RecordsManagement.PolicyFeatures.Expiration.Formula.BuiltIn"&gt;&lt;number&gt;18&lt;/number&gt;&lt;property&gt;LastApprovalDate&lt;/property&gt;&lt;propertyId&gt;44e5e08a-6887-4229-bf71-23a6a685459a&lt;/propertyId&gt;&lt;period&gt;months&lt;/period&gt;&lt;/formula&gt;</vt:lpwstr>
  </property>
  <property fmtid="{D5CDD505-2E9C-101B-9397-08002B2CF9AE}" pid="9" name="Section">
    <vt:lpwstr>17;#Teaching and Learning|d383d1ef-b265-4b96-b318-f2d2058a5d42</vt:lpwstr>
  </property>
  <property fmtid="{D5CDD505-2E9C-101B-9397-08002B2CF9AE}" pid="10" name="LaunchPad">
    <vt:lpwstr>5;#Lecturers|27325bb9-6ec2-4bf7-b8e6-2a58592e801c</vt:lpwstr>
  </property>
  <property fmtid="{D5CDD505-2E9C-101B-9397-08002B2CF9AE}" pid="11" name="SpecificSection">
    <vt:lpwstr>17;#Teaching and Learning|d383d1ef-b265-4b96-b318-f2d2058a5d42</vt:lpwstr>
  </property>
  <property fmtid="{D5CDD505-2E9C-101B-9397-08002B2CF9AE}" pid="12" name="_NewReviewCycle">
    <vt:lpwstr/>
  </property>
  <property fmtid="{D5CDD505-2E9C-101B-9397-08002B2CF9AE}" pid="13" name="_AdHocReviewCycleID">
    <vt:i4>-122530498</vt:i4>
  </property>
  <property fmtid="{D5CDD505-2E9C-101B-9397-08002B2CF9AE}" pid="14" name="_EmailSubject">
    <vt:lpwstr>CEP Assessment Task 2 Version 2</vt:lpwstr>
  </property>
  <property fmtid="{D5CDD505-2E9C-101B-9397-08002B2CF9AE}" pid="15" name="_AuthorEmail">
    <vt:lpwstr>Natalie.Yan@smtafe.wa.edu.au</vt:lpwstr>
  </property>
  <property fmtid="{D5CDD505-2E9C-101B-9397-08002B2CF9AE}" pid="16" name="_AuthorEmailDisplayName">
    <vt:lpwstr>Natalie Yan</vt:lpwstr>
  </property>
  <property fmtid="{D5CDD505-2E9C-101B-9397-08002B2CF9AE}" pid="17" name="_PreviousAdHocReviewCycleID">
    <vt:i4>329384456</vt:i4>
  </property>
  <property fmtid="{D5CDD505-2E9C-101B-9397-08002B2CF9AE}" pid="18" name="_ReviewingToolsShownOnce">
    <vt:lpwstr/>
  </property>
</Properties>
</file>