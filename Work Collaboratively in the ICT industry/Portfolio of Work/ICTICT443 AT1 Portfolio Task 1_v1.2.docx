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>
              <w:rPr>
                <w:rFonts w:ascii="Tahoma" w:hAnsi="Tahoma" w:cs="Tahoma"/>
                <w:color w:val="000000" w:themeColor="text1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F67B23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00" w:themeColor="text1"/>
              </w:rPr>
            </w:pPr>
            <w:r w:rsidRPr="00EC7827">
              <w:rPr>
                <w:rFonts w:ascii="Brush Script MT" w:hAnsi="Brush Script MT" w:cs="Tahoma"/>
                <w:strike/>
                <w:color w:val="000000" w:themeColor="text1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801B8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801B8B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801B8B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801B8B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2BAE3E9B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</w:t>
        </w:r>
        <w:r w:rsidRPr="00C30AF0">
          <w:rPr>
            <w:rStyle w:val="Hyperlink"/>
            <w:sz w:val="24"/>
          </w:rPr>
          <w:t>s</w:t>
        </w:r>
        <w:r w:rsidRPr="00C30AF0">
          <w:rPr>
            <w:rStyle w:val="Hyperlink"/>
            <w:sz w:val="24"/>
          </w:rPr>
          <w:t>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07E49CA4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>when working remotely/in 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155B0F81" w:rsidR="00555471" w:rsidRPr="00C525B7" w:rsidRDefault="00555471" w:rsidP="00555471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77777777" w:rsidR="007167ED" w:rsidRPr="00C525B7" w:rsidRDefault="007167ED" w:rsidP="007167ED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0BDAEE0F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21BC3D2E" w14:textId="77777777" w:rsidR="0068528B" w:rsidRPr="00C525B7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</w:p>
          <w:p w14:paraId="64ECC88B" w14:textId="30009761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77777777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64"/>
        <w:gridCol w:w="7189"/>
      </w:tblGrid>
      <w:tr w:rsidR="00DF1C82" w14:paraId="2C42F3F1" w14:textId="77777777" w:rsidTr="00C94DCD">
        <w:tc>
          <w:tcPr>
            <w:tcW w:w="2865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7198" w:type="dxa"/>
          </w:tcPr>
          <w:p w14:paraId="3C29D7A7" w14:textId="2226D19F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  <w:tr w:rsidR="00DF1C82" w14:paraId="4835415D" w14:textId="77777777" w:rsidTr="00C94DCD">
        <w:tc>
          <w:tcPr>
            <w:tcW w:w="2865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7198" w:type="dxa"/>
          </w:tcPr>
          <w:p w14:paraId="1CDF93C9" w14:textId="1BE14599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  <w:tr w:rsidR="00DF1C82" w14:paraId="164652F5" w14:textId="77777777" w:rsidTr="00C94DCD">
        <w:tc>
          <w:tcPr>
            <w:tcW w:w="2865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7198" w:type="dxa"/>
          </w:tcPr>
          <w:p w14:paraId="74810FC1" w14:textId="0E4D6556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  <w:tr w:rsidR="00DF1C82" w14:paraId="53A5D37B" w14:textId="77777777" w:rsidTr="00C94DCD">
        <w:tc>
          <w:tcPr>
            <w:tcW w:w="2865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7198" w:type="dxa"/>
          </w:tcPr>
          <w:p w14:paraId="67E83E2B" w14:textId="0E65AD97" w:rsidR="00DF1C82" w:rsidRPr="00894234" w:rsidRDefault="00DF1C82" w:rsidP="00894234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09480130" w14:textId="06F8309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7777777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Name of the team member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7777777" w:rsidR="008D11F7" w:rsidRPr="001624C5" w:rsidRDefault="008D11F7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Name of the team member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77777777" w:rsidR="008D11F7" w:rsidRPr="001624C5" w:rsidRDefault="008D11F7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Name of the team member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0B129617" w:rsidR="008D11F7" w:rsidRPr="001624C5" w:rsidRDefault="00B71F94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Choose a 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t>Weekday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5126E8D5" w:rsidR="008D11F7" w:rsidRPr="001624C5" w:rsidRDefault="00B71F94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Choose a 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t>Time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t xml:space="preserve"> Slot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77777777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0371E824" w:rsidR="008C2BDD" w:rsidRPr="00C94FFB" w:rsidRDefault="008C2BDD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9BEA54C" w14:textId="77777777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3247C3A" w:rsidR="00C94FFB" w:rsidRPr="00C94FFB" w:rsidRDefault="00C94FFB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0D2B62E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E75FC65" w14:textId="352E6765" w:rsidR="00F7114F" w:rsidRPr="00C94FFB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17A21261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203A161" w14:textId="7A6DCA98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CAA6" w14:textId="77777777" w:rsidR="00801B8B" w:rsidRDefault="00801B8B" w:rsidP="00E81266">
      <w:pPr>
        <w:spacing w:after="0" w:line="240" w:lineRule="auto"/>
      </w:pPr>
      <w:r>
        <w:separator/>
      </w:r>
    </w:p>
  </w:endnote>
  <w:endnote w:type="continuationSeparator" w:id="0">
    <w:p w14:paraId="4CA1F41C" w14:textId="77777777" w:rsidR="00801B8B" w:rsidRDefault="00801B8B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8816" w14:textId="77777777" w:rsidR="00801B8B" w:rsidRDefault="00801B8B" w:rsidP="00E81266">
      <w:pPr>
        <w:spacing w:after="0" w:line="240" w:lineRule="auto"/>
      </w:pPr>
      <w:r>
        <w:separator/>
      </w:r>
    </w:p>
  </w:footnote>
  <w:footnote w:type="continuationSeparator" w:id="0">
    <w:p w14:paraId="7A237DFF" w14:textId="77777777" w:rsidR="00801B8B" w:rsidRDefault="00801B8B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161</TotalTime>
  <Pages>11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1534</cp:revision>
  <cp:lastPrinted>2016-09-20T01:36:00Z</cp:lastPrinted>
  <dcterms:created xsi:type="dcterms:W3CDTF">2020-05-11T01:39:00Z</dcterms:created>
  <dcterms:modified xsi:type="dcterms:W3CDTF">2022-03-09T07:41:00Z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