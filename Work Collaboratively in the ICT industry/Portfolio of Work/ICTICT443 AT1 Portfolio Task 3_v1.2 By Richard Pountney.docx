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FF32C7" w14:paraId="5255219D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11C56F7E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2D3775D6" w:rsidR="00FF32C7" w:rsidRPr="00AB0280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FF32C7" w14:paraId="3A690393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E1E28" w14:textId="43B06F47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B575" w14:textId="62A9DD25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FF32C7" w14:paraId="6309ADA4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91DA3" w14:textId="2995B2ED" w:rsidR="00FF32C7" w:rsidRPr="004C1978" w:rsidRDefault="00FF32C7" w:rsidP="00FF32C7">
            <w:pPr>
              <w:pStyle w:val="Header"/>
              <w:spacing w:before="60" w:after="60"/>
              <w:rPr>
                <w:rFonts w:cstheme="minorHAnsi"/>
                <w:bCs/>
                <w:szCs w:val="24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</w:rPr>
              <w:t>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2D7B3" w14:textId="6EFE09C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FF32C7" w14:paraId="6756CB85" w14:textId="77777777" w:rsidTr="001B3AC0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8154FA7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7CE5CBBF" w:rsidR="00FF32C7" w:rsidRDefault="00FF32C7" w:rsidP="00FF32C7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108ECB8F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AC2B16">
              <w:rPr>
                <w:rFonts w:ascii="Tahoma" w:hAnsi="Tahoma" w:cs="Tahoma"/>
              </w:rPr>
              <w:t xml:space="preserve"> (Portfolio Task 3)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6E45A430" w:rsidR="00DC4C5B" w:rsidRPr="001F7CC0" w:rsidRDefault="00FF32C7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392CBA82" w:rsidR="003C4BD3" w:rsidRPr="003B2ED3" w:rsidRDefault="003B2ED3" w:rsidP="004856DF">
            <w:pPr>
              <w:spacing w:before="120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2E7FD513" w:rsidR="004856DF" w:rsidRPr="004856DF" w:rsidRDefault="003B2ED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3B2ED3">
              <w:rPr>
                <w:rFonts w:ascii="Tahoma" w:hAnsi="Tahoma" w:cs="Tahoma"/>
                <w:snapToGrid w:val="0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0CA83761" w:rsidR="004856DF" w:rsidRPr="003B2ED3" w:rsidRDefault="003B2ED3" w:rsidP="00303A66">
            <w:pPr>
              <w:spacing w:before="60" w:after="60"/>
              <w:rPr>
                <w:rFonts w:ascii="Brush Script MT" w:hAnsi="Brush Script MT" w:cs="Tahoma"/>
                <w:strike/>
                <w:color w:val="0000FF"/>
              </w:rPr>
            </w:pPr>
            <w:r w:rsidRPr="003B2ED3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5DB271F2" w:rsidR="003C4BD3" w:rsidRPr="001F7CC0" w:rsidRDefault="00FF32C7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AC2B16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AC2B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AC2B16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AC2B16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8325BEA" w:rsidR="005D2195" w:rsidRPr="00B8691A" w:rsidRDefault="00FF32C7" w:rsidP="00AC2B16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AC2B16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AC2B16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AC2B16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</w:t>
            </w:r>
            <w:proofErr w:type="gramStart"/>
            <w:r w:rsidRPr="0053559E">
              <w:rPr>
                <w:rFonts w:ascii="Tahoma" w:hAnsi="Tahoma" w:cs="Tahoma"/>
              </w:rPr>
              <w:t>participation</w:t>
            </w:r>
            <w:proofErr w:type="gramEnd"/>
            <w:r w:rsidRPr="0053559E">
              <w:rPr>
                <w:rFonts w:ascii="Tahoma" w:hAnsi="Tahoma" w:cs="Tahoma"/>
              </w:rPr>
              <w:t xml:space="preserve">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AC2B16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proofErr w:type="gramStart"/>
            <w:r w:rsidRPr="208806CF">
              <w:rPr>
                <w:rFonts w:ascii="Tahoma" w:eastAsia="Tahoma" w:hAnsi="Tahoma" w:cs="Tahoma"/>
              </w:rPr>
              <w:t>In order to</w:t>
            </w:r>
            <w:proofErr w:type="gramEnd"/>
            <w:r w:rsidRPr="208806CF">
              <w:rPr>
                <w:rFonts w:ascii="Tahoma" w:eastAsia="Tahoma" w:hAnsi="Tahoma" w:cs="Tahoma"/>
              </w:rPr>
              <w:t xml:space="preserve">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AC2B16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AC2B16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AC2B16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share knowledge and information according to work details, team objectives, organisational </w:t>
            </w:r>
            <w:proofErr w:type="gramStart"/>
            <w:r w:rsidRPr="0053559E">
              <w:rPr>
                <w:rFonts w:ascii="Tahoma" w:hAnsi="Tahoma" w:cs="Tahoma"/>
              </w:rPr>
              <w:t>policies</w:t>
            </w:r>
            <w:proofErr w:type="gramEnd"/>
            <w:r w:rsidRPr="0053559E">
              <w:rPr>
                <w:rFonts w:ascii="Tahoma" w:hAnsi="Tahoma" w:cs="Tahoma"/>
              </w:rPr>
              <w:t xml:space="preserve"> and procedures.</w:t>
            </w:r>
          </w:p>
          <w:p w14:paraId="7213C0BF" w14:textId="2C31C278" w:rsidR="0002225B" w:rsidRPr="0053559E" w:rsidRDefault="0002225B" w:rsidP="00AC2B16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AC2B16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AC2B16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AC2B16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047AD429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It includes contributing to performance and capability within teams, participating in team activities, exchanging knowledge and </w:t>
            </w:r>
            <w:proofErr w:type="gramStart"/>
            <w:r w:rsidRPr="208806CF">
              <w:rPr>
                <w:rFonts w:ascii="Tahoma" w:hAnsi="Tahoma" w:cs="Tahoma"/>
              </w:rPr>
              <w:t>skills</w:t>
            </w:r>
            <w:proofErr w:type="gramEnd"/>
            <w:r w:rsidRPr="208806CF">
              <w:rPr>
                <w:rFonts w:ascii="Tahoma" w:hAnsi="Tahoma" w:cs="Tahoma"/>
              </w:rPr>
              <w:t xml:space="preserve"> and providing support to team members</w:t>
            </w:r>
          </w:p>
        </w:tc>
      </w:tr>
      <w:tr w:rsidR="208806CF" w14:paraId="6340B7E6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Pr="00425538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Arrange with your Lecturer for the date and time for completion of the practical </w:t>
            </w:r>
            <w:r w:rsidRPr="00425538">
              <w:rPr>
                <w:rFonts w:ascii="Tahoma" w:hAnsi="Tahoma" w:cs="Tahoma"/>
              </w:rPr>
              <w:t>tasks/components.</w:t>
            </w:r>
            <w:r w:rsidRPr="00425538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proofErr w:type="gramStart"/>
            <w:r w:rsidRPr="00425538">
              <w:rPr>
                <w:rFonts w:ascii="Tahoma" w:eastAsia="Tahoma" w:hAnsi="Tahoma" w:cs="Tahoma"/>
              </w:rPr>
              <w:t>In order to</w:t>
            </w:r>
            <w:proofErr w:type="gramEnd"/>
            <w:r w:rsidRPr="00425538">
              <w:rPr>
                <w:rFonts w:ascii="Tahoma" w:eastAsia="Tahoma" w:hAnsi="Tahoma" w:cs="Tahoma"/>
              </w:rPr>
              <w:t xml:space="preserve">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BA08A18" w14:textId="77777777" w:rsidR="00C8198C" w:rsidRPr="0051141B" w:rsidRDefault="00C8198C" w:rsidP="00C8198C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8DE85A5" w14:textId="77777777" w:rsidR="00C8198C" w:rsidRPr="00571FEB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0BB9FD5C" w14:textId="77777777" w:rsidR="00C8198C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93973FB" w:rsidR="00425538" w:rsidRPr="00C51978" w:rsidRDefault="00C8198C" w:rsidP="00C8198C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425538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425538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047AD4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425538">
            <w:pPr>
              <w:pStyle w:val="ListParagraph"/>
              <w:numPr>
                <w:ilvl w:val="0"/>
                <w:numId w:val="10"/>
              </w:num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6A2D6D2A" w14:textId="64D7470E" w:rsidR="00927EC9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720" w:history="1">
            <w:r w:rsidR="00927EC9" w:rsidRPr="000007D3">
              <w:rPr>
                <w:rStyle w:val="Hyperlink"/>
                <w:noProof/>
              </w:rPr>
              <w:t>Assessment Task 1 – Portfolio Task 3 (Documentation Checklist)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_Toc56584720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9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6BC1C164" w14:textId="08792E57" w:rsidR="00927EC9" w:rsidRDefault="007938E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1" w:history="1">
            <w:r w:rsidR="00927EC9" w:rsidRPr="000007D3">
              <w:rPr>
                <w:rStyle w:val="Hyperlink"/>
                <w:noProof/>
              </w:rPr>
              <w:t>Assessment Task 1 Scenario Summary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_Toc56584721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10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03251111" w14:textId="191BE2F6" w:rsidR="00927EC9" w:rsidRDefault="007938E8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2" w:history="1">
            <w:r w:rsidR="00927EC9" w:rsidRPr="000007D3">
              <w:rPr>
                <w:rStyle w:val="Hyperlink"/>
                <w:noProof/>
              </w:rPr>
              <w:t>Portfolio Task 3 – Review compliance with protocols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_Toc56584722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400C76D8" w14:textId="6ADDEE9A" w:rsidR="00927EC9" w:rsidRDefault="007938E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3" w:history="1">
            <w:r w:rsidR="00927EC9" w:rsidRPr="000007D3">
              <w:rPr>
                <w:rStyle w:val="Hyperlink"/>
                <w:noProof/>
              </w:rPr>
              <w:t>Q1 – Participate in the meeting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_Toc56584723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11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93802C1" w14:textId="2B193AB7" w:rsidR="00927EC9" w:rsidRDefault="007938E8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724" w:history="1">
            <w:r w:rsidR="00927EC9" w:rsidRPr="000007D3">
              <w:rPr>
                <w:rStyle w:val="Hyperlink"/>
                <w:noProof/>
              </w:rPr>
              <w:t>Q2 – Reflection and responding to feedback</w:t>
            </w:r>
            <w:r w:rsidR="00927EC9">
              <w:rPr>
                <w:noProof/>
                <w:webHidden/>
              </w:rPr>
              <w:tab/>
            </w:r>
            <w:r w:rsidR="00927EC9">
              <w:rPr>
                <w:noProof/>
                <w:webHidden/>
              </w:rPr>
              <w:fldChar w:fldCharType="begin"/>
            </w:r>
            <w:r w:rsidR="00927EC9">
              <w:rPr>
                <w:noProof/>
                <w:webHidden/>
              </w:rPr>
              <w:instrText xml:space="preserve"> PAGEREF _Toc56584724 \h </w:instrText>
            </w:r>
            <w:r w:rsidR="00927EC9">
              <w:rPr>
                <w:noProof/>
                <w:webHidden/>
              </w:rPr>
            </w:r>
            <w:r w:rsidR="00927EC9">
              <w:rPr>
                <w:noProof/>
                <w:webHidden/>
              </w:rPr>
              <w:fldChar w:fldCharType="separate"/>
            </w:r>
            <w:r w:rsidR="00927EC9">
              <w:rPr>
                <w:noProof/>
                <w:webHidden/>
              </w:rPr>
              <w:t>12</w:t>
            </w:r>
            <w:r w:rsidR="00927EC9">
              <w:rPr>
                <w:noProof/>
                <w:webHidden/>
              </w:rPr>
              <w:fldChar w:fldCharType="end"/>
            </w:r>
          </w:hyperlink>
        </w:p>
        <w:p w14:paraId="3FC789DB" w14:textId="425FA443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08F19110" w:rsidR="000F3E64" w:rsidRDefault="00AC3669" w:rsidP="00EA0EE5">
      <w:pPr>
        <w:pStyle w:val="Heading1"/>
      </w:pPr>
      <w:bookmarkStart w:id="0" w:name="_Toc56584720"/>
      <w:r>
        <w:lastRenderedPageBreak/>
        <w:t>Assessment Task 1</w:t>
      </w:r>
      <w:r w:rsidRPr="000F3E64">
        <w:t xml:space="preserve"> </w:t>
      </w:r>
      <w:r w:rsidR="00AC2B16">
        <w:t>– Portfolio Task 3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AC2B16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0C868A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0F9BD804" w14:textId="56C04314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5611B">
              <w:rPr>
                <w:b/>
                <w:bCs/>
                <w:color w:val="FFFFFF" w:themeColor="background1"/>
                <w:sz w:val="24"/>
                <w:szCs w:val="24"/>
              </w:rPr>
              <w:t>List of documents Portfolio Task 3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68BAC946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FFFFFF" w:themeColor="background1"/>
                <w:sz w:val="24"/>
                <w:szCs w:val="22"/>
                <w:shd w:val="clear" w:color="auto" w:fill="E1E3E6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35611B" w:rsidRPr="000F3E64" w14:paraId="00027981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915EB" w14:textId="61BE6C8E" w:rsidR="0035611B" w:rsidRDefault="0035611B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3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EAC133" w14:textId="7520BACB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35611B" w:rsidRPr="000F3E64" w14:paraId="1ECC2899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52F16" w14:textId="25328758" w:rsidR="0035611B" w:rsidRDefault="00905C4A" w:rsidP="0035611B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 xml:space="preserve">Link to </w:t>
            </w:r>
            <w:r w:rsidR="0068457C">
              <w:rPr>
                <w:rFonts w:eastAsia="Times New Roman" w:cstheme="minorHAnsi"/>
                <w:sz w:val="24"/>
                <w:szCs w:val="22"/>
                <w:lang w:eastAsia="en-US"/>
              </w:rPr>
              <w:t>a recording of the team meeting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C086D" w14:textId="03AB0599" w:rsidR="0035611B" w:rsidRPr="0011265C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93EEF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721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various small, </w:t>
            </w:r>
            <w:proofErr w:type="gramStart"/>
            <w:r>
              <w:rPr>
                <w:sz w:val="24"/>
                <w:szCs w:val="24"/>
              </w:rPr>
              <w:t>medium</w:t>
            </w:r>
            <w:proofErr w:type="gramEnd"/>
            <w:r>
              <w:rPr>
                <w:sz w:val="24"/>
                <w:szCs w:val="24"/>
              </w:rPr>
              <w:t xml:space="preserve">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17EA10D6" w14:textId="77777777" w:rsidR="00C8198C" w:rsidRPr="00396BE7" w:rsidRDefault="00C8198C" w:rsidP="00C8198C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994AB53" w14:textId="77777777" w:rsidR="00C8198C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277D50DE" w14:textId="77777777" w:rsidR="00C8198C" w:rsidRPr="00D00F89" w:rsidRDefault="00C8198C" w:rsidP="00C8198C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5669D1D7" w14:textId="4C427BF9" w:rsidR="007640CA" w:rsidRDefault="007640CA" w:rsidP="007640CA">
      <w:pPr>
        <w:pStyle w:val="Heading1"/>
      </w:pPr>
      <w:bookmarkStart w:id="2" w:name="_Toc56584722"/>
      <w:r>
        <w:lastRenderedPageBreak/>
        <w:t>Portfolio Task 3 – Review compliance with protocols</w:t>
      </w:r>
      <w:bookmarkEnd w:id="2"/>
    </w:p>
    <w:p w14:paraId="34A3FDAC" w14:textId="01FAE1C5" w:rsidR="007640CA" w:rsidRDefault="007640CA" w:rsidP="00AC2B16">
      <w:pPr>
        <w:pStyle w:val="Heading3"/>
      </w:pPr>
      <w:bookmarkStart w:id="3" w:name="_Toc56584723"/>
      <w:r w:rsidRPr="006E7803">
        <w:t xml:space="preserve">Q1 – </w:t>
      </w:r>
      <w:r w:rsidR="00A02938">
        <w:t>Participate in the meeting</w:t>
      </w:r>
      <w:bookmarkEnd w:id="3"/>
    </w:p>
    <w:p w14:paraId="2E5E201E" w14:textId="5C1A1D32" w:rsidR="00581A05" w:rsidRDefault="00581A05" w:rsidP="00AC2B16">
      <w:pPr>
        <w:pStyle w:val="ListParagraph"/>
        <w:numPr>
          <w:ilvl w:val="0"/>
          <w:numId w:val="26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Schedule a meeting using Outlook</w:t>
      </w:r>
      <w:r w:rsidR="00092B7E">
        <w:rPr>
          <w:rFonts w:cs="Tahoma"/>
          <w:iCs/>
          <w:sz w:val="24"/>
          <w:szCs w:val="24"/>
        </w:rPr>
        <w:t>.</w:t>
      </w:r>
    </w:p>
    <w:p w14:paraId="10B3F778" w14:textId="7EF0BED8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 w:rsidRPr="00581A05">
        <w:rPr>
          <w:rFonts w:cs="Tahoma"/>
          <w:iCs/>
          <w:sz w:val="24"/>
          <w:szCs w:val="24"/>
        </w:rPr>
        <w:t>Participants must be able to Approve or Deny the invitation</w:t>
      </w:r>
      <w:r w:rsidR="00092B7E">
        <w:rPr>
          <w:rFonts w:cs="Tahoma"/>
          <w:iCs/>
          <w:sz w:val="24"/>
          <w:szCs w:val="24"/>
        </w:rPr>
        <w:t>.</w:t>
      </w:r>
    </w:p>
    <w:p w14:paraId="5AF072F7" w14:textId="5441EA5A" w:rsidR="00581A05" w:rsidRDefault="00581A05" w:rsidP="00AC2B16">
      <w:pPr>
        <w:pStyle w:val="ListParagraph"/>
        <w:numPr>
          <w:ilvl w:val="1"/>
          <w:numId w:val="1"/>
        </w:numPr>
        <w:spacing w:before="60" w:after="60"/>
        <w:ind w:hanging="357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Meeting invitation must contain a brief explanation about the purpose</w:t>
      </w:r>
      <w:r w:rsidR="00092B7E">
        <w:rPr>
          <w:rFonts w:cs="Tahoma"/>
          <w:iCs/>
          <w:sz w:val="24"/>
          <w:szCs w:val="24"/>
        </w:rPr>
        <w:t xml:space="preserve"> and other relevant details about </w:t>
      </w:r>
      <w:r>
        <w:rPr>
          <w:rFonts w:cs="Tahoma"/>
          <w:iCs/>
          <w:sz w:val="24"/>
          <w:szCs w:val="24"/>
        </w:rPr>
        <w:t>the meeting</w:t>
      </w:r>
      <w:r w:rsidR="00092B7E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581A05" w14:paraId="763FCCB3" w14:textId="77777777" w:rsidTr="002965FA">
        <w:tc>
          <w:tcPr>
            <w:tcW w:w="10053" w:type="dxa"/>
          </w:tcPr>
          <w:p w14:paraId="47C9B02E" w14:textId="14141ACA" w:rsidR="00581A05" w:rsidRPr="0053734A" w:rsidRDefault="00581A05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your meeting invitation</w:t>
            </w:r>
          </w:p>
          <w:p w14:paraId="1F78BEE3" w14:textId="77777777" w:rsidR="00581A05" w:rsidRDefault="00581A05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7340BE02" w14:textId="5CB299C4" w:rsidR="00581A05" w:rsidRPr="00AC2B16" w:rsidRDefault="00581A05" w:rsidP="00AC2B16">
      <w:pPr>
        <w:spacing w:before="60" w:after="60" w:line="240" w:lineRule="auto"/>
        <w:rPr>
          <w:rFonts w:cs="Tahoma"/>
          <w:iCs/>
          <w:sz w:val="10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527DB" w14:paraId="43FADA2C" w14:textId="77777777" w:rsidTr="002965FA">
        <w:tc>
          <w:tcPr>
            <w:tcW w:w="10053" w:type="dxa"/>
            <w:shd w:val="clear" w:color="auto" w:fill="FFF2CC" w:themeFill="accent4" w:themeFillTint="33"/>
          </w:tcPr>
          <w:p w14:paraId="3530DB8F" w14:textId="77777777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ind w:left="714" w:hanging="357"/>
              <w:rPr>
                <w:rFonts w:cs="Tahoma"/>
                <w:iCs/>
                <w:color w:val="C00000"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You must use </w:t>
            </w:r>
            <w:r w:rsidRPr="00A96A4F">
              <w:rPr>
                <w:rFonts w:cs="Tahoma"/>
                <w:b/>
                <w:bCs/>
                <w:iCs/>
                <w:color w:val="C00000"/>
                <w:sz w:val="24"/>
                <w:szCs w:val="24"/>
              </w:rPr>
              <w:t>Microsoft Teams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for this task. </w:t>
            </w:r>
          </w:p>
          <w:p w14:paraId="2E63C149" w14:textId="34E31236" w:rsidR="003527DB" w:rsidRPr="00A96A4F" w:rsidRDefault="003527DB" w:rsidP="002965FA">
            <w:pPr>
              <w:pStyle w:val="ListParagraph"/>
              <w:numPr>
                <w:ilvl w:val="0"/>
                <w:numId w:val="34"/>
              </w:numPr>
              <w:spacing w:before="60" w:after="60"/>
              <w:rPr>
                <w:rFonts w:cs="Tahoma"/>
                <w:b/>
                <w:bCs/>
                <w:iCs/>
                <w:sz w:val="24"/>
                <w:szCs w:val="24"/>
              </w:rPr>
            </w:pP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>A meeting must be recorded using the Recording feature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,</w:t>
            </w:r>
            <w:r w:rsidRPr="00A96A4F">
              <w:rPr>
                <w:rFonts w:cs="Tahoma"/>
                <w:iCs/>
                <w:color w:val="C00000"/>
                <w:sz w:val="24"/>
                <w:szCs w:val="24"/>
              </w:rPr>
              <w:t xml:space="preserve"> and a link to the recording shared</w:t>
            </w:r>
            <w:r w:rsidR="003C452D">
              <w:rPr>
                <w:rFonts w:cs="Tahoma"/>
                <w:iCs/>
                <w:color w:val="C00000"/>
                <w:sz w:val="24"/>
                <w:szCs w:val="24"/>
              </w:rPr>
              <w:t>.</w:t>
            </w:r>
          </w:p>
        </w:tc>
      </w:tr>
    </w:tbl>
    <w:p w14:paraId="11E65483" w14:textId="2DACDE7C" w:rsidR="003527DB" w:rsidRDefault="003527DB" w:rsidP="00581A05">
      <w:pPr>
        <w:spacing w:before="60" w:after="60"/>
        <w:rPr>
          <w:rFonts w:cs="Tahoma"/>
          <w:iCs/>
          <w:sz w:val="24"/>
          <w:szCs w:val="24"/>
        </w:rPr>
      </w:pPr>
    </w:p>
    <w:p w14:paraId="6E49204D" w14:textId="4DDEB471" w:rsidR="00D109E7" w:rsidRDefault="009B165F" w:rsidP="00BB7B07">
      <w:pPr>
        <w:pStyle w:val="ListParagraph"/>
        <w:numPr>
          <w:ilvl w:val="0"/>
          <w:numId w:val="26"/>
        </w:numPr>
        <w:ind w:left="714" w:hanging="357"/>
        <w:contextualSpacing w:val="0"/>
        <w:rPr>
          <w:rFonts w:cs="Tahoma"/>
          <w:b/>
          <w:bCs/>
          <w:iCs/>
          <w:sz w:val="24"/>
          <w:szCs w:val="24"/>
        </w:rPr>
      </w:pPr>
      <w:r>
        <w:rPr>
          <w:rFonts w:cs="Tahoma"/>
          <w:b/>
          <w:bCs/>
          <w:iCs/>
          <w:sz w:val="24"/>
          <w:szCs w:val="24"/>
        </w:rPr>
        <w:t>Problem solving</w:t>
      </w:r>
    </w:p>
    <w:p w14:paraId="5CF7A2AC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Before you start working on the next part, your lecturer will provide you with critical information.</w:t>
      </w:r>
    </w:p>
    <w:p w14:paraId="121CF415" w14:textId="77777777" w:rsidR="00BB7B07" w:rsidRPr="00BB7B07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BB7B07">
        <w:rPr>
          <w:rFonts w:cs="Tahoma"/>
          <w:iCs/>
          <w:sz w:val="24"/>
          <w:szCs w:val="24"/>
        </w:rPr>
        <w:t>You will be required to resolve various problems within 10-15 minutes before your meeting starts.</w:t>
      </w:r>
    </w:p>
    <w:p w14:paraId="2C74A6F0" w14:textId="41D7E29A" w:rsidR="00BB7B07" w:rsidRPr="003C452D" w:rsidRDefault="00BB7B07" w:rsidP="00BB7B07">
      <w:pPr>
        <w:pStyle w:val="ListParagraph"/>
        <w:numPr>
          <w:ilvl w:val="0"/>
          <w:numId w:val="34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>Lecturer must refer to the Marking Guide document for information.</w:t>
      </w:r>
    </w:p>
    <w:p w14:paraId="188BFE37" w14:textId="3906C44F" w:rsidR="009B165F" w:rsidRPr="00531233" w:rsidRDefault="009B165F" w:rsidP="00BB7B07">
      <w:pPr>
        <w:pStyle w:val="ListParagraph"/>
        <w:numPr>
          <w:ilvl w:val="0"/>
          <w:numId w:val="26"/>
        </w:numPr>
        <w:contextualSpacing w:val="0"/>
        <w:rPr>
          <w:rFonts w:cs="Tahoma"/>
          <w:b/>
          <w:bCs/>
          <w:iCs/>
          <w:sz w:val="24"/>
          <w:szCs w:val="24"/>
        </w:rPr>
      </w:pPr>
      <w:r w:rsidRPr="00531233">
        <w:rPr>
          <w:rFonts w:cs="Tahoma"/>
          <w:b/>
          <w:bCs/>
          <w:iCs/>
          <w:sz w:val="24"/>
          <w:szCs w:val="24"/>
        </w:rPr>
        <w:t>Discussing and reviewing</w:t>
      </w:r>
      <w:r w:rsidR="00531233" w:rsidRPr="00531233">
        <w:rPr>
          <w:rFonts w:cs="Tahoma"/>
          <w:b/>
          <w:bCs/>
          <w:iCs/>
          <w:sz w:val="24"/>
          <w:szCs w:val="24"/>
        </w:rPr>
        <w:t xml:space="preserve"> protocols</w:t>
      </w:r>
    </w:p>
    <w:p w14:paraId="67F201FC" w14:textId="522E17DD" w:rsidR="00740C2C" w:rsidRDefault="00D109E7" w:rsidP="00BB7B07">
      <w:pPr>
        <w:pStyle w:val="ListParagraph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Participate in </w:t>
      </w:r>
      <w:r w:rsidR="000876C5">
        <w:rPr>
          <w:rFonts w:cs="Tahoma"/>
          <w:iCs/>
          <w:sz w:val="24"/>
          <w:szCs w:val="24"/>
        </w:rPr>
        <w:t>a virtual</w:t>
      </w:r>
      <w:r>
        <w:rPr>
          <w:rFonts w:cs="Tahoma"/>
          <w:iCs/>
          <w:sz w:val="24"/>
          <w:szCs w:val="24"/>
        </w:rPr>
        <w:t xml:space="preserve"> meeting with your team (this must be done under the observation of your lecturer). </w:t>
      </w:r>
    </w:p>
    <w:p w14:paraId="2C83E2F0" w14:textId="77777777" w:rsidR="00AD3BE8" w:rsidRPr="00594C84" w:rsidRDefault="00AD3BE8" w:rsidP="00BB7B07">
      <w:pPr>
        <w:ind w:left="709"/>
        <w:rPr>
          <w:rFonts w:cs="Tahoma"/>
          <w:iCs/>
          <w:sz w:val="24"/>
          <w:szCs w:val="24"/>
        </w:rPr>
      </w:pPr>
      <w:r w:rsidRPr="00594C84">
        <w:rPr>
          <w:rFonts w:cs="Tahoma"/>
          <w:iCs/>
          <w:sz w:val="24"/>
          <w:szCs w:val="24"/>
        </w:rPr>
        <w:t>During the meeting you must:</w:t>
      </w:r>
    </w:p>
    <w:p w14:paraId="4C8FFB1B" w14:textId="6E3A43D0" w:rsidR="00A07E08" w:rsidRDefault="00A07E0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Explain how you shared the knowledge information and whose work protocols did you follow</w:t>
      </w:r>
      <w:r w:rsidR="009621F2">
        <w:rPr>
          <w:rFonts w:cs="Tahoma"/>
          <w:iCs/>
          <w:sz w:val="24"/>
          <w:szCs w:val="24"/>
        </w:rPr>
        <w:t>,</w:t>
      </w:r>
    </w:p>
    <w:p w14:paraId="5510957A" w14:textId="56E628F2" w:rsidR="00D324C6" w:rsidRDefault="00AD3BE8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 xml:space="preserve">Provide constructive feedback to your team members about the protocols they </w:t>
      </w:r>
      <w:r w:rsidR="002E5F2B">
        <w:rPr>
          <w:rFonts w:cs="Tahoma"/>
          <w:iCs/>
          <w:sz w:val="24"/>
          <w:szCs w:val="24"/>
        </w:rPr>
        <w:t xml:space="preserve">have </w:t>
      </w:r>
      <w:r w:rsidRPr="00740C2C">
        <w:rPr>
          <w:rFonts w:cs="Tahoma"/>
          <w:iCs/>
          <w:sz w:val="24"/>
          <w:szCs w:val="24"/>
        </w:rPr>
        <w:t>developed</w:t>
      </w:r>
      <w:r w:rsidR="009621F2">
        <w:rPr>
          <w:rFonts w:cs="Tahoma"/>
          <w:iCs/>
          <w:sz w:val="24"/>
          <w:szCs w:val="24"/>
        </w:rPr>
        <w:t>,</w:t>
      </w:r>
    </w:p>
    <w:p w14:paraId="799409E7" w14:textId="7FEFDE07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Discuss and review the protocols and knowledge information shared by your team members,</w:t>
      </w:r>
    </w:p>
    <w:p w14:paraId="5FB68EE0" w14:textId="0DB53644" w:rsidR="009621F2" w:rsidRDefault="009621F2" w:rsidP="00BB7B07">
      <w:pPr>
        <w:pStyle w:val="ListParagraph"/>
        <w:numPr>
          <w:ilvl w:val="0"/>
          <w:numId w:val="27"/>
        </w:numPr>
        <w:ind w:left="1418"/>
        <w:contextualSpacing w:val="0"/>
        <w:rPr>
          <w:rFonts w:cs="Tahoma"/>
          <w:iCs/>
          <w:sz w:val="24"/>
          <w:szCs w:val="24"/>
        </w:rPr>
      </w:pPr>
      <w:r w:rsidRPr="00740C2C">
        <w:rPr>
          <w:rFonts w:cs="Tahoma"/>
          <w:iCs/>
          <w:sz w:val="24"/>
          <w:szCs w:val="24"/>
        </w:rPr>
        <w:t>Ask your team for feedback regarding the new protocols and practices developed by you</w:t>
      </w:r>
      <w:r w:rsidR="00BB7B07">
        <w:rPr>
          <w:rFonts w:cs="Tahoma"/>
          <w:i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D6C86" w14:paraId="10F6648C" w14:textId="77777777" w:rsidTr="002965FA">
        <w:tc>
          <w:tcPr>
            <w:tcW w:w="10053" w:type="dxa"/>
          </w:tcPr>
          <w:p w14:paraId="7AA06907" w14:textId="69EDE194" w:rsidR="002D6C86" w:rsidRPr="0053734A" w:rsidRDefault="00D324C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Provide</w:t>
            </w:r>
            <w:r w:rsidR="002D6C86">
              <w:rPr>
                <w:rFonts w:cs="Tahoma"/>
                <w:i/>
                <w:sz w:val="24"/>
                <w:szCs w:val="24"/>
              </w:rPr>
              <w:t xml:space="preserve"> a link to the recorded team meeting here:</w:t>
            </w:r>
          </w:p>
          <w:p w14:paraId="76EA2E12" w14:textId="77777777" w:rsidR="002D6C86" w:rsidRDefault="002D6C86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0C90E522" w14:textId="77777777" w:rsidR="00AC2B16" w:rsidRDefault="00AC2B16" w:rsidP="001724FE">
      <w:pPr>
        <w:rPr>
          <w:rFonts w:cs="Tahoma"/>
          <w:b/>
          <w:bCs/>
          <w:iCs/>
          <w:sz w:val="24"/>
          <w:szCs w:val="24"/>
        </w:rPr>
      </w:pPr>
    </w:p>
    <w:p w14:paraId="58172E73" w14:textId="041AA0A1" w:rsidR="00D324C6" w:rsidRPr="00D324C6" w:rsidRDefault="00D324C6" w:rsidP="00AC2B16">
      <w:pPr>
        <w:pStyle w:val="Heading3"/>
      </w:pPr>
      <w:bookmarkStart w:id="4" w:name="_Toc56584724"/>
      <w:r w:rsidRPr="00D324C6">
        <w:lastRenderedPageBreak/>
        <w:t>Q2 – Reflection</w:t>
      </w:r>
      <w:r w:rsidR="00BD2E76">
        <w:t xml:space="preserve"> and responding to feedback</w:t>
      </w:r>
      <w:bookmarkEnd w:id="4"/>
    </w:p>
    <w:p w14:paraId="65385BE0" w14:textId="3E4C77AF" w:rsidR="00D324C6" w:rsidRDefault="003C452D" w:rsidP="00D324C6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In </w:t>
      </w:r>
      <w:proofErr w:type="gramStart"/>
      <w:r>
        <w:rPr>
          <w:rFonts w:cs="Tahoma"/>
          <w:iCs/>
          <w:sz w:val="24"/>
          <w:szCs w:val="24"/>
        </w:rPr>
        <w:t>a 1-2 sentences</w:t>
      </w:r>
      <w:proofErr w:type="gramEnd"/>
      <w:r>
        <w:rPr>
          <w:rFonts w:cs="Tahoma"/>
          <w:iCs/>
          <w:sz w:val="24"/>
          <w:szCs w:val="24"/>
        </w:rPr>
        <w:t>, d</w:t>
      </w:r>
      <w:r w:rsidR="00B64A4D">
        <w:rPr>
          <w:rFonts w:cs="Tahoma"/>
          <w:iCs/>
          <w:sz w:val="24"/>
          <w:szCs w:val="24"/>
        </w:rPr>
        <w:t>escribe</w:t>
      </w:r>
      <w:r w:rsidR="00902716">
        <w:rPr>
          <w:rFonts w:cs="Tahoma"/>
          <w:iCs/>
          <w:sz w:val="24"/>
          <w:szCs w:val="24"/>
        </w:rPr>
        <w:t xml:space="preserve"> the f</w:t>
      </w:r>
      <w:r w:rsidR="00325FCD">
        <w:rPr>
          <w:rFonts w:cs="Tahoma"/>
          <w:iCs/>
          <w:sz w:val="24"/>
          <w:szCs w:val="24"/>
        </w:rPr>
        <w:t>eedback</w:t>
      </w:r>
      <w:r w:rsidR="00902716">
        <w:rPr>
          <w:rFonts w:cs="Tahoma"/>
          <w:iCs/>
          <w:sz w:val="24"/>
          <w:szCs w:val="24"/>
        </w:rPr>
        <w:t xml:space="preserve"> that</w:t>
      </w:r>
      <w:r w:rsidR="00325FCD">
        <w:rPr>
          <w:rFonts w:cs="Tahoma"/>
          <w:iCs/>
          <w:sz w:val="24"/>
          <w:szCs w:val="24"/>
        </w:rPr>
        <w:t xml:space="preserve"> was provided to you at the meeting</w:t>
      </w:r>
      <w:r w:rsidR="00902716">
        <w:rPr>
          <w:rFonts w:cs="Tahoma"/>
          <w:iCs/>
          <w:sz w:val="24"/>
          <w:szCs w:val="24"/>
        </w:rPr>
        <w:t xml:space="preserve">. </w:t>
      </w:r>
      <w:r w:rsidR="00902716" w:rsidRPr="00902716">
        <w:rPr>
          <w:rFonts w:cs="Tahoma"/>
          <w:iCs/>
          <w:sz w:val="24"/>
          <w:szCs w:val="24"/>
        </w:rPr>
        <w:t xml:space="preserve">Was the feedback </w:t>
      </w:r>
      <w:r>
        <w:rPr>
          <w:rFonts w:cs="Tahoma"/>
          <w:iCs/>
          <w:sz w:val="24"/>
          <w:szCs w:val="24"/>
        </w:rPr>
        <w:t xml:space="preserve">overall </w:t>
      </w:r>
      <w:r w:rsidR="00902716" w:rsidRPr="00902716">
        <w:rPr>
          <w:rFonts w:cs="Tahoma"/>
          <w:iCs/>
          <w:sz w:val="24"/>
          <w:szCs w:val="24"/>
        </w:rPr>
        <w:t>positive or negative?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325FCD" w14:paraId="2FBFA5FE" w14:textId="77777777" w:rsidTr="002965FA">
        <w:tc>
          <w:tcPr>
            <w:tcW w:w="10053" w:type="dxa"/>
          </w:tcPr>
          <w:p w14:paraId="3BDE558D" w14:textId="77777777" w:rsidR="00325FCD" w:rsidRPr="00BB7B07" w:rsidRDefault="00902716" w:rsidP="002965FA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016C387C" w14:textId="70C65C17" w:rsidR="00BB7B07" w:rsidRDefault="00BB7B07" w:rsidP="002965FA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662EDDEE" w14:textId="77777777" w:rsidR="00CA005D" w:rsidRDefault="00CA005D" w:rsidP="00CA005D">
      <w:pPr>
        <w:pStyle w:val="ListParagraph"/>
        <w:rPr>
          <w:rFonts w:cs="Tahoma"/>
          <w:iCs/>
          <w:sz w:val="24"/>
          <w:szCs w:val="24"/>
        </w:rPr>
      </w:pPr>
    </w:p>
    <w:p w14:paraId="0908F240" w14:textId="5384662B" w:rsidR="00C220F9" w:rsidRDefault="003C452D" w:rsidP="00C220F9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In 1-2 sentences explain w</w:t>
      </w:r>
      <w:r w:rsidR="000D22EC">
        <w:rPr>
          <w:rFonts w:cs="Tahoma"/>
          <w:iCs/>
          <w:sz w:val="24"/>
          <w:szCs w:val="24"/>
        </w:rPr>
        <w:t xml:space="preserve">hat steps did you take to ensure </w:t>
      </w:r>
      <w:r w:rsidR="000A25BD">
        <w:rPr>
          <w:rFonts w:cs="Tahoma"/>
          <w:iCs/>
          <w:sz w:val="24"/>
          <w:szCs w:val="24"/>
        </w:rPr>
        <w:t>your feedback is constructive</w:t>
      </w:r>
      <w:r w:rsidR="000D22EC">
        <w:rPr>
          <w:rFonts w:cs="Tahoma"/>
          <w:iCs/>
          <w:sz w:val="24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0D22EC" w14:paraId="1EF0B240" w14:textId="77777777" w:rsidTr="00B12143">
        <w:tc>
          <w:tcPr>
            <w:tcW w:w="10053" w:type="dxa"/>
          </w:tcPr>
          <w:p w14:paraId="7E03B5F7" w14:textId="77777777" w:rsidR="000D22EC" w:rsidRPr="00BB7B07" w:rsidRDefault="000D22EC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F68B4E5" w14:textId="68443F04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</w:tbl>
    <w:p w14:paraId="4E18A820" w14:textId="77777777" w:rsidR="000D22EC" w:rsidRPr="000D22EC" w:rsidRDefault="000D22EC" w:rsidP="000D22EC">
      <w:pPr>
        <w:rPr>
          <w:rFonts w:cs="Tahoma"/>
          <w:iCs/>
          <w:sz w:val="24"/>
          <w:szCs w:val="24"/>
        </w:rPr>
      </w:pPr>
    </w:p>
    <w:p w14:paraId="01E4F5A2" w14:textId="28E110BA" w:rsidR="00C220F9" w:rsidRPr="003C452D" w:rsidRDefault="003C452D" w:rsidP="009364BF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 w:rsidRPr="003C452D">
        <w:rPr>
          <w:rFonts w:cs="Tahoma"/>
          <w:iCs/>
          <w:sz w:val="24"/>
          <w:szCs w:val="24"/>
        </w:rPr>
        <w:t xml:space="preserve">In 1-2 sentences explain if </w:t>
      </w:r>
      <w:r w:rsidR="0090349E" w:rsidRPr="003C452D">
        <w:rPr>
          <w:rFonts w:cs="Tahoma"/>
          <w:iCs/>
          <w:sz w:val="24"/>
          <w:szCs w:val="24"/>
        </w:rPr>
        <w:t xml:space="preserve">the feedback provided to you by your team members </w:t>
      </w:r>
      <w:r w:rsidRPr="003C452D">
        <w:rPr>
          <w:rFonts w:cs="Tahoma"/>
          <w:iCs/>
          <w:sz w:val="24"/>
          <w:szCs w:val="24"/>
        </w:rPr>
        <w:t xml:space="preserve">was </w:t>
      </w:r>
      <w:r w:rsidR="0090349E" w:rsidRPr="003C452D">
        <w:rPr>
          <w:rFonts w:cs="Tahoma"/>
          <w:iCs/>
          <w:sz w:val="24"/>
          <w:szCs w:val="24"/>
        </w:rPr>
        <w:t>constructive?</w:t>
      </w:r>
      <w:r>
        <w:rPr>
          <w:rFonts w:cs="Tahoma"/>
          <w:iCs/>
          <w:sz w:val="24"/>
          <w:szCs w:val="24"/>
        </w:rPr>
        <w:t xml:space="preserve"> </w:t>
      </w:r>
      <w:r w:rsidR="009D72A6" w:rsidRPr="003C452D">
        <w:rPr>
          <w:rFonts w:cs="Tahoma"/>
          <w:iCs/>
          <w:sz w:val="24"/>
          <w:szCs w:val="24"/>
        </w:rPr>
        <w:t>(Explain why it was or was not constructive)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90349E" w14:paraId="7CDC9CE1" w14:textId="77777777" w:rsidTr="00B12143">
        <w:tc>
          <w:tcPr>
            <w:tcW w:w="10053" w:type="dxa"/>
          </w:tcPr>
          <w:p w14:paraId="70697F7E" w14:textId="77777777" w:rsidR="0090349E" w:rsidRPr="00BB7B07" w:rsidRDefault="0090349E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680AAEB1" w14:textId="3CE693D1" w:rsidR="00BB7B07" w:rsidRDefault="00BB7B07" w:rsidP="00EF3B14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5F0B0CC7" w14:textId="73CC41FE" w:rsidR="00C220F9" w:rsidRDefault="00C220F9" w:rsidP="00325FCD">
      <w:pPr>
        <w:rPr>
          <w:rFonts w:cs="Tahoma"/>
          <w:iCs/>
          <w:sz w:val="24"/>
          <w:szCs w:val="24"/>
        </w:rPr>
      </w:pPr>
    </w:p>
    <w:p w14:paraId="7E0CA707" w14:textId="09D54FAA" w:rsidR="00085805" w:rsidRDefault="00085805" w:rsidP="00085805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List 2 things you </w:t>
      </w:r>
      <w:r w:rsidR="000F55F2">
        <w:rPr>
          <w:rFonts w:cs="Tahoma"/>
          <w:iCs/>
          <w:sz w:val="24"/>
          <w:szCs w:val="24"/>
        </w:rPr>
        <w:t xml:space="preserve">did or could have done to </w:t>
      </w:r>
      <w:r w:rsidR="00B30242">
        <w:rPr>
          <w:rFonts w:cs="Tahoma"/>
          <w:iCs/>
          <w:sz w:val="24"/>
          <w:szCs w:val="24"/>
        </w:rPr>
        <w:t xml:space="preserve">help </w:t>
      </w:r>
      <w:r w:rsidR="000F55F2">
        <w:rPr>
          <w:rFonts w:cs="Tahoma"/>
          <w:iCs/>
          <w:sz w:val="24"/>
          <w:szCs w:val="24"/>
        </w:rPr>
        <w:t xml:space="preserve">resolve the conflicting opinions/perspectives </w:t>
      </w:r>
      <w:r w:rsidR="00B30242">
        <w:rPr>
          <w:rFonts w:cs="Tahoma"/>
          <w:iCs/>
          <w:sz w:val="24"/>
          <w:szCs w:val="24"/>
        </w:rPr>
        <w:t>in your virtual team.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30242" w14:paraId="0EA8788F" w14:textId="77777777" w:rsidTr="00B12143">
        <w:tc>
          <w:tcPr>
            <w:tcW w:w="10053" w:type="dxa"/>
          </w:tcPr>
          <w:p w14:paraId="09FAA34C" w14:textId="77777777" w:rsidR="00B30242" w:rsidRPr="00BB7B07" w:rsidRDefault="00B3024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bookmarkStart w:id="5" w:name="_Hlk55830121"/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3EB3B160" w14:textId="5DDDA893" w:rsidR="00BB7B07" w:rsidRPr="002B00BE" w:rsidRDefault="00BB7B07" w:rsidP="00B12143">
            <w:pPr>
              <w:spacing w:before="60" w:after="60"/>
              <w:rPr>
                <w:rFonts w:cs="Tahoma"/>
                <w:iCs/>
                <w:color w:val="0000FF"/>
                <w:sz w:val="24"/>
                <w:szCs w:val="24"/>
              </w:rPr>
            </w:pPr>
          </w:p>
        </w:tc>
      </w:tr>
      <w:bookmarkEnd w:id="5"/>
    </w:tbl>
    <w:p w14:paraId="575DE002" w14:textId="77777777" w:rsidR="00B30242" w:rsidRPr="00B30242" w:rsidRDefault="00B30242" w:rsidP="00B30242">
      <w:pPr>
        <w:rPr>
          <w:rFonts w:cs="Tahoma"/>
          <w:iCs/>
          <w:sz w:val="24"/>
          <w:szCs w:val="24"/>
        </w:rPr>
      </w:pPr>
    </w:p>
    <w:p w14:paraId="041DF333" w14:textId="01D79B22" w:rsidR="00D91007" w:rsidRDefault="002965FA" w:rsidP="0005336B">
      <w:pPr>
        <w:pStyle w:val="ListParagraph"/>
        <w:numPr>
          <w:ilvl w:val="0"/>
          <w:numId w:val="35"/>
        </w:numPr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>Based on the feedback provided at the meeting and your own reflection, d</w:t>
      </w:r>
      <w:r w:rsidR="00531378">
        <w:rPr>
          <w:rFonts w:cs="Tahoma"/>
          <w:iCs/>
          <w:sz w:val="24"/>
          <w:szCs w:val="24"/>
        </w:rPr>
        <w:t>ocument 2</w:t>
      </w:r>
      <w:r w:rsidR="00E9447B">
        <w:rPr>
          <w:rFonts w:cs="Tahoma"/>
          <w:iCs/>
          <w:sz w:val="24"/>
          <w:szCs w:val="24"/>
        </w:rPr>
        <w:t xml:space="preserve"> things </w:t>
      </w:r>
      <w:r w:rsidR="00EF3B14">
        <w:rPr>
          <w:rFonts w:cs="Tahoma"/>
          <w:iCs/>
          <w:sz w:val="24"/>
          <w:szCs w:val="24"/>
        </w:rPr>
        <w:t>that could be done</w:t>
      </w:r>
      <w:r w:rsidR="00E9447B">
        <w:rPr>
          <w:rFonts w:cs="Tahoma"/>
          <w:iCs/>
          <w:sz w:val="24"/>
          <w:szCs w:val="24"/>
        </w:rPr>
        <w:t xml:space="preserve"> to</w:t>
      </w:r>
      <w:r w:rsidR="005E35D8">
        <w:rPr>
          <w:rFonts w:cs="Tahoma"/>
          <w:iCs/>
          <w:sz w:val="24"/>
          <w:szCs w:val="24"/>
        </w:rPr>
        <w:t xml:space="preserve"> further improve the </w:t>
      </w:r>
      <w:r>
        <w:rPr>
          <w:rFonts w:cs="Tahoma"/>
          <w:iCs/>
          <w:sz w:val="24"/>
          <w:szCs w:val="24"/>
        </w:rPr>
        <w:t>virtual environment work protocols.</w:t>
      </w:r>
    </w:p>
    <w:p w14:paraId="529FB64B" w14:textId="34F6CEF3" w:rsidR="00CA7218" w:rsidRPr="00E323C1" w:rsidRDefault="00E711E4" w:rsidP="00E323C1">
      <w:pPr>
        <w:pStyle w:val="ListParagraph"/>
        <w:rPr>
          <w:rFonts w:cs="Tahoma"/>
          <w:iCs/>
          <w:sz w:val="24"/>
          <w:szCs w:val="24"/>
        </w:rPr>
      </w:pPr>
      <w:r>
        <w:rPr>
          <w:rFonts w:cs="Tahoma"/>
          <w:iCs/>
          <w:sz w:val="24"/>
          <w:szCs w:val="24"/>
        </w:rPr>
        <w:t xml:space="preserve">(Actions </w:t>
      </w:r>
      <w:r w:rsidR="007E2ABF">
        <w:rPr>
          <w:rFonts w:cs="Tahoma"/>
          <w:iCs/>
          <w:sz w:val="24"/>
          <w:szCs w:val="24"/>
        </w:rPr>
        <w:t>may apply to you or entire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CA7218" w14:paraId="16AF9715" w14:textId="77777777" w:rsidTr="00B12143">
        <w:tc>
          <w:tcPr>
            <w:tcW w:w="10053" w:type="dxa"/>
          </w:tcPr>
          <w:p w14:paraId="40463102" w14:textId="77777777" w:rsidR="00CA7218" w:rsidRPr="00BB7B07" w:rsidRDefault="00CA7218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BB7B07">
              <w:rPr>
                <w:rFonts w:cs="Tahoma"/>
                <w:i/>
                <w:sz w:val="24"/>
                <w:szCs w:val="24"/>
              </w:rPr>
              <w:t>Write your answer here:</w:t>
            </w:r>
          </w:p>
          <w:p w14:paraId="1C2A1D37" w14:textId="6BE5B603" w:rsidR="00CA7218" w:rsidRDefault="00CA7218" w:rsidP="00CA7218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</w:p>
        </w:tc>
      </w:tr>
    </w:tbl>
    <w:p w14:paraId="3A9B6CF5" w14:textId="77777777" w:rsidR="00CA7218" w:rsidRDefault="00CA7218" w:rsidP="00E711E4">
      <w:pPr>
        <w:pStyle w:val="ListParagraph"/>
        <w:rPr>
          <w:rFonts w:cs="Tahoma"/>
          <w:iCs/>
          <w:sz w:val="24"/>
          <w:szCs w:val="24"/>
        </w:rPr>
      </w:pPr>
    </w:p>
    <w:p w14:paraId="7B0DA051" w14:textId="3D55C742" w:rsidR="4E2652AA" w:rsidRDefault="008A5D0B" w:rsidP="008A5D0B">
      <w:pPr>
        <w:pStyle w:val="ListParagraph"/>
        <w:numPr>
          <w:ilvl w:val="0"/>
          <w:numId w:val="35"/>
        </w:numPr>
        <w:ind w:right="-2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Document your Action Items using the</w:t>
      </w:r>
      <w:r w:rsidR="006B0625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</w:rPr>
        <w:t>‘CITEMS-Template-</w:t>
      </w:r>
      <w:r w:rsidR="006B0625">
        <w:rPr>
          <w:rFonts w:cs="Tahoma"/>
          <w:sz w:val="24"/>
          <w:szCs w:val="24"/>
        </w:rPr>
        <w:t>Action Plan</w:t>
      </w:r>
      <w:r>
        <w:rPr>
          <w:rFonts w:cs="Tahoma"/>
          <w:sz w:val="24"/>
          <w:szCs w:val="24"/>
        </w:rPr>
        <w:t xml:space="preserve">s’ document (from the CITEMS website </w:t>
      </w:r>
      <w:hyperlink r:id="rId13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rFonts w:cs="Tahoma"/>
          <w:sz w:val="24"/>
          <w:szCs w:val="24"/>
        </w:rPr>
        <w:t>). Save the file in OneDrive and share it with your manager (lecturer).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94812" w14:paraId="76FDBFD6" w14:textId="77777777" w:rsidTr="00B12143">
        <w:tc>
          <w:tcPr>
            <w:tcW w:w="10053" w:type="dxa"/>
          </w:tcPr>
          <w:p w14:paraId="408BEEB8" w14:textId="3748A9BC" w:rsidR="00A94812" w:rsidRDefault="00A94812" w:rsidP="00B12143">
            <w:pPr>
              <w:spacing w:before="60" w:after="60"/>
              <w:rPr>
                <w:rFonts w:cs="Tahoma"/>
                <w:i/>
                <w:sz w:val="24"/>
                <w:szCs w:val="24"/>
              </w:rPr>
            </w:pPr>
            <w:r w:rsidRPr="00A94812">
              <w:rPr>
                <w:rFonts w:cs="Tahoma"/>
                <w:i/>
                <w:sz w:val="24"/>
                <w:szCs w:val="24"/>
              </w:rPr>
              <w:t>Insert a screenshot showing your Action</w:t>
            </w:r>
            <w:r w:rsidR="008A5D0B">
              <w:rPr>
                <w:rFonts w:cs="Tahoma"/>
                <w:i/>
                <w:sz w:val="24"/>
                <w:szCs w:val="24"/>
              </w:rPr>
              <w:t xml:space="preserve"> Item listed in the Action Plan:</w:t>
            </w:r>
          </w:p>
          <w:p w14:paraId="72F6894A" w14:textId="0829AA47" w:rsidR="00A94812" w:rsidRDefault="008A5D0B" w:rsidP="008A5D0B">
            <w:pPr>
              <w:spacing w:before="60" w:after="60"/>
              <w:rPr>
                <w:rFonts w:cs="Tahoma"/>
                <w:iCs/>
                <w:sz w:val="24"/>
                <w:szCs w:val="24"/>
              </w:rPr>
            </w:pPr>
            <w:r>
              <w:rPr>
                <w:rFonts w:cs="Tahoma"/>
                <w:i/>
                <w:sz w:val="24"/>
                <w:szCs w:val="24"/>
              </w:rPr>
              <w:t>Insert a screenshot showing the file was shared with the lecturer:</w:t>
            </w:r>
          </w:p>
        </w:tc>
      </w:tr>
    </w:tbl>
    <w:p w14:paraId="293B454F" w14:textId="24546D3E" w:rsidR="4E2652AA" w:rsidRDefault="4E2652AA" w:rsidP="4E2652AA">
      <w:pPr>
        <w:rPr>
          <w:sz w:val="24"/>
          <w:szCs w:val="24"/>
        </w:rPr>
      </w:pPr>
    </w:p>
    <w:p w14:paraId="5C36C865" w14:textId="46388524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AC2B16">
        <w:rPr>
          <w:b/>
          <w:bCs/>
          <w:sz w:val="24"/>
          <w:szCs w:val="24"/>
        </w:rPr>
        <w:t>Portfolio Task 3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68E43" w14:textId="77777777" w:rsidR="007938E8" w:rsidRDefault="007938E8" w:rsidP="00E81266">
      <w:pPr>
        <w:spacing w:after="0" w:line="240" w:lineRule="auto"/>
      </w:pPr>
      <w:r>
        <w:separator/>
      </w:r>
    </w:p>
  </w:endnote>
  <w:endnote w:type="continuationSeparator" w:id="0">
    <w:p w14:paraId="2B4B9A8C" w14:textId="77777777" w:rsidR="007938E8" w:rsidRDefault="007938E8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1488AD8A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8A5D0B">
      <w:rPr>
        <w:noProof/>
      </w:rPr>
      <w:t>- 12 -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9EDD" w14:textId="77777777" w:rsidR="007938E8" w:rsidRDefault="007938E8" w:rsidP="00E81266">
      <w:pPr>
        <w:spacing w:after="0" w:line="240" w:lineRule="auto"/>
      </w:pPr>
      <w:r>
        <w:separator/>
      </w:r>
    </w:p>
  </w:footnote>
  <w:footnote w:type="continuationSeparator" w:id="0">
    <w:p w14:paraId="37BAB2CD" w14:textId="77777777" w:rsidR="007938E8" w:rsidRDefault="007938E8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047AD429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047AD429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271399">
    <w:abstractNumId w:val="34"/>
  </w:num>
  <w:num w:numId="2" w16cid:durableId="706878146">
    <w:abstractNumId w:val="18"/>
  </w:num>
  <w:num w:numId="3" w16cid:durableId="776489114">
    <w:abstractNumId w:val="14"/>
  </w:num>
  <w:num w:numId="4" w16cid:durableId="1949123039">
    <w:abstractNumId w:val="0"/>
  </w:num>
  <w:num w:numId="5" w16cid:durableId="595409442">
    <w:abstractNumId w:val="27"/>
  </w:num>
  <w:num w:numId="6" w16cid:durableId="1199514984">
    <w:abstractNumId w:val="22"/>
  </w:num>
  <w:num w:numId="7" w16cid:durableId="755709131">
    <w:abstractNumId w:val="23"/>
  </w:num>
  <w:num w:numId="8" w16cid:durableId="2029869852">
    <w:abstractNumId w:val="21"/>
  </w:num>
  <w:num w:numId="9" w16cid:durableId="1839466857">
    <w:abstractNumId w:val="38"/>
  </w:num>
  <w:num w:numId="10" w16cid:durableId="1769619489">
    <w:abstractNumId w:val="5"/>
  </w:num>
  <w:num w:numId="11" w16cid:durableId="1026054602">
    <w:abstractNumId w:val="33"/>
  </w:num>
  <w:num w:numId="12" w16cid:durableId="899247660">
    <w:abstractNumId w:val="3"/>
  </w:num>
  <w:num w:numId="13" w16cid:durableId="1977300227">
    <w:abstractNumId w:val="15"/>
  </w:num>
  <w:num w:numId="14" w16cid:durableId="49617518">
    <w:abstractNumId w:val="36"/>
  </w:num>
  <w:num w:numId="15" w16cid:durableId="306513431">
    <w:abstractNumId w:val="24"/>
  </w:num>
  <w:num w:numId="16" w16cid:durableId="1562256465">
    <w:abstractNumId w:val="26"/>
  </w:num>
  <w:num w:numId="17" w16cid:durableId="1465850201">
    <w:abstractNumId w:val="6"/>
  </w:num>
  <w:num w:numId="18" w16cid:durableId="1221864500">
    <w:abstractNumId w:val="1"/>
  </w:num>
  <w:num w:numId="19" w16cid:durableId="1904172401">
    <w:abstractNumId w:val="4"/>
  </w:num>
  <w:num w:numId="20" w16cid:durableId="1972708591">
    <w:abstractNumId w:val="10"/>
  </w:num>
  <w:num w:numId="21" w16cid:durableId="1729188403">
    <w:abstractNumId w:val="16"/>
  </w:num>
  <w:num w:numId="22" w16cid:durableId="1497962109">
    <w:abstractNumId w:val="31"/>
  </w:num>
  <w:num w:numId="23" w16cid:durableId="1218860201">
    <w:abstractNumId w:val="8"/>
  </w:num>
  <w:num w:numId="24" w16cid:durableId="357464515">
    <w:abstractNumId w:val="11"/>
  </w:num>
  <w:num w:numId="25" w16cid:durableId="889419984">
    <w:abstractNumId w:val="13"/>
  </w:num>
  <w:num w:numId="26" w16cid:durableId="1988823288">
    <w:abstractNumId w:val="25"/>
  </w:num>
  <w:num w:numId="27" w16cid:durableId="357203298">
    <w:abstractNumId w:val="29"/>
  </w:num>
  <w:num w:numId="28" w16cid:durableId="535047406">
    <w:abstractNumId w:val="28"/>
  </w:num>
  <w:num w:numId="29" w16cid:durableId="288557248">
    <w:abstractNumId w:val="17"/>
  </w:num>
  <w:num w:numId="30" w16cid:durableId="936325108">
    <w:abstractNumId w:val="7"/>
  </w:num>
  <w:num w:numId="31" w16cid:durableId="861555003">
    <w:abstractNumId w:val="9"/>
  </w:num>
  <w:num w:numId="32" w16cid:durableId="90199451">
    <w:abstractNumId w:val="35"/>
  </w:num>
  <w:num w:numId="33" w16cid:durableId="543954904">
    <w:abstractNumId w:val="37"/>
  </w:num>
  <w:num w:numId="34" w16cid:durableId="342363608">
    <w:abstractNumId w:val="20"/>
  </w:num>
  <w:num w:numId="35" w16cid:durableId="56244568">
    <w:abstractNumId w:val="32"/>
  </w:num>
  <w:num w:numId="36" w16cid:durableId="94592623">
    <w:abstractNumId w:val="12"/>
  </w:num>
  <w:num w:numId="37" w16cid:durableId="106976230">
    <w:abstractNumId w:val="2"/>
  </w:num>
  <w:num w:numId="38" w16cid:durableId="2074815641">
    <w:abstractNumId w:val="30"/>
  </w:num>
  <w:num w:numId="39" w16cid:durableId="184065985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M7C0MDQyNDQ1MTdQ0lEKTi0uzszPAykwrAUARufoBC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2B7E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33E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2387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2ED3"/>
    <w:rsid w:val="003B4664"/>
    <w:rsid w:val="003B55B7"/>
    <w:rsid w:val="003B5650"/>
    <w:rsid w:val="003B5C49"/>
    <w:rsid w:val="003B5FAF"/>
    <w:rsid w:val="003B6964"/>
    <w:rsid w:val="003C0A80"/>
    <w:rsid w:val="003C3C83"/>
    <w:rsid w:val="003C4236"/>
    <w:rsid w:val="003C452D"/>
    <w:rsid w:val="003C4BD3"/>
    <w:rsid w:val="003C7713"/>
    <w:rsid w:val="003C7AE8"/>
    <w:rsid w:val="003D070D"/>
    <w:rsid w:val="003D2C58"/>
    <w:rsid w:val="003D302D"/>
    <w:rsid w:val="003D3FD5"/>
    <w:rsid w:val="003D454C"/>
    <w:rsid w:val="003D4847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538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0B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8E8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5D0B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0DF3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27EC9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2429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16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98C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37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03C9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5D4"/>
    <w:rsid w:val="00FF066D"/>
    <w:rsid w:val="00FF0E64"/>
    <w:rsid w:val="00FF10CA"/>
    <w:rsid w:val="00FF1CBC"/>
    <w:rsid w:val="00FF32C7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7AD429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FC01C4"/>
    <w:rsid w:val="27FDE592"/>
    <w:rsid w:val="284B1CAD"/>
    <w:rsid w:val="285159AD"/>
    <w:rsid w:val="28A08593"/>
    <w:rsid w:val="2A482BC9"/>
    <w:rsid w:val="2ACDB326"/>
    <w:rsid w:val="2ADB6C50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68B6FEB"/>
    <w:rsid w:val="47FC2750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05DDF0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Props1.xml><?xml version="1.0" encoding="utf-8"?>
<ds:datastoreItem xmlns:ds="http://schemas.openxmlformats.org/officeDocument/2006/customXml" ds:itemID="{6CAFAE93-552C-4074-8504-B654E4B197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2</TotalTime>
  <Pages>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4</cp:revision>
  <cp:lastPrinted>2016-09-20T01:36:00Z</cp:lastPrinted>
  <dcterms:created xsi:type="dcterms:W3CDTF">2022-04-08T03:10:00Z</dcterms:created>
  <dcterms:modified xsi:type="dcterms:W3CDTF">2022-04-08T03:14:00Z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