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285159AD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285159AD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285159AD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16051C" w14:paraId="5255219D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375704F8" w:rsidR="0016051C" w:rsidRPr="00AB0280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5796C092" w:rsidR="0016051C" w:rsidRPr="0016051C" w:rsidRDefault="0016051C" w:rsidP="0016051C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16051C" w14:paraId="695AD19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52F89" w14:textId="515EABB3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 Certificate IV in Information Technology (Programming)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524B" w14:textId="141948E0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AC07</w:t>
            </w:r>
            <w:r w:rsidRPr="0016051C">
              <w:rPr>
                <w:rStyle w:val="normaltextrun"/>
              </w:rPr>
              <w:t> </w:t>
            </w:r>
          </w:p>
        </w:tc>
      </w:tr>
      <w:tr w:rsidR="0016051C" w14:paraId="5713F143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1D2B9" w14:textId="1C59DF6F" w:rsidR="0016051C" w:rsidRPr="004C1978" w:rsidRDefault="0016051C" w:rsidP="0016051C">
            <w:pPr>
              <w:pStyle w:val="paragraph"/>
              <w:spacing w:before="60" w:beforeAutospacing="0" w:after="60" w:afterAutospacing="0"/>
              <w:rPr>
                <w:rFonts w:cstheme="minorHAnsi"/>
                <w:bCs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(Networking</w:t>
            </w:r>
            <w:r>
              <w:rPr>
                <w:rStyle w:val="HeaderChar"/>
                <w:rFonts w:ascii="Calibri" w:hAnsi="Calibri" w:cs="Calibri"/>
                <w:sz w:val="20"/>
                <w:szCs w:val="20"/>
                <w:lang w:val="en-AU"/>
              </w:rPr>
              <w:t>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DB20A" w14:textId="389CC66C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AC1</w:t>
            </w:r>
            <w:r w:rsidRPr="0016051C">
              <w:rPr>
                <w:rStyle w:val="normaltextrun"/>
                <w:b/>
              </w:rPr>
              <w:t>0 </w:t>
            </w:r>
          </w:p>
        </w:tc>
      </w:tr>
      <w:tr w:rsidR="0016051C" w14:paraId="6756CB85" w14:textId="77777777" w:rsidTr="0016051C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61893725" w:rsidR="0016051C" w:rsidRDefault="0016051C" w:rsidP="0016051C">
            <w:pPr>
              <w:pStyle w:val="paragraph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  <w:sz w:val="20"/>
                <w:szCs w:val="20"/>
                <w:lang w:val="en-AU"/>
              </w:rPr>
              <w:t>ICT40120 Certificate IV in Information Technology (Gaming Development)</w:t>
            </w:r>
            <w:r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3F171071" w:rsidR="0016051C" w:rsidRPr="0016051C" w:rsidRDefault="0016051C" w:rsidP="0016051C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AC</w:t>
            </w:r>
            <w:r w:rsidRPr="0016051C">
              <w:rPr>
                <w:rStyle w:val="normaltextrun"/>
                <w:b/>
              </w:rPr>
              <w:t>17 </w:t>
            </w:r>
          </w:p>
        </w:tc>
      </w:tr>
      <w:tr w:rsidR="00337FFC" w14:paraId="525521B2" w14:textId="77777777" w:rsidTr="285159AD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00337FFC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00337FFC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4939108A" w:rsidR="004856DF" w:rsidRPr="001F7CC0" w:rsidRDefault="00C1746A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 (Portfolio Task 1)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7F9FB18C" w:rsidR="00DC4C5B" w:rsidRPr="001F7CC0" w:rsidRDefault="00C03738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061BED18" w:rsidR="003C4BD3" w:rsidRPr="001F7CC0" w:rsidRDefault="00F67B23" w:rsidP="004856DF">
            <w:pPr>
              <w:spacing w:before="120"/>
              <w:rPr>
                <w:rFonts w:ascii="Tahoma" w:hAnsi="Tahoma" w:cs="Tahoma"/>
              </w:rPr>
            </w:pPr>
            <w:r w:rsidRPr="003347A2">
              <w:rPr>
                <w:rFonts w:ascii="Tahoma" w:hAnsi="Tahoma" w:cs="Tahoma"/>
                <w:color w:val="0000FF"/>
              </w:rPr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863603F" w:rsidR="004856DF" w:rsidRPr="004856DF" w:rsidRDefault="00F67B23" w:rsidP="004856DF">
            <w:pPr>
              <w:spacing w:before="120"/>
              <w:rPr>
                <w:rFonts w:ascii="Tahoma" w:hAnsi="Tahoma" w:cs="Tahoma"/>
                <w:snapToGrid w:val="0"/>
              </w:rPr>
            </w:pPr>
            <w:r w:rsidRPr="003347A2">
              <w:rPr>
                <w:rFonts w:ascii="Tahoma" w:hAnsi="Tahoma" w:cs="Tahoma"/>
                <w:color w:val="0000FF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2C1A1647" w:rsidR="004856DF" w:rsidRPr="003347A2" w:rsidRDefault="00F67B23" w:rsidP="00F67B23">
            <w:pPr>
              <w:tabs>
                <w:tab w:val="left" w:pos="1515"/>
              </w:tabs>
              <w:rPr>
                <w:rFonts w:ascii="Brush Script MT" w:hAnsi="Brush Script MT" w:cs="Tahoma"/>
                <w:strike/>
                <w:color w:val="0000FF"/>
              </w:rPr>
            </w:pPr>
            <w:r w:rsidRPr="003347A2">
              <w:rPr>
                <w:rFonts w:ascii="Brush Script MT" w:hAnsi="Brush Script MT" w:cs="Tahoma"/>
                <w:strike/>
                <w:color w:val="0000FF"/>
              </w:rPr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3AA4046D" w:rsidR="003C4BD3" w:rsidRPr="001F7CC0" w:rsidRDefault="00C03738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C1746A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C1746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C1746A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C1746A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4FBDBF9C" w:rsidR="005D2195" w:rsidRPr="00B8691A" w:rsidRDefault="001A6E0B" w:rsidP="00C1746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C1746A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C1746A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C1746A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C1746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C1746A">
            <w:pPr>
              <w:spacing w:before="60" w:after="60"/>
              <w:rPr>
                <w:rFonts w:ascii="Tahoma" w:hAnsi="Tahoma" w:cs="Tahoma"/>
                <w:b/>
              </w:rPr>
            </w:pPr>
            <w:proofErr w:type="spellStart"/>
            <w:r w:rsidRPr="0053559E">
              <w:rPr>
                <w:rFonts w:ascii="Tahoma" w:hAnsi="Tahoma" w:cs="Tahoma"/>
                <w:b/>
              </w:rPr>
              <w:t>UoC</w:t>
            </w:r>
            <w:proofErr w:type="spellEnd"/>
            <w:r w:rsidRPr="0053559E">
              <w:rPr>
                <w:rFonts w:ascii="Tahoma" w:hAnsi="Tahoma" w:cs="Tahoma"/>
                <w:b/>
              </w:rPr>
              <w:t xml:space="preserve"> elements:</w:t>
            </w:r>
          </w:p>
          <w:p w14:paraId="3AFDAEF1" w14:textId="33ED5EF7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C1746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proofErr w:type="gramStart"/>
            <w:r w:rsidRPr="0053559E">
              <w:rPr>
                <w:rFonts w:ascii="Tahoma" w:hAnsi="Tahoma" w:cs="Tahoma"/>
              </w:rPr>
              <w:t>In the course of</w:t>
            </w:r>
            <w:proofErr w:type="gramEnd"/>
            <w:r w:rsidRPr="0053559E">
              <w:rPr>
                <w:rFonts w:ascii="Tahoma" w:hAnsi="Tahoma" w:cs="Tahoma"/>
              </w:rPr>
              <w:t xml:space="preserve"> the above, the candidate must:</w:t>
            </w:r>
          </w:p>
          <w:p w14:paraId="13B9C917" w14:textId="4BD04BA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C1746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C1746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C1746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23DBAA52" w:rsidR="00042F9A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</w:p>
          <w:p w14:paraId="3B5D724C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C1746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C1746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7A7DC89B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00682EEE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Default="49E90DE4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208806CF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00682EEE">
            <w:pPr>
              <w:spacing w:before="60" w:after="60"/>
            </w:pPr>
            <w:r w:rsidRPr="00C1746A">
              <w:rPr>
                <w:rFonts w:ascii="Tahoma" w:eastAsia="Tahoma" w:hAnsi="Tahoma" w:cs="Tahoma"/>
                <w:szCs w:val="22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5" w14:textId="24E51412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 w:rsidR="00571FEB"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5F289D6B" w14:textId="3BF44307" w:rsidR="00571FEB" w:rsidRPr="00571FEB" w:rsidRDefault="005A2FAF" w:rsidP="000F0390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</w:t>
            </w:r>
            <w:r w:rsidR="00571FEB" w:rsidRPr="00571FEB">
              <w:rPr>
                <w:rFonts w:ascii="Tahoma" w:hAnsi="Tahoma" w:cs="Tahoma"/>
              </w:rPr>
              <w:t>nternet, LMS (Blackboard) and</w:t>
            </w:r>
            <w:r w:rsidR="00571FEB">
              <w:rPr>
                <w:rFonts w:ascii="Tahoma" w:hAnsi="Tahoma" w:cs="Tahoma"/>
              </w:rPr>
              <w:t xml:space="preserve"> </w:t>
            </w:r>
            <w:r w:rsidR="00571FEB" w:rsidRPr="00571FEB">
              <w:rPr>
                <w:rFonts w:ascii="Tahoma" w:hAnsi="Tahoma" w:cs="Tahoma"/>
              </w:rPr>
              <w:t>Microsoft 365</w:t>
            </w:r>
          </w:p>
          <w:p w14:paraId="3D6583AB" w14:textId="0EA13562" w:rsidR="00682EEE" w:rsidRDefault="00682EEE" w:rsidP="00682EEE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64E52F80" w:rsidR="00571FEB" w:rsidRPr="00571FEB" w:rsidRDefault="00571FEB" w:rsidP="00571FEB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00682EEE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00682EEE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7A7DC8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00682EEE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682EEE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13D05252" w14:textId="05FBB9B4" w:rsidR="00097792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3798" w:history="1">
            <w:r w:rsidR="00097792" w:rsidRPr="008E4C25">
              <w:rPr>
                <w:rStyle w:val="Hyperlink"/>
                <w:noProof/>
              </w:rPr>
              <w:t>Assessment Task 1 – Portfolio Task 1 (Documentation Checklist)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_Toc56583798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9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9F2CBFC" w14:textId="100833D7" w:rsidR="00097792" w:rsidRDefault="00B717E7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799" w:history="1">
            <w:r w:rsidR="00097792" w:rsidRPr="008E4C25">
              <w:rPr>
                <w:rStyle w:val="Hyperlink"/>
                <w:noProof/>
              </w:rPr>
              <w:t>Assessment Task 1 Scenario Summary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_Toc56583799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10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288653B" w14:textId="54DD1F19" w:rsidR="00097792" w:rsidRDefault="00B717E7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0" w:history="1">
            <w:r w:rsidR="00097792" w:rsidRPr="008E4C25">
              <w:rPr>
                <w:rStyle w:val="Hyperlink"/>
                <w:noProof/>
              </w:rPr>
              <w:t>Portfolio Task 1 – Identifying requirements for work in virtual environment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_Toc56583800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5A04461" w14:textId="23F2A1C0" w:rsidR="00097792" w:rsidRDefault="00B717E7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1" w:history="1">
            <w:r w:rsidR="00097792" w:rsidRPr="008E4C25">
              <w:rPr>
                <w:rStyle w:val="Hyperlink"/>
                <w:noProof/>
              </w:rPr>
              <w:t>Q1 – Identify organisational and legal requirements.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_Toc56583801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11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606BFCB3" w14:textId="7773D06A" w:rsidR="00097792" w:rsidRDefault="00B717E7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3802" w:history="1">
            <w:r w:rsidR="00097792" w:rsidRPr="008E4C25">
              <w:rPr>
                <w:rStyle w:val="Hyperlink"/>
                <w:noProof/>
              </w:rPr>
              <w:t>Q2 – Preparing for work in virtual teams</w:t>
            </w:r>
            <w:r w:rsidR="00097792">
              <w:rPr>
                <w:noProof/>
                <w:webHidden/>
              </w:rPr>
              <w:tab/>
            </w:r>
            <w:r w:rsidR="00097792">
              <w:rPr>
                <w:noProof/>
                <w:webHidden/>
              </w:rPr>
              <w:fldChar w:fldCharType="begin"/>
            </w:r>
            <w:r w:rsidR="00097792">
              <w:rPr>
                <w:noProof/>
                <w:webHidden/>
              </w:rPr>
              <w:instrText xml:space="preserve"> PAGEREF _Toc56583802 \h </w:instrText>
            </w:r>
            <w:r w:rsidR="00097792">
              <w:rPr>
                <w:noProof/>
                <w:webHidden/>
              </w:rPr>
            </w:r>
            <w:r w:rsidR="00097792">
              <w:rPr>
                <w:noProof/>
                <w:webHidden/>
              </w:rPr>
              <w:fldChar w:fldCharType="separate"/>
            </w:r>
            <w:r w:rsidR="00097792">
              <w:rPr>
                <w:noProof/>
                <w:webHidden/>
              </w:rPr>
              <w:t>12</w:t>
            </w:r>
            <w:r w:rsidR="00097792">
              <w:rPr>
                <w:noProof/>
                <w:webHidden/>
              </w:rPr>
              <w:fldChar w:fldCharType="end"/>
            </w:r>
          </w:hyperlink>
        </w:p>
        <w:p w14:paraId="3FC789DB" w14:textId="637B7F52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495B14DF" w:rsidR="000F3E64" w:rsidRDefault="00AC3669" w:rsidP="00EA0EE5">
      <w:pPr>
        <w:pStyle w:val="Heading1"/>
      </w:pPr>
      <w:bookmarkStart w:id="0" w:name="_Toc56583798"/>
      <w:r>
        <w:lastRenderedPageBreak/>
        <w:t>Assessment Task 1</w:t>
      </w:r>
      <w:r w:rsidR="00C1746A">
        <w:t xml:space="preserve"> – Portfolio Task 1 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C1746A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8"/>
        <w:gridCol w:w="8"/>
        <w:gridCol w:w="983"/>
        <w:gridCol w:w="8"/>
      </w:tblGrid>
      <w:tr w:rsidR="000F3E64" w:rsidRPr="000F3E64" w14:paraId="14C333B4" w14:textId="77777777" w:rsidTr="00E7417C">
        <w:trPr>
          <w:gridAfter w:val="1"/>
          <w:wAfter w:w="8" w:type="dxa"/>
        </w:trPr>
        <w:tc>
          <w:tcPr>
            <w:tcW w:w="934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501355FD" w14:textId="588B9235" w:rsidR="000F3E64" w:rsidRPr="000F3E64" w:rsidRDefault="00E7417C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List of documents</w:t>
            </w:r>
            <w:r w:rsidR="000F3E64"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  <w:r w:rsidR="0035611B" w:rsidRPr="0035611B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2"/>
                <w:lang w:val="en-US" w:eastAsia="en-US"/>
              </w:rPr>
              <w:t>Portfolio Task 1</w:t>
            </w:r>
          </w:p>
        </w:tc>
        <w:tc>
          <w:tcPr>
            <w:tcW w:w="991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8547AD"/>
            <w:hideMark/>
          </w:tcPr>
          <w:p w14:paraId="10D69FF5" w14:textId="77777777" w:rsidR="000F3E64" w:rsidRPr="000F3E64" w:rsidRDefault="000F3E64" w:rsidP="00E7417C">
            <w:pPr>
              <w:spacing w:before="60" w:after="60" w:line="240" w:lineRule="auto"/>
              <w:ind w:left="146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</w:t>
            </w:r>
            <w:r w:rsidRP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 </w:t>
            </w:r>
          </w:p>
        </w:tc>
      </w:tr>
      <w:tr w:rsidR="000F3E64" w:rsidRPr="000F3E64" w14:paraId="0BA437D6" w14:textId="77777777" w:rsidTr="00E7417C"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32EA0" w14:textId="1AD842CA" w:rsidR="000F3E64" w:rsidRPr="000F3E64" w:rsidRDefault="00C51978" w:rsidP="000F3E64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– Portfolio </w:t>
            </w:r>
            <w:r w:rsidR="0035611B">
              <w:rPr>
                <w:rFonts w:eastAsia="Times New Roman" w:cstheme="minorHAnsi"/>
                <w:sz w:val="24"/>
                <w:szCs w:val="22"/>
                <w:lang w:val="en-US" w:eastAsia="en-US"/>
              </w:rPr>
              <w:t>Task 1</w:t>
            </w:r>
            <w:r w:rsidR="001578C4"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</w:t>
            </w:r>
            <w:r w:rsidR="000F3E64">
              <w:rPr>
                <w:rFonts w:eastAsia="Times New Roman" w:cstheme="minorHAnsi"/>
                <w:sz w:val="24"/>
                <w:szCs w:val="22"/>
                <w:lang w:val="en-US" w:eastAsia="en-US"/>
              </w:rPr>
              <w:t>(This document)</w:t>
            </w: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665F" w14:textId="10C6F06A" w:rsidR="000F3E64" w:rsidRPr="000F3E64" w:rsidRDefault="000F3E64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sz w:val="24"/>
                <w:szCs w:val="18"/>
                <w:lang w:val="en-US" w:eastAsia="en-US"/>
              </w:rPr>
            </w:pPr>
            <w:r w:rsidRPr="000F3E64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5967CFD1" w14:textId="140A25C8" w:rsidR="0035611B" w:rsidRDefault="0035611B"/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3799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35F5BE3A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are employed by CITEMS, a Managed ICT Services provider that serves </w:t>
            </w:r>
            <w:r w:rsidR="00605185">
              <w:rPr>
                <w:sz w:val="24"/>
                <w:szCs w:val="24"/>
              </w:rPr>
              <w:t>various</w:t>
            </w:r>
            <w:r>
              <w:rPr>
                <w:sz w:val="24"/>
                <w:szCs w:val="24"/>
              </w:rPr>
              <w:t xml:space="preserve">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 xml:space="preserve">eview the relevant communication policies and </w:t>
            </w:r>
            <w:proofErr w:type="gramStart"/>
            <w:r w:rsidRPr="00F36C44">
              <w:rPr>
                <w:sz w:val="24"/>
                <w:szCs w:val="24"/>
              </w:rPr>
              <w:t>procedures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Put in place protocols/rules for effective teamwork in a virtual </w:t>
            </w:r>
            <w:proofErr w:type="gramStart"/>
            <w:r>
              <w:rPr>
                <w:sz w:val="24"/>
                <w:szCs w:val="24"/>
              </w:rPr>
              <w:t>environment;</w:t>
            </w:r>
            <w:proofErr w:type="gramEnd"/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5F94C999" w14:textId="186D43C8" w:rsidR="00396BE7" w:rsidRPr="00396BE7" w:rsidRDefault="00396BE7" w:rsidP="00A86AD6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1308A3B8" w14:textId="7DA96783" w:rsidR="00682EEE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Direct the students to the CITEMS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66F51A34" w14:textId="456700A5" w:rsidR="000765F3" w:rsidRPr="00D00F89" w:rsidRDefault="000765F3" w:rsidP="000765F3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</w:t>
      </w:r>
      <w:r w:rsidR="00F2542B">
        <w:rPr>
          <w:sz w:val="24"/>
          <w:szCs w:val="24"/>
        </w:rPr>
        <w:t>,</w:t>
      </w:r>
      <w:r>
        <w:rPr>
          <w:sz w:val="24"/>
          <w:szCs w:val="24"/>
        </w:rPr>
        <w:t xml:space="preserve"> and templates required for this assessment are accessible from this website under the ‘Governance’ tab</w:t>
      </w:r>
      <w:r w:rsidR="00785A3B">
        <w:rPr>
          <w:sz w:val="24"/>
          <w:szCs w:val="24"/>
        </w:rPr>
        <w:t xml:space="preserve">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114AA28E" w14:textId="334EB218" w:rsidR="009B4C42" w:rsidRDefault="009B4C42" w:rsidP="00EA0EE5">
      <w:pPr>
        <w:pStyle w:val="Heading1"/>
      </w:pPr>
      <w:bookmarkStart w:id="2" w:name="_Toc56583800"/>
      <w:r>
        <w:lastRenderedPageBreak/>
        <w:t>Portfolio Task 1</w:t>
      </w:r>
      <w:r w:rsidR="00D44174">
        <w:t xml:space="preserve"> – Identifying requirements for work in virtual environment</w:t>
      </w:r>
      <w:bookmarkEnd w:id="2"/>
    </w:p>
    <w:p w14:paraId="5ED0B109" w14:textId="043C8C7C" w:rsidR="00F84E04" w:rsidRDefault="00170CC9" w:rsidP="00097792">
      <w:pPr>
        <w:pStyle w:val="Heading3"/>
      </w:pPr>
      <w:bookmarkStart w:id="3" w:name="_Toc56583801"/>
      <w:r w:rsidRPr="00DF281F">
        <w:t>Q</w:t>
      </w:r>
      <w:r w:rsidR="00FB223C" w:rsidRPr="00DF281F">
        <w:t>1</w:t>
      </w:r>
      <w:r w:rsidRPr="00DF281F">
        <w:t xml:space="preserve"> </w:t>
      </w:r>
      <w:r w:rsidR="00F81997" w:rsidRPr="00DF281F">
        <w:t xml:space="preserve">– </w:t>
      </w:r>
      <w:r w:rsidR="00AF32A9" w:rsidRPr="00DF281F">
        <w:t>Identify organisational and legal requirements.</w:t>
      </w:r>
      <w:bookmarkEnd w:id="3"/>
      <w:r w:rsidR="002936D8" w:rsidRPr="00DF281F">
        <w:t xml:space="preserve"> </w:t>
      </w:r>
    </w:p>
    <w:p w14:paraId="21E627E6" w14:textId="4F06909B" w:rsidR="00FE1E07" w:rsidRDefault="00785A3B" w:rsidP="00785A3B">
      <w:pPr>
        <w:ind w:right="-285"/>
        <w:rPr>
          <w:sz w:val="24"/>
        </w:rPr>
      </w:pPr>
      <w:r>
        <w:rPr>
          <w:sz w:val="24"/>
          <w:szCs w:val="24"/>
        </w:rPr>
        <w:t>Access and read the</w:t>
      </w:r>
      <w:r w:rsidR="00FE1E07" w:rsidRPr="00F81997">
        <w:rPr>
          <w:sz w:val="24"/>
        </w:rPr>
        <w:t xml:space="preserve"> </w:t>
      </w:r>
      <w:r w:rsidR="00FE1E07" w:rsidRPr="00FC2132">
        <w:rPr>
          <w:b/>
          <w:bCs/>
          <w:sz w:val="24"/>
        </w:rPr>
        <w:t xml:space="preserve">CITEMS </w:t>
      </w:r>
      <w:r w:rsidR="00D73FD3">
        <w:rPr>
          <w:b/>
          <w:bCs/>
          <w:sz w:val="24"/>
        </w:rPr>
        <w:t>Communication</w:t>
      </w:r>
      <w:r w:rsidR="000765F3">
        <w:rPr>
          <w:b/>
          <w:bCs/>
          <w:sz w:val="24"/>
        </w:rPr>
        <w:t>s</w:t>
      </w:r>
      <w:r w:rsidR="00D73FD3">
        <w:rPr>
          <w:b/>
          <w:bCs/>
          <w:sz w:val="24"/>
        </w:rPr>
        <w:t xml:space="preserve"> Policies and Procedures</w:t>
      </w:r>
      <w:r w:rsidR="00FE1E07">
        <w:rPr>
          <w:color w:val="FF0000"/>
          <w:sz w:val="24"/>
        </w:rPr>
        <w:t xml:space="preserve"> </w:t>
      </w:r>
      <w:r w:rsidRPr="00785A3B">
        <w:rPr>
          <w:sz w:val="24"/>
        </w:rPr>
        <w:t>from</w:t>
      </w:r>
      <w:r>
        <w:rPr>
          <w:sz w:val="24"/>
        </w:rPr>
        <w:t xml:space="preserve"> the CITEMS Intranet website</w:t>
      </w:r>
      <w:r w:rsidRPr="00785A3B">
        <w:rPr>
          <w:sz w:val="24"/>
        </w:rPr>
        <w:t xml:space="preserve"> </w:t>
      </w:r>
      <w:hyperlink r:id="rId13" w:history="1">
        <w:r w:rsidRPr="00C30AF0">
          <w:rPr>
            <w:rStyle w:val="Hyperlink"/>
            <w:sz w:val="24"/>
          </w:rPr>
          <w:t>https://www.citems.com.au/</w:t>
        </w:r>
      </w:hyperlink>
      <w:r>
        <w:rPr>
          <w:sz w:val="24"/>
        </w:rPr>
        <w:t xml:space="preserve"> </w:t>
      </w:r>
      <w:r w:rsidRPr="00785A3B">
        <w:rPr>
          <w:sz w:val="24"/>
        </w:rPr>
        <w:t xml:space="preserve"> </w:t>
      </w:r>
      <w:r w:rsidR="00FE1E07" w:rsidRPr="00CA6574">
        <w:rPr>
          <w:sz w:val="24"/>
        </w:rPr>
        <w:t>to complete the tasks</w:t>
      </w:r>
      <w:r w:rsidR="00CA6574" w:rsidRPr="00CA6574">
        <w:rPr>
          <w:sz w:val="24"/>
        </w:rPr>
        <w:t>.</w:t>
      </w:r>
    </w:p>
    <w:p w14:paraId="49E66D83" w14:textId="77777777" w:rsidR="00785A3B" w:rsidRPr="00DF281F" w:rsidRDefault="00785A3B" w:rsidP="00785A3B">
      <w:pPr>
        <w:ind w:right="-285"/>
        <w:rPr>
          <w:b/>
          <w:bCs/>
          <w:sz w:val="24"/>
        </w:rPr>
      </w:pPr>
    </w:p>
    <w:p w14:paraId="0E7AA48A" w14:textId="7A4598EC" w:rsidR="00F84E04" w:rsidRDefault="00CA6574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</w:rPr>
        <w:t>I</w:t>
      </w:r>
      <w:r w:rsidR="002057C0">
        <w:rPr>
          <w:sz w:val="24"/>
        </w:rPr>
        <w:t>dentify</w:t>
      </w:r>
      <w:r>
        <w:rPr>
          <w:sz w:val="24"/>
        </w:rPr>
        <w:t xml:space="preserve"> and list</w:t>
      </w:r>
      <w:r w:rsidR="002057C0">
        <w:rPr>
          <w:sz w:val="24"/>
        </w:rPr>
        <w:t xml:space="preserve"> </w:t>
      </w:r>
      <w:r>
        <w:rPr>
          <w:sz w:val="24"/>
        </w:rPr>
        <w:t xml:space="preserve">the </w:t>
      </w:r>
      <w:r w:rsidR="00F84E04">
        <w:rPr>
          <w:sz w:val="24"/>
          <w:szCs w:val="24"/>
        </w:rPr>
        <w:t>cyber safety protocols</w:t>
      </w:r>
      <w:r w:rsidR="00E938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 w:rsidR="00E9381E">
        <w:rPr>
          <w:sz w:val="24"/>
          <w:szCs w:val="24"/>
        </w:rPr>
        <w:t xml:space="preserve">apply </w:t>
      </w:r>
      <w:r w:rsidR="002C6802">
        <w:rPr>
          <w:sz w:val="24"/>
          <w:szCs w:val="24"/>
        </w:rPr>
        <w:t xml:space="preserve">to you and your team </w:t>
      </w:r>
      <w:r w:rsidR="00E9381E">
        <w:rPr>
          <w:sz w:val="24"/>
          <w:szCs w:val="24"/>
        </w:rPr>
        <w:t xml:space="preserve">when working remotely/in </w:t>
      </w:r>
      <w:r w:rsidR="001A5FCB">
        <w:rPr>
          <w:sz w:val="24"/>
          <w:szCs w:val="24"/>
        </w:rPr>
        <w:t xml:space="preserve">a </w:t>
      </w:r>
      <w:r w:rsidR="00E9381E">
        <w:rPr>
          <w:sz w:val="24"/>
          <w:szCs w:val="24"/>
        </w:rPr>
        <w:t>virtual environment.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0166ED" w14:paraId="389D4561" w14:textId="77777777" w:rsidTr="00533920">
        <w:tc>
          <w:tcPr>
            <w:tcW w:w="10065" w:type="dxa"/>
          </w:tcPr>
          <w:p w14:paraId="0A3F31E9" w14:textId="065618CF" w:rsidR="00555471" w:rsidRPr="001A5FCB" w:rsidRDefault="00555471" w:rsidP="00555471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</w:t>
            </w:r>
            <w:r w:rsidRPr="00A328C7">
              <w:rPr>
                <w:color w:val="0000FF"/>
                <w:sz w:val="24"/>
                <w:szCs w:val="24"/>
              </w:rPr>
              <w:t>:</w:t>
            </w:r>
            <w:r w:rsidR="001A5FCB" w:rsidRPr="00A328C7">
              <w:rPr>
                <w:color w:val="0000FF"/>
                <w:sz w:val="24"/>
                <w:szCs w:val="24"/>
              </w:rPr>
              <w:t xml:space="preserve"> </w:t>
            </w:r>
            <w:r w:rsidR="00E2254A" w:rsidRPr="00A328C7">
              <w:rPr>
                <w:color w:val="0000FF"/>
                <w:sz w:val="24"/>
                <w:szCs w:val="24"/>
              </w:rPr>
              <w:t>don’t give out passwords &amp; personal information.</w:t>
            </w:r>
          </w:p>
          <w:p w14:paraId="5A9C48AF" w14:textId="7363A83A" w:rsidR="003655CE" w:rsidRPr="00894234" w:rsidRDefault="003655CE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157243C6" w14:textId="60AF66E9" w:rsidR="00005A22" w:rsidRDefault="00005A22" w:rsidP="00005A22">
      <w:pPr>
        <w:pStyle w:val="ListParagraph"/>
        <w:ind w:left="1440"/>
        <w:rPr>
          <w:sz w:val="24"/>
          <w:szCs w:val="24"/>
        </w:rPr>
      </w:pPr>
    </w:p>
    <w:p w14:paraId="04FFFB5B" w14:textId="3F312E56" w:rsidR="005E14E2" w:rsidRPr="0082317B" w:rsidRDefault="008E3F39" w:rsidP="00FA3C4A">
      <w:pPr>
        <w:pStyle w:val="ListParagraph"/>
        <w:numPr>
          <w:ilvl w:val="0"/>
          <w:numId w:val="16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Based on your own understanding, w</w:t>
      </w:r>
      <w:r w:rsidR="005E14E2" w:rsidRPr="0082317B">
        <w:rPr>
          <w:sz w:val="24"/>
          <w:szCs w:val="24"/>
        </w:rPr>
        <w:t xml:space="preserve">hy is it important </w:t>
      </w:r>
      <w:r w:rsidR="00234A70">
        <w:rPr>
          <w:sz w:val="24"/>
          <w:szCs w:val="24"/>
        </w:rPr>
        <w:t>that</w:t>
      </w:r>
      <w:r w:rsidR="002057C0">
        <w:rPr>
          <w:sz w:val="24"/>
          <w:szCs w:val="24"/>
        </w:rPr>
        <w:t xml:space="preserve"> employees</w:t>
      </w:r>
      <w:r w:rsidR="00234A70">
        <w:rPr>
          <w:sz w:val="24"/>
          <w:szCs w:val="24"/>
        </w:rPr>
        <w:t xml:space="preserve"> follow </w:t>
      </w:r>
      <w:r w:rsidR="005E14E2" w:rsidRPr="0082317B">
        <w:rPr>
          <w:sz w:val="24"/>
          <w:szCs w:val="24"/>
        </w:rPr>
        <w:t>the</w:t>
      </w:r>
      <w:r w:rsidR="00234A70">
        <w:rPr>
          <w:sz w:val="24"/>
          <w:szCs w:val="24"/>
        </w:rPr>
        <w:t>se</w:t>
      </w:r>
      <w:r w:rsidR="005E14E2" w:rsidRPr="0082317B">
        <w:rPr>
          <w:sz w:val="24"/>
          <w:szCs w:val="24"/>
        </w:rPr>
        <w:t xml:space="preserve"> cyber security protocols/rules?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E14E2" w14:paraId="50BEEA14" w14:textId="77777777" w:rsidTr="00533920">
        <w:tc>
          <w:tcPr>
            <w:tcW w:w="10058" w:type="dxa"/>
          </w:tcPr>
          <w:p w14:paraId="6C31DB94" w14:textId="3C21BC4A" w:rsidR="007167ED" w:rsidRPr="00AD3ECB" w:rsidRDefault="007167ED" w:rsidP="007167ED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E2254A">
              <w:rPr>
                <w:i/>
                <w:iCs/>
                <w:sz w:val="24"/>
                <w:szCs w:val="24"/>
              </w:rPr>
              <w:t xml:space="preserve"> </w:t>
            </w:r>
            <w:r w:rsidR="00AD3ECB" w:rsidRPr="00AD3ECB">
              <w:rPr>
                <w:color w:val="0000FF"/>
                <w:sz w:val="24"/>
                <w:szCs w:val="24"/>
              </w:rPr>
              <w:t>It is important because it helps to stop people from accessing others’ data.</w:t>
            </w:r>
          </w:p>
          <w:p w14:paraId="7DD4333F" w14:textId="3D319D36" w:rsidR="00C50911" w:rsidRPr="00894234" w:rsidRDefault="00C50911" w:rsidP="00894234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</w:tc>
      </w:tr>
    </w:tbl>
    <w:p w14:paraId="2D75AC1A" w14:textId="272E5ED5" w:rsidR="00533920" w:rsidRPr="00167D7B" w:rsidRDefault="00533920" w:rsidP="00167D7B">
      <w:pPr>
        <w:rPr>
          <w:sz w:val="24"/>
          <w:szCs w:val="24"/>
        </w:rPr>
      </w:pPr>
    </w:p>
    <w:p w14:paraId="3E954BB1" w14:textId="1DEBD3D2" w:rsidR="00243682" w:rsidRDefault="005A4211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243682">
        <w:rPr>
          <w:sz w:val="24"/>
          <w:szCs w:val="24"/>
        </w:rPr>
        <w:t xml:space="preserve">virtual platforms </w:t>
      </w:r>
      <w:r w:rsidR="00F81997">
        <w:rPr>
          <w:sz w:val="24"/>
          <w:szCs w:val="24"/>
        </w:rPr>
        <w:t>(communication tools and technology)</w:t>
      </w:r>
      <w:r>
        <w:rPr>
          <w:sz w:val="24"/>
          <w:szCs w:val="24"/>
        </w:rPr>
        <w:t xml:space="preserve"> </w:t>
      </w:r>
      <w:r w:rsidR="00D91211">
        <w:rPr>
          <w:sz w:val="24"/>
          <w:szCs w:val="24"/>
        </w:rPr>
        <w:t>are approved for use by CITEMS</w:t>
      </w:r>
      <w:r w:rsidR="00366923">
        <w:rPr>
          <w:sz w:val="24"/>
          <w:szCs w:val="24"/>
        </w:rPr>
        <w:t xml:space="preserve"> and what are they used for</w:t>
      </w:r>
      <w:r w:rsidR="00CE22B3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AD66CBD" w14:textId="77777777" w:rsidTr="00533920">
        <w:tc>
          <w:tcPr>
            <w:tcW w:w="10058" w:type="dxa"/>
          </w:tcPr>
          <w:p w14:paraId="097D75BC" w14:textId="1D183332" w:rsidR="00E824AE" w:rsidRPr="00C525B7" w:rsidRDefault="00C5662D" w:rsidP="00E824AE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 xml:space="preserve">List </w:t>
            </w:r>
            <w:r w:rsidR="00366923" w:rsidRPr="00C525B7">
              <w:rPr>
                <w:i/>
                <w:iCs/>
                <w:sz w:val="24"/>
                <w:szCs w:val="24"/>
              </w:rPr>
              <w:t>2</w:t>
            </w:r>
            <w:r w:rsidRPr="00C525B7">
              <w:rPr>
                <w:i/>
                <w:iCs/>
                <w:sz w:val="24"/>
                <w:szCs w:val="24"/>
              </w:rPr>
              <w:t xml:space="preserve"> platforms here</w:t>
            </w:r>
            <w:r w:rsidR="00EA327B" w:rsidRPr="00C525B7">
              <w:rPr>
                <w:i/>
                <w:iCs/>
                <w:sz w:val="24"/>
                <w:szCs w:val="24"/>
              </w:rPr>
              <w:t xml:space="preserve">: </w:t>
            </w:r>
            <w:r w:rsidR="00331818" w:rsidRPr="00331818">
              <w:rPr>
                <w:color w:val="0000FF"/>
                <w:sz w:val="24"/>
                <w:szCs w:val="24"/>
              </w:rPr>
              <w:t>Discord, Outlook</w:t>
            </w:r>
            <w:r w:rsidR="00331818">
              <w:rPr>
                <w:color w:val="0000FF"/>
                <w:sz w:val="24"/>
                <w:szCs w:val="24"/>
              </w:rPr>
              <w:t>, Office365(OneDrive)</w:t>
            </w:r>
          </w:p>
          <w:p w14:paraId="68EB5F08" w14:textId="77777777" w:rsidR="00894234" w:rsidRPr="00E824AE" w:rsidRDefault="00894234" w:rsidP="00E824AE">
            <w:pPr>
              <w:spacing w:before="60" w:after="60"/>
              <w:rPr>
                <w:color w:val="0000FF"/>
                <w:sz w:val="24"/>
                <w:szCs w:val="24"/>
              </w:rPr>
            </w:pPr>
          </w:p>
          <w:p w14:paraId="64ECC88B" w14:textId="5028CF6E" w:rsidR="00894234" w:rsidRPr="00331818" w:rsidRDefault="0068528B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Explain what these platforms are used for:</w:t>
            </w:r>
            <w:r w:rsidR="00331818">
              <w:rPr>
                <w:i/>
                <w:iCs/>
                <w:sz w:val="24"/>
                <w:szCs w:val="24"/>
              </w:rPr>
              <w:t xml:space="preserve"> </w:t>
            </w:r>
            <w:r w:rsidR="00331818" w:rsidRPr="00331818">
              <w:rPr>
                <w:color w:val="0000FF"/>
                <w:sz w:val="24"/>
                <w:szCs w:val="24"/>
              </w:rPr>
              <w:t>Discord is for virtual meetings, Outlook is for electronic communication,</w:t>
            </w:r>
            <w:r w:rsidR="00331818">
              <w:rPr>
                <w:color w:val="0000FF"/>
                <w:sz w:val="24"/>
                <w:szCs w:val="24"/>
              </w:rPr>
              <w:t xml:space="preserve"> </w:t>
            </w:r>
            <w:r w:rsidR="00F2542B">
              <w:rPr>
                <w:color w:val="0000FF"/>
                <w:sz w:val="24"/>
                <w:szCs w:val="24"/>
              </w:rPr>
              <w:t xml:space="preserve">&amp; </w:t>
            </w:r>
            <w:r w:rsidR="00331818">
              <w:rPr>
                <w:color w:val="0000FF"/>
                <w:sz w:val="24"/>
                <w:szCs w:val="24"/>
              </w:rPr>
              <w:t>Office365(OneDrive) is for collaboration tools.</w:t>
            </w:r>
          </w:p>
        </w:tc>
      </w:tr>
    </w:tbl>
    <w:p w14:paraId="1F83B8AC" w14:textId="77777777" w:rsidR="00140BB9" w:rsidRDefault="00140BB9" w:rsidP="00140BB9">
      <w:pPr>
        <w:pStyle w:val="ListParagraph"/>
        <w:rPr>
          <w:sz w:val="24"/>
          <w:szCs w:val="24"/>
        </w:rPr>
      </w:pPr>
    </w:p>
    <w:p w14:paraId="26515805" w14:textId="7405D9DC" w:rsidR="00243682" w:rsidRDefault="007525EA" w:rsidP="00FA3C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How</w:t>
      </w:r>
      <w:r w:rsidR="00842806">
        <w:rPr>
          <w:sz w:val="24"/>
          <w:szCs w:val="24"/>
        </w:rPr>
        <w:t xml:space="preserve"> </w:t>
      </w:r>
      <w:r w:rsidR="00243682">
        <w:rPr>
          <w:sz w:val="24"/>
          <w:szCs w:val="24"/>
        </w:rPr>
        <w:t>often</w:t>
      </w:r>
      <w:r w:rsidR="0056304E">
        <w:rPr>
          <w:sz w:val="24"/>
          <w:szCs w:val="24"/>
        </w:rPr>
        <w:t>,</w:t>
      </w:r>
      <w:r w:rsidR="00D16C8F">
        <w:rPr>
          <w:sz w:val="24"/>
          <w:szCs w:val="24"/>
        </w:rPr>
        <w:t xml:space="preserve"> </w:t>
      </w:r>
      <w:r w:rsidR="005B024B">
        <w:rPr>
          <w:sz w:val="24"/>
          <w:szCs w:val="24"/>
        </w:rPr>
        <w:t>or in what situations</w:t>
      </w:r>
      <w:r w:rsidR="0056304E">
        <w:rPr>
          <w:sz w:val="24"/>
          <w:szCs w:val="24"/>
        </w:rPr>
        <w:t>,</w:t>
      </w:r>
      <w:r w:rsidR="00243682">
        <w:rPr>
          <w:sz w:val="24"/>
          <w:szCs w:val="24"/>
        </w:rPr>
        <w:t xml:space="preserve"> employees</w:t>
      </w:r>
      <w:r w:rsidR="00D16C8F">
        <w:rPr>
          <w:sz w:val="24"/>
          <w:szCs w:val="24"/>
        </w:rPr>
        <w:t xml:space="preserve"> </w:t>
      </w:r>
      <w:r w:rsidR="00D77B3A">
        <w:rPr>
          <w:sz w:val="24"/>
          <w:szCs w:val="24"/>
        </w:rPr>
        <w:t xml:space="preserve">can </w:t>
      </w:r>
      <w:r w:rsidR="00D16C8F">
        <w:rPr>
          <w:sz w:val="24"/>
          <w:szCs w:val="24"/>
        </w:rPr>
        <w:t xml:space="preserve">use the virtual platforms for work </w:t>
      </w:r>
      <w:r w:rsidR="00D77B3A">
        <w:rPr>
          <w:sz w:val="24"/>
          <w:szCs w:val="24"/>
        </w:rPr>
        <w:t xml:space="preserve">such as </w:t>
      </w:r>
      <w:r w:rsidR="00D16C8F">
        <w:rPr>
          <w:sz w:val="24"/>
          <w:szCs w:val="24"/>
        </w:rPr>
        <w:t>virtual meetings</w:t>
      </w:r>
      <w:r w:rsidR="00D77B3A">
        <w:rPr>
          <w:sz w:val="24"/>
          <w:szCs w:val="24"/>
        </w:rPr>
        <w:t xml:space="preserve"> and </w:t>
      </w:r>
      <w:r w:rsidR="00D16C8F">
        <w:rPr>
          <w:sz w:val="24"/>
          <w:szCs w:val="24"/>
        </w:rPr>
        <w:t>remote work</w:t>
      </w:r>
      <w:r w:rsidR="005B024B">
        <w:rPr>
          <w:sz w:val="24"/>
          <w:szCs w:val="24"/>
        </w:rPr>
        <w:t>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3655CE" w14:paraId="6812C98A" w14:textId="77777777" w:rsidTr="00533920">
        <w:tc>
          <w:tcPr>
            <w:tcW w:w="10058" w:type="dxa"/>
          </w:tcPr>
          <w:p w14:paraId="2240D807" w14:textId="4334E0F5" w:rsidR="008E1D19" w:rsidRPr="00C525B7" w:rsidRDefault="00E824AE" w:rsidP="00894234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CE1C5B">
              <w:rPr>
                <w:i/>
                <w:iCs/>
                <w:sz w:val="24"/>
                <w:szCs w:val="24"/>
              </w:rPr>
              <w:t xml:space="preserve"> </w:t>
            </w:r>
            <w:r w:rsidR="00CE1C5B" w:rsidRPr="00F221E5">
              <w:rPr>
                <w:i/>
                <w:iCs/>
                <w:color w:val="0000FF"/>
                <w:sz w:val="24"/>
                <w:szCs w:val="24"/>
              </w:rPr>
              <w:t>If working from home</w:t>
            </w:r>
          </w:p>
          <w:p w14:paraId="3B347FAC" w14:textId="2D3696B8" w:rsidR="00894234" w:rsidRPr="00894234" w:rsidRDefault="00894234" w:rsidP="00894234">
            <w:pPr>
              <w:spacing w:before="60" w:after="60"/>
              <w:rPr>
                <w:sz w:val="24"/>
                <w:szCs w:val="24"/>
              </w:rPr>
            </w:pPr>
          </w:p>
        </w:tc>
      </w:tr>
    </w:tbl>
    <w:p w14:paraId="1B6D48E8" w14:textId="1EE315C5" w:rsidR="00243682" w:rsidRDefault="00243682" w:rsidP="00243682">
      <w:pPr>
        <w:pStyle w:val="ListParagraph"/>
        <w:rPr>
          <w:sz w:val="24"/>
          <w:szCs w:val="24"/>
        </w:rPr>
      </w:pPr>
    </w:p>
    <w:p w14:paraId="08C6EF8D" w14:textId="1AE20439" w:rsidR="006E53CD" w:rsidRDefault="006E53C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FF3C1" w14:textId="34C3017A" w:rsidR="00E42C9E" w:rsidRDefault="003E5CE9" w:rsidP="00097792">
      <w:pPr>
        <w:pStyle w:val="Heading3"/>
      </w:pPr>
      <w:bookmarkStart w:id="4" w:name="_Toc56583802"/>
      <w:r w:rsidRPr="00517B4C">
        <w:lastRenderedPageBreak/>
        <w:t>Q2 –</w:t>
      </w:r>
      <w:r w:rsidR="00996D73" w:rsidRPr="00517B4C">
        <w:t xml:space="preserve"> </w:t>
      </w:r>
      <w:r w:rsidR="00517B4C" w:rsidRPr="00517B4C">
        <w:t>Preparing for work in virtual teams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D84A46" w14:paraId="662ECE50" w14:textId="77777777" w:rsidTr="007021FF">
        <w:tc>
          <w:tcPr>
            <w:tcW w:w="10053" w:type="dxa"/>
            <w:shd w:val="clear" w:color="auto" w:fill="FFF2CC" w:themeFill="accent4" w:themeFillTint="33"/>
          </w:tcPr>
          <w:p w14:paraId="4F30526D" w14:textId="74F022FC" w:rsidR="00D84A46" w:rsidRPr="007021FF" w:rsidRDefault="00D84A46" w:rsidP="00D84A46">
            <w:pPr>
              <w:spacing w:before="60"/>
              <w:rPr>
                <w:sz w:val="24"/>
                <w:szCs w:val="24"/>
              </w:rPr>
            </w:pPr>
            <w:r w:rsidRPr="007021FF">
              <w:rPr>
                <w:sz w:val="24"/>
                <w:szCs w:val="24"/>
              </w:rPr>
              <w:t>Background information</w:t>
            </w:r>
          </w:p>
          <w:p w14:paraId="0BD71264" w14:textId="336663A5" w:rsidR="00D84A46" w:rsidRDefault="00D84A46" w:rsidP="00D84A46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part of your professional responsibilities, you and your team must conduct</w:t>
            </w:r>
            <w:r w:rsidRPr="00A66794">
              <w:rPr>
                <w:sz w:val="24"/>
                <w:szCs w:val="24"/>
              </w:rPr>
              <w:t xml:space="preserve"> regular progress meetings to make sure everyone completes</w:t>
            </w:r>
            <w:r>
              <w:rPr>
                <w:sz w:val="24"/>
                <w:szCs w:val="24"/>
              </w:rPr>
              <w:t xml:space="preserve"> their work in a timely fashion.</w:t>
            </w:r>
          </w:p>
          <w:p w14:paraId="576559B1" w14:textId="1E625AB2" w:rsidR="00D84A46" w:rsidRDefault="00F175E5" w:rsidP="00F175E5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</w:t>
            </w:r>
            <w:r w:rsidR="00D84A46">
              <w:rPr>
                <w:sz w:val="24"/>
                <w:szCs w:val="24"/>
              </w:rPr>
              <w:t xml:space="preserve"> </w:t>
            </w:r>
            <w:r w:rsidR="00D84A46" w:rsidRPr="00FC2132">
              <w:rPr>
                <w:b/>
                <w:bCs/>
                <w:sz w:val="24"/>
              </w:rPr>
              <w:t xml:space="preserve">CITEMS </w:t>
            </w:r>
            <w:r w:rsidR="00D84A46">
              <w:rPr>
                <w:b/>
                <w:bCs/>
                <w:sz w:val="24"/>
              </w:rPr>
              <w:t>Communication Policies and Procedures</w:t>
            </w:r>
            <w:r w:rsidR="00D84A46">
              <w:rPr>
                <w:color w:val="FF0000"/>
                <w:sz w:val="24"/>
              </w:rPr>
              <w:t xml:space="preserve"> </w:t>
            </w:r>
            <w:r w:rsidR="00D84A46">
              <w:rPr>
                <w:sz w:val="24"/>
                <w:szCs w:val="24"/>
              </w:rPr>
              <w:t>document</w:t>
            </w:r>
            <w:r>
              <w:rPr>
                <w:sz w:val="24"/>
                <w:szCs w:val="24"/>
              </w:rPr>
              <w:t xml:space="preserve"> as well as the information you have learned in this course</w:t>
            </w:r>
            <w:r w:rsidR="00D84A46"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o complete this part of the assessment.</w:t>
            </w:r>
          </w:p>
        </w:tc>
      </w:tr>
    </w:tbl>
    <w:p w14:paraId="3407D563" w14:textId="749977DF" w:rsidR="007021FF" w:rsidRDefault="007021FF" w:rsidP="007021FF">
      <w:pPr>
        <w:spacing w:after="0"/>
        <w:rPr>
          <w:b/>
          <w:bCs/>
          <w:sz w:val="24"/>
          <w:szCs w:val="24"/>
        </w:rPr>
      </w:pPr>
    </w:p>
    <w:p w14:paraId="76B34282" w14:textId="77777777" w:rsidR="00DF1C82" w:rsidRDefault="00DF1C82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t>What roles and responsibilities do team members have in relation to promoting a collaborative work environment?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256"/>
        <w:gridCol w:w="6797"/>
      </w:tblGrid>
      <w:tr w:rsidR="00DF1C82" w14:paraId="2C42F3F1" w14:textId="77777777" w:rsidTr="001A5FCB">
        <w:tc>
          <w:tcPr>
            <w:tcW w:w="3256" w:type="dxa"/>
            <w:shd w:val="clear" w:color="auto" w:fill="DFEFF2"/>
          </w:tcPr>
          <w:p w14:paraId="560B5EA6" w14:textId="77777777" w:rsidR="00DF1C82" w:rsidRPr="00087880" w:rsidRDefault="00DF1C82" w:rsidP="002965FA">
            <w:pPr>
              <w:spacing w:before="60" w:after="60"/>
              <w:rPr>
                <w:b/>
                <w:bCs/>
              </w:rPr>
            </w:pPr>
            <w:r w:rsidRPr="00087880">
              <w:rPr>
                <w:b/>
                <w:bCs/>
                <w:sz w:val="24"/>
                <w:szCs w:val="24"/>
              </w:rPr>
              <w:t>All team members</w:t>
            </w:r>
          </w:p>
        </w:tc>
        <w:tc>
          <w:tcPr>
            <w:tcW w:w="6797" w:type="dxa"/>
          </w:tcPr>
          <w:p w14:paraId="3C29D7A7" w14:textId="3990F472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Richard, Kiara, Chris</w:t>
            </w:r>
          </w:p>
        </w:tc>
      </w:tr>
      <w:tr w:rsidR="00DF1C82" w14:paraId="4835415D" w14:textId="77777777" w:rsidTr="001A5FCB">
        <w:tc>
          <w:tcPr>
            <w:tcW w:w="3256" w:type="dxa"/>
            <w:shd w:val="clear" w:color="auto" w:fill="DFEFF2"/>
          </w:tcPr>
          <w:p w14:paraId="1F9528F6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Team leaders</w:t>
            </w:r>
          </w:p>
        </w:tc>
        <w:tc>
          <w:tcPr>
            <w:tcW w:w="6797" w:type="dxa"/>
          </w:tcPr>
          <w:p w14:paraId="1CDF93C9" w14:textId="1EC1F608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Richard</w:t>
            </w:r>
          </w:p>
        </w:tc>
      </w:tr>
      <w:tr w:rsidR="00DF1C82" w14:paraId="164652F5" w14:textId="77777777" w:rsidTr="001A5FCB">
        <w:tc>
          <w:tcPr>
            <w:tcW w:w="3256" w:type="dxa"/>
            <w:shd w:val="clear" w:color="auto" w:fill="DFEFF2"/>
          </w:tcPr>
          <w:p w14:paraId="3E19613B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Communications coordinator</w:t>
            </w:r>
          </w:p>
        </w:tc>
        <w:tc>
          <w:tcPr>
            <w:tcW w:w="6797" w:type="dxa"/>
          </w:tcPr>
          <w:p w14:paraId="74810FC1" w14:textId="1A6C5121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Chris</w:t>
            </w:r>
          </w:p>
        </w:tc>
      </w:tr>
      <w:tr w:rsidR="00DF1C82" w14:paraId="53A5D37B" w14:textId="77777777" w:rsidTr="001A5FCB">
        <w:tc>
          <w:tcPr>
            <w:tcW w:w="3256" w:type="dxa"/>
            <w:shd w:val="clear" w:color="auto" w:fill="DFEFF2"/>
          </w:tcPr>
          <w:p w14:paraId="22E92D97" w14:textId="77777777" w:rsidR="00DF1C82" w:rsidRPr="00087880" w:rsidRDefault="00DF1C8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87880">
              <w:rPr>
                <w:b/>
                <w:bCs/>
                <w:sz w:val="24"/>
                <w:szCs w:val="24"/>
              </w:rPr>
              <w:t>Time and Record Keeper</w:t>
            </w:r>
          </w:p>
        </w:tc>
        <w:tc>
          <w:tcPr>
            <w:tcW w:w="6797" w:type="dxa"/>
          </w:tcPr>
          <w:p w14:paraId="67E83E2B" w14:textId="58920B00" w:rsidR="00DF1C82" w:rsidRPr="00C3640D" w:rsidRDefault="001A5FCB" w:rsidP="00894234">
            <w:pPr>
              <w:spacing w:before="60" w:after="60" w:line="240" w:lineRule="auto"/>
              <w:rPr>
                <w:color w:val="0000FF"/>
                <w:sz w:val="24"/>
                <w:szCs w:val="24"/>
              </w:rPr>
            </w:pPr>
            <w:r w:rsidRPr="00C3640D">
              <w:rPr>
                <w:color w:val="0000FF"/>
                <w:sz w:val="24"/>
                <w:szCs w:val="24"/>
              </w:rPr>
              <w:t>Kiara</w:t>
            </w:r>
          </w:p>
        </w:tc>
      </w:tr>
    </w:tbl>
    <w:p w14:paraId="13156E9A" w14:textId="77777777" w:rsidR="00DF1C82" w:rsidRPr="007021FF" w:rsidRDefault="00DF1C82" w:rsidP="007021FF">
      <w:pPr>
        <w:spacing w:after="0"/>
        <w:rPr>
          <w:b/>
          <w:bCs/>
          <w:sz w:val="24"/>
          <w:szCs w:val="24"/>
        </w:rPr>
      </w:pPr>
    </w:p>
    <w:p w14:paraId="44FCCA15" w14:textId="299AD5C6" w:rsidR="00D0577D" w:rsidRPr="00D0577D" w:rsidRDefault="00D0577D" w:rsidP="00FA3C4A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4E2652AA">
        <w:rPr>
          <w:b/>
          <w:bCs/>
          <w:sz w:val="24"/>
          <w:szCs w:val="24"/>
        </w:rPr>
        <w:t>Team task</w:t>
      </w:r>
    </w:p>
    <w:p w14:paraId="0E8854E2" w14:textId="651E9A53" w:rsidR="00747C7A" w:rsidRDefault="00AD1DDA" w:rsidP="00D0577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Discuss the roles with your team</w:t>
      </w:r>
      <w:r w:rsidR="00A0192D">
        <w:rPr>
          <w:sz w:val="24"/>
          <w:szCs w:val="24"/>
        </w:rPr>
        <w:t xml:space="preserve"> and a</w:t>
      </w:r>
      <w:r w:rsidR="000E734E" w:rsidRPr="00A66794">
        <w:rPr>
          <w:sz w:val="24"/>
          <w:szCs w:val="24"/>
        </w:rPr>
        <w:t>ssign</w:t>
      </w:r>
      <w:r w:rsidR="00A0192D">
        <w:rPr>
          <w:sz w:val="24"/>
          <w:szCs w:val="24"/>
        </w:rPr>
        <w:t xml:space="preserve"> the </w:t>
      </w:r>
      <w:r w:rsidR="000E734E" w:rsidRPr="00A66794">
        <w:rPr>
          <w:sz w:val="24"/>
          <w:szCs w:val="24"/>
        </w:rPr>
        <w:t>responsibilities</w:t>
      </w:r>
      <w:r w:rsidR="00AA42E2" w:rsidRPr="00A66794">
        <w:rPr>
          <w:sz w:val="24"/>
          <w:szCs w:val="24"/>
        </w:rPr>
        <w:t xml:space="preserve"> for</w:t>
      </w:r>
      <w:r w:rsidR="000E734E" w:rsidRPr="00A66794">
        <w:rPr>
          <w:sz w:val="24"/>
          <w:szCs w:val="24"/>
        </w:rPr>
        <w:t xml:space="preserve"> your</w:t>
      </w:r>
      <w:r w:rsidR="00BD01BE" w:rsidRPr="00A66794">
        <w:rPr>
          <w:sz w:val="24"/>
          <w:szCs w:val="24"/>
        </w:rPr>
        <w:t>self and your</w:t>
      </w:r>
      <w:r w:rsidR="000E734E" w:rsidRPr="00A66794">
        <w:rPr>
          <w:sz w:val="24"/>
          <w:szCs w:val="24"/>
        </w:rPr>
        <w:t xml:space="preserve"> team </w:t>
      </w:r>
      <w:r w:rsidR="00B71F94" w:rsidRPr="00A66794">
        <w:rPr>
          <w:sz w:val="24"/>
          <w:szCs w:val="24"/>
        </w:rPr>
        <w:t>members</w:t>
      </w:r>
      <w:r w:rsidR="00B71F94">
        <w:rPr>
          <w:sz w:val="24"/>
          <w:szCs w:val="24"/>
        </w:rPr>
        <w:t xml:space="preserve"> </w:t>
      </w:r>
      <w:r w:rsidR="00B71F94" w:rsidRPr="00A66794">
        <w:rPr>
          <w:sz w:val="24"/>
          <w:szCs w:val="24"/>
        </w:rPr>
        <w:t>using</w:t>
      </w:r>
      <w:r w:rsidR="00A0192D">
        <w:rPr>
          <w:sz w:val="24"/>
          <w:szCs w:val="24"/>
        </w:rPr>
        <w:t xml:space="preserve"> </w:t>
      </w:r>
      <w:r w:rsidR="00A0192D" w:rsidRPr="00CC61F6">
        <w:rPr>
          <w:sz w:val="24"/>
          <w:szCs w:val="24"/>
        </w:rPr>
        <w:t>the</w:t>
      </w:r>
      <w:r w:rsidR="00A0192D" w:rsidRPr="00A0192D">
        <w:rPr>
          <w:b/>
          <w:bCs/>
          <w:sz w:val="24"/>
          <w:szCs w:val="24"/>
        </w:rPr>
        <w:t xml:space="preserve"> Team Roster and Communication Plan</w:t>
      </w:r>
      <w:r w:rsidR="00A0192D">
        <w:rPr>
          <w:sz w:val="24"/>
          <w:szCs w:val="24"/>
        </w:rPr>
        <w:t xml:space="preserve"> below.</w:t>
      </w:r>
    </w:p>
    <w:p w14:paraId="69894B73" w14:textId="6DA8E3F2" w:rsidR="00B034BA" w:rsidRPr="007340E9" w:rsidRDefault="00B034BA" w:rsidP="00B034BA">
      <w:pPr>
        <w:pStyle w:val="ListParagraph"/>
        <w:spacing w:before="60"/>
        <w:contextualSpacing w:val="0"/>
        <w:rPr>
          <w:rFonts w:cs="Tahoma"/>
          <w:i/>
          <w:sz w:val="24"/>
          <w:szCs w:val="24"/>
        </w:rPr>
      </w:pPr>
      <w:r w:rsidRPr="007340E9">
        <w:rPr>
          <w:rFonts w:cs="Tahoma"/>
          <w:i/>
          <w:sz w:val="24"/>
          <w:szCs w:val="24"/>
        </w:rPr>
        <w:t>(</w:t>
      </w:r>
      <w:r w:rsidR="007340E9" w:rsidRPr="007340E9">
        <w:rPr>
          <w:rFonts w:cs="Tahoma"/>
          <w:i/>
          <w:sz w:val="24"/>
          <w:szCs w:val="24"/>
        </w:rPr>
        <w:t>T</w:t>
      </w:r>
      <w:r w:rsidR="00F175E5">
        <w:rPr>
          <w:rFonts w:cs="Tahoma"/>
          <w:i/>
          <w:sz w:val="24"/>
          <w:szCs w:val="24"/>
        </w:rPr>
        <w:t>eam discussion must be completed</w:t>
      </w:r>
      <w:r w:rsidRPr="007340E9">
        <w:rPr>
          <w:rFonts w:cs="Tahoma"/>
          <w:i/>
          <w:sz w:val="24"/>
          <w:szCs w:val="24"/>
        </w:rPr>
        <w:t xml:space="preserve"> under the observation of your lecturer)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3"/>
        <w:gridCol w:w="3569"/>
        <w:gridCol w:w="1426"/>
        <w:gridCol w:w="2545"/>
      </w:tblGrid>
      <w:tr w:rsidR="007A2943" w14:paraId="1F1287A3" w14:textId="77777777" w:rsidTr="00106889">
        <w:trPr>
          <w:trHeight w:val="225"/>
        </w:trPr>
        <w:tc>
          <w:tcPr>
            <w:tcW w:w="10053" w:type="dxa"/>
            <w:gridSpan w:val="4"/>
            <w:tcBorders>
              <w:bottom w:val="nil"/>
            </w:tcBorders>
            <w:shd w:val="clear" w:color="auto" w:fill="000000" w:themeFill="text1"/>
          </w:tcPr>
          <w:p w14:paraId="51F780BC" w14:textId="77777777" w:rsidR="007A2943" w:rsidRPr="00B034BA" w:rsidRDefault="007A2943" w:rsidP="007A2943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"/>
                <w:szCs w:val="2"/>
              </w:rPr>
            </w:pPr>
          </w:p>
        </w:tc>
      </w:tr>
      <w:tr w:rsidR="000640B2" w14:paraId="3C71AE61" w14:textId="77777777" w:rsidTr="00106889">
        <w:trPr>
          <w:trHeight w:val="445"/>
        </w:trPr>
        <w:tc>
          <w:tcPr>
            <w:tcW w:w="2513" w:type="dxa"/>
            <w:vMerge w:val="restart"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4DAFA0F2" w14:textId="0C46A5E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107082"/>
            <w:vAlign w:val="center"/>
          </w:tcPr>
          <w:p w14:paraId="4238871E" w14:textId="0D578336" w:rsidR="000640B2" w:rsidRPr="00191C48" w:rsidRDefault="000640B2" w:rsidP="007021FF">
            <w:pPr>
              <w:spacing w:before="60" w:after="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CITE Managed Services</w:t>
            </w:r>
          </w:p>
        </w:tc>
        <w:tc>
          <w:tcPr>
            <w:tcW w:w="2545" w:type="dxa"/>
            <w:vMerge w:val="restart"/>
            <w:tcBorders>
              <w:top w:val="nil"/>
              <w:left w:val="nil"/>
            </w:tcBorders>
            <w:shd w:val="clear" w:color="auto" w:fill="107082"/>
            <w:vAlign w:val="center"/>
          </w:tcPr>
          <w:p w14:paraId="0D9F89AF" w14:textId="530D59BD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107082"/>
                <w:sz w:val="28"/>
                <w:szCs w:val="28"/>
              </w:rPr>
            </w:pPr>
          </w:p>
        </w:tc>
      </w:tr>
      <w:tr w:rsidR="000640B2" w14:paraId="30F965C3" w14:textId="77777777" w:rsidTr="00550025">
        <w:trPr>
          <w:trHeight w:val="70"/>
        </w:trPr>
        <w:tc>
          <w:tcPr>
            <w:tcW w:w="2513" w:type="dxa"/>
            <w:vMerge/>
            <w:tcBorders>
              <w:top w:val="nil"/>
              <w:bottom w:val="nil"/>
              <w:right w:val="single" w:sz="4" w:space="0" w:color="107082"/>
            </w:tcBorders>
            <w:shd w:val="clear" w:color="auto" w:fill="107082"/>
            <w:vAlign w:val="center"/>
          </w:tcPr>
          <w:p w14:paraId="219CD543" w14:textId="77777777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bottom w:val="nil"/>
              <w:right w:val="nil"/>
            </w:tcBorders>
            <w:shd w:val="clear" w:color="auto" w:fill="BFA98F"/>
            <w:vAlign w:val="center"/>
          </w:tcPr>
          <w:p w14:paraId="18AE2929" w14:textId="77777777" w:rsidR="000640B2" w:rsidRPr="00550025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6"/>
                <w:szCs w:val="6"/>
              </w:rPr>
            </w:pP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6539EA1" w14:textId="2B5972FB" w:rsidR="000640B2" w:rsidRPr="000640B2" w:rsidRDefault="000640B2" w:rsidP="000640B2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0"/>
                <w:szCs w:val="10"/>
              </w:rPr>
            </w:pPr>
          </w:p>
        </w:tc>
      </w:tr>
      <w:tr w:rsidR="000640B2" w14:paraId="235ABFF7" w14:textId="77777777" w:rsidTr="00106889">
        <w:trPr>
          <w:trHeight w:val="341"/>
        </w:trPr>
        <w:tc>
          <w:tcPr>
            <w:tcW w:w="2513" w:type="dxa"/>
            <w:vMerge/>
            <w:tcBorders>
              <w:top w:val="nil"/>
              <w:right w:val="single" w:sz="4" w:space="0" w:color="107082"/>
            </w:tcBorders>
            <w:shd w:val="clear" w:color="auto" w:fill="107082"/>
            <w:vAlign w:val="center"/>
          </w:tcPr>
          <w:p w14:paraId="516EC756" w14:textId="77777777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995" w:type="dxa"/>
            <w:gridSpan w:val="2"/>
            <w:tcBorders>
              <w:top w:val="nil"/>
              <w:left w:val="single" w:sz="4" w:space="0" w:color="107082"/>
              <w:right w:val="nil"/>
            </w:tcBorders>
            <w:shd w:val="clear" w:color="auto" w:fill="107082"/>
            <w:vAlign w:val="center"/>
          </w:tcPr>
          <w:p w14:paraId="21E20AA2" w14:textId="1185921C" w:rsidR="000640B2" w:rsidRPr="00191C48" w:rsidRDefault="000640B2" w:rsidP="007021FF">
            <w:pPr>
              <w:spacing w:after="6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191C48">
              <w:rPr>
                <w:b/>
                <w:bCs/>
                <w:color w:val="FFFFFF" w:themeColor="background1"/>
                <w:sz w:val="28"/>
                <w:szCs w:val="28"/>
              </w:rPr>
              <w:t>Team Roster and Communications Plan</w:t>
            </w:r>
          </w:p>
        </w:tc>
        <w:tc>
          <w:tcPr>
            <w:tcW w:w="2545" w:type="dxa"/>
            <w:vMerge/>
            <w:tcBorders>
              <w:left w:val="nil"/>
            </w:tcBorders>
            <w:shd w:val="clear" w:color="auto" w:fill="107082"/>
            <w:vAlign w:val="center"/>
          </w:tcPr>
          <w:p w14:paraId="6AC1AEC6" w14:textId="23CB8309" w:rsidR="000640B2" w:rsidRPr="00191C48" w:rsidRDefault="000640B2" w:rsidP="00191C48">
            <w:pPr>
              <w:spacing w:before="180" w:after="180" w:line="27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</w:tr>
      <w:tr w:rsidR="008D11F7" w14:paraId="0C88707D" w14:textId="77777777" w:rsidTr="00A0192D">
        <w:tc>
          <w:tcPr>
            <w:tcW w:w="2513" w:type="dxa"/>
            <w:shd w:val="clear" w:color="auto" w:fill="107082"/>
          </w:tcPr>
          <w:p w14:paraId="7D4EF82B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name</w:t>
            </w:r>
          </w:p>
        </w:tc>
        <w:tc>
          <w:tcPr>
            <w:tcW w:w="7540" w:type="dxa"/>
            <w:gridSpan w:val="3"/>
          </w:tcPr>
          <w:p w14:paraId="59938CAB" w14:textId="2439B7D9" w:rsidR="008D11F7" w:rsidRPr="001624C5" w:rsidRDefault="0096662E" w:rsidP="00F27D4B">
            <w:pPr>
              <w:spacing w:before="60" w:after="60"/>
              <w:rPr>
                <w:i/>
                <w:iCs/>
                <w:color w:val="0D5D6D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Team Retro</w:t>
            </w:r>
          </w:p>
        </w:tc>
      </w:tr>
      <w:tr w:rsidR="008D11F7" w14:paraId="2A624729" w14:textId="77777777" w:rsidTr="00A0192D">
        <w:tc>
          <w:tcPr>
            <w:tcW w:w="2513" w:type="dxa"/>
            <w:shd w:val="clear" w:color="auto" w:fill="107082"/>
          </w:tcPr>
          <w:p w14:paraId="69502241" w14:textId="77777777" w:rsidR="008D11F7" w:rsidRPr="003760D1" w:rsidRDefault="008D11F7" w:rsidP="003C6DAE">
            <w:pPr>
              <w:spacing w:after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meeting purpose</w:t>
            </w:r>
          </w:p>
        </w:tc>
        <w:tc>
          <w:tcPr>
            <w:tcW w:w="7540" w:type="dxa"/>
            <w:gridSpan w:val="3"/>
          </w:tcPr>
          <w:p w14:paraId="3C91DCD1" w14:textId="77777777" w:rsidR="00AD3ECB" w:rsidRDefault="008D11F7" w:rsidP="003C6DAE">
            <w:pPr>
              <w:spacing w:after="0"/>
              <w:rPr>
                <w:i/>
                <w:iCs/>
                <w:color w:val="0D5D6D"/>
                <w:sz w:val="24"/>
                <w:szCs w:val="24"/>
              </w:rPr>
            </w:pPr>
            <w:r w:rsidRPr="001624C5">
              <w:rPr>
                <w:i/>
                <w:iCs/>
                <w:color w:val="0D5D6D"/>
                <w:sz w:val="24"/>
                <w:szCs w:val="24"/>
              </w:rPr>
              <w:t>What is the overall goal of your planned team meetings?</w:t>
            </w:r>
          </w:p>
          <w:p w14:paraId="6DDA9E49" w14:textId="77777777" w:rsidR="008D11F7" w:rsidRDefault="00AD3ECB" w:rsidP="003C6DAE">
            <w:pPr>
              <w:spacing w:after="0"/>
              <w:rPr>
                <w:i/>
                <w:iCs/>
                <w:color w:val="0D5D6D"/>
                <w:sz w:val="24"/>
                <w:szCs w:val="24"/>
              </w:rPr>
            </w:pPr>
            <w:r>
              <w:rPr>
                <w:rStyle w:val="MyStyleChar"/>
              </w:rPr>
              <w:t>T</w:t>
            </w:r>
            <w:r w:rsidRPr="009622FD">
              <w:rPr>
                <w:rStyle w:val="MyStyleChar"/>
              </w:rPr>
              <w:t>o coordinate &amp; make sure that the team is keeping track of work.</w:t>
            </w:r>
            <w:r w:rsidR="008D11F7" w:rsidRPr="001624C5">
              <w:rPr>
                <w:i/>
                <w:iCs/>
                <w:color w:val="0D5D6D"/>
                <w:sz w:val="24"/>
                <w:szCs w:val="24"/>
              </w:rPr>
              <w:br/>
              <w:t>What do you wish to achieve through these meetings?</w:t>
            </w:r>
          </w:p>
          <w:p w14:paraId="09480130" w14:textId="4ED95314" w:rsidR="00AD3ECB" w:rsidRPr="001624C5" w:rsidRDefault="00AD3ECB" w:rsidP="003C6DAE">
            <w:pPr>
              <w:pStyle w:val="MyStyle"/>
              <w:rPr>
                <w:i/>
                <w:iCs/>
                <w:color w:val="0D5D6D"/>
                <w:szCs w:val="24"/>
              </w:rPr>
            </w:pPr>
            <w:r>
              <w:t>To meet the task that we are currently on.</w:t>
            </w:r>
          </w:p>
        </w:tc>
      </w:tr>
      <w:tr w:rsidR="008D11F7" w14:paraId="354C2891" w14:textId="77777777" w:rsidTr="00A0192D">
        <w:tc>
          <w:tcPr>
            <w:tcW w:w="2513" w:type="dxa"/>
            <w:vMerge w:val="restart"/>
            <w:shd w:val="clear" w:color="auto" w:fill="107082"/>
          </w:tcPr>
          <w:p w14:paraId="1750B6A1" w14:textId="77777777" w:rsidR="008D11F7" w:rsidRPr="003760D1" w:rsidRDefault="008D11F7" w:rsidP="00F27D4B">
            <w:pPr>
              <w:spacing w:before="60" w:after="6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760D1">
              <w:rPr>
                <w:b/>
                <w:bCs/>
                <w:color w:val="FFFFFF" w:themeColor="background1"/>
                <w:sz w:val="24"/>
                <w:szCs w:val="24"/>
              </w:rPr>
              <w:t>Team roles</w:t>
            </w:r>
          </w:p>
        </w:tc>
        <w:tc>
          <w:tcPr>
            <w:tcW w:w="3569" w:type="dxa"/>
            <w:shd w:val="clear" w:color="auto" w:fill="107082"/>
          </w:tcPr>
          <w:p w14:paraId="0E7B03F3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971" w:type="dxa"/>
            <w:gridSpan w:val="2"/>
            <w:shd w:val="clear" w:color="auto" w:fill="107082"/>
          </w:tcPr>
          <w:p w14:paraId="2053435E" w14:textId="77777777" w:rsidR="008D11F7" w:rsidRPr="00C570F1" w:rsidRDefault="008D11F7" w:rsidP="00F27D4B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570F1">
              <w:rPr>
                <w:b/>
                <w:bCs/>
                <w:color w:val="FFFFFF" w:themeColor="background1"/>
                <w:sz w:val="24"/>
                <w:szCs w:val="24"/>
              </w:rPr>
              <w:t>Assigned to / Name</w:t>
            </w:r>
          </w:p>
        </w:tc>
      </w:tr>
      <w:tr w:rsidR="008D11F7" w14:paraId="67347E70" w14:textId="77777777" w:rsidTr="00A0192D">
        <w:tc>
          <w:tcPr>
            <w:tcW w:w="2513" w:type="dxa"/>
            <w:vMerge/>
            <w:shd w:val="clear" w:color="auto" w:fill="107082"/>
          </w:tcPr>
          <w:p w14:paraId="45BD1E1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033822EA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Team Leader</w:t>
            </w:r>
          </w:p>
        </w:tc>
        <w:tc>
          <w:tcPr>
            <w:tcW w:w="3971" w:type="dxa"/>
            <w:gridSpan w:val="2"/>
          </w:tcPr>
          <w:p w14:paraId="1BA01439" w14:textId="06403FE7" w:rsidR="008D11F7" w:rsidRPr="00F221E5" w:rsidRDefault="000B4F61" w:rsidP="00F27D4B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Richard</w:t>
            </w:r>
          </w:p>
        </w:tc>
      </w:tr>
      <w:tr w:rsidR="008D11F7" w14:paraId="710D9DDE" w14:textId="77777777" w:rsidTr="00A0192D">
        <w:tc>
          <w:tcPr>
            <w:tcW w:w="2513" w:type="dxa"/>
            <w:vMerge/>
            <w:shd w:val="clear" w:color="auto" w:fill="107082"/>
          </w:tcPr>
          <w:p w14:paraId="63E37437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27EE408B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Communications Coordinator</w:t>
            </w:r>
          </w:p>
        </w:tc>
        <w:tc>
          <w:tcPr>
            <w:tcW w:w="3971" w:type="dxa"/>
            <w:gridSpan w:val="2"/>
          </w:tcPr>
          <w:p w14:paraId="7A2ED0CF" w14:textId="73C05D66" w:rsidR="008D11F7" w:rsidRPr="00F221E5" w:rsidRDefault="000B4F61" w:rsidP="00F27D4B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Chris</w:t>
            </w:r>
          </w:p>
        </w:tc>
      </w:tr>
      <w:tr w:rsidR="008D11F7" w14:paraId="472D3360" w14:textId="77777777" w:rsidTr="00A0192D">
        <w:tc>
          <w:tcPr>
            <w:tcW w:w="2513" w:type="dxa"/>
            <w:vMerge/>
            <w:shd w:val="clear" w:color="auto" w:fill="107082"/>
          </w:tcPr>
          <w:p w14:paraId="326E337A" w14:textId="77777777" w:rsidR="008D11F7" w:rsidRDefault="008D11F7" w:rsidP="00F27D4B">
            <w:pPr>
              <w:spacing w:before="60" w:after="60"/>
            </w:pPr>
          </w:p>
        </w:tc>
        <w:tc>
          <w:tcPr>
            <w:tcW w:w="3569" w:type="dxa"/>
            <w:shd w:val="clear" w:color="auto" w:fill="DFEFF2"/>
          </w:tcPr>
          <w:p w14:paraId="48B9A377" w14:textId="77777777" w:rsidR="008D11F7" w:rsidRPr="00C570F1" w:rsidRDefault="008D11F7" w:rsidP="00F27D4B">
            <w:pPr>
              <w:spacing w:before="60" w:after="60"/>
              <w:rPr>
                <w:sz w:val="24"/>
                <w:szCs w:val="24"/>
              </w:rPr>
            </w:pPr>
            <w:r w:rsidRPr="00C570F1">
              <w:rPr>
                <w:sz w:val="24"/>
                <w:szCs w:val="24"/>
              </w:rPr>
              <w:t>Time and Record Keeper</w:t>
            </w:r>
          </w:p>
        </w:tc>
        <w:tc>
          <w:tcPr>
            <w:tcW w:w="3971" w:type="dxa"/>
            <w:gridSpan w:val="2"/>
          </w:tcPr>
          <w:p w14:paraId="14C0E566" w14:textId="3F3C6D73" w:rsidR="008D11F7" w:rsidRPr="00F221E5" w:rsidRDefault="000B4F61" w:rsidP="00F27D4B">
            <w:pPr>
              <w:spacing w:before="60" w:after="60"/>
              <w:rPr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Kiara</w:t>
            </w:r>
          </w:p>
        </w:tc>
      </w:tr>
      <w:tr w:rsidR="008D11F7" w14:paraId="6DF9CF12" w14:textId="77777777" w:rsidTr="00A0192D">
        <w:tc>
          <w:tcPr>
            <w:tcW w:w="6082" w:type="dxa"/>
            <w:gridSpan w:val="2"/>
            <w:shd w:val="clear" w:color="auto" w:fill="A1D0D9"/>
          </w:tcPr>
          <w:p w14:paraId="2C18C1FE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days (Mon-Fri)</w:t>
            </w:r>
          </w:p>
        </w:tc>
        <w:tc>
          <w:tcPr>
            <w:tcW w:w="3971" w:type="dxa"/>
            <w:gridSpan w:val="2"/>
          </w:tcPr>
          <w:p w14:paraId="4CD6F820" w14:textId="29FE9BAD" w:rsidR="008D11F7" w:rsidRPr="00F221E5" w:rsidRDefault="000B4F61" w:rsidP="00F27D4B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Friday</w:t>
            </w:r>
          </w:p>
        </w:tc>
      </w:tr>
      <w:tr w:rsidR="008D11F7" w14:paraId="5C386672" w14:textId="77777777" w:rsidTr="00A0192D">
        <w:tc>
          <w:tcPr>
            <w:tcW w:w="6082" w:type="dxa"/>
            <w:gridSpan w:val="2"/>
            <w:shd w:val="clear" w:color="auto" w:fill="A1D0D9"/>
          </w:tcPr>
          <w:p w14:paraId="2389D183" w14:textId="77777777" w:rsidR="008D11F7" w:rsidRPr="00C570F1" w:rsidRDefault="008D11F7" w:rsidP="00F27D4B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70F1">
              <w:rPr>
                <w:b/>
                <w:bCs/>
                <w:sz w:val="24"/>
                <w:szCs w:val="24"/>
              </w:rPr>
              <w:t>Agreed team meeting time (08:00am – 5.30pm)</w:t>
            </w:r>
          </w:p>
        </w:tc>
        <w:tc>
          <w:tcPr>
            <w:tcW w:w="3971" w:type="dxa"/>
            <w:gridSpan w:val="2"/>
          </w:tcPr>
          <w:p w14:paraId="79375EAF" w14:textId="70861877" w:rsidR="008D11F7" w:rsidRPr="00F221E5" w:rsidRDefault="000B4F61" w:rsidP="00F27D4B">
            <w:pPr>
              <w:spacing w:before="60" w:after="60"/>
              <w:rPr>
                <w:i/>
                <w:iCs/>
                <w:color w:val="0000FF"/>
                <w:sz w:val="24"/>
                <w:szCs w:val="24"/>
              </w:rPr>
            </w:pPr>
            <w:r w:rsidRPr="00F221E5">
              <w:rPr>
                <w:i/>
                <w:iCs/>
                <w:color w:val="0000FF"/>
                <w:sz w:val="24"/>
                <w:szCs w:val="24"/>
              </w:rPr>
              <w:t>3:30pm to 4:40pm</w:t>
            </w:r>
          </w:p>
        </w:tc>
      </w:tr>
    </w:tbl>
    <w:p w14:paraId="15157D04" w14:textId="77777777" w:rsidR="000229D1" w:rsidRPr="00023E82" w:rsidRDefault="000229D1" w:rsidP="00B55B8C">
      <w:pPr>
        <w:rPr>
          <w:sz w:val="24"/>
          <w:szCs w:val="24"/>
        </w:rPr>
      </w:pPr>
    </w:p>
    <w:p w14:paraId="277DEE7C" w14:textId="672D8E45" w:rsidR="004C6454" w:rsidRPr="00023E82" w:rsidRDefault="00ED0E47" w:rsidP="00FA3C4A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4E2652AA">
        <w:rPr>
          <w:sz w:val="24"/>
          <w:szCs w:val="24"/>
        </w:rPr>
        <w:lastRenderedPageBreak/>
        <w:t xml:space="preserve">Research </w:t>
      </w:r>
      <w:r w:rsidR="00964B3C" w:rsidRPr="4E2652AA">
        <w:rPr>
          <w:sz w:val="24"/>
          <w:szCs w:val="24"/>
        </w:rPr>
        <w:t>and document</w:t>
      </w:r>
      <w:r w:rsidR="00E93D42" w:rsidRPr="4E2652AA">
        <w:rPr>
          <w:sz w:val="24"/>
          <w:szCs w:val="24"/>
        </w:rPr>
        <w:t xml:space="preserve"> 2 </w:t>
      </w:r>
      <w:r w:rsidR="00D25720" w:rsidRPr="4E2652AA">
        <w:rPr>
          <w:sz w:val="24"/>
          <w:szCs w:val="24"/>
        </w:rPr>
        <w:t>ideas that</w:t>
      </w:r>
      <w:r w:rsidR="00E60CAC" w:rsidRPr="4E2652AA">
        <w:rPr>
          <w:sz w:val="24"/>
          <w:szCs w:val="24"/>
        </w:rPr>
        <w:t xml:space="preserve"> could</w:t>
      </w:r>
      <w:r w:rsidR="00D25720" w:rsidRPr="4E2652AA">
        <w:rPr>
          <w:sz w:val="24"/>
          <w:szCs w:val="24"/>
        </w:rPr>
        <w:t xml:space="preserve"> be </w:t>
      </w:r>
      <w:r w:rsidR="000E3E21" w:rsidRPr="4E2652AA">
        <w:rPr>
          <w:sz w:val="24"/>
          <w:szCs w:val="24"/>
        </w:rPr>
        <w:t>put into practice to</w:t>
      </w:r>
      <w:r w:rsidR="008B62AE">
        <w:rPr>
          <w:sz w:val="24"/>
          <w:szCs w:val="24"/>
        </w:rPr>
        <w:t xml:space="preserve"> further</w:t>
      </w:r>
      <w:r w:rsidR="00E60CAC" w:rsidRPr="4E2652AA">
        <w:rPr>
          <w:sz w:val="24"/>
          <w:szCs w:val="24"/>
        </w:rPr>
        <w:t xml:space="preserve"> improve</w:t>
      </w:r>
      <w:r w:rsidR="000E3E21" w:rsidRPr="4E2652AA">
        <w:rPr>
          <w:sz w:val="24"/>
          <w:szCs w:val="24"/>
        </w:rPr>
        <w:t xml:space="preserve"> the</w:t>
      </w:r>
      <w:r w:rsidR="00651DF1" w:rsidRPr="4E2652AA">
        <w:rPr>
          <w:sz w:val="24"/>
          <w:szCs w:val="24"/>
        </w:rPr>
        <w:t xml:space="preserve"> team’s collaboration</w:t>
      </w:r>
      <w:r w:rsidR="00585956" w:rsidRPr="4E2652AA">
        <w:rPr>
          <w:sz w:val="24"/>
          <w:szCs w:val="24"/>
        </w:rPr>
        <w:t xml:space="preserve"> and communica</w:t>
      </w:r>
      <w:r w:rsidR="000E3E21" w:rsidRPr="4E2652AA">
        <w:rPr>
          <w:sz w:val="24"/>
          <w:szCs w:val="24"/>
        </w:rPr>
        <w:t xml:space="preserve">tion protocols when working </w:t>
      </w:r>
      <w:r w:rsidR="00443A15" w:rsidRPr="4E2652AA">
        <w:rPr>
          <w:sz w:val="24"/>
          <w:szCs w:val="24"/>
        </w:rPr>
        <w:t>in</w:t>
      </w:r>
      <w:r w:rsidR="000E3E21" w:rsidRPr="4E2652AA">
        <w:rPr>
          <w:sz w:val="24"/>
          <w:szCs w:val="24"/>
        </w:rPr>
        <w:t xml:space="preserve"> a</w:t>
      </w:r>
      <w:r w:rsidR="00443A15" w:rsidRPr="4E2652AA">
        <w:rPr>
          <w:sz w:val="24"/>
          <w:szCs w:val="24"/>
        </w:rPr>
        <w:t xml:space="preserve"> virtual environment</w:t>
      </w:r>
      <w:r w:rsidR="000E3E21" w:rsidRPr="4E2652AA">
        <w:rPr>
          <w:sz w:val="24"/>
          <w:szCs w:val="24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F46A27" w14:paraId="3E07E8B0" w14:textId="77777777" w:rsidTr="00533920">
        <w:tc>
          <w:tcPr>
            <w:tcW w:w="10058" w:type="dxa"/>
          </w:tcPr>
          <w:p w14:paraId="666034DE" w14:textId="5EA6FEB4" w:rsidR="00EA2916" w:rsidRPr="00C525B7" w:rsidRDefault="00B55B8C" w:rsidP="00B55B8C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down your ideas here:</w:t>
            </w:r>
            <w:r w:rsidR="00CE1C5B">
              <w:rPr>
                <w:i/>
                <w:iCs/>
                <w:sz w:val="24"/>
                <w:szCs w:val="24"/>
              </w:rPr>
              <w:t xml:space="preserve"> </w:t>
            </w:r>
          </w:p>
          <w:p w14:paraId="25C263AE" w14:textId="738BEDB5" w:rsidR="007F7AB6" w:rsidRDefault="007F7AB6" w:rsidP="007F7AB6">
            <w:pPr>
              <w:pStyle w:val="MyStyle"/>
              <w:numPr>
                <w:ilvl w:val="0"/>
                <w:numId w:val="40"/>
              </w:numPr>
            </w:pPr>
            <w:r>
              <w:t>Arrange a shared storage for the team to access</w:t>
            </w:r>
            <w:r w:rsidR="00DA121B">
              <w:t>.</w:t>
            </w:r>
          </w:p>
          <w:p w14:paraId="55248A15" w14:textId="4BC22ED8" w:rsidR="00B55B8C" w:rsidRDefault="00DA121B" w:rsidP="007F7AB6">
            <w:pPr>
              <w:pStyle w:val="MyStyle"/>
              <w:numPr>
                <w:ilvl w:val="0"/>
                <w:numId w:val="40"/>
              </w:numPr>
            </w:pPr>
            <w:r>
              <w:t>Prier</w:t>
            </w:r>
            <w:r w:rsidR="006513FF">
              <w:t xml:space="preserve"> messages for meeting </w:t>
            </w:r>
            <w:r>
              <w:t>outlines.</w:t>
            </w:r>
          </w:p>
          <w:p w14:paraId="509D4FB6" w14:textId="1059453F" w:rsidR="00DA121B" w:rsidRPr="00B55B8C" w:rsidRDefault="00DA121B" w:rsidP="007F7AB6">
            <w:pPr>
              <w:pStyle w:val="MyStyle"/>
              <w:numPr>
                <w:ilvl w:val="0"/>
                <w:numId w:val="40"/>
              </w:numPr>
            </w:pPr>
            <w:r>
              <w:t>Everyone to have access to the same device.</w:t>
            </w:r>
          </w:p>
        </w:tc>
      </w:tr>
    </w:tbl>
    <w:p w14:paraId="78F11BB3" w14:textId="172EF1AA" w:rsidR="00036943" w:rsidRDefault="00036943" w:rsidP="00AE77F9">
      <w:pPr>
        <w:pStyle w:val="ListParagraph"/>
        <w:spacing w:after="0"/>
        <w:rPr>
          <w:sz w:val="24"/>
          <w:szCs w:val="24"/>
        </w:rPr>
      </w:pPr>
    </w:p>
    <w:p w14:paraId="5495261A" w14:textId="059C51A2" w:rsidR="002E731A" w:rsidRDefault="00C94FFB" w:rsidP="00DA121B">
      <w:pPr>
        <w:pStyle w:val="ListParagraph"/>
        <w:numPr>
          <w:ilvl w:val="0"/>
          <w:numId w:val="22"/>
        </w:numPr>
        <w:spacing w:after="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When working in a collaborative virtual environment, all</w:t>
      </w:r>
      <w:r w:rsidR="001D7FF5" w:rsidRPr="4E2652AA">
        <w:rPr>
          <w:sz w:val="24"/>
          <w:szCs w:val="24"/>
        </w:rPr>
        <w:t xml:space="preserve"> work arrangements </w:t>
      </w:r>
      <w:r>
        <w:rPr>
          <w:sz w:val="24"/>
          <w:szCs w:val="24"/>
        </w:rPr>
        <w:t xml:space="preserve">and process </w:t>
      </w:r>
      <w:r w:rsidR="001D7FF5" w:rsidRPr="4E2652AA">
        <w:rPr>
          <w:sz w:val="24"/>
          <w:szCs w:val="24"/>
        </w:rPr>
        <w:t>must be planned and carried out in line with</w:t>
      </w:r>
      <w:r w:rsidR="002E731A" w:rsidRPr="4E2652AA">
        <w:rPr>
          <w:sz w:val="24"/>
          <w:szCs w:val="24"/>
        </w:rPr>
        <w:t xml:space="preserve"> various</w:t>
      </w:r>
      <w:r w:rsidR="00517B4C" w:rsidRPr="4E2652AA">
        <w:rPr>
          <w:sz w:val="24"/>
          <w:szCs w:val="24"/>
        </w:rPr>
        <w:t xml:space="preserve"> laws, regulations, codes of practices, standards and organisational requirements</w:t>
      </w:r>
      <w:r w:rsidR="006F4769" w:rsidRPr="4E2652AA">
        <w:rPr>
          <w:sz w:val="24"/>
          <w:szCs w:val="24"/>
        </w:rPr>
        <w:t xml:space="preserve">. </w:t>
      </w:r>
    </w:p>
    <w:p w14:paraId="02A8E92C" w14:textId="0C82B75B" w:rsidR="002C33FB" w:rsidRDefault="00C94FFB" w:rsidP="00DA121B">
      <w:pPr>
        <w:pStyle w:val="ListParagraph"/>
        <w:numPr>
          <w:ilvl w:val="1"/>
          <w:numId w:val="22"/>
        </w:numPr>
        <w:spacing w:after="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left column to l</w:t>
      </w:r>
      <w:r w:rsidR="002C33FB" w:rsidRPr="4E2652AA">
        <w:rPr>
          <w:sz w:val="24"/>
          <w:szCs w:val="24"/>
        </w:rPr>
        <w:t>ist the relevant legal and organisations requirements</w:t>
      </w:r>
      <w:r>
        <w:rPr>
          <w:sz w:val="24"/>
          <w:szCs w:val="24"/>
        </w:rPr>
        <w:t>.</w:t>
      </w:r>
    </w:p>
    <w:p w14:paraId="305F715D" w14:textId="54961147" w:rsidR="00517B4C" w:rsidRPr="002E731A" w:rsidRDefault="00C94FFB" w:rsidP="00DA121B">
      <w:pPr>
        <w:pStyle w:val="ListParagraph"/>
        <w:numPr>
          <w:ilvl w:val="1"/>
          <w:numId w:val="22"/>
        </w:numPr>
        <w:spacing w:after="0"/>
        <w:ind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Use the right column to e</w:t>
      </w:r>
      <w:r w:rsidR="00517B4C" w:rsidRPr="4E2652AA">
        <w:rPr>
          <w:sz w:val="24"/>
          <w:szCs w:val="24"/>
        </w:rPr>
        <w:t>xplain how</w:t>
      </w:r>
      <w:r w:rsidR="002C33FB" w:rsidRPr="4E2652AA">
        <w:rPr>
          <w:sz w:val="24"/>
          <w:szCs w:val="24"/>
        </w:rPr>
        <w:t xml:space="preserve"> each</w:t>
      </w:r>
      <w:r w:rsidR="00517B4C" w:rsidRPr="4E2652AA">
        <w:rPr>
          <w:sz w:val="24"/>
          <w:szCs w:val="24"/>
        </w:rPr>
        <w:t xml:space="preserve"> relate</w:t>
      </w:r>
      <w:r w:rsidR="002C33FB" w:rsidRPr="4E2652AA">
        <w:rPr>
          <w:sz w:val="24"/>
          <w:szCs w:val="24"/>
        </w:rPr>
        <w:t>s</w:t>
      </w:r>
      <w:r w:rsidR="00517B4C" w:rsidRPr="4E2652AA">
        <w:rPr>
          <w:sz w:val="24"/>
          <w:szCs w:val="24"/>
        </w:rPr>
        <w:t xml:space="preserve"> to collaboration and teamwork</w:t>
      </w:r>
      <w:r>
        <w:rPr>
          <w:sz w:val="24"/>
          <w:szCs w:val="24"/>
        </w:rPr>
        <w:t>.</w:t>
      </w:r>
    </w:p>
    <w:tbl>
      <w:tblPr>
        <w:tblStyle w:val="GridTable6Colorful-Accent1"/>
        <w:tblW w:w="10065" w:type="dxa"/>
        <w:tblLook w:val="0400" w:firstRow="0" w:lastRow="0" w:firstColumn="0" w:lastColumn="0" w:noHBand="0" w:noVBand="1"/>
      </w:tblPr>
      <w:tblGrid>
        <w:gridCol w:w="4678"/>
        <w:gridCol w:w="5387"/>
      </w:tblGrid>
      <w:tr w:rsidR="00517B4C" w14:paraId="68D376A1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6"/>
        </w:trPr>
        <w:tc>
          <w:tcPr>
            <w:tcW w:w="4678" w:type="dxa"/>
          </w:tcPr>
          <w:p w14:paraId="2780CE13" w14:textId="51BB1203" w:rsidR="00517B4C" w:rsidRPr="00C94FFB" w:rsidRDefault="00517B4C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any 2 Australian legislations that relate to equal employment opportunity and anti-discrimination (Acts and Regulations)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07BAB941" w14:textId="77777777" w:rsidR="008C2BDD" w:rsidRDefault="00FF00BB" w:rsidP="00AE77F9">
            <w:pPr>
              <w:pStyle w:val="MyStyle"/>
              <w:numPr>
                <w:ilvl w:val="0"/>
                <w:numId w:val="41"/>
              </w:numPr>
            </w:pPr>
            <w:r>
              <w:t>Disability Discrimination Act 1992</w:t>
            </w:r>
          </w:p>
          <w:p w14:paraId="5558A5A6" w14:textId="78A9C15F" w:rsidR="00FF00BB" w:rsidRPr="007772CA" w:rsidRDefault="007772CA" w:rsidP="00AE77F9">
            <w:pPr>
              <w:pStyle w:val="MyStyle"/>
              <w:numPr>
                <w:ilvl w:val="0"/>
                <w:numId w:val="41"/>
              </w:numPr>
            </w:pPr>
            <w:r>
              <w:t>Age Discrimination Act 2004</w:t>
            </w:r>
          </w:p>
        </w:tc>
        <w:tc>
          <w:tcPr>
            <w:tcW w:w="5387" w:type="dxa"/>
          </w:tcPr>
          <w:p w14:paraId="44D7C645" w14:textId="77777777" w:rsidR="00517B4C" w:rsidRPr="00C94FFB" w:rsidRDefault="00517B4C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 these laws apply to you and your team?</w:t>
            </w:r>
          </w:p>
          <w:p w14:paraId="7403BFA5" w14:textId="77777777" w:rsidR="00517B4C" w:rsidRDefault="007772CA" w:rsidP="00AE77F9">
            <w:pPr>
              <w:pStyle w:val="MyStyle"/>
              <w:numPr>
                <w:ilvl w:val="0"/>
                <w:numId w:val="42"/>
              </w:numPr>
            </w:pPr>
            <w:r>
              <w:t>To ensure people with disabilities can participate in all activities.</w:t>
            </w:r>
          </w:p>
          <w:p w14:paraId="2180E4BA" w14:textId="40DEA0BC" w:rsidR="007772CA" w:rsidRPr="00C94FFB" w:rsidRDefault="00F47AA7" w:rsidP="00AE77F9">
            <w:pPr>
              <w:pStyle w:val="MyStyle"/>
              <w:numPr>
                <w:ilvl w:val="0"/>
                <w:numId w:val="42"/>
              </w:numPr>
            </w:pPr>
            <w:r>
              <w:t>To ensure that no matter your age you can still participate.</w:t>
            </w:r>
          </w:p>
        </w:tc>
      </w:tr>
      <w:tr w:rsidR="00517B4C" w14:paraId="4649F88B" w14:textId="77777777" w:rsidTr="00C94FFB">
        <w:trPr>
          <w:trHeight w:val="1712"/>
        </w:trPr>
        <w:tc>
          <w:tcPr>
            <w:tcW w:w="4678" w:type="dxa"/>
          </w:tcPr>
          <w:p w14:paraId="0F75B5BF" w14:textId="77D72854" w:rsidR="00517B4C" w:rsidRPr="00C94FFB" w:rsidRDefault="00517B4C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an Australian legislation that relates to ensuring fair, </w:t>
            </w:r>
            <w:r w:rsidR="00AB522E" w:rsidRPr="00C94FFB">
              <w:rPr>
                <w:color w:val="auto"/>
                <w:sz w:val="24"/>
                <w:szCs w:val="24"/>
              </w:rPr>
              <w:t>cooperative,</w:t>
            </w:r>
            <w:r w:rsidRPr="00C94FFB">
              <w:rPr>
                <w:color w:val="auto"/>
                <w:sz w:val="24"/>
                <w:szCs w:val="24"/>
              </w:rPr>
              <w:t xml:space="preserve"> and productive workplace relations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7B4C903" w14:textId="372F943B" w:rsidR="008C2BDD" w:rsidRPr="00B675DD" w:rsidRDefault="00B675DD" w:rsidP="00AE77F9">
            <w:pPr>
              <w:pStyle w:val="MyStyle"/>
            </w:pPr>
            <w:r w:rsidRPr="00B675DD">
              <w:rPr>
                <w:rStyle w:val="Emphasis"/>
                <w:i w:val="0"/>
                <w:iCs w:val="0"/>
              </w:rPr>
              <w:t>Fair Work Act 2009</w:t>
            </w:r>
          </w:p>
        </w:tc>
        <w:tc>
          <w:tcPr>
            <w:tcW w:w="5387" w:type="dxa"/>
          </w:tcPr>
          <w:p w14:paraId="2D90403F" w14:textId="77777777" w:rsidR="00517B4C" w:rsidRPr="00C94FFB" w:rsidRDefault="00517B4C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to you and your team?</w:t>
            </w:r>
          </w:p>
          <w:p w14:paraId="11FD87A8" w14:textId="6E99EB0C" w:rsidR="00517B4C" w:rsidRPr="00C94FFB" w:rsidRDefault="007A2673" w:rsidP="00AE77F9">
            <w:pPr>
              <w:pStyle w:val="MyStyle"/>
            </w:pPr>
            <w:r>
              <w:t>Protection of freedom for both the employers &amp; employees</w:t>
            </w:r>
          </w:p>
        </w:tc>
      </w:tr>
      <w:tr w:rsidR="00F553D2" w14:paraId="25E78169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6"/>
        </w:trPr>
        <w:tc>
          <w:tcPr>
            <w:tcW w:w="4678" w:type="dxa"/>
          </w:tcPr>
          <w:p w14:paraId="44D59286" w14:textId="391266D1" w:rsidR="00EA4D6C" w:rsidRPr="00C94FFB" w:rsidRDefault="00AA2741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 Western Australia’s legislation that relates to occupational safety and health</w:t>
            </w:r>
            <w:r w:rsidR="00B55B8C" w:rsidRPr="00C94FFB">
              <w:rPr>
                <w:color w:val="auto"/>
                <w:sz w:val="24"/>
                <w:szCs w:val="24"/>
              </w:rPr>
              <w:t>:</w:t>
            </w:r>
          </w:p>
          <w:p w14:paraId="3AA2D1B8" w14:textId="77B91D92" w:rsidR="008C2BDD" w:rsidRPr="00C94FFB" w:rsidRDefault="004732A6" w:rsidP="00AE77F9">
            <w:pPr>
              <w:pStyle w:val="MyStyle"/>
            </w:pPr>
            <w:r>
              <w:t>The Work Health &amp; Safety Act 2020</w:t>
            </w:r>
          </w:p>
        </w:tc>
        <w:tc>
          <w:tcPr>
            <w:tcW w:w="5387" w:type="dxa"/>
          </w:tcPr>
          <w:p w14:paraId="39BEA54C" w14:textId="49D67925" w:rsidR="009B11E8" w:rsidRDefault="00EA4D6C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How does this legislation apply situations when you must work in a team?</w:t>
            </w:r>
          </w:p>
          <w:p w14:paraId="13545903" w14:textId="5214BA8D" w:rsidR="00C94FFB" w:rsidRPr="00C94FFB" w:rsidRDefault="004732A6" w:rsidP="00AE77F9">
            <w:pPr>
              <w:pStyle w:val="MyStyle"/>
            </w:pPr>
            <w:r>
              <w:t>Sets standards to keep members physically safe e.g., no overworking or not having health days off</w:t>
            </w:r>
          </w:p>
        </w:tc>
      </w:tr>
      <w:tr w:rsidR="00793B84" w14:paraId="2F606876" w14:textId="77777777" w:rsidTr="00C94FFB">
        <w:trPr>
          <w:trHeight w:val="1703"/>
        </w:trPr>
        <w:tc>
          <w:tcPr>
            <w:tcW w:w="4678" w:type="dxa"/>
          </w:tcPr>
          <w:p w14:paraId="260BAE59" w14:textId="50155DEF" w:rsidR="004F2D22" w:rsidRPr="00C94FFB" w:rsidRDefault="00C8009F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List the title of the documentation that outlines the </w:t>
            </w:r>
            <w:r w:rsidR="004F2D22" w:rsidRPr="00C94FFB">
              <w:rPr>
                <w:color w:val="auto"/>
                <w:sz w:val="24"/>
                <w:szCs w:val="24"/>
              </w:rPr>
              <w:t>organisational requirements for professional behaviour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7AD37D2C" w14:textId="53140950" w:rsidR="008C2BDD" w:rsidRPr="00C94FFB" w:rsidRDefault="004732A6" w:rsidP="00AE77F9">
            <w:pPr>
              <w:pStyle w:val="MyStyle"/>
            </w:pPr>
            <w:r>
              <w:t>CITEMS communication policies &amp; procedures</w:t>
            </w:r>
          </w:p>
        </w:tc>
        <w:tc>
          <w:tcPr>
            <w:tcW w:w="5387" w:type="dxa"/>
          </w:tcPr>
          <w:p w14:paraId="72DAAAC7" w14:textId="77777777" w:rsidR="00F7114F" w:rsidRDefault="004F2D22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What 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standard of professional behaviour applies to </w:t>
            </w:r>
            <w:r w:rsidR="00BE5E63" w:rsidRPr="00C94FFB">
              <w:rPr>
                <w:color w:val="auto"/>
                <w:sz w:val="24"/>
                <w:szCs w:val="24"/>
              </w:rPr>
              <w:t>teamwork</w:t>
            </w:r>
            <w:r w:rsidR="00783AF1" w:rsidRPr="00C94FFB">
              <w:rPr>
                <w:color w:val="auto"/>
                <w:sz w:val="24"/>
                <w:szCs w:val="24"/>
              </w:rPr>
              <w:t xml:space="preserve"> and working with others at CITEMS?</w:t>
            </w:r>
          </w:p>
          <w:p w14:paraId="28AC7B99" w14:textId="77777777" w:rsidR="004732A6" w:rsidRDefault="00AE77F9" w:rsidP="00AE77F9">
            <w:pPr>
              <w:pStyle w:val="MyStyle"/>
              <w:numPr>
                <w:ilvl w:val="0"/>
                <w:numId w:val="43"/>
              </w:numPr>
            </w:pPr>
            <w:r>
              <w:t>Acknowledgment &amp; Safety</w:t>
            </w:r>
          </w:p>
          <w:p w14:paraId="4E23D1AE" w14:textId="79069F51" w:rsidR="00AE77F9" w:rsidRDefault="00AE77F9" w:rsidP="00AE77F9">
            <w:pPr>
              <w:pStyle w:val="MyStyle"/>
              <w:numPr>
                <w:ilvl w:val="0"/>
                <w:numId w:val="43"/>
              </w:numPr>
            </w:pPr>
            <w:r>
              <w:t>Meeting Purpose</w:t>
            </w:r>
          </w:p>
          <w:p w14:paraId="0C4056F9" w14:textId="4074711A" w:rsidR="00AE77F9" w:rsidRDefault="00AE77F9" w:rsidP="00AE77F9">
            <w:pPr>
              <w:pStyle w:val="MyStyle"/>
              <w:numPr>
                <w:ilvl w:val="0"/>
                <w:numId w:val="43"/>
              </w:numPr>
            </w:pPr>
            <w:r>
              <w:t>Meeting Agenda</w:t>
            </w:r>
          </w:p>
          <w:p w14:paraId="78E4624C" w14:textId="77777777" w:rsidR="00AE77F9" w:rsidRDefault="00AE77F9" w:rsidP="00AE77F9">
            <w:pPr>
              <w:pStyle w:val="MyStyle"/>
              <w:numPr>
                <w:ilvl w:val="0"/>
                <w:numId w:val="43"/>
              </w:numPr>
            </w:pPr>
            <w:r>
              <w:t>Professional Conduct</w:t>
            </w:r>
          </w:p>
          <w:p w14:paraId="1722A430" w14:textId="77777777" w:rsidR="00AE77F9" w:rsidRDefault="00AE77F9" w:rsidP="00AE77F9">
            <w:pPr>
              <w:pStyle w:val="MyStyle"/>
              <w:numPr>
                <w:ilvl w:val="0"/>
                <w:numId w:val="43"/>
              </w:numPr>
            </w:pPr>
            <w:r>
              <w:t>Decisions</w:t>
            </w:r>
          </w:p>
          <w:p w14:paraId="1E75FC65" w14:textId="53365EFD" w:rsidR="00AE77F9" w:rsidRPr="00C94FFB" w:rsidRDefault="00AE77F9" w:rsidP="00AE77F9">
            <w:pPr>
              <w:pStyle w:val="MyStyle"/>
              <w:numPr>
                <w:ilvl w:val="0"/>
                <w:numId w:val="43"/>
              </w:numPr>
            </w:pPr>
            <w:r>
              <w:t>Meeting Proceedings</w:t>
            </w:r>
          </w:p>
        </w:tc>
      </w:tr>
      <w:tr w:rsidR="00E17B60" w14:paraId="5052C627" w14:textId="77777777" w:rsidTr="00C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1"/>
        </w:trPr>
        <w:tc>
          <w:tcPr>
            <w:tcW w:w="4678" w:type="dxa"/>
          </w:tcPr>
          <w:p w14:paraId="255E8E6B" w14:textId="3C549BC9" w:rsidR="009C1FA9" w:rsidRPr="00C94FFB" w:rsidRDefault="00C8009F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>List at least one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International Standard</w:t>
            </w:r>
            <w:r w:rsidRPr="00C94FFB">
              <w:rPr>
                <w:color w:val="auto"/>
                <w:sz w:val="24"/>
                <w:szCs w:val="24"/>
              </w:rPr>
              <w:t xml:space="preserve"> that</w:t>
            </w:r>
            <w:r w:rsidR="009C1FA9" w:rsidRPr="00C94FFB">
              <w:rPr>
                <w:color w:val="auto"/>
                <w:sz w:val="24"/>
                <w:szCs w:val="24"/>
              </w:rPr>
              <w:t xml:space="preserve"> applies to security of the ICT Systems</w:t>
            </w:r>
            <w:r w:rsidRPr="00C94FFB">
              <w:rPr>
                <w:color w:val="auto"/>
                <w:sz w:val="24"/>
                <w:szCs w:val="24"/>
              </w:rPr>
              <w:t>:</w:t>
            </w:r>
          </w:p>
          <w:p w14:paraId="14E50BD5" w14:textId="49C4A1FE" w:rsidR="008C2BDD" w:rsidRPr="00C94FFB" w:rsidRDefault="004732A6" w:rsidP="00AE77F9">
            <w:pPr>
              <w:pStyle w:val="MyStyle"/>
            </w:pPr>
            <w:r>
              <w:t>ISO 27001</w:t>
            </w:r>
          </w:p>
        </w:tc>
        <w:tc>
          <w:tcPr>
            <w:tcW w:w="5387" w:type="dxa"/>
          </w:tcPr>
          <w:p w14:paraId="3203A161" w14:textId="24F10945" w:rsidR="00C94C08" w:rsidRPr="00C94FFB" w:rsidRDefault="00273E9A" w:rsidP="00AE77F9">
            <w:pPr>
              <w:rPr>
                <w:color w:val="auto"/>
                <w:sz w:val="24"/>
                <w:szCs w:val="24"/>
              </w:rPr>
            </w:pPr>
            <w:r w:rsidRPr="00C94FFB">
              <w:rPr>
                <w:color w:val="auto"/>
                <w:sz w:val="24"/>
                <w:szCs w:val="24"/>
              </w:rPr>
              <w:t xml:space="preserve">How does this standard </w:t>
            </w:r>
            <w:r w:rsidR="002A50DA" w:rsidRPr="00C94FFB">
              <w:rPr>
                <w:color w:val="auto"/>
                <w:sz w:val="24"/>
                <w:szCs w:val="24"/>
              </w:rPr>
              <w:t>apply</w:t>
            </w:r>
            <w:r w:rsidRPr="00C94FFB">
              <w:rPr>
                <w:color w:val="auto"/>
                <w:sz w:val="24"/>
                <w:szCs w:val="24"/>
              </w:rPr>
              <w:t xml:space="preserve"> to you </w:t>
            </w:r>
            <w:r w:rsidR="002A50DA" w:rsidRPr="00C94FFB">
              <w:rPr>
                <w:color w:val="auto"/>
                <w:sz w:val="24"/>
                <w:szCs w:val="24"/>
              </w:rPr>
              <w:t>and collaborative work arrangements?</w:t>
            </w:r>
            <w:r w:rsidR="004732A6">
              <w:rPr>
                <w:color w:val="auto"/>
                <w:sz w:val="24"/>
                <w:szCs w:val="24"/>
              </w:rPr>
              <w:br/>
            </w:r>
            <w:r w:rsidR="004732A6" w:rsidRPr="004732A6">
              <w:rPr>
                <w:rStyle w:val="MyStyleChar"/>
              </w:rPr>
              <w:t>Ensure that your collaborations must be secure i.e., no vested interests</w:t>
            </w:r>
          </w:p>
        </w:tc>
      </w:tr>
    </w:tbl>
    <w:p w14:paraId="09EA477A" w14:textId="77777777" w:rsidR="00097792" w:rsidRDefault="00097792" w:rsidP="003E3ABA">
      <w:pPr>
        <w:jc w:val="center"/>
        <w:rPr>
          <w:b/>
          <w:bCs/>
          <w:sz w:val="24"/>
          <w:szCs w:val="24"/>
        </w:rPr>
      </w:pPr>
    </w:p>
    <w:p w14:paraId="5C36C865" w14:textId="703A5C0D" w:rsidR="00A35EC9" w:rsidRPr="003E3ABA" w:rsidRDefault="003E3ABA" w:rsidP="003E3ABA">
      <w:pPr>
        <w:jc w:val="center"/>
        <w:rPr>
          <w:rFonts w:cs="Tahoma"/>
          <w:b/>
          <w:bCs/>
          <w:iCs/>
          <w:sz w:val="24"/>
          <w:szCs w:val="24"/>
        </w:rPr>
      </w:pPr>
      <w:r w:rsidRPr="003E3ABA">
        <w:rPr>
          <w:b/>
          <w:bCs/>
          <w:sz w:val="24"/>
          <w:szCs w:val="24"/>
        </w:rPr>
        <w:t xml:space="preserve">End of </w:t>
      </w:r>
      <w:r w:rsidR="00097792">
        <w:rPr>
          <w:b/>
          <w:bCs/>
          <w:sz w:val="24"/>
          <w:szCs w:val="24"/>
        </w:rPr>
        <w:t>Portfolio Task 1</w:t>
      </w:r>
    </w:p>
    <w:sectPr w:rsidR="00A35EC9" w:rsidRPr="003E3ABA" w:rsidSect="00E323C1">
      <w:headerReference w:type="default" r:id="rId14"/>
      <w:footerReference w:type="default" r:id="rId15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9E32E" w14:textId="77777777" w:rsidR="00B717E7" w:rsidRDefault="00B717E7" w:rsidP="00E81266">
      <w:pPr>
        <w:spacing w:after="0" w:line="240" w:lineRule="auto"/>
      </w:pPr>
      <w:r>
        <w:separator/>
      </w:r>
    </w:p>
  </w:endnote>
  <w:endnote w:type="continuationSeparator" w:id="0">
    <w:p w14:paraId="08F3A4D7" w14:textId="77777777" w:rsidR="00B717E7" w:rsidRDefault="00B717E7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C1746A" w:rsidRPr="0046759C" w:rsidRDefault="00C1746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C1746A" w:rsidRPr="0046759C" w:rsidRDefault="00C1746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C1746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C1746A" w:rsidRPr="00C30219" w:rsidRDefault="00C1746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5F3B0ACF" w:rsidR="00C1746A" w:rsidRPr="008C678E" w:rsidRDefault="00C1746A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F451EB">
      <w:rPr>
        <w:noProof/>
      </w:rPr>
      <w:t>- 6 -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A8F39" w14:textId="77777777" w:rsidR="00B717E7" w:rsidRDefault="00B717E7" w:rsidP="00E81266">
      <w:pPr>
        <w:spacing w:after="0" w:line="240" w:lineRule="auto"/>
      </w:pPr>
      <w:r>
        <w:separator/>
      </w:r>
    </w:p>
  </w:footnote>
  <w:footnote w:type="continuationSeparator" w:id="0">
    <w:p w14:paraId="7F6D0504" w14:textId="77777777" w:rsidR="00B717E7" w:rsidRDefault="00B717E7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C1746A" w14:paraId="525522CA" w14:textId="77777777" w:rsidTr="7A7DC89B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C1746A" w:rsidRPr="008F4F0C" w:rsidRDefault="00C1746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1746A" w14:paraId="525522CC" w14:textId="77777777" w:rsidTr="7A7DC89B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C1746A" w:rsidRPr="00AB0280" w:rsidRDefault="00C1746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C1746A" w:rsidRPr="00A67AAA" w:rsidRDefault="00C1746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72A4C"/>
    <w:multiLevelType w:val="hybridMultilevel"/>
    <w:tmpl w:val="E5860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B6B26"/>
    <w:multiLevelType w:val="hybridMultilevel"/>
    <w:tmpl w:val="E95C3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3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481E6F"/>
    <w:multiLevelType w:val="hybridMultilevel"/>
    <w:tmpl w:val="766A6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01F31"/>
    <w:multiLevelType w:val="hybridMultilevel"/>
    <w:tmpl w:val="3F3EB8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1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47608">
    <w:abstractNumId w:val="37"/>
  </w:num>
  <w:num w:numId="2" w16cid:durableId="1392004275">
    <w:abstractNumId w:val="18"/>
  </w:num>
  <w:num w:numId="3" w16cid:durableId="187187582">
    <w:abstractNumId w:val="14"/>
  </w:num>
  <w:num w:numId="4" w16cid:durableId="750127704">
    <w:abstractNumId w:val="0"/>
  </w:num>
  <w:num w:numId="5" w16cid:durableId="2070611065">
    <w:abstractNumId w:val="29"/>
  </w:num>
  <w:num w:numId="6" w16cid:durableId="308365909">
    <w:abstractNumId w:val="23"/>
  </w:num>
  <w:num w:numId="7" w16cid:durableId="1742097751">
    <w:abstractNumId w:val="24"/>
  </w:num>
  <w:num w:numId="8" w16cid:durableId="132331136">
    <w:abstractNumId w:val="22"/>
  </w:num>
  <w:num w:numId="9" w16cid:durableId="294068408">
    <w:abstractNumId w:val="42"/>
  </w:num>
  <w:num w:numId="10" w16cid:durableId="1922713587">
    <w:abstractNumId w:val="5"/>
  </w:num>
  <w:num w:numId="11" w16cid:durableId="1043948485">
    <w:abstractNumId w:val="36"/>
  </w:num>
  <w:num w:numId="12" w16cid:durableId="588588545">
    <w:abstractNumId w:val="3"/>
  </w:num>
  <w:num w:numId="13" w16cid:durableId="70473652">
    <w:abstractNumId w:val="15"/>
  </w:num>
  <w:num w:numId="14" w16cid:durableId="451478779">
    <w:abstractNumId w:val="40"/>
  </w:num>
  <w:num w:numId="15" w16cid:durableId="2077169298">
    <w:abstractNumId w:val="25"/>
  </w:num>
  <w:num w:numId="16" w16cid:durableId="233660256">
    <w:abstractNumId w:val="27"/>
  </w:num>
  <w:num w:numId="17" w16cid:durableId="627709344">
    <w:abstractNumId w:val="6"/>
  </w:num>
  <w:num w:numId="18" w16cid:durableId="8529464">
    <w:abstractNumId w:val="1"/>
  </w:num>
  <w:num w:numId="19" w16cid:durableId="607666953">
    <w:abstractNumId w:val="4"/>
  </w:num>
  <w:num w:numId="20" w16cid:durableId="451172460">
    <w:abstractNumId w:val="10"/>
  </w:num>
  <w:num w:numId="21" w16cid:durableId="842548370">
    <w:abstractNumId w:val="16"/>
  </w:num>
  <w:num w:numId="22" w16cid:durableId="1819687615">
    <w:abstractNumId w:val="33"/>
  </w:num>
  <w:num w:numId="23" w16cid:durableId="1875457124">
    <w:abstractNumId w:val="8"/>
  </w:num>
  <w:num w:numId="24" w16cid:durableId="2075199876">
    <w:abstractNumId w:val="11"/>
  </w:num>
  <w:num w:numId="25" w16cid:durableId="1692106646">
    <w:abstractNumId w:val="13"/>
  </w:num>
  <w:num w:numId="26" w16cid:durableId="1522090313">
    <w:abstractNumId w:val="26"/>
  </w:num>
  <w:num w:numId="27" w16cid:durableId="1959483199">
    <w:abstractNumId w:val="31"/>
  </w:num>
  <w:num w:numId="28" w16cid:durableId="2071492866">
    <w:abstractNumId w:val="30"/>
  </w:num>
  <w:num w:numId="29" w16cid:durableId="691035811">
    <w:abstractNumId w:val="17"/>
  </w:num>
  <w:num w:numId="30" w16cid:durableId="712851313">
    <w:abstractNumId w:val="7"/>
  </w:num>
  <w:num w:numId="31" w16cid:durableId="1521385350">
    <w:abstractNumId w:val="9"/>
  </w:num>
  <w:num w:numId="32" w16cid:durableId="198973577">
    <w:abstractNumId w:val="38"/>
  </w:num>
  <w:num w:numId="33" w16cid:durableId="1533499465">
    <w:abstractNumId w:val="41"/>
  </w:num>
  <w:num w:numId="34" w16cid:durableId="2024745946">
    <w:abstractNumId w:val="21"/>
  </w:num>
  <w:num w:numId="35" w16cid:durableId="564799465">
    <w:abstractNumId w:val="34"/>
  </w:num>
  <w:num w:numId="36" w16cid:durableId="250236896">
    <w:abstractNumId w:val="12"/>
  </w:num>
  <w:num w:numId="37" w16cid:durableId="1021399068">
    <w:abstractNumId w:val="2"/>
  </w:num>
  <w:num w:numId="38" w16cid:durableId="534274008">
    <w:abstractNumId w:val="32"/>
  </w:num>
  <w:num w:numId="39" w16cid:durableId="1441534230">
    <w:abstractNumId w:val="19"/>
  </w:num>
  <w:num w:numId="40" w16cid:durableId="1106121708">
    <w:abstractNumId w:val="39"/>
  </w:num>
  <w:num w:numId="41" w16cid:durableId="2058241347">
    <w:abstractNumId w:val="28"/>
  </w:num>
  <w:num w:numId="42" w16cid:durableId="230889906">
    <w:abstractNumId w:val="35"/>
  </w:num>
  <w:num w:numId="43" w16cid:durableId="1086731975">
    <w:abstractNumId w:val="2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MDQxNDc3NTC3sDRS0lEKTi0uzszPAykwrgUAtK8LHywAAAA="/>
  </w:docVars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1686"/>
    <w:rsid w:val="0002225B"/>
    <w:rsid w:val="00022364"/>
    <w:rsid w:val="000229D1"/>
    <w:rsid w:val="00023E82"/>
    <w:rsid w:val="000251E0"/>
    <w:rsid w:val="00025ADE"/>
    <w:rsid w:val="00027251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6543"/>
    <w:rsid w:val="00072031"/>
    <w:rsid w:val="000726F7"/>
    <w:rsid w:val="00072965"/>
    <w:rsid w:val="0007432D"/>
    <w:rsid w:val="00074A11"/>
    <w:rsid w:val="0007560C"/>
    <w:rsid w:val="00075D31"/>
    <w:rsid w:val="00076400"/>
    <w:rsid w:val="000765F3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3C1A"/>
    <w:rsid w:val="0009537A"/>
    <w:rsid w:val="00095AF5"/>
    <w:rsid w:val="00097085"/>
    <w:rsid w:val="00097792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4F61"/>
    <w:rsid w:val="000B5278"/>
    <w:rsid w:val="000B5C1E"/>
    <w:rsid w:val="000B7CA2"/>
    <w:rsid w:val="000C051A"/>
    <w:rsid w:val="000C1130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0F83"/>
    <w:rsid w:val="00111C15"/>
    <w:rsid w:val="00111F51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51C"/>
    <w:rsid w:val="00160E0F"/>
    <w:rsid w:val="00161453"/>
    <w:rsid w:val="001624C5"/>
    <w:rsid w:val="00163117"/>
    <w:rsid w:val="001659AC"/>
    <w:rsid w:val="00166229"/>
    <w:rsid w:val="00166A01"/>
    <w:rsid w:val="00167D7B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5FCB"/>
    <w:rsid w:val="001A60E8"/>
    <w:rsid w:val="001A6E0B"/>
    <w:rsid w:val="001B0109"/>
    <w:rsid w:val="001B0213"/>
    <w:rsid w:val="001B0EBB"/>
    <w:rsid w:val="001B3BAB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350F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942"/>
    <w:rsid w:val="001F5FFE"/>
    <w:rsid w:val="001F6C30"/>
    <w:rsid w:val="001F6D0E"/>
    <w:rsid w:val="001F703A"/>
    <w:rsid w:val="001F7353"/>
    <w:rsid w:val="002007D6"/>
    <w:rsid w:val="00201D1F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13B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36D8"/>
    <w:rsid w:val="00293BFA"/>
    <w:rsid w:val="00293FED"/>
    <w:rsid w:val="002946A2"/>
    <w:rsid w:val="002965FA"/>
    <w:rsid w:val="00296881"/>
    <w:rsid w:val="002972BD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6802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AC9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4E02"/>
    <w:rsid w:val="00325FCD"/>
    <w:rsid w:val="00326F5A"/>
    <w:rsid w:val="00331818"/>
    <w:rsid w:val="00334606"/>
    <w:rsid w:val="003347A2"/>
    <w:rsid w:val="00334865"/>
    <w:rsid w:val="00335CE1"/>
    <w:rsid w:val="00336D0D"/>
    <w:rsid w:val="0033782B"/>
    <w:rsid w:val="00337E68"/>
    <w:rsid w:val="00337FFC"/>
    <w:rsid w:val="00340800"/>
    <w:rsid w:val="00340AA4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BD3"/>
    <w:rsid w:val="003C6DAE"/>
    <w:rsid w:val="003C7713"/>
    <w:rsid w:val="003C7AE8"/>
    <w:rsid w:val="003D070D"/>
    <w:rsid w:val="003D2C58"/>
    <w:rsid w:val="003D302D"/>
    <w:rsid w:val="003D3FD5"/>
    <w:rsid w:val="003D454C"/>
    <w:rsid w:val="003D5182"/>
    <w:rsid w:val="003D5F6D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15E8"/>
    <w:rsid w:val="00411615"/>
    <w:rsid w:val="0041175A"/>
    <w:rsid w:val="004130BD"/>
    <w:rsid w:val="0041368F"/>
    <w:rsid w:val="00414F07"/>
    <w:rsid w:val="00422A04"/>
    <w:rsid w:val="00424919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31FB"/>
    <w:rsid w:val="00463A38"/>
    <w:rsid w:val="00463F80"/>
    <w:rsid w:val="0046759C"/>
    <w:rsid w:val="00467BFC"/>
    <w:rsid w:val="0047061C"/>
    <w:rsid w:val="004732A6"/>
    <w:rsid w:val="004740E2"/>
    <w:rsid w:val="004745C4"/>
    <w:rsid w:val="00474810"/>
    <w:rsid w:val="00475E4E"/>
    <w:rsid w:val="004801A2"/>
    <w:rsid w:val="00482180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F1E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1FEB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451"/>
    <w:rsid w:val="005940CE"/>
    <w:rsid w:val="00594C84"/>
    <w:rsid w:val="00594D0F"/>
    <w:rsid w:val="00595498"/>
    <w:rsid w:val="005978DF"/>
    <w:rsid w:val="005A2FA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185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3FF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2EE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4F22"/>
    <w:rsid w:val="00697CE2"/>
    <w:rsid w:val="006A0A2C"/>
    <w:rsid w:val="006A1A0B"/>
    <w:rsid w:val="006A1AFD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3B38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2CA"/>
    <w:rsid w:val="00777A59"/>
    <w:rsid w:val="00782D86"/>
    <w:rsid w:val="00783000"/>
    <w:rsid w:val="00783AF1"/>
    <w:rsid w:val="00783D52"/>
    <w:rsid w:val="00785A3B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673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7F7AB6"/>
    <w:rsid w:val="0080019A"/>
    <w:rsid w:val="0080096A"/>
    <w:rsid w:val="008010F8"/>
    <w:rsid w:val="00801363"/>
    <w:rsid w:val="00801B8B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6159"/>
    <w:rsid w:val="008A7025"/>
    <w:rsid w:val="008A7DEB"/>
    <w:rsid w:val="008B07D6"/>
    <w:rsid w:val="008B0F99"/>
    <w:rsid w:val="008B185C"/>
    <w:rsid w:val="008B2D5D"/>
    <w:rsid w:val="008B329D"/>
    <w:rsid w:val="008B3343"/>
    <w:rsid w:val="008B3B5B"/>
    <w:rsid w:val="008B490E"/>
    <w:rsid w:val="008B4D7C"/>
    <w:rsid w:val="008B5111"/>
    <w:rsid w:val="008B549C"/>
    <w:rsid w:val="008B61AA"/>
    <w:rsid w:val="008B62AE"/>
    <w:rsid w:val="008B6E2B"/>
    <w:rsid w:val="008C018E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7466"/>
    <w:rsid w:val="00902716"/>
    <w:rsid w:val="0090349E"/>
    <w:rsid w:val="009042F1"/>
    <w:rsid w:val="009050D7"/>
    <w:rsid w:val="00905149"/>
    <w:rsid w:val="00905C4A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6D4A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2E"/>
    <w:rsid w:val="0096665A"/>
    <w:rsid w:val="00966D7F"/>
    <w:rsid w:val="00970281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28C7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CDD"/>
    <w:rsid w:val="00A56EB6"/>
    <w:rsid w:val="00A608FF"/>
    <w:rsid w:val="00A6652F"/>
    <w:rsid w:val="00A66794"/>
    <w:rsid w:val="00A673E2"/>
    <w:rsid w:val="00A67AAA"/>
    <w:rsid w:val="00A67EDE"/>
    <w:rsid w:val="00A70142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522E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D3ECB"/>
    <w:rsid w:val="00AE102E"/>
    <w:rsid w:val="00AE11A0"/>
    <w:rsid w:val="00AE29B4"/>
    <w:rsid w:val="00AE3CDF"/>
    <w:rsid w:val="00AE3DCA"/>
    <w:rsid w:val="00AE62D8"/>
    <w:rsid w:val="00AE77F9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7B05"/>
    <w:rsid w:val="00B30242"/>
    <w:rsid w:val="00B303AF"/>
    <w:rsid w:val="00B304A2"/>
    <w:rsid w:val="00B30F4A"/>
    <w:rsid w:val="00B30FC1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5DD"/>
    <w:rsid w:val="00B67C3E"/>
    <w:rsid w:val="00B7161C"/>
    <w:rsid w:val="00B717E7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31C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7B70"/>
    <w:rsid w:val="00C003D9"/>
    <w:rsid w:val="00C00DA9"/>
    <w:rsid w:val="00C0260B"/>
    <w:rsid w:val="00C03738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46A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640D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105A"/>
    <w:rsid w:val="00C6151A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BB9"/>
    <w:rsid w:val="00C850F6"/>
    <w:rsid w:val="00C8538F"/>
    <w:rsid w:val="00C87BA5"/>
    <w:rsid w:val="00C87F65"/>
    <w:rsid w:val="00C900B9"/>
    <w:rsid w:val="00C901A5"/>
    <w:rsid w:val="00C921C1"/>
    <w:rsid w:val="00C92C91"/>
    <w:rsid w:val="00C939E1"/>
    <w:rsid w:val="00C93CD4"/>
    <w:rsid w:val="00C9419E"/>
    <w:rsid w:val="00C94C08"/>
    <w:rsid w:val="00C94DCD"/>
    <w:rsid w:val="00C94FFB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1C5B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2928"/>
    <w:rsid w:val="00D25720"/>
    <w:rsid w:val="00D308BF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A0155"/>
    <w:rsid w:val="00DA01F5"/>
    <w:rsid w:val="00DA04F4"/>
    <w:rsid w:val="00DA121B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54A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269B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5E5"/>
    <w:rsid w:val="00F1765E"/>
    <w:rsid w:val="00F2058E"/>
    <w:rsid w:val="00F21156"/>
    <w:rsid w:val="00F221E5"/>
    <w:rsid w:val="00F2257E"/>
    <w:rsid w:val="00F22E6A"/>
    <w:rsid w:val="00F23450"/>
    <w:rsid w:val="00F2360A"/>
    <w:rsid w:val="00F23BC9"/>
    <w:rsid w:val="00F2542B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1EB"/>
    <w:rsid w:val="00F455F7"/>
    <w:rsid w:val="00F4642B"/>
    <w:rsid w:val="00F46A27"/>
    <w:rsid w:val="00F46A4A"/>
    <w:rsid w:val="00F4713A"/>
    <w:rsid w:val="00F47AA6"/>
    <w:rsid w:val="00F47AA7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67B23"/>
    <w:rsid w:val="00F7114F"/>
    <w:rsid w:val="00F71B64"/>
    <w:rsid w:val="00F72532"/>
    <w:rsid w:val="00F730CE"/>
    <w:rsid w:val="00F7569F"/>
    <w:rsid w:val="00F77399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F00BB"/>
    <w:rsid w:val="00FF05D4"/>
    <w:rsid w:val="00FF066D"/>
    <w:rsid w:val="00FF0E64"/>
    <w:rsid w:val="00FF10CA"/>
    <w:rsid w:val="00FF1CBC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B9C1A49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95214C"/>
    <w:rsid w:val="27B04098"/>
    <w:rsid w:val="27FC01C4"/>
    <w:rsid w:val="27FDE592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C09619"/>
    <w:rsid w:val="3ADDF7C2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6AD6D7"/>
    <w:rsid w:val="43E28CF3"/>
    <w:rsid w:val="44578898"/>
    <w:rsid w:val="44C1D35F"/>
    <w:rsid w:val="4889330C"/>
    <w:rsid w:val="48C661AE"/>
    <w:rsid w:val="49666199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250F96A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7DC89B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C94FF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yStyle">
    <w:name w:val="My Style"/>
    <w:basedOn w:val="Normal"/>
    <w:link w:val="MyStyleChar"/>
    <w:qFormat/>
    <w:rsid w:val="004732A6"/>
    <w:pPr>
      <w:spacing w:after="0" w:line="240" w:lineRule="auto"/>
    </w:pPr>
    <w:rPr>
      <w:rFonts w:eastAsiaTheme="minorHAnsi"/>
      <w:color w:val="0000FF"/>
      <w:sz w:val="24"/>
      <w:szCs w:val="22"/>
      <w:lang w:val="en-US" w:eastAsia="en-US"/>
    </w:rPr>
  </w:style>
  <w:style w:type="character" w:customStyle="1" w:styleId="MyStyleChar">
    <w:name w:val="My Style Char"/>
    <w:basedOn w:val="DefaultParagraphFont"/>
    <w:link w:val="MyStyle"/>
    <w:rsid w:val="004732A6"/>
    <w:rPr>
      <w:rFonts w:eastAsiaTheme="minorHAnsi"/>
      <w:color w:val="0000FF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20E554-04E0-4B6B-844D-9DD0D6D3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251</TotalTime>
  <Pages>12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12</cp:revision>
  <cp:lastPrinted>2016-09-20T01:36:00Z</cp:lastPrinted>
  <dcterms:created xsi:type="dcterms:W3CDTF">2022-03-16T07:52:00Z</dcterms:created>
  <dcterms:modified xsi:type="dcterms:W3CDTF">2022-04-28T05:36:00Z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